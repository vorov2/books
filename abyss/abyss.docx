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5BEA9" w14:textId="498A6E34" w:rsidR="002346AE" w:rsidRDefault="001D3001" w:rsidP="002346AE">
      <w:pPr>
        <w:pStyle w:val="1"/>
        <w:rPr>
          <w:lang w:val="ru-RU"/>
        </w:rPr>
      </w:pPr>
      <w:r>
        <w:rPr>
          <w:lang w:val="ru-RU"/>
        </w:rPr>
        <w:t>ПАССАЖИРЫ</w:t>
      </w:r>
    </w:p>
    <w:p w14:paraId="2BBB3B83" w14:textId="1A726412" w:rsidR="009329DA" w:rsidRDefault="009329DA" w:rsidP="009329DA">
      <w:pPr>
        <w:rPr>
          <w:lang w:val="ru-RU"/>
        </w:rPr>
      </w:pPr>
      <w:r>
        <w:rPr>
          <w:lang w:val="ru-RU"/>
        </w:rPr>
        <w:t xml:space="preserve">Технологию для путешествия к далёким звёздам — когда корабль проваливается сквозь червоточину в четырёхмерное гиперпространство — открыли задолго до моего рождения. Сам переход космонавты обычно называют </w:t>
      </w:r>
      <w:proofErr w:type="spellStart"/>
      <w:r>
        <w:rPr>
          <w:lang w:val="ru-RU"/>
        </w:rPr>
        <w:t>бранком</w:t>
      </w:r>
      <w:proofErr w:type="spellEnd"/>
      <w:r>
        <w:rPr>
          <w:lang w:val="ru-RU"/>
        </w:rPr>
        <w:t>. Потому что обозримая вселенная — это брана. Гиперпространство — балка. Оба термина вступают в грамматический союз, порождая побочное дитя — неологизм, который, кроме нас, никто не понимает.</w:t>
      </w:r>
    </w:p>
    <w:p w14:paraId="48E6CF3B" w14:textId="77777777" w:rsidR="009329DA" w:rsidRDefault="009329DA" w:rsidP="009329DA">
      <w:pPr>
        <w:rPr>
          <w:lang w:val="ru-RU"/>
        </w:rPr>
      </w:pPr>
      <w:proofErr w:type="spellStart"/>
      <w:r>
        <w:rPr>
          <w:lang w:val="ru-RU"/>
        </w:rPr>
        <w:t>Бранк</w:t>
      </w:r>
      <w:proofErr w:type="spellEnd"/>
      <w:r>
        <w:rPr>
          <w:lang w:val="ru-RU"/>
        </w:rPr>
        <w:t>.</w:t>
      </w:r>
    </w:p>
    <w:p w14:paraId="59A8DE94" w14:textId="7B047A52" w:rsidR="009329DA" w:rsidRDefault="009329DA" w:rsidP="009329DA">
      <w:pPr>
        <w:rPr>
          <w:lang w:val="ru-RU"/>
        </w:rPr>
      </w:pPr>
      <w:r>
        <w:rPr>
          <w:lang w:val="ru-RU"/>
        </w:rPr>
        <w:t xml:space="preserve">Во время </w:t>
      </w:r>
      <w:proofErr w:type="spellStart"/>
      <w:r>
        <w:rPr>
          <w:lang w:val="ru-RU"/>
        </w:rPr>
        <w:t>бранка</w:t>
      </w:r>
      <w:proofErr w:type="spellEnd"/>
      <w:r>
        <w:rPr>
          <w:lang w:val="ru-RU"/>
        </w:rPr>
        <w:t xml:space="preserve"> снятся кошмары. Об этом все знают. Так человеческое сознание откликается на невозможную тьму за переборками корабельных модулей. Если задуматься, ничего удивительного тут нет. Подумаешь, кошмары. Многим и на Земле они снятся.</w:t>
      </w:r>
    </w:p>
    <w:p w14:paraId="3E6FACEE" w14:textId="71BFABE3" w:rsidR="009329DA" w:rsidRDefault="009329DA" w:rsidP="009329DA">
      <w:pPr>
        <w:rPr>
          <w:lang w:val="ru-RU"/>
        </w:rPr>
      </w:pPr>
      <w:r>
        <w:rPr>
          <w:lang w:val="ru-RU"/>
        </w:rPr>
        <w:t>Новички, впрочем, обожают страшилки на эту тему.</w:t>
      </w:r>
    </w:p>
    <w:p w14:paraId="5D4A0625" w14:textId="77777777" w:rsidR="009329DA" w:rsidRDefault="009329DA" w:rsidP="009329DA">
      <w:pPr>
        <w:rPr>
          <w:lang w:val="ru-RU"/>
        </w:rPr>
      </w:pPr>
      <w:r>
        <w:rPr>
          <w:lang w:val="ru-RU"/>
        </w:rPr>
        <w:t xml:space="preserve">Рассказывают, что члены экипажей сходят с ума, что обычный сон переходит в </w:t>
      </w:r>
      <w:proofErr w:type="spellStart"/>
      <w:r>
        <w:rPr>
          <w:lang w:val="ru-RU"/>
        </w:rPr>
        <w:t>кареалогическую</w:t>
      </w:r>
      <w:proofErr w:type="spellEnd"/>
      <w:r>
        <w:rPr>
          <w:lang w:val="ru-RU"/>
        </w:rPr>
        <w:t xml:space="preserve"> фугу, как у навигаторов на последнем цикле, что все воспоминания стираются напрочь, и получается чистое, лишённое разума создание с пустыми, как балка, глазами.</w:t>
      </w:r>
    </w:p>
    <w:p w14:paraId="7BDA918E" w14:textId="77777777" w:rsidR="009329DA" w:rsidRDefault="009329DA" w:rsidP="009329DA">
      <w:pPr>
        <w:rPr>
          <w:lang w:val="ru-RU"/>
        </w:rPr>
      </w:pPr>
      <w:r>
        <w:rPr>
          <w:lang w:val="ru-RU"/>
        </w:rPr>
        <w:t>Самая популярная страшилка — о вечном пробуждении.</w:t>
      </w:r>
    </w:p>
    <w:p w14:paraId="0B0EE5CE" w14:textId="77777777" w:rsidR="009329DA" w:rsidRDefault="009329DA" w:rsidP="009329DA">
      <w:pPr>
        <w:rPr>
          <w:lang w:val="ru-RU"/>
        </w:rPr>
      </w:pPr>
      <w:r>
        <w:rPr>
          <w:lang w:val="ru-RU"/>
        </w:rPr>
        <w:t xml:space="preserve">Тебе снится какой-нибудь невнятный кошмар, самый обычный, среднестатистический. Ты просыпаешься, вылезаешь из кокона, неуклюже барахтаясь в невесомости, точно и правда едва успел родиться на свет. Дёргаешь за рычаг в стене, чтобы открыть люк в соединительный тракт между отсеками, где побольше пространства, </w:t>
      </w:r>
      <w:r w:rsidRPr="00584B4F">
        <w:rPr>
          <w:lang w:val="ru-RU"/>
        </w:rPr>
        <w:t xml:space="preserve">— </w:t>
      </w:r>
      <w:r>
        <w:rPr>
          <w:lang w:val="ru-RU"/>
        </w:rPr>
        <w:t>и просыпаешься снова.</w:t>
      </w:r>
    </w:p>
    <w:p w14:paraId="5592D4FE" w14:textId="61901807" w:rsidR="009329DA" w:rsidRDefault="009329DA" w:rsidP="009329DA">
      <w:pPr>
        <w:rPr>
          <w:lang w:val="ru-RU"/>
        </w:rPr>
      </w:pPr>
      <w:r>
        <w:rPr>
          <w:lang w:val="ru-RU"/>
        </w:rPr>
        <w:t xml:space="preserve">Слушатели посообразительней, конечно, спрашивают — если пробуждение и правда вечное, то как </w:t>
      </w:r>
      <w:r w:rsidR="00101162">
        <w:rPr>
          <w:lang w:val="ru-RU"/>
        </w:rPr>
        <w:t>потом узнают о таких</w:t>
      </w:r>
      <w:r>
        <w:rPr>
          <w:lang w:val="ru-RU"/>
        </w:rPr>
        <w:t xml:space="preserve"> кошмар</w:t>
      </w:r>
      <w:r w:rsidR="00101162">
        <w:rPr>
          <w:lang w:val="ru-RU"/>
        </w:rPr>
        <w:t>ах</w:t>
      </w:r>
      <w:r>
        <w:rPr>
          <w:lang w:val="ru-RU"/>
        </w:rPr>
        <w:t xml:space="preserve">? </w:t>
      </w:r>
      <w:r w:rsidR="008526C7">
        <w:rPr>
          <w:lang w:val="ru-RU"/>
        </w:rPr>
        <w:t xml:space="preserve">Обычно </w:t>
      </w:r>
      <w:r w:rsidR="00101162">
        <w:rPr>
          <w:lang w:val="ru-RU"/>
        </w:rPr>
        <w:t>отвечают</w:t>
      </w:r>
      <w:r>
        <w:rPr>
          <w:lang w:val="ru-RU"/>
        </w:rPr>
        <w:t xml:space="preserve">, что пробуждение, на самом деле, не такое уж вечное. Несчастного космонавта заставляют </w:t>
      </w:r>
      <w:r w:rsidR="00101162">
        <w:rPr>
          <w:lang w:val="ru-RU"/>
        </w:rPr>
        <w:t>по</w:t>
      </w:r>
      <w:r>
        <w:rPr>
          <w:lang w:val="ru-RU"/>
        </w:rPr>
        <w:t>мучиться несколько лет, пока он наконец не приходит в себя на койке в стационаре.</w:t>
      </w:r>
      <w:r w:rsidR="00101162">
        <w:rPr>
          <w:lang w:val="ru-RU"/>
        </w:rPr>
        <w:t xml:space="preserve"> </w:t>
      </w:r>
      <w:r>
        <w:rPr>
          <w:lang w:val="ru-RU"/>
        </w:rPr>
        <w:t>Есть</w:t>
      </w:r>
      <w:r w:rsidR="00101162">
        <w:rPr>
          <w:lang w:val="ru-RU"/>
        </w:rPr>
        <w:t>, правда,</w:t>
      </w:r>
      <w:r>
        <w:rPr>
          <w:lang w:val="ru-RU"/>
        </w:rPr>
        <w:t xml:space="preserve"> и менее жестокий вариант — кошмар заканчива</w:t>
      </w:r>
      <w:r w:rsidR="006355C5">
        <w:rPr>
          <w:lang w:val="ru-RU"/>
        </w:rPr>
        <w:t>ет</w:t>
      </w:r>
      <w:r>
        <w:rPr>
          <w:lang w:val="ru-RU"/>
        </w:rPr>
        <w:t>ся вместе с переходом.</w:t>
      </w:r>
    </w:p>
    <w:p w14:paraId="7D020736" w14:textId="77777777" w:rsidR="009329DA" w:rsidRDefault="009329DA" w:rsidP="009329DA">
      <w:pPr>
        <w:rPr>
          <w:lang w:val="ru-RU"/>
        </w:rPr>
      </w:pPr>
      <w:r>
        <w:rPr>
          <w:lang w:val="ru-RU"/>
        </w:rPr>
        <w:t>Про истории о вечном переходе я, пожалуй, упоминать не буду.</w:t>
      </w:r>
    </w:p>
    <w:p w14:paraId="13BE8032" w14:textId="6C14CB45" w:rsidR="00CF31EB" w:rsidRDefault="009329DA" w:rsidP="009329DA">
      <w:pPr>
        <w:rPr>
          <w:lang w:val="ru-RU"/>
        </w:rPr>
      </w:pPr>
      <w:r>
        <w:rPr>
          <w:lang w:val="ru-RU"/>
        </w:rPr>
        <w:t xml:space="preserve">Мой самый первый </w:t>
      </w:r>
      <w:proofErr w:type="spellStart"/>
      <w:r>
        <w:rPr>
          <w:lang w:val="ru-RU"/>
        </w:rPr>
        <w:t>бранк</w:t>
      </w:r>
      <w:proofErr w:type="spellEnd"/>
      <w:r>
        <w:rPr>
          <w:lang w:val="ru-RU"/>
        </w:rPr>
        <w:t xml:space="preserve"> длился всего шесть с небольшим часов — спать было некогда</w:t>
      </w:r>
      <w:r w:rsidR="00695101">
        <w:rPr>
          <w:lang w:val="ru-RU"/>
        </w:rPr>
        <w:t xml:space="preserve"> </w:t>
      </w:r>
      <w:r w:rsidR="003B395F">
        <w:rPr>
          <w:lang w:val="ru-RU"/>
        </w:rPr>
        <w:t xml:space="preserve">и осознать хоть что-то я толком не успел. </w:t>
      </w:r>
      <w:r>
        <w:rPr>
          <w:lang w:val="ru-RU"/>
        </w:rPr>
        <w:t>Следующий</w:t>
      </w:r>
      <w:r w:rsidR="00695101">
        <w:rPr>
          <w:lang w:val="ru-RU"/>
        </w:rPr>
        <w:t xml:space="preserve"> </w:t>
      </w:r>
      <w:proofErr w:type="spellStart"/>
      <w:r w:rsidR="00695101">
        <w:rPr>
          <w:lang w:val="ru-RU"/>
        </w:rPr>
        <w:t>бранк</w:t>
      </w:r>
      <w:proofErr w:type="spellEnd"/>
      <w:r>
        <w:rPr>
          <w:lang w:val="ru-RU"/>
        </w:rPr>
        <w:t xml:space="preserve">, всего через пару недель, </w:t>
      </w:r>
      <w:r w:rsidR="003217BF">
        <w:rPr>
          <w:lang w:val="ru-RU"/>
        </w:rPr>
        <w:t xml:space="preserve">занял </w:t>
      </w:r>
      <w:r>
        <w:rPr>
          <w:lang w:val="ru-RU"/>
        </w:rPr>
        <w:t>уже почти трое суток — кошмары были, но реальный кошмар поджидал меня после пробуждения. Я боялся самой балки, безраздельной пустоты, в которую падал корабль, отданный на милость погружённому в искусственный сон навигатору.</w:t>
      </w:r>
      <w:r w:rsidR="00B27B07">
        <w:rPr>
          <w:lang w:val="ru-RU"/>
        </w:rPr>
        <w:t xml:space="preserve"> </w:t>
      </w:r>
      <w:r w:rsidR="00CF31EB">
        <w:rPr>
          <w:lang w:val="ru-RU"/>
        </w:rPr>
        <w:t xml:space="preserve">Слепая беспомощность — при аварии я </w:t>
      </w:r>
      <w:r w:rsidR="00CF31EB">
        <w:rPr>
          <w:lang w:val="ru-RU"/>
        </w:rPr>
        <w:lastRenderedPageBreak/>
        <w:t>не успею даже помолиться —</w:t>
      </w:r>
      <w:r w:rsidR="00BC2D50">
        <w:rPr>
          <w:lang w:val="ru-RU"/>
        </w:rPr>
        <w:t xml:space="preserve"> </w:t>
      </w:r>
      <w:r w:rsidR="00E42C96">
        <w:rPr>
          <w:lang w:val="ru-RU"/>
        </w:rPr>
        <w:t>сводила с ума. Казалось, все жилы в теле натяну</w:t>
      </w:r>
      <w:r w:rsidR="001F3866">
        <w:rPr>
          <w:lang w:val="ru-RU"/>
        </w:rPr>
        <w:t>ты</w:t>
      </w:r>
      <w:r w:rsidR="00E42C96">
        <w:rPr>
          <w:lang w:val="ru-RU"/>
        </w:rPr>
        <w:t xml:space="preserve"> до треска. Я несколько часов провёл в каюте, пытаясь заново, как новорождённый, научиться спокойно дышать, а не хрипеть, </w:t>
      </w:r>
      <w:r w:rsidR="00B15C1B">
        <w:rPr>
          <w:lang w:val="ru-RU"/>
        </w:rPr>
        <w:t xml:space="preserve">до одури </w:t>
      </w:r>
      <w:r w:rsidR="00E42C96">
        <w:rPr>
          <w:lang w:val="ru-RU"/>
        </w:rPr>
        <w:t>глотая воздух</w:t>
      </w:r>
      <w:r w:rsidR="00903934">
        <w:rPr>
          <w:lang w:val="ru-RU"/>
        </w:rPr>
        <w:t>, точно вытащенная на берег рыба</w:t>
      </w:r>
      <w:r w:rsidR="00E42C96">
        <w:rPr>
          <w:lang w:val="ru-RU"/>
        </w:rPr>
        <w:t xml:space="preserve">. </w:t>
      </w:r>
      <w:r w:rsidR="00291103">
        <w:rPr>
          <w:lang w:val="ru-RU"/>
        </w:rPr>
        <w:t>В</w:t>
      </w:r>
      <w:r w:rsidR="00E42C96">
        <w:rPr>
          <w:lang w:val="ru-RU"/>
        </w:rPr>
        <w:t xml:space="preserve">есь остальной экипаж </w:t>
      </w:r>
      <w:r w:rsidR="00291103">
        <w:rPr>
          <w:lang w:val="ru-RU"/>
        </w:rPr>
        <w:t xml:space="preserve">тем временем </w:t>
      </w:r>
      <w:r w:rsidR="00E42C96">
        <w:rPr>
          <w:lang w:val="ru-RU"/>
        </w:rPr>
        <w:t>спал</w:t>
      </w:r>
      <w:r w:rsidR="00291103">
        <w:rPr>
          <w:lang w:val="ru-RU"/>
        </w:rPr>
        <w:t xml:space="preserve"> и </w:t>
      </w:r>
      <w:r w:rsidR="00E42C96">
        <w:rPr>
          <w:lang w:val="ru-RU"/>
        </w:rPr>
        <w:t xml:space="preserve">видел сны. Я </w:t>
      </w:r>
      <w:r w:rsidR="005B75B7">
        <w:rPr>
          <w:lang w:val="ru-RU"/>
        </w:rPr>
        <w:t>даже хотел</w:t>
      </w:r>
      <w:r w:rsidR="00E42C96">
        <w:rPr>
          <w:lang w:val="ru-RU"/>
        </w:rPr>
        <w:t xml:space="preserve"> разбудить капитана</w:t>
      </w:r>
      <w:r w:rsidR="005B75B7">
        <w:rPr>
          <w:lang w:val="ru-RU"/>
        </w:rPr>
        <w:t>, чтобы просто услышать его голос.</w:t>
      </w:r>
    </w:p>
    <w:p w14:paraId="0CA93E37" w14:textId="30730547" w:rsidR="0070003E" w:rsidRDefault="0070003E" w:rsidP="009329DA">
      <w:pPr>
        <w:rPr>
          <w:lang w:val="ru-RU"/>
        </w:rPr>
      </w:pPr>
      <w:r>
        <w:rPr>
          <w:lang w:val="ru-RU"/>
        </w:rPr>
        <w:t xml:space="preserve">Так было </w:t>
      </w:r>
      <w:r w:rsidR="007E7D7B">
        <w:rPr>
          <w:lang w:val="ru-RU"/>
        </w:rPr>
        <w:t>во время первых полётов</w:t>
      </w:r>
      <w:r>
        <w:rPr>
          <w:lang w:val="ru-RU"/>
        </w:rPr>
        <w:t>.</w:t>
      </w:r>
    </w:p>
    <w:p w14:paraId="51DB94E2" w14:textId="2021C50E" w:rsidR="009329DA" w:rsidRDefault="009329DA" w:rsidP="00054752">
      <w:pPr>
        <w:rPr>
          <w:lang w:val="ru-RU"/>
        </w:rPr>
      </w:pPr>
      <w:r>
        <w:rPr>
          <w:lang w:val="ru-RU"/>
        </w:rPr>
        <w:t>Спустя несколько лет пронзительный ужас от перехода сменился скукой и дежурной рутиной во время вахты</w:t>
      </w:r>
      <w:r w:rsidR="0070003E">
        <w:rPr>
          <w:lang w:val="ru-RU"/>
        </w:rPr>
        <w:t>.</w:t>
      </w:r>
      <w:r>
        <w:rPr>
          <w:lang w:val="ru-RU"/>
        </w:rPr>
        <w:t xml:space="preserve"> </w:t>
      </w:r>
      <w:r w:rsidR="0070003E">
        <w:rPr>
          <w:lang w:val="ru-RU"/>
        </w:rPr>
        <w:t xml:space="preserve">А потом </w:t>
      </w:r>
      <w:r>
        <w:rPr>
          <w:lang w:val="ru-RU"/>
        </w:rPr>
        <w:t xml:space="preserve">меня включили в </w:t>
      </w:r>
      <w:r w:rsidR="00EA0DC1">
        <w:rPr>
          <w:lang w:val="ru-RU"/>
        </w:rPr>
        <w:t>экипаж</w:t>
      </w:r>
      <w:r>
        <w:rPr>
          <w:lang w:val="ru-RU"/>
        </w:rPr>
        <w:t xml:space="preserve"> «Грозного», котор</w:t>
      </w:r>
      <w:r w:rsidR="00054752">
        <w:rPr>
          <w:lang w:val="ru-RU"/>
        </w:rPr>
        <w:t xml:space="preserve">ый направлялся на исследовательскую станцию у </w:t>
      </w:r>
      <w:r w:rsidR="00C943E9">
        <w:rPr>
          <w:lang w:val="ru-RU"/>
        </w:rPr>
        <w:t xml:space="preserve">экзопланеты </w:t>
      </w:r>
      <w:proofErr w:type="spellStart"/>
      <w:r w:rsidR="00C943E9">
        <w:rPr>
          <w:lang w:val="ru-RU"/>
        </w:rPr>
        <w:t>Нубилум</w:t>
      </w:r>
      <w:proofErr w:type="spellEnd"/>
      <w:r w:rsidR="00C943E9">
        <w:rPr>
          <w:lang w:val="ru-RU"/>
        </w:rPr>
        <w:t xml:space="preserve"> в системе звезды</w:t>
      </w:r>
      <w:r w:rsidR="00054752">
        <w:rPr>
          <w:lang w:val="ru-RU"/>
        </w:rPr>
        <w:t xml:space="preserve"> Сантори</w:t>
      </w:r>
      <w:r w:rsidR="00C943E9">
        <w:rPr>
          <w:lang w:val="ru-RU"/>
        </w:rPr>
        <w:t xml:space="preserve">. </w:t>
      </w:r>
      <w:r w:rsidR="00A77C5F">
        <w:rPr>
          <w:lang w:val="ru-RU"/>
        </w:rPr>
        <w:t>Э</w:t>
      </w:r>
      <w:r w:rsidR="00054752">
        <w:rPr>
          <w:lang w:val="ru-RU"/>
        </w:rPr>
        <w:t>то</w:t>
      </w:r>
      <w:r>
        <w:rPr>
          <w:lang w:val="ru-RU"/>
        </w:rPr>
        <w:t xml:space="preserve"> </w:t>
      </w:r>
      <w:r w:rsidR="00C943E9">
        <w:rPr>
          <w:lang w:val="ru-RU"/>
        </w:rPr>
        <w:t xml:space="preserve">был </w:t>
      </w:r>
      <w:proofErr w:type="spellStart"/>
      <w:r>
        <w:rPr>
          <w:lang w:val="ru-RU"/>
        </w:rPr>
        <w:t>бранк</w:t>
      </w:r>
      <w:proofErr w:type="spellEnd"/>
      <w:r>
        <w:rPr>
          <w:lang w:val="ru-RU"/>
        </w:rPr>
        <w:t xml:space="preserve"> длиною в четыре</w:t>
      </w:r>
      <w:r w:rsidR="00F177C1">
        <w:rPr>
          <w:lang w:val="ru-RU"/>
        </w:rPr>
        <w:t>ста</w:t>
      </w:r>
      <w:r>
        <w:rPr>
          <w:lang w:val="ru-RU"/>
        </w:rPr>
        <w:t xml:space="preserve"> девяносто семь часов.</w:t>
      </w:r>
    </w:p>
    <w:p w14:paraId="6FEB7C16" w14:textId="1E1FBD2A" w:rsidR="009329DA" w:rsidRDefault="009329DA" w:rsidP="009329DA">
      <w:pPr>
        <w:rPr>
          <w:lang w:val="ru-RU"/>
        </w:rPr>
      </w:pPr>
      <w:r>
        <w:rPr>
          <w:lang w:val="ru-RU"/>
        </w:rPr>
        <w:t xml:space="preserve">И кошмары стали куда </w:t>
      </w:r>
      <w:r w:rsidR="00B24234">
        <w:rPr>
          <w:lang w:val="ru-RU"/>
        </w:rPr>
        <w:t>сильнее</w:t>
      </w:r>
      <w:r>
        <w:rPr>
          <w:lang w:val="ru-RU"/>
        </w:rPr>
        <w:t>, чем раньше.</w:t>
      </w:r>
    </w:p>
    <w:p w14:paraId="38045DF7" w14:textId="07719360" w:rsidR="009329DA" w:rsidRDefault="00CF31EB" w:rsidP="00CF31EB">
      <w:pPr>
        <w:pStyle w:val="a3"/>
        <w:rPr>
          <w:lang w:val="ru-RU"/>
        </w:rPr>
      </w:pPr>
      <w:r>
        <w:rPr>
          <w:lang w:val="ru-RU"/>
        </w:rPr>
        <w:t>* * *</w:t>
      </w:r>
    </w:p>
    <w:p w14:paraId="5D3F754A" w14:textId="77777777" w:rsidR="004D0828" w:rsidRDefault="004D0828" w:rsidP="004D0828">
      <w:pPr>
        <w:rPr>
          <w:lang w:val="ru-RU"/>
        </w:rPr>
      </w:pPr>
      <w:r>
        <w:rPr>
          <w:lang w:val="ru-RU"/>
        </w:rPr>
        <w:t>Лиловый закат походил на космическую туманность, и так ясно отражался в воде, словно я плыл в мире, созданном из фракталов. Берега не было видно, но я почему-то знал, что здесь должна быть земля, что вокруг меня не океан, а молчаливое озеро, поверхность которого даже не трогает рябь от ветра.</w:t>
      </w:r>
    </w:p>
    <w:p w14:paraId="6683880C" w14:textId="77777777" w:rsidR="004D0828" w:rsidRDefault="004D0828" w:rsidP="004D0828">
      <w:pPr>
        <w:rPr>
          <w:lang w:val="ru-RU"/>
        </w:rPr>
      </w:pPr>
      <w:r>
        <w:rPr>
          <w:lang w:val="ru-RU"/>
        </w:rPr>
        <w:t>Волны поднимал только я.</w:t>
      </w:r>
    </w:p>
    <w:p w14:paraId="5F073157" w14:textId="5225D9AC" w:rsidR="004D0828" w:rsidRDefault="004D0828" w:rsidP="004D0828">
      <w:pPr>
        <w:rPr>
          <w:lang w:val="ru-RU"/>
        </w:rPr>
      </w:pPr>
      <w:r>
        <w:rPr>
          <w:lang w:val="ru-RU"/>
        </w:rPr>
        <w:t xml:space="preserve">Плавание — это не моё. </w:t>
      </w:r>
      <w:r w:rsidR="0089164C">
        <w:rPr>
          <w:lang w:val="ru-RU"/>
        </w:rPr>
        <w:t xml:space="preserve">Моих умений едва хватает на то, чтобы сдавать предполётные нормативы. </w:t>
      </w:r>
      <w:r>
        <w:rPr>
          <w:lang w:val="ru-RU"/>
        </w:rPr>
        <w:t xml:space="preserve">Вырос я в </w:t>
      </w:r>
      <w:proofErr w:type="spellStart"/>
      <w:r>
        <w:rPr>
          <w:lang w:val="ru-RU"/>
        </w:rPr>
        <w:t>Стальске</w:t>
      </w:r>
      <w:proofErr w:type="spellEnd"/>
      <w:r>
        <w:rPr>
          <w:lang w:val="ru-RU"/>
        </w:rPr>
        <w:t>, где естественных водоёмов не было, а бассейн, куда меня пару раз сводили родители, так провонял жгучей хлоркой, что напоминал резервуар с химическими реагентами.</w:t>
      </w:r>
    </w:p>
    <w:p w14:paraId="31FCAF8C" w14:textId="77777777" w:rsidR="004D0828" w:rsidRDefault="004D0828" w:rsidP="004D0828">
      <w:pPr>
        <w:rPr>
          <w:lang w:val="ru-RU"/>
        </w:rPr>
      </w:pPr>
      <w:r>
        <w:rPr>
          <w:lang w:val="ru-RU"/>
        </w:rPr>
        <w:t>Но сейчас надо плыть.</w:t>
      </w:r>
    </w:p>
    <w:p w14:paraId="45E758A3" w14:textId="77777777" w:rsidR="004D0828" w:rsidRDefault="004D0828" w:rsidP="004D0828">
      <w:pPr>
        <w:rPr>
          <w:lang w:val="ru-RU"/>
        </w:rPr>
      </w:pPr>
      <w:r>
        <w:rPr>
          <w:lang w:val="ru-RU"/>
        </w:rPr>
        <w:t>Я с трудом держался на воде, которая яростно бурлила, окатывая меня холодным кипятком. Озеро бесилось из-за того, что я нарушил его мёртвое спокойствие, тянуло вниз, в сытую глубину, куда не пробивалось даже лучика света. Я здесь — лишний. Я портил этот сюрреалистичный пейзаж неумелыми потугами выжить. Отражение заката дрожало на волнах, искажаясь, точно под воздействием гравитационных приливов. И озеро спешило избавиться от меня, восстановить мистическое равновесие между закатом, отражением и неподвижным полотном воды, застывшим во времени.</w:t>
      </w:r>
    </w:p>
    <w:p w14:paraId="574049B1" w14:textId="77777777" w:rsidR="004D0828" w:rsidRDefault="004D0828" w:rsidP="004D0828">
      <w:pPr>
        <w:rPr>
          <w:lang w:val="ru-RU"/>
        </w:rPr>
      </w:pPr>
      <w:r>
        <w:rPr>
          <w:lang w:val="ru-RU"/>
        </w:rPr>
        <w:t>Я не понимал, как оказался в этой липкой воде. Пытался сообразить — и не мог. На мгновение что-то мелькнуло — как зыбкая тень уходящего воспоминания, — и тут же утонуло.</w:t>
      </w:r>
    </w:p>
    <w:p w14:paraId="5857FB64" w14:textId="77777777" w:rsidR="004D0828" w:rsidRDefault="004D0828" w:rsidP="004D0828">
      <w:pPr>
        <w:rPr>
          <w:lang w:val="ru-RU"/>
        </w:rPr>
      </w:pPr>
      <w:r>
        <w:rPr>
          <w:lang w:val="ru-RU"/>
        </w:rPr>
        <w:t>Я и сам тонул.</w:t>
      </w:r>
    </w:p>
    <w:p w14:paraId="42542157" w14:textId="77777777" w:rsidR="004D0828" w:rsidRDefault="004D0828" w:rsidP="004D0828">
      <w:pPr>
        <w:rPr>
          <w:lang w:val="ru-RU"/>
        </w:rPr>
      </w:pPr>
      <w:r>
        <w:rPr>
          <w:lang w:val="ru-RU"/>
        </w:rPr>
        <w:t xml:space="preserve">Вода попала в рот, и нёбо обожгло хлоркой, как в общественном бассейне. Руки запутались в движениях — я уже не плыл, а бил по воде, </w:t>
      </w:r>
      <w:r>
        <w:rPr>
          <w:lang w:val="ru-RU"/>
        </w:rPr>
        <w:lastRenderedPageBreak/>
        <w:t>исступлённо вытягивая над холодной волной шею. Скрутилась на ноге мышца. Я потратил последние силы на неуклюжие махи руками и с ледяной ясностью понял — я утону.</w:t>
      </w:r>
    </w:p>
    <w:p w14:paraId="308FE3AB" w14:textId="77777777" w:rsidR="004D0828" w:rsidRPr="00903934" w:rsidRDefault="004D0828" w:rsidP="004D0828">
      <w:pPr>
        <w:rPr>
          <w:lang w:val="ru-RU"/>
        </w:rPr>
      </w:pPr>
      <w:r>
        <w:rPr>
          <w:lang w:val="ru-RU"/>
        </w:rPr>
        <w:t>Закат стал багровым и зло светил в глаза. Я запрокинул подбородок, выплюнул едкую воду, и вокруг шеи удавкой стянулась пена.</w:t>
      </w:r>
    </w:p>
    <w:p w14:paraId="1B1DE187" w14:textId="77777777" w:rsidR="004D0828" w:rsidRDefault="004D0828" w:rsidP="004D0828">
      <w:pPr>
        <w:rPr>
          <w:lang w:val="ru-RU"/>
        </w:rPr>
      </w:pPr>
      <w:r>
        <w:rPr>
          <w:lang w:val="ru-RU"/>
        </w:rPr>
        <w:t>Меня потянуло на дно.</w:t>
      </w:r>
    </w:p>
    <w:p w14:paraId="6461B9AE" w14:textId="77777777" w:rsidR="004D0828" w:rsidRDefault="004D0828" w:rsidP="004D0828">
      <w:pPr>
        <w:rPr>
          <w:lang w:val="ru-RU"/>
        </w:rPr>
      </w:pPr>
      <w:r>
        <w:rPr>
          <w:lang w:val="ru-RU"/>
        </w:rPr>
        <w:t>Я успел задержать дыхание, и когда волны сомкнулись над головой — тут же, я уверен, разгладившись под ровным светом заката, — я открыл глаза.</w:t>
      </w:r>
    </w:p>
    <w:p w14:paraId="141D268C" w14:textId="77777777" w:rsidR="004D0828" w:rsidRDefault="004D0828" w:rsidP="004D0828">
      <w:pPr>
        <w:rPr>
          <w:lang w:val="ru-RU"/>
        </w:rPr>
      </w:pPr>
      <w:r>
        <w:rPr>
          <w:lang w:val="ru-RU"/>
        </w:rPr>
        <w:t>Свет ещё проходил сквозь толщу воды. Я видел воронёную синеву, которая складывалась кольцами, как будто меня затянуло в световую воронку.</w:t>
      </w:r>
    </w:p>
    <w:p w14:paraId="3D5C96A3" w14:textId="77777777" w:rsidR="004D0828" w:rsidRDefault="004D0828" w:rsidP="004D0828">
      <w:pPr>
        <w:rPr>
          <w:lang w:val="ru-RU"/>
        </w:rPr>
      </w:pPr>
      <w:r>
        <w:rPr>
          <w:lang w:val="ru-RU"/>
        </w:rPr>
        <w:t>Боль в разбитых судорогой мышцах утихла, и я снова рванул к поверхности, резкими конвульсивными ударами отталкивая от себя смертельную синеву.</w:t>
      </w:r>
    </w:p>
    <w:p w14:paraId="240BB386" w14:textId="77777777" w:rsidR="004D0828" w:rsidRDefault="004D0828" w:rsidP="004D0828">
      <w:pPr>
        <w:rPr>
          <w:lang w:val="ru-RU"/>
        </w:rPr>
      </w:pPr>
      <w:r>
        <w:rPr>
          <w:lang w:val="ru-RU"/>
        </w:rPr>
        <w:t>Но ничего не выходило. Озеро не хотело меня отпускать.</w:t>
      </w:r>
    </w:p>
    <w:p w14:paraId="6FF2DA04" w14:textId="77777777" w:rsidR="004D0828" w:rsidRDefault="004D0828" w:rsidP="004D0828">
      <w:pPr>
        <w:rPr>
          <w:lang w:val="ru-RU"/>
        </w:rPr>
      </w:pPr>
      <w:r>
        <w:rPr>
          <w:lang w:val="ru-RU"/>
        </w:rPr>
        <w:t>Воздух в лёгких заканчивался.</w:t>
      </w:r>
    </w:p>
    <w:p w14:paraId="52A2D073" w14:textId="77777777" w:rsidR="004D0828" w:rsidRPr="00903934" w:rsidRDefault="004D0828" w:rsidP="004D0828">
      <w:pPr>
        <w:rPr>
          <w:lang w:val="ru-RU"/>
        </w:rPr>
      </w:pPr>
      <w:r>
        <w:rPr>
          <w:lang w:val="ru-RU"/>
        </w:rPr>
        <w:t>В груди словно лопнул кровеносный сосуд, окатив внутренности жаром. Я выпустил последние пузырьки воздуха и — сдался.</w:t>
      </w:r>
    </w:p>
    <w:p w14:paraId="4B23B580" w14:textId="77777777" w:rsidR="004D0828" w:rsidRDefault="004D0828" w:rsidP="004D0828">
      <w:pPr>
        <w:rPr>
          <w:lang w:val="ru-RU"/>
        </w:rPr>
      </w:pPr>
      <w:r>
        <w:rPr>
          <w:lang w:val="ru-RU"/>
        </w:rPr>
        <w:t>Воронёное горло манило к себе.</w:t>
      </w:r>
    </w:p>
    <w:p w14:paraId="33F6D4A7" w14:textId="77777777" w:rsidR="004D0828" w:rsidRDefault="004D0828" w:rsidP="004D0828">
      <w:pPr>
        <w:rPr>
          <w:lang w:val="ru-RU"/>
        </w:rPr>
      </w:pPr>
      <w:r>
        <w:rPr>
          <w:lang w:val="ru-RU"/>
        </w:rPr>
        <w:t xml:space="preserve">Я пригляделся и увидел внизу свет — обманчивый, как последняя надежда. Нет смысла сопротивляться. Ожившее течение утягивало меня к </w:t>
      </w:r>
      <w:proofErr w:type="spellStart"/>
      <w:r>
        <w:rPr>
          <w:lang w:val="ru-RU"/>
        </w:rPr>
        <w:t>мреющему</w:t>
      </w:r>
      <w:proofErr w:type="spellEnd"/>
      <w:r>
        <w:rPr>
          <w:lang w:val="ru-RU"/>
        </w:rPr>
        <w:t xml:space="preserve"> в глубине огоньку, и тот с каждой секундой рос и креп, напитываясь моей слабостью.</w:t>
      </w:r>
    </w:p>
    <w:p w14:paraId="1F48ECC0" w14:textId="77777777" w:rsidR="004D0828" w:rsidRDefault="004D0828" w:rsidP="004D0828">
      <w:pPr>
        <w:rPr>
          <w:lang w:val="ru-RU"/>
        </w:rPr>
      </w:pPr>
      <w:r>
        <w:rPr>
          <w:lang w:val="ru-RU"/>
        </w:rPr>
        <w:t>Я подумал, что уже мёртв, что это — лишь причуда умирающего глазного нерва, а воду вокруг заливало ярким пульсирующим светом. Когда всё перед глазами замело белизной, я зажмурился, ожидая удара о придонные камни — но вместо этого вынырнул на поверхность.</w:t>
      </w:r>
    </w:p>
    <w:p w14:paraId="4BAF52AC" w14:textId="77777777" w:rsidR="004D0828" w:rsidRDefault="004D0828" w:rsidP="004D0828">
      <w:pPr>
        <w:rPr>
          <w:lang w:val="ru-RU"/>
        </w:rPr>
      </w:pPr>
      <w:r>
        <w:rPr>
          <w:lang w:val="ru-RU"/>
        </w:rPr>
        <w:t>Что это? Предсмертный бред?</w:t>
      </w:r>
    </w:p>
    <w:p w14:paraId="200370EB" w14:textId="77777777" w:rsidR="004D0828" w:rsidRDefault="004D0828" w:rsidP="004D0828">
      <w:pPr>
        <w:rPr>
          <w:lang w:val="ru-RU"/>
        </w:rPr>
      </w:pPr>
      <w:r>
        <w:rPr>
          <w:lang w:val="ru-RU"/>
        </w:rPr>
        <w:t>Но воздух, влившийся живым холодом в лёгкие, был слишком реальным. Я хрипло дышал ртом, глотая хлорную воду, впервые в жизни так радуясь обычному вдоху.</w:t>
      </w:r>
    </w:p>
    <w:p w14:paraId="3F0FB872" w14:textId="77777777" w:rsidR="004D0828" w:rsidRDefault="004D0828" w:rsidP="004D0828">
      <w:pPr>
        <w:rPr>
          <w:lang w:val="ru-RU"/>
        </w:rPr>
      </w:pPr>
      <w:r>
        <w:rPr>
          <w:lang w:val="ru-RU"/>
        </w:rPr>
        <w:t>Надышавшись, я осмотрелся.</w:t>
      </w:r>
    </w:p>
    <w:p w14:paraId="5923B56B" w14:textId="77777777" w:rsidR="004D0828" w:rsidRDefault="004D0828" w:rsidP="004D0828">
      <w:pPr>
        <w:rPr>
          <w:lang w:val="ru-RU"/>
        </w:rPr>
      </w:pPr>
      <w:r>
        <w:rPr>
          <w:lang w:val="ru-RU"/>
        </w:rPr>
        <w:t>Это — не озеро, это — фрактал. Весь мир здесь состоит из бесконечно повторяющихся фрагментов, как лабиринт, из которого нет выхода.</w:t>
      </w:r>
    </w:p>
    <w:p w14:paraId="49F3B910" w14:textId="77777777" w:rsidR="004D0828" w:rsidRDefault="004D0828" w:rsidP="004D0828">
      <w:pPr>
        <w:rPr>
          <w:lang w:val="ru-RU"/>
        </w:rPr>
      </w:pPr>
      <w:r>
        <w:rPr>
          <w:lang w:val="ru-RU"/>
        </w:rPr>
        <w:t>Однако что-то изменилось.</w:t>
      </w:r>
    </w:p>
    <w:p w14:paraId="260F89EF" w14:textId="77777777" w:rsidR="004D0828" w:rsidRDefault="004D0828" w:rsidP="004D0828">
      <w:pPr>
        <w:rPr>
          <w:lang w:val="ru-RU"/>
        </w:rPr>
      </w:pPr>
      <w:r>
        <w:rPr>
          <w:lang w:val="ru-RU"/>
        </w:rPr>
        <w:t>Багрянец на небе сменила лиловая пастель, но небо стало темнее, и солнце — или чтобы это ни было — устало склонилось над горизонтом, едва не касаясь лимбом воды.</w:t>
      </w:r>
    </w:p>
    <w:p w14:paraId="3D2B579D" w14:textId="77777777" w:rsidR="004D0828" w:rsidRDefault="004D0828" w:rsidP="004D0828">
      <w:pPr>
        <w:rPr>
          <w:lang w:val="ru-RU"/>
        </w:rPr>
      </w:pPr>
      <w:r>
        <w:rPr>
          <w:lang w:val="ru-RU"/>
        </w:rPr>
        <w:t>Я снова плыл, пытаясь осознать, что происходит.</w:t>
      </w:r>
    </w:p>
    <w:p w14:paraId="42CCE7F2" w14:textId="77777777" w:rsidR="004D0828" w:rsidRDefault="004D0828" w:rsidP="004D0828">
      <w:pPr>
        <w:rPr>
          <w:lang w:val="ru-RU"/>
        </w:rPr>
      </w:pPr>
      <w:r>
        <w:rPr>
          <w:lang w:val="ru-RU"/>
        </w:rPr>
        <w:t xml:space="preserve">Время сдвинулось с мёртвой точки, и, хотя закат всё так же рисовал на поверхности озера фрактальные узоры, в воздухе чувствовалось неумолимое </w:t>
      </w:r>
      <w:r>
        <w:rPr>
          <w:lang w:val="ru-RU"/>
        </w:rPr>
        <w:lastRenderedPageBreak/>
        <w:t>приближение ночи, и от этого почему-то становилось спокойнее, хотя темнота уж точно не поможет мне добраться до надуманного берега.</w:t>
      </w:r>
    </w:p>
    <w:p w14:paraId="49EAF472" w14:textId="77777777" w:rsidR="004D0828" w:rsidRDefault="004D0828" w:rsidP="004D0828">
      <w:pPr>
        <w:rPr>
          <w:lang w:val="ru-RU"/>
        </w:rPr>
      </w:pPr>
      <w:r>
        <w:rPr>
          <w:lang w:val="ru-RU"/>
        </w:rPr>
        <w:t>Быть может, я смогу выбраться из западни иначе? Нужно лишь сдаться тянущей меня вниз силе.</w:t>
      </w:r>
    </w:p>
    <w:p w14:paraId="55B0A8D5" w14:textId="77777777" w:rsidR="004D0828" w:rsidRDefault="004D0828" w:rsidP="004D0828">
      <w:pPr>
        <w:rPr>
          <w:lang w:val="ru-RU"/>
        </w:rPr>
      </w:pPr>
      <w:r>
        <w:rPr>
          <w:lang w:val="ru-RU"/>
        </w:rPr>
        <w:t>Мышцы ныли, вскипала вокруг вода. Я набрал побольше воздуха в грудь и — нырнул.</w:t>
      </w:r>
    </w:p>
    <w:p w14:paraId="7549D109" w14:textId="77777777" w:rsidR="004D0828" w:rsidRDefault="004D0828" w:rsidP="004D0828">
      <w:pPr>
        <w:rPr>
          <w:lang w:val="ru-RU"/>
        </w:rPr>
      </w:pPr>
      <w:r>
        <w:rPr>
          <w:lang w:val="ru-RU"/>
        </w:rPr>
        <w:t>Из глубины мне вновь подмигнул огонёк.</w:t>
      </w:r>
    </w:p>
    <w:p w14:paraId="2BE5486C" w14:textId="020F2E8E" w:rsidR="004D0828" w:rsidRDefault="004D0828" w:rsidP="004D0828">
      <w:pPr>
        <w:rPr>
          <w:lang w:val="ru-RU"/>
        </w:rPr>
      </w:pPr>
      <w:r>
        <w:rPr>
          <w:lang w:val="ru-RU"/>
        </w:rPr>
        <w:t xml:space="preserve">Страха больше не было. Я нашёл выход. Я </w:t>
      </w:r>
      <w:r w:rsidR="002C7458">
        <w:rPr>
          <w:lang w:val="ru-RU"/>
        </w:rPr>
        <w:t>стал помогать</w:t>
      </w:r>
      <w:r>
        <w:rPr>
          <w:lang w:val="ru-RU"/>
        </w:rPr>
        <w:t xml:space="preserve"> течению, грёб дрожащими руками, врезаясь в самое острие хлещущего света, и — вынырнул из воды.</w:t>
      </w:r>
    </w:p>
    <w:p w14:paraId="16181E58" w14:textId="77777777" w:rsidR="004D0828" w:rsidRDefault="004D0828" w:rsidP="004D0828">
      <w:pPr>
        <w:rPr>
          <w:lang w:val="ru-RU"/>
        </w:rPr>
      </w:pPr>
      <w:r>
        <w:rPr>
          <w:lang w:val="ru-RU"/>
        </w:rPr>
        <w:t>Я не ошибся. Небо совсем стемнело, и солнце почти скрылось в озере, хмуро выглядывая над горизонтом, как затёкший умирающий глаз.</w:t>
      </w:r>
    </w:p>
    <w:p w14:paraId="3650D7E8" w14:textId="77777777" w:rsidR="004D0828" w:rsidRDefault="004D0828" w:rsidP="004D0828">
      <w:pPr>
        <w:rPr>
          <w:lang w:val="ru-RU"/>
        </w:rPr>
      </w:pPr>
      <w:r>
        <w:rPr>
          <w:lang w:val="ru-RU"/>
        </w:rPr>
        <w:t>Не было смысла чего-то ждать. Я добьюсь прихода ночи, окончательной темноты, как спасения. Несколько глотков воздуха — и я погрузился с головой в глубокую синеву озера.</w:t>
      </w:r>
    </w:p>
    <w:p w14:paraId="5677B320" w14:textId="77777777" w:rsidR="004D0828" w:rsidRDefault="004D0828" w:rsidP="004D0828">
      <w:pPr>
        <w:rPr>
          <w:lang w:val="ru-RU"/>
        </w:rPr>
      </w:pPr>
      <w:r>
        <w:rPr>
          <w:lang w:val="ru-RU"/>
        </w:rPr>
        <w:t>И всё изменилось.</w:t>
      </w:r>
    </w:p>
    <w:p w14:paraId="491FB648" w14:textId="77777777" w:rsidR="004D0828" w:rsidRDefault="004D0828" w:rsidP="004D0828">
      <w:pPr>
        <w:rPr>
          <w:lang w:val="ru-RU"/>
        </w:rPr>
      </w:pPr>
      <w:r>
        <w:rPr>
          <w:lang w:val="ru-RU"/>
        </w:rPr>
        <w:t>Огонёк исчез. Но свет теперь почему-то исходил от меня самого, как будто я отражал чьё-то сияние.</w:t>
      </w:r>
    </w:p>
    <w:p w14:paraId="60A0B1F5" w14:textId="77777777" w:rsidR="004D0828" w:rsidRDefault="004D0828" w:rsidP="004D0828">
      <w:pPr>
        <w:rPr>
          <w:lang w:val="ru-RU"/>
        </w:rPr>
      </w:pPr>
      <w:r>
        <w:rPr>
          <w:lang w:val="ru-RU"/>
        </w:rPr>
        <w:t>Глаза были открыты, я видел.</w:t>
      </w:r>
    </w:p>
    <w:p w14:paraId="0FD800FD" w14:textId="77777777" w:rsidR="004D0828" w:rsidRDefault="004D0828" w:rsidP="004D0828">
      <w:pPr>
        <w:rPr>
          <w:lang w:val="ru-RU"/>
        </w:rPr>
      </w:pPr>
      <w:r>
        <w:rPr>
          <w:lang w:val="ru-RU"/>
        </w:rPr>
        <w:t>Вокруг меня вились длинные красные ленты, как рой взбудораженных рыб, то ли испуганных, то ли непонятно возбуждённых моим присутствия. В лёгких наливалась тяжесть, росла удушливая боль.</w:t>
      </w:r>
    </w:p>
    <w:p w14:paraId="6CAA9C7C" w14:textId="77777777" w:rsidR="004D0828" w:rsidRDefault="004D0828" w:rsidP="004D0828">
      <w:pPr>
        <w:rPr>
          <w:lang w:val="ru-RU"/>
        </w:rPr>
      </w:pPr>
      <w:r>
        <w:rPr>
          <w:lang w:val="ru-RU"/>
        </w:rPr>
        <w:t>Я пригляделся к этим красным лентам, и вдруг понял, что это — черви.</w:t>
      </w:r>
    </w:p>
    <w:p w14:paraId="68423230" w14:textId="77777777" w:rsidR="004D0828" w:rsidRDefault="004D0828" w:rsidP="004D0828">
      <w:pPr>
        <w:rPr>
          <w:lang w:val="ru-RU"/>
        </w:rPr>
      </w:pPr>
      <w:r>
        <w:rPr>
          <w:lang w:val="ru-RU"/>
        </w:rPr>
        <w:t>Они бесновались, приближаясь всё ближе, пронзая воду стремительными алыми проблесками. Когда я уже мог коснуться их рукой, а лёгкие рвались от боли, черви на мгновение замерли.</w:t>
      </w:r>
    </w:p>
    <w:p w14:paraId="4E8C4011" w14:textId="77777777" w:rsidR="004D0828" w:rsidRDefault="004D0828" w:rsidP="004D0828">
      <w:pPr>
        <w:rPr>
          <w:lang w:val="ru-RU"/>
        </w:rPr>
      </w:pPr>
      <w:r>
        <w:rPr>
          <w:lang w:val="ru-RU"/>
        </w:rPr>
        <w:t>Течение времени остановилось, застыло в холодной воде.</w:t>
      </w:r>
    </w:p>
    <w:p w14:paraId="7582A3D7" w14:textId="77777777" w:rsidR="004D0828" w:rsidRDefault="004D0828" w:rsidP="004D0828">
      <w:pPr>
        <w:rPr>
          <w:lang w:val="ru-RU"/>
        </w:rPr>
      </w:pPr>
      <w:r>
        <w:rPr>
          <w:lang w:val="ru-RU"/>
        </w:rPr>
        <w:t>И в этот момент я всё понял.</w:t>
      </w:r>
    </w:p>
    <w:p w14:paraId="5E10D103" w14:textId="6B892C6D" w:rsidR="004D0828" w:rsidRDefault="004D0828" w:rsidP="004D0828">
      <w:pPr>
        <w:rPr>
          <w:lang w:val="ru-RU"/>
        </w:rPr>
      </w:pPr>
      <w:r>
        <w:rPr>
          <w:lang w:val="ru-RU"/>
        </w:rPr>
        <w:t>Обезумев от жажды воздуха, я попытался вздохнуть, и черви бросились на меня, проникли в рот, в уши, в ноздри. Я не мог даже закричать и с застывшим в груди криком захлебнулся навалившейся на меня темнотой.</w:t>
      </w:r>
    </w:p>
    <w:p w14:paraId="6E81BD57" w14:textId="731A969C" w:rsidR="001968C7" w:rsidRDefault="001968C7" w:rsidP="001968C7">
      <w:pPr>
        <w:pStyle w:val="a3"/>
        <w:rPr>
          <w:lang w:val="ru-RU"/>
        </w:rPr>
      </w:pPr>
      <w:r>
        <w:rPr>
          <w:lang w:val="ru-RU"/>
        </w:rPr>
        <w:t>* * *</w:t>
      </w:r>
    </w:p>
    <w:p w14:paraId="196B1090" w14:textId="5AD5825F" w:rsidR="007537B3" w:rsidRDefault="007537B3" w:rsidP="001968C7">
      <w:pPr>
        <w:rPr>
          <w:lang w:val="ru-RU"/>
        </w:rPr>
      </w:pPr>
      <w:r>
        <w:rPr>
          <w:lang w:val="ru-RU"/>
        </w:rPr>
        <w:t>Каюты на «Грозном» такие тесные, что после пробуждения всерьёз думаешь, что ты — не член экипажа, а сломанный механизм, который заперли подальше от глаз в грузовом отсеке.</w:t>
      </w:r>
    </w:p>
    <w:p w14:paraId="1A21416F" w14:textId="77777777" w:rsidR="00E3592C" w:rsidRDefault="00B96423" w:rsidP="00591506">
      <w:pPr>
        <w:rPr>
          <w:lang w:val="ru-RU"/>
        </w:rPr>
      </w:pPr>
      <w:r>
        <w:rPr>
          <w:lang w:val="ru-RU"/>
        </w:rPr>
        <w:t>Я выбрался из спальника</w:t>
      </w:r>
      <w:r w:rsidR="00752993">
        <w:rPr>
          <w:lang w:val="ru-RU"/>
        </w:rPr>
        <w:t xml:space="preserve"> — запутавшись, как обычно, в застёжках — </w:t>
      </w:r>
      <w:r>
        <w:rPr>
          <w:lang w:val="ru-RU"/>
        </w:rPr>
        <w:t xml:space="preserve">и завис посреди каюты, </w:t>
      </w:r>
      <w:r w:rsidR="007537B3">
        <w:rPr>
          <w:lang w:val="ru-RU"/>
        </w:rPr>
        <w:t xml:space="preserve">едва не приложившись головой о торчащий из стены </w:t>
      </w:r>
      <w:r w:rsidR="007537B3">
        <w:rPr>
          <w:lang w:val="ru-RU"/>
        </w:rPr>
        <w:lastRenderedPageBreak/>
        <w:t xml:space="preserve">поручень. </w:t>
      </w:r>
      <w:proofErr w:type="spellStart"/>
      <w:r w:rsidR="00E3592C">
        <w:rPr>
          <w:lang w:val="ru-RU"/>
        </w:rPr>
        <w:t>Гравитонная</w:t>
      </w:r>
      <w:proofErr w:type="spellEnd"/>
      <w:r w:rsidR="00E3592C">
        <w:rPr>
          <w:lang w:val="ru-RU"/>
        </w:rPr>
        <w:t xml:space="preserve"> камера во время </w:t>
      </w:r>
      <w:proofErr w:type="spellStart"/>
      <w:r w:rsidR="00E3592C">
        <w:rPr>
          <w:lang w:val="ru-RU"/>
        </w:rPr>
        <w:t>бранка</w:t>
      </w:r>
      <w:proofErr w:type="spellEnd"/>
      <w:r w:rsidR="00E3592C">
        <w:rPr>
          <w:lang w:val="ru-RU"/>
        </w:rPr>
        <w:t xml:space="preserve"> не работает, и приходится мириться с невесомостью.</w:t>
      </w:r>
    </w:p>
    <w:p w14:paraId="61B53B2F" w14:textId="2263538C" w:rsidR="00E3592C" w:rsidRDefault="00E3592C" w:rsidP="00591506">
      <w:pPr>
        <w:rPr>
          <w:lang w:val="ru-RU"/>
        </w:rPr>
      </w:pPr>
      <w:r>
        <w:rPr>
          <w:lang w:val="ru-RU"/>
        </w:rPr>
        <w:t>Что-то было не так.</w:t>
      </w:r>
    </w:p>
    <w:p w14:paraId="61667151" w14:textId="3635E521" w:rsidR="000A467D" w:rsidRDefault="007537B3" w:rsidP="00591506">
      <w:pPr>
        <w:rPr>
          <w:lang w:val="ru-RU"/>
        </w:rPr>
      </w:pPr>
      <w:r>
        <w:rPr>
          <w:lang w:val="ru-RU"/>
        </w:rPr>
        <w:t>Сердце разошлось в груди, предупреждая о</w:t>
      </w:r>
      <w:r w:rsidR="00E3592C">
        <w:rPr>
          <w:lang w:val="ru-RU"/>
        </w:rPr>
        <w:t>б</w:t>
      </w:r>
      <w:r>
        <w:rPr>
          <w:lang w:val="ru-RU"/>
        </w:rPr>
        <w:t xml:space="preserve"> опасности, хотя </w:t>
      </w:r>
      <w:r w:rsidR="00E929CE">
        <w:rPr>
          <w:lang w:val="ru-RU"/>
        </w:rPr>
        <w:t>всё было в порядке</w:t>
      </w:r>
      <w:r>
        <w:rPr>
          <w:lang w:val="ru-RU"/>
        </w:rPr>
        <w:t xml:space="preserve"> — </w:t>
      </w:r>
      <w:r w:rsidR="000A467D">
        <w:rPr>
          <w:lang w:val="ru-RU"/>
        </w:rPr>
        <w:t>сонно сопели воздуховоды, мерцали индикаторы системы жизнеобеспечения. И всё же меня трясло от непонятного волнения, от предчувствия назревающей беды</w:t>
      </w:r>
      <w:r w:rsidR="00822B4E">
        <w:rPr>
          <w:lang w:val="ru-RU"/>
        </w:rPr>
        <w:t>.</w:t>
      </w:r>
    </w:p>
    <w:p w14:paraId="1EE9DBC6" w14:textId="3C464F8B" w:rsidR="000A467D" w:rsidRDefault="000A467D" w:rsidP="00591506">
      <w:pPr>
        <w:rPr>
          <w:lang w:val="ru-RU"/>
        </w:rPr>
      </w:pPr>
      <w:r>
        <w:rPr>
          <w:lang w:val="ru-RU"/>
        </w:rPr>
        <w:t>Я не сразу нашёл причину беспокойства.</w:t>
      </w:r>
    </w:p>
    <w:p w14:paraId="600AB16F" w14:textId="6C53C196" w:rsidR="00F177C1" w:rsidRDefault="00F177C1" w:rsidP="000A467D">
      <w:pPr>
        <w:rPr>
          <w:lang w:val="ru-RU"/>
        </w:rPr>
      </w:pPr>
      <w:r>
        <w:rPr>
          <w:lang w:val="ru-RU"/>
        </w:rPr>
        <w:t xml:space="preserve">Табельные часы с логотипом «Грозного», которые в </w:t>
      </w:r>
      <w:proofErr w:type="spellStart"/>
      <w:r>
        <w:rPr>
          <w:lang w:val="ru-RU"/>
        </w:rPr>
        <w:t>бранке</w:t>
      </w:r>
      <w:proofErr w:type="spellEnd"/>
      <w:r>
        <w:rPr>
          <w:lang w:val="ru-RU"/>
        </w:rPr>
        <w:t xml:space="preserve"> </w:t>
      </w:r>
      <w:r w:rsidR="0071313B">
        <w:rPr>
          <w:lang w:val="ru-RU"/>
        </w:rPr>
        <w:t>используются</w:t>
      </w:r>
      <w:r>
        <w:rPr>
          <w:lang w:val="ru-RU"/>
        </w:rPr>
        <w:t xml:space="preserve"> как будильник, сердито вибрировали и покалывали, точно оса, кожу. Я </w:t>
      </w:r>
      <w:r w:rsidR="00882C63">
        <w:rPr>
          <w:lang w:val="ru-RU"/>
        </w:rPr>
        <w:t xml:space="preserve">раздражённо </w:t>
      </w:r>
      <w:r>
        <w:rPr>
          <w:lang w:val="ru-RU"/>
        </w:rPr>
        <w:t>содрал часы с запястья.</w:t>
      </w:r>
    </w:p>
    <w:p w14:paraId="098805C6" w14:textId="4EC1CF5A" w:rsidR="00545288" w:rsidRDefault="00B96423" w:rsidP="00E3592C">
      <w:pPr>
        <w:rPr>
          <w:lang w:val="ru-RU"/>
        </w:rPr>
      </w:pPr>
      <w:r>
        <w:rPr>
          <w:lang w:val="ru-RU"/>
        </w:rPr>
        <w:t>Наступила моя вахта.</w:t>
      </w:r>
    </w:p>
    <w:p w14:paraId="31C56EDE" w14:textId="3E1F385B" w:rsidR="002215E0" w:rsidRDefault="002215E0" w:rsidP="00B96423">
      <w:pPr>
        <w:rPr>
          <w:lang w:val="ru-RU"/>
        </w:rPr>
      </w:pPr>
      <w:r>
        <w:rPr>
          <w:lang w:val="ru-RU"/>
        </w:rPr>
        <w:t xml:space="preserve">— Доброе утро! — сказал я, глядя в </w:t>
      </w:r>
      <w:r w:rsidR="00E3592C">
        <w:rPr>
          <w:lang w:val="ru-RU"/>
        </w:rPr>
        <w:t>усеянную заклёпками</w:t>
      </w:r>
      <w:r>
        <w:rPr>
          <w:lang w:val="ru-RU"/>
        </w:rPr>
        <w:t xml:space="preserve"> переборку</w:t>
      </w:r>
      <w:r w:rsidR="00E3592C">
        <w:rPr>
          <w:lang w:val="ru-RU"/>
        </w:rPr>
        <w:t>.</w:t>
      </w:r>
    </w:p>
    <w:p w14:paraId="3BB83494" w14:textId="31F91A65" w:rsidR="002215E0" w:rsidRDefault="002215E0" w:rsidP="00B96423">
      <w:pPr>
        <w:rPr>
          <w:lang w:val="ru-RU"/>
        </w:rPr>
      </w:pPr>
      <w:r>
        <w:rPr>
          <w:lang w:val="ru-RU"/>
        </w:rPr>
        <w:t>В ответ в недрах корабля что-то зашуршало, и воздух в каюте стал немного кислым, как от хлорки.</w:t>
      </w:r>
    </w:p>
    <w:p w14:paraId="3762FA7C" w14:textId="7472CA4D" w:rsidR="00F177C1" w:rsidRPr="00F177C1" w:rsidRDefault="00F177C1" w:rsidP="00B96423">
      <w:pPr>
        <w:rPr>
          <w:lang w:val="ru-RU"/>
        </w:rPr>
      </w:pPr>
      <w:r>
        <w:rPr>
          <w:lang w:val="ru-RU"/>
        </w:rPr>
        <w:t>Часы наконец успокоились, я надел их и покрутил до упора коронку. В окошке</w:t>
      </w:r>
      <w:r w:rsidR="0016798F">
        <w:rPr>
          <w:lang w:val="ru-RU"/>
        </w:rPr>
        <w:t xml:space="preserve"> на циферблате</w:t>
      </w:r>
      <w:r>
        <w:rPr>
          <w:lang w:val="ru-RU"/>
        </w:rPr>
        <w:t xml:space="preserve">, где обычно выводится дата, </w:t>
      </w:r>
      <w:r w:rsidR="00105512">
        <w:rPr>
          <w:lang w:val="ru-RU"/>
        </w:rPr>
        <w:t xml:space="preserve">поблёскивала </w:t>
      </w:r>
      <w:r>
        <w:rPr>
          <w:lang w:val="ru-RU"/>
        </w:rPr>
        <w:t>цифра «20»</w:t>
      </w:r>
      <w:r w:rsidR="00105512">
        <w:rPr>
          <w:lang w:val="ru-RU"/>
        </w:rPr>
        <w:t xml:space="preserve"> —</w:t>
      </w:r>
      <w:r>
        <w:rPr>
          <w:lang w:val="ru-RU"/>
        </w:rPr>
        <w:t xml:space="preserve"> количество полных </w:t>
      </w:r>
      <w:r w:rsidR="0016798F">
        <w:rPr>
          <w:lang w:val="ru-RU"/>
        </w:rPr>
        <w:t>оборотов</w:t>
      </w:r>
      <w:r>
        <w:rPr>
          <w:lang w:val="ru-RU"/>
        </w:rPr>
        <w:t xml:space="preserve">, </w:t>
      </w:r>
      <w:r w:rsidR="00105512">
        <w:rPr>
          <w:lang w:val="ru-RU"/>
        </w:rPr>
        <w:t xml:space="preserve">— </w:t>
      </w:r>
      <w:r>
        <w:rPr>
          <w:lang w:val="ru-RU"/>
        </w:rPr>
        <w:t>а единственная стрелка приближалась к отметке «</w:t>
      </w:r>
      <w:r w:rsidR="00105512">
        <w:rPr>
          <w:lang w:val="ru-RU"/>
        </w:rPr>
        <w:t>9</w:t>
      </w:r>
      <w:r>
        <w:rPr>
          <w:lang w:val="ru-RU"/>
        </w:rPr>
        <w:t>».</w:t>
      </w:r>
    </w:p>
    <w:p w14:paraId="60F695FE" w14:textId="789E96B1" w:rsidR="00FA37F4" w:rsidRDefault="00105512" w:rsidP="00B96423">
      <w:pPr>
        <w:rPr>
          <w:lang w:val="ru-RU"/>
        </w:rPr>
      </w:pPr>
      <w:r>
        <w:rPr>
          <w:lang w:val="ru-RU"/>
        </w:rPr>
        <w:t xml:space="preserve">Осталось чуть больше восьми часов до </w:t>
      </w:r>
      <w:r w:rsidR="00C04DB1">
        <w:rPr>
          <w:lang w:val="ru-RU"/>
        </w:rPr>
        <w:t>выхода в космос</w:t>
      </w:r>
      <w:r>
        <w:rPr>
          <w:lang w:val="ru-RU"/>
        </w:rPr>
        <w:t>.</w:t>
      </w:r>
    </w:p>
    <w:p w14:paraId="7A8C93E0" w14:textId="77777777" w:rsidR="001B7CCA" w:rsidRDefault="00450510" w:rsidP="00B96423">
      <w:pPr>
        <w:rPr>
          <w:lang w:val="ru-RU"/>
        </w:rPr>
      </w:pPr>
      <w:r>
        <w:rPr>
          <w:lang w:val="ru-RU"/>
        </w:rPr>
        <w:t xml:space="preserve">Я потянулся к рычагу, помедлил, </w:t>
      </w:r>
      <w:r w:rsidR="00F038FB">
        <w:rPr>
          <w:lang w:val="ru-RU"/>
        </w:rPr>
        <w:t>как бы проверяя, что действительно проснулся, и открыл люк.</w:t>
      </w:r>
    </w:p>
    <w:p w14:paraId="53234FD6" w14:textId="53BA84A3" w:rsidR="001B7CCA" w:rsidRDefault="00533723" w:rsidP="00B96423">
      <w:pPr>
        <w:rPr>
          <w:lang w:val="ru-RU"/>
        </w:rPr>
      </w:pPr>
      <w:r>
        <w:rPr>
          <w:lang w:val="ru-RU"/>
        </w:rPr>
        <w:t>Автоматика в</w:t>
      </w:r>
      <w:r w:rsidR="00F038FB">
        <w:rPr>
          <w:lang w:val="ru-RU"/>
        </w:rPr>
        <w:t xml:space="preserve"> коридоре запаздывал</w:t>
      </w:r>
      <w:r>
        <w:rPr>
          <w:lang w:val="ru-RU"/>
        </w:rPr>
        <w:t>а</w:t>
      </w:r>
      <w:r w:rsidR="00A872EA">
        <w:rPr>
          <w:lang w:val="ru-RU"/>
        </w:rPr>
        <w:t xml:space="preserve">, </w:t>
      </w:r>
      <w:r w:rsidR="000229FB">
        <w:rPr>
          <w:lang w:val="ru-RU"/>
        </w:rPr>
        <w:t>сомневаясь</w:t>
      </w:r>
      <w:r w:rsidR="00A872EA">
        <w:rPr>
          <w:lang w:val="ru-RU"/>
        </w:rPr>
        <w:t xml:space="preserve">, стоит ли тратить на меня </w:t>
      </w:r>
      <w:r w:rsidR="00FB0E4B">
        <w:rPr>
          <w:lang w:val="ru-RU"/>
        </w:rPr>
        <w:t>ток</w:t>
      </w:r>
      <w:r w:rsidR="00A872EA">
        <w:rPr>
          <w:lang w:val="ru-RU"/>
        </w:rPr>
        <w:t>. Я полз в темноту, перехватывая поручни в стене, и передо мной с металлическими щелчками загорались лампы</w:t>
      </w:r>
      <w:r w:rsidR="001B7CCA">
        <w:rPr>
          <w:lang w:val="ru-RU"/>
        </w:rPr>
        <w:t xml:space="preserve">, обжигая вспышками, как </w:t>
      </w:r>
      <w:r w:rsidR="000229FB">
        <w:rPr>
          <w:lang w:val="ru-RU"/>
        </w:rPr>
        <w:t>от</w:t>
      </w:r>
      <w:r w:rsidR="001B7CCA">
        <w:rPr>
          <w:lang w:val="ru-RU"/>
        </w:rPr>
        <w:t xml:space="preserve"> </w:t>
      </w:r>
      <w:r w:rsidR="000229FB">
        <w:rPr>
          <w:lang w:val="ru-RU"/>
        </w:rPr>
        <w:t>фотокамер</w:t>
      </w:r>
      <w:r w:rsidR="00A872EA">
        <w:rPr>
          <w:lang w:val="ru-RU"/>
        </w:rPr>
        <w:t xml:space="preserve">. </w:t>
      </w:r>
      <w:r>
        <w:rPr>
          <w:lang w:val="ru-RU"/>
        </w:rPr>
        <w:t>В навигационном отсеке было хуже всего. Я открыл люк, успел подплыть к едва различимой в темноте капсуле</w:t>
      </w:r>
      <w:r w:rsidR="00426098">
        <w:rPr>
          <w:lang w:val="ru-RU"/>
        </w:rPr>
        <w:t>, вцепившись в неё, как в якорь</w:t>
      </w:r>
      <w:r>
        <w:rPr>
          <w:lang w:val="ru-RU"/>
        </w:rPr>
        <w:t xml:space="preserve"> — и только тогда </w:t>
      </w:r>
      <w:r w:rsidR="00986D3A">
        <w:rPr>
          <w:lang w:val="ru-RU"/>
        </w:rPr>
        <w:t xml:space="preserve">потолок </w:t>
      </w:r>
      <w:r w:rsidR="00C738A1">
        <w:rPr>
          <w:lang w:val="ru-RU"/>
        </w:rPr>
        <w:t xml:space="preserve">стал медленно </w:t>
      </w:r>
      <w:r w:rsidR="00EE2FBE">
        <w:rPr>
          <w:lang w:val="ru-RU"/>
        </w:rPr>
        <w:t>насыщаться</w:t>
      </w:r>
      <w:r w:rsidR="00C738A1">
        <w:rPr>
          <w:lang w:val="ru-RU"/>
        </w:rPr>
        <w:t xml:space="preserve"> светом, изображая электрический </w:t>
      </w:r>
      <w:r w:rsidR="00613822">
        <w:rPr>
          <w:lang w:val="ru-RU"/>
        </w:rPr>
        <w:t>восход</w:t>
      </w:r>
      <w:r w:rsidR="00C738A1">
        <w:rPr>
          <w:lang w:val="ru-RU"/>
        </w:rPr>
        <w:t>.</w:t>
      </w:r>
    </w:p>
    <w:p w14:paraId="7A0687AF" w14:textId="144674D8" w:rsidR="00533723" w:rsidRDefault="00533723" w:rsidP="00B96423">
      <w:pPr>
        <w:rPr>
          <w:lang w:val="ru-RU"/>
        </w:rPr>
      </w:pPr>
      <w:r>
        <w:rPr>
          <w:lang w:val="ru-RU"/>
        </w:rPr>
        <w:t>Первый пункт вахты — проверка навигатора.</w:t>
      </w:r>
    </w:p>
    <w:p w14:paraId="23BB34C0" w14:textId="77777777" w:rsidR="00B27996" w:rsidRDefault="00C04DB1" w:rsidP="00B96423">
      <w:pPr>
        <w:rPr>
          <w:lang w:val="ru-RU"/>
        </w:rPr>
      </w:pPr>
      <w:r>
        <w:rPr>
          <w:lang w:val="ru-RU"/>
        </w:rPr>
        <w:t xml:space="preserve">Электронные аппараты во время </w:t>
      </w:r>
      <w:proofErr w:type="spellStart"/>
      <w:r>
        <w:rPr>
          <w:lang w:val="ru-RU"/>
        </w:rPr>
        <w:t>бранка</w:t>
      </w:r>
      <w:proofErr w:type="spellEnd"/>
      <w:r>
        <w:rPr>
          <w:lang w:val="ru-RU"/>
        </w:rPr>
        <w:t xml:space="preserve"> не работают, и вместо </w:t>
      </w:r>
      <w:r w:rsidR="00B27996">
        <w:rPr>
          <w:lang w:val="ru-RU"/>
        </w:rPr>
        <w:t>них</w:t>
      </w:r>
      <w:r>
        <w:rPr>
          <w:lang w:val="ru-RU"/>
        </w:rPr>
        <w:t xml:space="preserve"> трудятся механические интегралы, которые устроены примерно так же, как мои назойливые наручные часы.</w:t>
      </w:r>
    </w:p>
    <w:p w14:paraId="15F8FDD5" w14:textId="61BE7A9E" w:rsidR="00B27996" w:rsidRDefault="00B27996" w:rsidP="00B96423">
      <w:pPr>
        <w:rPr>
          <w:lang w:val="ru-RU"/>
        </w:rPr>
      </w:pPr>
      <w:r>
        <w:rPr>
          <w:lang w:val="ru-RU"/>
        </w:rPr>
        <w:t xml:space="preserve">Я опустился к основанию капсулы, открыл панель и стал поворачивать ключ запуска диагностики. Провизорный модуль недовольно потрескивал, а ключ с широкими заушинами так и норовил выскользнуть из </w:t>
      </w:r>
      <w:r w:rsidR="00426098">
        <w:rPr>
          <w:lang w:val="ru-RU"/>
        </w:rPr>
        <w:t>пальцев</w:t>
      </w:r>
      <w:r>
        <w:rPr>
          <w:lang w:val="ru-RU"/>
        </w:rPr>
        <w:t>. Закончив завод, я распрямился. Из модуля стало доноситься мелодичное тикание, словно я запустил огромный часовой механизм.</w:t>
      </w:r>
    </w:p>
    <w:p w14:paraId="2CC8DB0D" w14:textId="4E16B3FA" w:rsidR="00450510" w:rsidRDefault="00B27996" w:rsidP="00B96423">
      <w:pPr>
        <w:rPr>
          <w:lang w:val="ru-RU"/>
        </w:rPr>
      </w:pPr>
      <w:r>
        <w:rPr>
          <w:lang w:val="ru-RU"/>
        </w:rPr>
        <w:t>Теперь нужно ждать.</w:t>
      </w:r>
    </w:p>
    <w:p w14:paraId="72D08F30" w14:textId="05F5F3C7" w:rsidR="00B27996" w:rsidRDefault="00B27996" w:rsidP="00B96423">
      <w:pPr>
        <w:rPr>
          <w:lang w:val="ru-RU"/>
        </w:rPr>
      </w:pPr>
      <w:r>
        <w:rPr>
          <w:lang w:val="ru-RU"/>
        </w:rPr>
        <w:t>Я вздохнул. Смутное беспокойство не отпускало.</w:t>
      </w:r>
    </w:p>
    <w:p w14:paraId="561799AB" w14:textId="4AB75608" w:rsidR="00670326" w:rsidRPr="00545288" w:rsidRDefault="00B27996" w:rsidP="00670326">
      <w:pPr>
        <w:rPr>
          <w:lang w:val="ru-RU"/>
        </w:rPr>
      </w:pPr>
      <w:r>
        <w:rPr>
          <w:lang w:val="ru-RU"/>
        </w:rPr>
        <w:lastRenderedPageBreak/>
        <w:t>Вся верхняя часть капсулы сделана из усиленного стекла, нарочно замутнённого, будто внутри нет ничего, кроме водяного пара.</w:t>
      </w:r>
      <w:r w:rsidR="001F6F2C">
        <w:rPr>
          <w:lang w:val="ru-RU"/>
        </w:rPr>
        <w:t xml:space="preserve"> На самом деле, капсула заполнена </w:t>
      </w:r>
      <w:proofErr w:type="spellStart"/>
      <w:r w:rsidR="002D2A88">
        <w:rPr>
          <w:lang w:val="ru-RU"/>
        </w:rPr>
        <w:t>кареалогическим</w:t>
      </w:r>
      <w:proofErr w:type="spellEnd"/>
      <w:r w:rsidR="002D2A88">
        <w:rPr>
          <w:lang w:val="ru-RU"/>
        </w:rPr>
        <w:t xml:space="preserve"> </w:t>
      </w:r>
      <w:r w:rsidR="00CD4A30">
        <w:rPr>
          <w:lang w:val="ru-RU"/>
        </w:rPr>
        <w:t>раствором</w:t>
      </w:r>
      <w:r w:rsidR="001F6F2C">
        <w:rPr>
          <w:lang w:val="ru-RU"/>
        </w:rPr>
        <w:t>, густ</w:t>
      </w:r>
      <w:r w:rsidR="00CD4A30">
        <w:rPr>
          <w:lang w:val="ru-RU"/>
        </w:rPr>
        <w:t>ым</w:t>
      </w:r>
      <w:r w:rsidR="001F6F2C">
        <w:rPr>
          <w:lang w:val="ru-RU"/>
        </w:rPr>
        <w:t xml:space="preserve">, как масло, и, </w:t>
      </w:r>
      <w:r>
        <w:rPr>
          <w:lang w:val="ru-RU"/>
        </w:rPr>
        <w:t>если приглядеться, то можно увидеть смутные очертания её лица. Навигатор</w:t>
      </w:r>
      <w:r w:rsidR="00761DB3">
        <w:rPr>
          <w:lang w:val="ru-RU"/>
        </w:rPr>
        <w:t>а</w:t>
      </w:r>
      <w:r>
        <w:rPr>
          <w:lang w:val="ru-RU"/>
        </w:rPr>
        <w:t xml:space="preserve"> четвёртого цикла. </w:t>
      </w:r>
      <w:r w:rsidR="001A1334">
        <w:rPr>
          <w:lang w:val="ru-RU"/>
        </w:rPr>
        <w:t>В рот вправлена толстая резиновая трубка, похожая на червя-паразита, череп оплетён проводами, а глаз не видно — вместо них тёмные провалы, слепая тень, и я иногда думаю, что глаза у неё открыты, что она всё видит и понимает.</w:t>
      </w:r>
      <w:r w:rsidR="007E3937">
        <w:rPr>
          <w:lang w:val="ru-RU"/>
        </w:rPr>
        <w:t xml:space="preserve"> </w:t>
      </w:r>
      <w:r w:rsidR="00670326">
        <w:rPr>
          <w:lang w:val="ru-RU"/>
        </w:rPr>
        <w:t>Если на первых циклах навигатор сохраняет человеческ</w:t>
      </w:r>
      <w:r w:rsidR="007321A1">
        <w:rPr>
          <w:lang w:val="ru-RU"/>
        </w:rPr>
        <w:t>ий</w:t>
      </w:r>
      <w:r w:rsidR="00670326">
        <w:rPr>
          <w:lang w:val="ru-RU"/>
        </w:rPr>
        <w:t xml:space="preserve"> </w:t>
      </w:r>
      <w:r w:rsidR="007321A1">
        <w:rPr>
          <w:lang w:val="ru-RU"/>
        </w:rPr>
        <w:t>разум</w:t>
      </w:r>
      <w:r w:rsidR="00670326">
        <w:rPr>
          <w:lang w:val="ru-RU"/>
        </w:rPr>
        <w:t xml:space="preserve">, то на последнем, четвёртом, его </w:t>
      </w:r>
      <w:r w:rsidR="007E3937">
        <w:rPr>
          <w:lang w:val="ru-RU"/>
        </w:rPr>
        <w:t>уже</w:t>
      </w:r>
      <w:r w:rsidR="00670326">
        <w:rPr>
          <w:lang w:val="ru-RU"/>
        </w:rPr>
        <w:t xml:space="preserve"> не достают из </w:t>
      </w:r>
      <w:r w:rsidR="00741CD6">
        <w:rPr>
          <w:lang w:val="ru-RU"/>
        </w:rPr>
        <w:t>капсулы</w:t>
      </w:r>
      <w:r w:rsidR="00A65160">
        <w:rPr>
          <w:lang w:val="ru-RU"/>
        </w:rPr>
        <w:t>.</w:t>
      </w:r>
      <w:r w:rsidR="00670326">
        <w:rPr>
          <w:lang w:val="ru-RU"/>
        </w:rPr>
        <w:t xml:space="preserve"> </w:t>
      </w:r>
      <w:r w:rsidR="004D07B6">
        <w:rPr>
          <w:lang w:val="ru-RU"/>
        </w:rPr>
        <w:t>Она</w:t>
      </w:r>
      <w:r w:rsidR="00670326">
        <w:rPr>
          <w:lang w:val="ru-RU"/>
        </w:rPr>
        <w:t xml:space="preserve"> превращается в живой компьютер, который вычисляет наш путь сквозь балку. </w:t>
      </w:r>
    </w:p>
    <w:p w14:paraId="1E88393A" w14:textId="17CC9C51" w:rsidR="00EF02DE" w:rsidRDefault="00F1195F">
      <w:pPr>
        <w:rPr>
          <w:lang w:val="ru-RU"/>
        </w:rPr>
      </w:pPr>
      <w:r>
        <w:rPr>
          <w:lang w:val="ru-RU"/>
        </w:rPr>
        <w:t>Тик-так, тик-так.</w:t>
      </w:r>
    </w:p>
    <w:p w14:paraId="06183BF3" w14:textId="14E89E84" w:rsidR="002C7458" w:rsidRDefault="00F1195F" w:rsidP="00F619E3">
      <w:pPr>
        <w:rPr>
          <w:lang w:val="ru-RU"/>
        </w:rPr>
      </w:pPr>
      <w:r>
        <w:rPr>
          <w:lang w:val="ru-RU"/>
        </w:rPr>
        <w:t>Провизорный модуль работа</w:t>
      </w:r>
      <w:r w:rsidR="007E3937">
        <w:rPr>
          <w:lang w:val="ru-RU"/>
        </w:rPr>
        <w:t>л</w:t>
      </w:r>
      <w:r>
        <w:rPr>
          <w:lang w:val="ru-RU"/>
        </w:rPr>
        <w:t>.</w:t>
      </w:r>
      <w:r w:rsidR="00F619E3">
        <w:rPr>
          <w:lang w:val="ru-RU"/>
        </w:rPr>
        <w:t xml:space="preserve"> Я жд</w:t>
      </w:r>
      <w:r w:rsidR="007E3937">
        <w:rPr>
          <w:lang w:val="ru-RU"/>
        </w:rPr>
        <w:t>ал</w:t>
      </w:r>
      <w:r w:rsidR="00F619E3">
        <w:rPr>
          <w:lang w:val="ru-RU"/>
        </w:rPr>
        <w:t>, стараясь не смотреть на стеклянное забрало капсулы.</w:t>
      </w:r>
      <w:r w:rsidR="002C7458">
        <w:rPr>
          <w:lang w:val="ru-RU"/>
        </w:rPr>
        <w:t xml:space="preserve"> Тикание </w:t>
      </w:r>
      <w:r w:rsidR="007E3937">
        <w:rPr>
          <w:lang w:val="ru-RU"/>
        </w:rPr>
        <w:t>сбилось</w:t>
      </w:r>
      <w:r w:rsidR="002C7458">
        <w:rPr>
          <w:lang w:val="ru-RU"/>
        </w:rPr>
        <w:t>, пропус</w:t>
      </w:r>
      <w:r w:rsidR="007E3937">
        <w:rPr>
          <w:lang w:val="ru-RU"/>
        </w:rPr>
        <w:t>тило</w:t>
      </w:r>
      <w:r w:rsidR="002C7458">
        <w:rPr>
          <w:lang w:val="ru-RU"/>
        </w:rPr>
        <w:t xml:space="preserve"> несколько щелчков, как больное сердце, и </w:t>
      </w:r>
      <w:r w:rsidR="007E3937">
        <w:rPr>
          <w:lang w:val="ru-RU"/>
        </w:rPr>
        <w:t>замолкло</w:t>
      </w:r>
      <w:r w:rsidR="002C7458">
        <w:rPr>
          <w:lang w:val="ru-RU"/>
        </w:rPr>
        <w:t>.</w:t>
      </w:r>
      <w:r w:rsidR="00923F73">
        <w:rPr>
          <w:lang w:val="ru-RU"/>
        </w:rPr>
        <w:t xml:space="preserve"> </w:t>
      </w:r>
      <w:r w:rsidR="002C7458">
        <w:rPr>
          <w:lang w:val="ru-RU"/>
        </w:rPr>
        <w:t xml:space="preserve">На провизорном модуле </w:t>
      </w:r>
      <w:r w:rsidR="00BC4011">
        <w:rPr>
          <w:lang w:val="ru-RU"/>
        </w:rPr>
        <w:t>загорелись</w:t>
      </w:r>
      <w:r w:rsidR="002C7458">
        <w:rPr>
          <w:lang w:val="ru-RU"/>
        </w:rPr>
        <w:t xml:space="preserve"> три красных огня.</w:t>
      </w:r>
    </w:p>
    <w:p w14:paraId="1D1941BA" w14:textId="23AA463A" w:rsidR="00923F73" w:rsidRDefault="00923F73" w:rsidP="00F619E3">
      <w:pPr>
        <w:rPr>
          <w:lang w:val="ru-RU"/>
        </w:rPr>
      </w:pPr>
      <w:r>
        <w:rPr>
          <w:lang w:val="ru-RU"/>
        </w:rPr>
        <w:t>Невозможно!</w:t>
      </w:r>
    </w:p>
    <w:p w14:paraId="0F9C90D8" w14:textId="09E43F1A" w:rsidR="00923F73" w:rsidRDefault="00923F73" w:rsidP="00F619E3">
      <w:pPr>
        <w:rPr>
          <w:lang w:val="ru-RU"/>
        </w:rPr>
      </w:pPr>
      <w:r>
        <w:rPr>
          <w:lang w:val="ru-RU"/>
        </w:rPr>
        <w:t xml:space="preserve">Три огня — навигатор мёртв. Такого в </w:t>
      </w:r>
      <w:proofErr w:type="spellStart"/>
      <w:r>
        <w:rPr>
          <w:lang w:val="ru-RU"/>
        </w:rPr>
        <w:t>бранке</w:t>
      </w:r>
      <w:proofErr w:type="spellEnd"/>
      <w:r>
        <w:rPr>
          <w:lang w:val="ru-RU"/>
        </w:rPr>
        <w:t xml:space="preserve"> никогда не происходило. Значит, мы уже не идём по маршруту, а тонем в безграничной пустоте без всякой надежды выбраться.</w:t>
      </w:r>
    </w:p>
    <w:p w14:paraId="561E7E17" w14:textId="57CAA792" w:rsidR="00923F73" w:rsidRDefault="00923F73" w:rsidP="00F619E3">
      <w:pPr>
        <w:rPr>
          <w:lang w:val="ru-RU"/>
        </w:rPr>
      </w:pPr>
      <w:r>
        <w:rPr>
          <w:lang w:val="ru-RU"/>
        </w:rPr>
        <w:t xml:space="preserve">По инструкции проверку надо провести дважды. Трясущейся рукой я повернул в провизорном модуле ключ. Сердце молотило, как на грани приступа. Завёл. Механизм мягко зашуршал, проигрывая записанную на </w:t>
      </w:r>
      <w:r w:rsidR="00C66DB4">
        <w:rPr>
          <w:lang w:val="ru-RU"/>
        </w:rPr>
        <w:t xml:space="preserve">валиках </w:t>
      </w:r>
      <w:r>
        <w:rPr>
          <w:lang w:val="ru-RU"/>
        </w:rPr>
        <w:t>программу.</w:t>
      </w:r>
    </w:p>
    <w:p w14:paraId="163986B0" w14:textId="75573796" w:rsidR="00923F73" w:rsidRDefault="00923F73" w:rsidP="00F619E3">
      <w:pPr>
        <w:rPr>
          <w:lang w:val="ru-RU"/>
        </w:rPr>
      </w:pPr>
      <w:r>
        <w:rPr>
          <w:lang w:val="ru-RU"/>
        </w:rPr>
        <w:t>Тик-так, тик-так.</w:t>
      </w:r>
    </w:p>
    <w:p w14:paraId="485BC980" w14:textId="78F743BA" w:rsidR="00923F73" w:rsidRPr="00923F73" w:rsidRDefault="0016798F" w:rsidP="00F619E3">
      <w:pPr>
        <w:rPr>
          <w:lang w:val="ru-RU"/>
        </w:rPr>
      </w:pPr>
      <w:r>
        <w:rPr>
          <w:lang w:val="ru-RU"/>
        </w:rPr>
        <w:t>Не знаю, что мы будем д</w:t>
      </w:r>
      <w:r w:rsidR="00635368">
        <w:rPr>
          <w:lang w:val="ru-RU"/>
        </w:rPr>
        <w:t>е</w:t>
      </w:r>
      <w:r>
        <w:rPr>
          <w:lang w:val="ru-RU"/>
        </w:rPr>
        <w:t>лать, е</w:t>
      </w:r>
      <w:r w:rsidR="00923F73">
        <w:rPr>
          <w:lang w:val="ru-RU"/>
        </w:rPr>
        <w:t>сли проверка не пройдёт во второй раз. Не знаю, можно ли сделать хоть что-то.</w:t>
      </w:r>
    </w:p>
    <w:p w14:paraId="3F509517" w14:textId="314A0DF2" w:rsidR="00EF02DE" w:rsidRDefault="00585E91">
      <w:pPr>
        <w:rPr>
          <w:lang w:val="ru-RU"/>
        </w:rPr>
      </w:pPr>
      <w:r>
        <w:rPr>
          <w:lang w:val="ru-RU"/>
        </w:rPr>
        <w:t>Модуль замолк. На панели загорелось три зелёных индикатора — всё в порядке. Я вытер рукавом со лба пот — для верности нужно провести проверку ещё раз.</w:t>
      </w:r>
    </w:p>
    <w:p w14:paraId="60783D85" w14:textId="34C340FC" w:rsidR="00EE2FBE" w:rsidRDefault="00EE2FBE">
      <w:pPr>
        <w:rPr>
          <w:lang w:val="ru-RU"/>
        </w:rPr>
      </w:pPr>
      <w:r>
        <w:rPr>
          <w:lang w:val="ru-RU"/>
        </w:rPr>
        <w:t xml:space="preserve">Узкое оконце в коридор налилось светом, я почувствовал это спиной и резко обернулся, точно </w:t>
      </w:r>
      <w:r w:rsidR="00DB7592">
        <w:rPr>
          <w:lang w:val="ru-RU"/>
        </w:rPr>
        <w:t>невидимый шутник</w:t>
      </w:r>
      <w:r>
        <w:rPr>
          <w:lang w:val="ru-RU"/>
        </w:rPr>
        <w:t>, подкравшись, ударил меня по плечу. Кто-то ещё не спит, кроме меня.</w:t>
      </w:r>
    </w:p>
    <w:p w14:paraId="3817BA99" w14:textId="18B5EAE7" w:rsidR="00195B47" w:rsidRDefault="00EE2FBE" w:rsidP="00195B47">
      <w:pPr>
        <w:rPr>
          <w:lang w:val="ru-RU"/>
        </w:rPr>
      </w:pPr>
      <w:r>
        <w:rPr>
          <w:lang w:val="ru-RU"/>
        </w:rPr>
        <w:t xml:space="preserve">Я </w:t>
      </w:r>
      <w:r w:rsidR="00195B47">
        <w:rPr>
          <w:lang w:val="ru-RU"/>
        </w:rPr>
        <w:t>вылез</w:t>
      </w:r>
      <w:r>
        <w:rPr>
          <w:lang w:val="ru-RU"/>
        </w:rPr>
        <w:t xml:space="preserve"> в коридор. Майоров, капитан «Грозного», висел под потолком, прижимаясь к переборке спиной</w:t>
      </w:r>
      <w:r w:rsidR="00DB7592">
        <w:rPr>
          <w:lang w:val="ru-RU"/>
        </w:rPr>
        <w:t>,</w:t>
      </w:r>
      <w:r>
        <w:rPr>
          <w:lang w:val="ru-RU"/>
        </w:rPr>
        <w:t xml:space="preserve"> и устало тёр ладонью лоб.</w:t>
      </w:r>
      <w:r w:rsidR="00195B47">
        <w:rPr>
          <w:lang w:val="ru-RU"/>
        </w:rPr>
        <w:t xml:space="preserve"> На вид </w:t>
      </w:r>
      <w:r w:rsidR="0071483A">
        <w:rPr>
          <w:lang w:val="ru-RU"/>
        </w:rPr>
        <w:t>Майорову</w:t>
      </w:r>
      <w:r w:rsidR="00195B47">
        <w:rPr>
          <w:lang w:val="ru-RU"/>
        </w:rPr>
        <w:t xml:space="preserve"> можно было дать лет пятьдесят — седые волосы, </w:t>
      </w:r>
      <w:r w:rsidR="0071483A">
        <w:rPr>
          <w:lang w:val="ru-RU"/>
        </w:rPr>
        <w:t>рас</w:t>
      </w:r>
      <w:r w:rsidR="00195B47">
        <w:rPr>
          <w:lang w:val="ru-RU"/>
        </w:rPr>
        <w:t xml:space="preserve">сечённый морщинами лоб, — </w:t>
      </w:r>
      <w:r w:rsidR="00C46229">
        <w:rPr>
          <w:lang w:val="ru-RU"/>
        </w:rPr>
        <w:t>но</w:t>
      </w:r>
      <w:r w:rsidR="00195B47">
        <w:rPr>
          <w:lang w:val="ru-RU"/>
        </w:rPr>
        <w:t xml:space="preserve"> в действительности </w:t>
      </w:r>
      <w:r w:rsidR="0071483A">
        <w:rPr>
          <w:lang w:val="ru-RU"/>
        </w:rPr>
        <w:t>ему</w:t>
      </w:r>
      <w:r w:rsidR="00195B47">
        <w:rPr>
          <w:lang w:val="ru-RU"/>
        </w:rPr>
        <w:t xml:space="preserve"> не исполнилось и сорока. Видимо, заботы не отпускали </w:t>
      </w:r>
      <w:r w:rsidR="0071483A">
        <w:rPr>
          <w:lang w:val="ru-RU"/>
        </w:rPr>
        <w:t>капитана</w:t>
      </w:r>
      <w:r w:rsidR="00195B47">
        <w:rPr>
          <w:lang w:val="ru-RU"/>
        </w:rPr>
        <w:t xml:space="preserve"> даже во сне.</w:t>
      </w:r>
    </w:p>
    <w:p w14:paraId="0B0932D8" w14:textId="64751766" w:rsidR="000842CC" w:rsidRDefault="000842CC">
      <w:pPr>
        <w:rPr>
          <w:lang w:val="ru-RU"/>
        </w:rPr>
      </w:pPr>
      <w:r>
        <w:rPr>
          <w:lang w:val="ru-RU"/>
        </w:rPr>
        <w:t>— Олег? — Он сонно моргнул.</w:t>
      </w:r>
    </w:p>
    <w:p w14:paraId="13D7B9B7" w14:textId="6A45792F" w:rsidR="0012529D" w:rsidRDefault="0012529D">
      <w:pPr>
        <w:rPr>
          <w:lang w:val="ru-RU"/>
        </w:rPr>
      </w:pPr>
      <w:r>
        <w:rPr>
          <w:lang w:val="ru-RU"/>
        </w:rPr>
        <w:t xml:space="preserve">— </w:t>
      </w:r>
      <w:r w:rsidR="008E4D96">
        <w:rPr>
          <w:lang w:val="ru-RU"/>
        </w:rPr>
        <w:t>Сергей Владимирович</w:t>
      </w:r>
      <w:r>
        <w:rPr>
          <w:lang w:val="ru-RU"/>
        </w:rPr>
        <w:t>, — сказал я, — мне казалось, сейчас моя вахта.</w:t>
      </w:r>
    </w:p>
    <w:p w14:paraId="077FE152" w14:textId="4962445A" w:rsidR="0012529D" w:rsidRPr="0012529D" w:rsidRDefault="0012529D">
      <w:pPr>
        <w:rPr>
          <w:lang w:val="ru-RU"/>
        </w:rPr>
      </w:pPr>
      <w:r>
        <w:rPr>
          <w:lang w:val="ru-RU"/>
        </w:rPr>
        <w:lastRenderedPageBreak/>
        <w:t>— Твоя, конечно, — Майоров прищурился, наблюдая за тем, как доводчик медленно закрывает люк в навигационный отсек. — Будет у тебя кто у вахту забирать</w:t>
      </w:r>
      <w:r w:rsidR="004A70A0">
        <w:rPr>
          <w:lang w:val="ru-RU"/>
        </w:rPr>
        <w:t>!</w:t>
      </w:r>
      <w:r>
        <w:rPr>
          <w:lang w:val="ru-RU"/>
        </w:rPr>
        <w:t xml:space="preserve"> Не спится просто. У тебя-то как дела?</w:t>
      </w:r>
    </w:p>
    <w:p w14:paraId="2B75DC96" w14:textId="41F662B1" w:rsidR="00EE2FBE" w:rsidRDefault="008E4D96">
      <w:pPr>
        <w:rPr>
          <w:lang w:val="ru-RU"/>
        </w:rPr>
      </w:pPr>
      <w:r>
        <w:rPr>
          <w:lang w:val="ru-RU"/>
        </w:rPr>
        <w:t xml:space="preserve">Люк за мной глухо клацнул, </w:t>
      </w:r>
      <w:proofErr w:type="spellStart"/>
      <w:r>
        <w:rPr>
          <w:lang w:val="ru-RU"/>
        </w:rPr>
        <w:t>примагнитившись</w:t>
      </w:r>
      <w:proofErr w:type="spellEnd"/>
      <w:r>
        <w:rPr>
          <w:lang w:val="ru-RU"/>
        </w:rPr>
        <w:t xml:space="preserve"> к стенке.</w:t>
      </w:r>
    </w:p>
    <w:p w14:paraId="6064EB93" w14:textId="4758C3BA" w:rsidR="008E4D96" w:rsidRDefault="008E4D96">
      <w:pPr>
        <w:rPr>
          <w:lang w:val="ru-RU"/>
        </w:rPr>
      </w:pPr>
      <w:r>
        <w:rPr>
          <w:lang w:val="ru-RU"/>
        </w:rPr>
        <w:t>— Провизор выдал три красных огня после проверки, — сказал я.</w:t>
      </w:r>
    </w:p>
    <w:p w14:paraId="0EEEB358" w14:textId="6D9D8ADC" w:rsidR="008E4D96" w:rsidRDefault="008E4D96">
      <w:pPr>
        <w:rPr>
          <w:lang w:val="ru-RU"/>
        </w:rPr>
      </w:pPr>
      <w:r>
        <w:rPr>
          <w:lang w:val="ru-RU"/>
        </w:rPr>
        <w:t>— Что? — вытаращился Майоров. — Так какого чёрта ты здесь? Давай повторную</w:t>
      </w:r>
      <w:r w:rsidR="002476EB">
        <w:rPr>
          <w:lang w:val="ru-RU"/>
        </w:rPr>
        <w:t>!</w:t>
      </w:r>
    </w:p>
    <w:p w14:paraId="2287169E" w14:textId="5B44ECC8" w:rsidR="002476EB" w:rsidRDefault="002476EB">
      <w:pPr>
        <w:rPr>
          <w:lang w:val="ru-RU"/>
        </w:rPr>
      </w:pPr>
      <w:r>
        <w:rPr>
          <w:lang w:val="ru-RU"/>
        </w:rPr>
        <w:t>Он оттолкнул меня плечом и нырнул к люку.</w:t>
      </w:r>
    </w:p>
    <w:p w14:paraId="7455EE41" w14:textId="3DF57C20" w:rsidR="002476EB" w:rsidRDefault="002708E6">
      <w:pPr>
        <w:rPr>
          <w:lang w:val="ru-RU"/>
        </w:rPr>
      </w:pPr>
      <w:r>
        <w:rPr>
          <w:lang w:val="ru-RU"/>
        </w:rPr>
        <w:t xml:space="preserve">— </w:t>
      </w:r>
      <w:r w:rsidR="00195B47">
        <w:rPr>
          <w:lang w:val="ru-RU"/>
        </w:rPr>
        <w:t>С повторной всё хорошо! — крикнул я.</w:t>
      </w:r>
    </w:p>
    <w:p w14:paraId="766F66F7" w14:textId="2886BE03" w:rsidR="00195B47" w:rsidRDefault="00195B47">
      <w:pPr>
        <w:rPr>
          <w:lang w:val="ru-RU"/>
        </w:rPr>
      </w:pPr>
      <w:r>
        <w:rPr>
          <w:lang w:val="ru-RU"/>
        </w:rPr>
        <w:t>Майоров влетел в навигационный отсек и склонился над провизорным модулем.</w:t>
      </w:r>
    </w:p>
    <w:p w14:paraId="70EF04B9" w14:textId="38DF5DE4" w:rsidR="00195B47" w:rsidRDefault="00195B47">
      <w:pPr>
        <w:rPr>
          <w:lang w:val="ru-RU"/>
        </w:rPr>
      </w:pPr>
      <w:r>
        <w:rPr>
          <w:lang w:val="ru-RU"/>
        </w:rPr>
        <w:t>— Что после повторной было?</w:t>
      </w:r>
    </w:p>
    <w:p w14:paraId="692F1B88" w14:textId="231AF067" w:rsidR="00195B47" w:rsidRDefault="00195B47">
      <w:pPr>
        <w:rPr>
          <w:lang w:val="ru-RU"/>
        </w:rPr>
      </w:pPr>
      <w:r>
        <w:rPr>
          <w:lang w:val="ru-RU"/>
        </w:rPr>
        <w:t>— Три зелёных.</w:t>
      </w:r>
    </w:p>
    <w:p w14:paraId="1A13690B" w14:textId="60A37FF8" w:rsidR="00195B47" w:rsidRDefault="00195B47">
      <w:pPr>
        <w:rPr>
          <w:lang w:val="ru-RU"/>
        </w:rPr>
      </w:pPr>
      <w:r>
        <w:rPr>
          <w:lang w:val="ru-RU"/>
        </w:rPr>
        <w:t>—</w:t>
      </w:r>
      <w:r w:rsidR="00131AE8">
        <w:rPr>
          <w:lang w:val="ru-RU"/>
        </w:rPr>
        <w:t xml:space="preserve"> Одной повторной мало</w:t>
      </w:r>
      <w:r>
        <w:rPr>
          <w:lang w:val="ru-RU"/>
        </w:rPr>
        <w:t>.</w:t>
      </w:r>
      <w:r w:rsidR="00131AE8">
        <w:rPr>
          <w:lang w:val="ru-RU"/>
        </w:rPr>
        <w:t xml:space="preserve"> — </w:t>
      </w:r>
      <w:r>
        <w:rPr>
          <w:lang w:val="ru-RU"/>
        </w:rPr>
        <w:t>Майоров покрутил ключ и положил ладонь на забрало капсулы.</w:t>
      </w:r>
      <w:r w:rsidR="00131AE8">
        <w:rPr>
          <w:lang w:val="ru-RU"/>
        </w:rPr>
        <w:t xml:space="preserve"> </w:t>
      </w:r>
      <w:r>
        <w:rPr>
          <w:lang w:val="ru-RU"/>
        </w:rPr>
        <w:t>— Не дури, девочка, — прошептал он.</w:t>
      </w:r>
    </w:p>
    <w:p w14:paraId="573B7599" w14:textId="4D4E6424" w:rsidR="00195B47" w:rsidRDefault="00195B47">
      <w:pPr>
        <w:rPr>
          <w:lang w:val="ru-RU"/>
        </w:rPr>
      </w:pPr>
      <w:r>
        <w:rPr>
          <w:lang w:val="ru-RU"/>
        </w:rPr>
        <w:t>— Никогда такого не было, чтобы провизор так сильно сбивался</w:t>
      </w:r>
      <w:r w:rsidR="00C25D06">
        <w:rPr>
          <w:lang w:val="ru-RU"/>
        </w:rPr>
        <w:t>!</w:t>
      </w:r>
      <w:r>
        <w:rPr>
          <w:lang w:val="ru-RU"/>
        </w:rPr>
        <w:t xml:space="preserve"> — сказал я.</w:t>
      </w:r>
    </w:p>
    <w:p w14:paraId="03EA36E0" w14:textId="3D740224" w:rsidR="00195B47" w:rsidRDefault="00195B47">
      <w:pPr>
        <w:rPr>
          <w:lang w:val="ru-RU"/>
        </w:rPr>
      </w:pPr>
      <w:r>
        <w:rPr>
          <w:lang w:val="ru-RU"/>
        </w:rPr>
        <w:t>— Всё бывает в первый раз.</w:t>
      </w:r>
    </w:p>
    <w:p w14:paraId="512EF042" w14:textId="7F6C1331" w:rsidR="00195B47" w:rsidRDefault="00195B47">
      <w:pPr>
        <w:rPr>
          <w:lang w:val="ru-RU"/>
        </w:rPr>
      </w:pPr>
      <w:r>
        <w:rPr>
          <w:lang w:val="ru-RU"/>
        </w:rPr>
        <w:t>Механизм отработал. Три зелёных индикатора.</w:t>
      </w:r>
    </w:p>
    <w:p w14:paraId="64D8DEB2" w14:textId="77777777" w:rsidR="00931948" w:rsidRDefault="00C46229">
      <w:pPr>
        <w:rPr>
          <w:lang w:val="ru-RU"/>
        </w:rPr>
      </w:pPr>
      <w:r>
        <w:rPr>
          <w:lang w:val="ru-RU"/>
        </w:rPr>
        <w:t xml:space="preserve">Майоров покачал головой, </w:t>
      </w:r>
      <w:r w:rsidR="00931948">
        <w:rPr>
          <w:lang w:val="ru-RU"/>
        </w:rPr>
        <w:t>словно успешная диагностика расстроила его не меньше красных огней.</w:t>
      </w:r>
    </w:p>
    <w:p w14:paraId="220E3E67" w14:textId="6E864522" w:rsidR="00C46229" w:rsidRDefault="00931948">
      <w:pPr>
        <w:rPr>
          <w:lang w:val="ru-RU"/>
        </w:rPr>
      </w:pPr>
      <w:r>
        <w:rPr>
          <w:lang w:val="ru-RU"/>
        </w:rPr>
        <w:t xml:space="preserve">— Разбудить </w:t>
      </w:r>
      <w:r w:rsidR="00007538">
        <w:rPr>
          <w:lang w:val="ru-RU"/>
        </w:rPr>
        <w:t>Дмитрия</w:t>
      </w:r>
      <w:r>
        <w:rPr>
          <w:lang w:val="ru-RU"/>
        </w:rPr>
        <w:t xml:space="preserve"> Геннадиевича? — спросил я.</w:t>
      </w:r>
    </w:p>
    <w:p w14:paraId="7CBB9E84" w14:textId="1E193A99" w:rsidR="00271C01" w:rsidRDefault="00007538">
      <w:pPr>
        <w:rPr>
          <w:lang w:val="ru-RU"/>
        </w:rPr>
      </w:pPr>
      <w:r>
        <w:rPr>
          <w:lang w:val="ru-RU"/>
        </w:rPr>
        <w:t>Дмитрий</w:t>
      </w:r>
      <w:r w:rsidR="00271C01">
        <w:rPr>
          <w:lang w:val="ru-RU"/>
        </w:rPr>
        <w:t xml:space="preserve"> Геннадиевич Кофман — старший инженер, мой непосредственный начальник.</w:t>
      </w:r>
    </w:p>
    <w:p w14:paraId="6B9C5814" w14:textId="5B429624" w:rsidR="002F3CA6" w:rsidRDefault="002F3CA6">
      <w:pPr>
        <w:rPr>
          <w:lang w:val="ru-RU"/>
        </w:rPr>
      </w:pPr>
      <w:r>
        <w:rPr>
          <w:lang w:val="ru-RU"/>
        </w:rPr>
        <w:t>— Ключ мы и сами можем покрутить, — сказал Майоров и снова завёл провизор.</w:t>
      </w:r>
    </w:p>
    <w:p w14:paraId="1FC8D5F4" w14:textId="7055513D" w:rsidR="00034232" w:rsidRDefault="00034232">
      <w:pPr>
        <w:rPr>
          <w:lang w:val="ru-RU"/>
        </w:rPr>
      </w:pPr>
      <w:r>
        <w:rPr>
          <w:lang w:val="ru-RU"/>
        </w:rPr>
        <w:t>— Разве могут быть такие серьёзные сбои?</w:t>
      </w:r>
    </w:p>
    <w:p w14:paraId="5AC3090B" w14:textId="56DCFE71" w:rsidR="00034232" w:rsidRDefault="00034232">
      <w:pPr>
        <w:rPr>
          <w:lang w:val="ru-RU"/>
        </w:rPr>
      </w:pPr>
      <w:r>
        <w:rPr>
          <w:lang w:val="ru-RU"/>
        </w:rPr>
        <w:t xml:space="preserve">— Понятно теперь, почему я проснулся! — Ключ ритмично поворачивался в модуле, отщёлкивая секунды. — </w:t>
      </w:r>
      <w:r w:rsidR="002D1A4F">
        <w:rPr>
          <w:lang w:val="ru-RU"/>
        </w:rPr>
        <w:t>Говорят</w:t>
      </w:r>
      <w:r w:rsidR="003A0455">
        <w:rPr>
          <w:lang w:val="ru-RU"/>
        </w:rPr>
        <w:t xml:space="preserve"> же</w:t>
      </w:r>
      <w:r w:rsidR="002D1A4F">
        <w:rPr>
          <w:lang w:val="ru-RU"/>
        </w:rPr>
        <w:t xml:space="preserve">, что сны в </w:t>
      </w:r>
      <w:proofErr w:type="spellStart"/>
      <w:r w:rsidR="002D1A4F">
        <w:rPr>
          <w:lang w:val="ru-RU"/>
        </w:rPr>
        <w:t>бранке</w:t>
      </w:r>
      <w:proofErr w:type="spellEnd"/>
      <w:r w:rsidR="002D1A4F">
        <w:rPr>
          <w:lang w:val="ru-RU"/>
        </w:rPr>
        <w:t xml:space="preserve"> не просто так снятся.</w:t>
      </w:r>
    </w:p>
    <w:p w14:paraId="576F3E10" w14:textId="377E8A73" w:rsidR="0042427E" w:rsidRDefault="0042427E">
      <w:pPr>
        <w:rPr>
          <w:lang w:val="ru-RU"/>
        </w:rPr>
      </w:pPr>
      <w:r>
        <w:rPr>
          <w:lang w:val="ru-RU"/>
        </w:rPr>
        <w:t>Зелёные огни.</w:t>
      </w:r>
    </w:p>
    <w:p w14:paraId="612191EC" w14:textId="05F1E345" w:rsidR="0042427E" w:rsidRDefault="0042427E">
      <w:pPr>
        <w:rPr>
          <w:lang w:val="ru-RU"/>
        </w:rPr>
      </w:pPr>
      <w:r>
        <w:rPr>
          <w:lang w:val="ru-RU"/>
        </w:rPr>
        <w:t>— Всё в порядке? Просто сбой? — спросил я.</w:t>
      </w:r>
    </w:p>
    <w:p w14:paraId="3AFFAC41" w14:textId="0D863841" w:rsidR="00310F9B" w:rsidRDefault="00C25D06">
      <w:pPr>
        <w:rPr>
          <w:lang w:val="ru-RU"/>
        </w:rPr>
      </w:pPr>
      <w:r>
        <w:rPr>
          <w:lang w:val="ru-RU"/>
        </w:rPr>
        <w:t>— Давай ещё раз. Теперь сам.</w:t>
      </w:r>
    </w:p>
    <w:p w14:paraId="4F5BD9EF" w14:textId="0162AFD7" w:rsidR="00C25D06" w:rsidRDefault="00C25D06">
      <w:pPr>
        <w:rPr>
          <w:lang w:val="ru-RU"/>
        </w:rPr>
      </w:pPr>
      <w:r>
        <w:rPr>
          <w:lang w:val="ru-RU"/>
        </w:rPr>
        <w:t xml:space="preserve">Я начал заводить провизор, а Майоров переместился к центральному анализатору, циану — встроенному в стену металлическому шкафу с похожими на </w:t>
      </w:r>
      <w:proofErr w:type="spellStart"/>
      <w:r>
        <w:rPr>
          <w:lang w:val="ru-RU"/>
        </w:rPr>
        <w:t>лимбовые</w:t>
      </w:r>
      <w:proofErr w:type="spellEnd"/>
      <w:r>
        <w:rPr>
          <w:lang w:val="ru-RU"/>
        </w:rPr>
        <w:t xml:space="preserve"> замки у сейфа</w:t>
      </w:r>
      <w:r w:rsidR="009266D6">
        <w:rPr>
          <w:lang w:val="ru-RU"/>
        </w:rPr>
        <w:t xml:space="preserve"> регуляторами</w:t>
      </w:r>
      <w:r>
        <w:rPr>
          <w:lang w:val="ru-RU"/>
        </w:rPr>
        <w:t>.</w:t>
      </w:r>
    </w:p>
    <w:p w14:paraId="7D836414" w14:textId="5539AC9C" w:rsidR="00C25D06" w:rsidRDefault="00C25D06">
      <w:pPr>
        <w:rPr>
          <w:lang w:val="ru-RU"/>
        </w:rPr>
      </w:pPr>
      <w:r>
        <w:rPr>
          <w:lang w:val="ru-RU"/>
        </w:rPr>
        <w:t>— Ничего здесь не трогал?</w:t>
      </w:r>
    </w:p>
    <w:p w14:paraId="29467B7B" w14:textId="3495E283" w:rsidR="00C25D06" w:rsidRDefault="00D81E03">
      <w:pPr>
        <w:rPr>
          <w:lang w:val="ru-RU"/>
        </w:rPr>
      </w:pPr>
      <w:r>
        <w:rPr>
          <w:lang w:val="ru-RU"/>
        </w:rPr>
        <w:t>— Нет, конечно.</w:t>
      </w:r>
    </w:p>
    <w:p w14:paraId="563BDF93" w14:textId="4E65CEA4" w:rsidR="00D81E03" w:rsidRDefault="00D81E03">
      <w:pPr>
        <w:rPr>
          <w:lang w:val="ru-RU"/>
        </w:rPr>
      </w:pPr>
      <w:r>
        <w:rPr>
          <w:lang w:val="ru-RU"/>
        </w:rPr>
        <w:t>Методичное тикание провизорного модуля было похоже на обратный отсчёт перед катастрофой.</w:t>
      </w:r>
    </w:p>
    <w:p w14:paraId="36DE9500" w14:textId="05F103DD" w:rsidR="00854389" w:rsidRDefault="00854389">
      <w:pPr>
        <w:rPr>
          <w:lang w:val="ru-RU"/>
        </w:rPr>
      </w:pPr>
      <w:r>
        <w:rPr>
          <w:lang w:val="ru-RU"/>
        </w:rPr>
        <w:lastRenderedPageBreak/>
        <w:t>— Всё верно вроде, — сказал Майоров, коснулся пальцем одного и регуляторов и отдёрнул руку, точно обжёгшись.</w:t>
      </w:r>
    </w:p>
    <w:p w14:paraId="1C13EBDD" w14:textId="47FDC556" w:rsidR="00854389" w:rsidRDefault="00854389">
      <w:pPr>
        <w:rPr>
          <w:lang w:val="ru-RU"/>
        </w:rPr>
      </w:pPr>
      <w:r>
        <w:rPr>
          <w:lang w:val="ru-RU"/>
        </w:rPr>
        <w:t>— Здесь снова всё зелёное, — отрапортовал я. — Чего теперь делать?</w:t>
      </w:r>
    </w:p>
    <w:p w14:paraId="2244E080" w14:textId="491D0F7D" w:rsidR="00854389" w:rsidRDefault="00854389">
      <w:pPr>
        <w:rPr>
          <w:lang w:val="ru-RU"/>
        </w:rPr>
      </w:pPr>
      <w:r>
        <w:rPr>
          <w:lang w:val="ru-RU"/>
        </w:rPr>
        <w:t>— А теперь, — повернулся ко мне Майоров, — буди Кофмана.</w:t>
      </w:r>
    </w:p>
    <w:p w14:paraId="37A8003E" w14:textId="68EF08FB" w:rsidR="003B4001" w:rsidRDefault="003B4001" w:rsidP="003B4001">
      <w:pPr>
        <w:pStyle w:val="a3"/>
        <w:rPr>
          <w:lang w:val="ru-RU"/>
        </w:rPr>
      </w:pPr>
      <w:r>
        <w:rPr>
          <w:lang w:val="ru-RU"/>
        </w:rPr>
        <w:t>* * *</w:t>
      </w:r>
    </w:p>
    <w:p w14:paraId="4EF5971A" w14:textId="70FE55BE" w:rsidR="003B4001" w:rsidRDefault="003B4001">
      <w:pPr>
        <w:rPr>
          <w:lang w:val="ru-RU"/>
        </w:rPr>
      </w:pPr>
      <w:r>
        <w:rPr>
          <w:lang w:val="ru-RU"/>
        </w:rPr>
        <w:t>Кофман, опухший от невесомости, с полностью лысым бугристым черепом, напоминал утопленника. Он забрался в свой ложемент в рубке и смотрел в иллюминатор, в котором не было видно ничего, кроме его собственного отражения.</w:t>
      </w:r>
    </w:p>
    <w:p w14:paraId="3E61616C" w14:textId="31993B8F" w:rsidR="00007538" w:rsidRDefault="00007538">
      <w:pPr>
        <w:rPr>
          <w:lang w:val="ru-RU"/>
        </w:rPr>
      </w:pPr>
      <w:r>
        <w:rPr>
          <w:lang w:val="ru-RU"/>
        </w:rPr>
        <w:t xml:space="preserve">— </w:t>
      </w:r>
      <w:r w:rsidR="007F17A7">
        <w:rPr>
          <w:lang w:val="ru-RU"/>
        </w:rPr>
        <w:t>Дима, — спросил Майоров, — так чего решаем? Тут твоя зона ответственности.</w:t>
      </w:r>
    </w:p>
    <w:p w14:paraId="49B2D11A" w14:textId="27B648E7" w:rsidR="009266D6" w:rsidRDefault="009266D6">
      <w:pPr>
        <w:rPr>
          <w:lang w:val="ru-RU"/>
        </w:rPr>
      </w:pPr>
      <w:r>
        <w:rPr>
          <w:lang w:val="ru-RU"/>
        </w:rPr>
        <w:t xml:space="preserve">— </w:t>
      </w:r>
      <w:r w:rsidR="009470B5">
        <w:rPr>
          <w:lang w:val="ru-RU"/>
        </w:rPr>
        <w:t>А чего тут решать? — проговорил Кофман, с трудом ворочая во рту словами, точно отходил от заморозки. — Раз двадцать уже всё проверили. Циан в порядке. Ты от меня чего хочешь?</w:t>
      </w:r>
      <w:r w:rsidR="006F3840">
        <w:rPr>
          <w:lang w:val="ru-RU"/>
        </w:rPr>
        <w:t xml:space="preserve"> Из </w:t>
      </w:r>
      <w:proofErr w:type="spellStart"/>
      <w:r w:rsidR="006F3840">
        <w:rPr>
          <w:lang w:val="ru-RU"/>
        </w:rPr>
        <w:t>бранка</w:t>
      </w:r>
      <w:proofErr w:type="spellEnd"/>
      <w:r w:rsidR="006F3840">
        <w:rPr>
          <w:lang w:val="ru-RU"/>
        </w:rPr>
        <w:t xml:space="preserve"> мы же </w:t>
      </w:r>
      <w:r w:rsidR="0018157F">
        <w:rPr>
          <w:lang w:val="ru-RU"/>
        </w:rPr>
        <w:t xml:space="preserve">не </w:t>
      </w:r>
      <w:r w:rsidR="006F3840">
        <w:rPr>
          <w:lang w:val="ru-RU"/>
        </w:rPr>
        <w:t xml:space="preserve">выйдем, правда? Считайте, что произошёл </w:t>
      </w:r>
      <w:r w:rsidR="0018157F">
        <w:rPr>
          <w:lang w:val="ru-RU"/>
        </w:rPr>
        <w:t xml:space="preserve">дежурный </w:t>
      </w:r>
      <w:r w:rsidR="006F3840">
        <w:rPr>
          <w:lang w:val="ru-RU"/>
        </w:rPr>
        <w:t>сбой.</w:t>
      </w:r>
    </w:p>
    <w:p w14:paraId="53866A7D" w14:textId="5EBDAC89" w:rsidR="006F3840" w:rsidRDefault="006F3840">
      <w:pPr>
        <w:rPr>
          <w:lang w:val="ru-RU"/>
        </w:rPr>
      </w:pPr>
      <w:r>
        <w:rPr>
          <w:lang w:val="ru-RU"/>
        </w:rPr>
        <w:t xml:space="preserve">— Я понимаю, что из </w:t>
      </w:r>
      <w:proofErr w:type="spellStart"/>
      <w:r>
        <w:rPr>
          <w:lang w:val="ru-RU"/>
        </w:rPr>
        <w:t>бранка</w:t>
      </w:r>
      <w:proofErr w:type="spellEnd"/>
      <w:r>
        <w:rPr>
          <w:lang w:val="ru-RU"/>
        </w:rPr>
        <w:t xml:space="preserve"> не выйдем! — скривился Майоров. — Есть ещё какие-то способы диагностики? Может, заменить провизорный модуль?</w:t>
      </w:r>
    </w:p>
    <w:p w14:paraId="77854885" w14:textId="3B88CA96" w:rsidR="003B4001" w:rsidRDefault="006F3840">
      <w:pPr>
        <w:rPr>
          <w:lang w:val="ru-RU"/>
        </w:rPr>
      </w:pPr>
      <w:r>
        <w:rPr>
          <w:lang w:val="ru-RU"/>
        </w:rPr>
        <w:t xml:space="preserve">— Сергей, нет никаких секретных способов диагностики, о которых ты </w:t>
      </w:r>
      <w:r w:rsidR="00F43F02">
        <w:rPr>
          <w:lang w:val="ru-RU"/>
        </w:rPr>
        <w:t xml:space="preserve">не </w:t>
      </w:r>
      <w:r>
        <w:rPr>
          <w:lang w:val="ru-RU"/>
        </w:rPr>
        <w:t>знаешь</w:t>
      </w:r>
      <w:r w:rsidR="00F43F02">
        <w:rPr>
          <w:lang w:val="ru-RU"/>
        </w:rPr>
        <w:t>!</w:t>
      </w:r>
      <w:r>
        <w:rPr>
          <w:lang w:val="ru-RU"/>
        </w:rPr>
        <w:t xml:space="preserve"> — лениво </w:t>
      </w:r>
      <w:r w:rsidR="006E72B3">
        <w:rPr>
          <w:lang w:val="ru-RU"/>
        </w:rPr>
        <w:t>отозвался</w:t>
      </w:r>
      <w:r>
        <w:rPr>
          <w:lang w:val="ru-RU"/>
        </w:rPr>
        <w:t xml:space="preserve"> Кофман. — А провизорный модуль во время перехода я менять не буду. То есть, если ты, — он приподнялся в ложементе и покосился на Майорова, — отдашь мне такой приказ, я, конечно, заменю. Какие проблемы! Но сам бы я лично не рекомендовал, только хуже сделаем.</w:t>
      </w:r>
    </w:p>
    <w:p w14:paraId="6B02D4A0" w14:textId="2A1E03A7" w:rsidR="006F3840" w:rsidRDefault="006F3840">
      <w:pPr>
        <w:rPr>
          <w:lang w:val="ru-RU"/>
        </w:rPr>
      </w:pPr>
      <w:r>
        <w:rPr>
          <w:lang w:val="ru-RU"/>
        </w:rPr>
        <w:t xml:space="preserve">— </w:t>
      </w:r>
      <w:r w:rsidR="0032771E">
        <w:rPr>
          <w:lang w:val="ru-RU"/>
        </w:rPr>
        <w:t xml:space="preserve">И что тогда? </w:t>
      </w:r>
      <w:r>
        <w:rPr>
          <w:lang w:val="ru-RU"/>
        </w:rPr>
        <w:t>Делаем вид, что ничего не произошло?</w:t>
      </w:r>
    </w:p>
    <w:p w14:paraId="7A9F8B8B" w14:textId="6F9AC358" w:rsidR="006F3840" w:rsidRDefault="006F3840">
      <w:pPr>
        <w:rPr>
          <w:lang w:val="ru-RU"/>
        </w:rPr>
      </w:pPr>
      <w:r>
        <w:rPr>
          <w:lang w:val="ru-RU"/>
        </w:rPr>
        <w:t>— Я никакой вид делать не хочу. Я бы вообще ещё поспал. — Кофман подмигнул своему отражению в иллюминаторе и наигранно зевнул. — Три огня у меня и раньше загорались. Как видишь, живой пока.</w:t>
      </w:r>
    </w:p>
    <w:p w14:paraId="07A5083C" w14:textId="7C06E461" w:rsidR="0018157F" w:rsidRDefault="0018157F">
      <w:pPr>
        <w:rPr>
          <w:lang w:val="ru-RU"/>
        </w:rPr>
      </w:pPr>
      <w:r>
        <w:rPr>
          <w:lang w:val="ru-RU"/>
        </w:rPr>
        <w:t>— И ты молчал? — дёрнулся Майоров.</w:t>
      </w:r>
    </w:p>
    <w:p w14:paraId="2C0AC1CD" w14:textId="7FC97C8D" w:rsidR="00F46F88" w:rsidRDefault="0018157F">
      <w:pPr>
        <w:rPr>
          <w:lang w:val="ru-RU"/>
        </w:rPr>
      </w:pPr>
      <w:r>
        <w:rPr>
          <w:lang w:val="ru-RU"/>
        </w:rPr>
        <w:t xml:space="preserve">— Ну вот сейчас говорю, а что? </w:t>
      </w:r>
      <w:r w:rsidR="00F46F88">
        <w:rPr>
          <w:lang w:val="ru-RU"/>
        </w:rPr>
        <w:t xml:space="preserve">Как инженер я тут никаких аналогий проводить не могу. Разные корабли, разные провизорные модули. Причины сбоев тоже наверняка разные. Нет, — Кофман </w:t>
      </w:r>
      <w:r w:rsidR="00C03C6E">
        <w:rPr>
          <w:lang w:val="ru-RU"/>
        </w:rPr>
        <w:t>прижал к</w:t>
      </w:r>
      <w:r w:rsidR="00F46F88">
        <w:rPr>
          <w:lang w:val="ru-RU"/>
        </w:rPr>
        <w:t xml:space="preserve"> груди</w:t>
      </w:r>
      <w:r w:rsidR="00C03C6E">
        <w:rPr>
          <w:lang w:val="ru-RU"/>
        </w:rPr>
        <w:t xml:space="preserve"> пятерню</w:t>
      </w:r>
      <w:r w:rsidR="00F46F88">
        <w:rPr>
          <w:lang w:val="ru-RU"/>
        </w:rPr>
        <w:t>, — если тебя эта информация успокаивает, я так-то очень рад, что смог помочь. Может, тоже поспишь немного. Всего семь часов до выхода осталось, и я бы предпочёл быть посвежее.</w:t>
      </w:r>
    </w:p>
    <w:p w14:paraId="1BC4A5BC" w14:textId="79E93221" w:rsidR="0018157F" w:rsidRDefault="00F46F88">
      <w:pPr>
        <w:rPr>
          <w:lang w:val="ru-RU"/>
        </w:rPr>
      </w:pPr>
      <w:r>
        <w:rPr>
          <w:lang w:val="ru-RU"/>
        </w:rPr>
        <w:t xml:space="preserve">— Я три красных не видел никогда. </w:t>
      </w:r>
    </w:p>
    <w:p w14:paraId="7E57D6E0" w14:textId="2870C289" w:rsidR="00C523C4" w:rsidRDefault="00C523C4">
      <w:pPr>
        <w:rPr>
          <w:lang w:val="ru-RU"/>
        </w:rPr>
      </w:pPr>
      <w:r>
        <w:rPr>
          <w:lang w:val="ru-RU"/>
        </w:rPr>
        <w:t xml:space="preserve">— Да ты просто везучий, Сергей! Хотя ты же и сейчас их не видел. Другой бы техник, — Кофман взглянул на меня, — прогнал бы несколько раз </w:t>
      </w:r>
      <w:r>
        <w:rPr>
          <w:lang w:val="ru-RU"/>
        </w:rPr>
        <w:lastRenderedPageBreak/>
        <w:t xml:space="preserve">повторные </w:t>
      </w:r>
      <w:r w:rsidR="004503EC">
        <w:rPr>
          <w:lang w:val="ru-RU"/>
        </w:rPr>
        <w:t>проверки,</w:t>
      </w:r>
      <w:r>
        <w:rPr>
          <w:lang w:val="ru-RU"/>
        </w:rPr>
        <w:t xml:space="preserve"> да и забыл об этом. Уверен, что за твою службу такого ни разу не случалось?</w:t>
      </w:r>
    </w:p>
    <w:p w14:paraId="7A23735C" w14:textId="0D912952" w:rsidR="00F51CCD" w:rsidRDefault="00F51CCD">
      <w:pPr>
        <w:rPr>
          <w:lang w:val="ru-RU"/>
        </w:rPr>
      </w:pPr>
      <w:r>
        <w:rPr>
          <w:lang w:val="ru-RU"/>
        </w:rPr>
        <w:t>— Я уже ни в чём не уверен, — вздохнул Майоров.</w:t>
      </w:r>
    </w:p>
    <w:p w14:paraId="224F72EC" w14:textId="19BDD711" w:rsidR="00FA0270" w:rsidRDefault="00FA0270">
      <w:pPr>
        <w:rPr>
          <w:lang w:val="ru-RU"/>
        </w:rPr>
      </w:pPr>
      <w:r>
        <w:rPr>
          <w:lang w:val="ru-RU"/>
        </w:rPr>
        <w:t>— Неужели мы ничего не будем делать? — вмешался я.</w:t>
      </w:r>
    </w:p>
    <w:p w14:paraId="41DEFE9A" w14:textId="344E7DDE" w:rsidR="00FA0270" w:rsidRDefault="00FA0270">
      <w:pPr>
        <w:rPr>
          <w:lang w:val="ru-RU"/>
        </w:rPr>
      </w:pPr>
      <w:r>
        <w:rPr>
          <w:lang w:val="ru-RU"/>
        </w:rPr>
        <w:t>— Олег! — улыбнулся Кофман. — Это какой твой полёт? Четвёртый, пятый?</w:t>
      </w:r>
    </w:p>
    <w:p w14:paraId="18382F5D" w14:textId="3B14D186" w:rsidR="00131BE0" w:rsidRDefault="00131BE0">
      <w:pPr>
        <w:rPr>
          <w:lang w:val="ru-RU"/>
        </w:rPr>
      </w:pPr>
      <w:r>
        <w:rPr>
          <w:lang w:val="ru-RU"/>
        </w:rPr>
        <w:t>— Официальный рекорд</w:t>
      </w:r>
      <w:r w:rsidR="00B7232B">
        <w:rPr>
          <w:lang w:val="ru-RU"/>
        </w:rPr>
        <w:t>!</w:t>
      </w:r>
      <w:r>
        <w:rPr>
          <w:lang w:val="ru-RU"/>
        </w:rPr>
        <w:t xml:space="preserve"> — буркнул Майоров. — Самый молод</w:t>
      </w:r>
      <w:r w:rsidR="00B7232B">
        <w:rPr>
          <w:lang w:val="ru-RU"/>
        </w:rPr>
        <w:t>ой</w:t>
      </w:r>
      <w:r>
        <w:rPr>
          <w:lang w:val="ru-RU"/>
        </w:rPr>
        <w:t xml:space="preserve"> из всех, кого отправили в </w:t>
      </w:r>
      <w:proofErr w:type="spellStart"/>
      <w:r>
        <w:rPr>
          <w:lang w:val="ru-RU"/>
        </w:rPr>
        <w:t>бранк</w:t>
      </w:r>
      <w:proofErr w:type="spellEnd"/>
      <w:r>
        <w:rPr>
          <w:lang w:val="ru-RU"/>
        </w:rPr>
        <w:t xml:space="preserve"> до Сантори. Я даже против был. Ты уж извини, </w:t>
      </w:r>
      <w:r w:rsidR="00473B94">
        <w:rPr>
          <w:lang w:val="ru-RU"/>
        </w:rPr>
        <w:t xml:space="preserve">Олег, </w:t>
      </w:r>
      <w:r>
        <w:rPr>
          <w:lang w:val="ru-RU"/>
        </w:rPr>
        <w:t>к тебе лично никаких претензий.</w:t>
      </w:r>
    </w:p>
    <w:p w14:paraId="0FDA5E4A" w14:textId="721FCB91" w:rsidR="00131BE0" w:rsidRDefault="00131BE0">
      <w:pPr>
        <w:rPr>
          <w:lang w:val="ru-RU"/>
        </w:rPr>
      </w:pPr>
      <w:r>
        <w:rPr>
          <w:lang w:val="ru-RU"/>
        </w:rPr>
        <w:t xml:space="preserve">— </w:t>
      </w:r>
      <w:proofErr w:type="spellStart"/>
      <w:r>
        <w:rPr>
          <w:lang w:val="ru-RU"/>
        </w:rPr>
        <w:t>Вооот</w:t>
      </w:r>
      <w:proofErr w:type="spellEnd"/>
      <w:r>
        <w:rPr>
          <w:lang w:val="ru-RU"/>
        </w:rPr>
        <w:t>! — закивал Кофман. — Так-то я тебя понимаю. Руки чешутся, хочется делать что-то. После нескольких переходов ещё не понимаешь всей, так сказать, философии нашей ситуации.</w:t>
      </w:r>
    </w:p>
    <w:p w14:paraId="26014CB6" w14:textId="467BAB95" w:rsidR="00131BE0" w:rsidRDefault="00131BE0">
      <w:pPr>
        <w:rPr>
          <w:lang w:val="ru-RU"/>
        </w:rPr>
      </w:pPr>
      <w:r>
        <w:rPr>
          <w:lang w:val="ru-RU"/>
        </w:rPr>
        <w:t>— Я, правда, не понимаю, о чём вы, — признался я.</w:t>
      </w:r>
    </w:p>
    <w:p w14:paraId="6AAEC45D" w14:textId="770B8DD2" w:rsidR="00131BE0" w:rsidRDefault="00131BE0">
      <w:pPr>
        <w:rPr>
          <w:lang w:val="ru-RU"/>
        </w:rPr>
      </w:pPr>
      <w:r>
        <w:rPr>
          <w:lang w:val="ru-RU"/>
        </w:rPr>
        <w:t>Кофман хмыкнул.</w:t>
      </w:r>
    </w:p>
    <w:p w14:paraId="4608831B" w14:textId="5B6CCE5D" w:rsidR="00131BE0" w:rsidRDefault="00131BE0">
      <w:pPr>
        <w:rPr>
          <w:lang w:val="ru-RU"/>
        </w:rPr>
      </w:pPr>
      <w:r>
        <w:rPr>
          <w:lang w:val="ru-RU"/>
        </w:rPr>
        <w:t xml:space="preserve">— На </w:t>
      </w:r>
      <w:r w:rsidR="00B6484B">
        <w:rPr>
          <w:lang w:val="ru-RU"/>
        </w:rPr>
        <w:t>осах</w:t>
      </w:r>
      <w:r>
        <w:rPr>
          <w:lang w:val="ru-RU"/>
        </w:rPr>
        <w:t xml:space="preserve"> работал? — спросил он.</w:t>
      </w:r>
    </w:p>
    <w:p w14:paraId="7F3DE5F0" w14:textId="315DCADB" w:rsidR="00131BE0" w:rsidRDefault="00131BE0">
      <w:pPr>
        <w:rPr>
          <w:lang w:val="ru-RU"/>
        </w:rPr>
      </w:pPr>
      <w:r>
        <w:rPr>
          <w:lang w:val="ru-RU"/>
        </w:rPr>
        <w:t>Я покачал головой.</w:t>
      </w:r>
    </w:p>
    <w:p w14:paraId="5B8F88C0" w14:textId="7073A3F8" w:rsidR="00C523C4" w:rsidRDefault="00131BE0" w:rsidP="00131BE0">
      <w:pPr>
        <w:rPr>
          <w:lang w:val="ru-RU"/>
        </w:rPr>
      </w:pPr>
      <w:r>
        <w:rPr>
          <w:lang w:val="ru-RU"/>
        </w:rPr>
        <w:t xml:space="preserve">— Ладно, так-то это и не столь важно. </w:t>
      </w:r>
      <w:r w:rsidR="00A23CD9">
        <w:rPr>
          <w:lang w:val="ru-RU"/>
        </w:rPr>
        <w:t xml:space="preserve">— Кофман уже не глотал окончания слов, как минутой раньше. — </w:t>
      </w:r>
      <w:r>
        <w:rPr>
          <w:lang w:val="ru-RU"/>
        </w:rPr>
        <w:t xml:space="preserve">Просто представь — вот оса на земной орбите. Там, поверь, катастрофы тоже случаются. Есть протоколы для эвакуации, </w:t>
      </w:r>
      <w:r w:rsidR="008B40DD">
        <w:rPr>
          <w:lang w:val="ru-RU"/>
        </w:rPr>
        <w:t xml:space="preserve">всё </w:t>
      </w:r>
      <w:r>
        <w:rPr>
          <w:lang w:val="ru-RU"/>
        </w:rPr>
        <w:t>по плану. И вот</w:t>
      </w:r>
      <w:r w:rsidR="00C523C4">
        <w:rPr>
          <w:lang w:val="ru-RU"/>
        </w:rPr>
        <w:t xml:space="preserve"> падаешь </w:t>
      </w:r>
      <w:r w:rsidR="00771C21">
        <w:rPr>
          <w:lang w:val="ru-RU"/>
        </w:rPr>
        <w:t xml:space="preserve">ты </w:t>
      </w:r>
      <w:r w:rsidR="00C523C4">
        <w:rPr>
          <w:lang w:val="ru-RU"/>
        </w:rPr>
        <w:t xml:space="preserve">с осы в </w:t>
      </w:r>
      <w:r w:rsidR="00771C21">
        <w:rPr>
          <w:lang w:val="ru-RU"/>
        </w:rPr>
        <w:t xml:space="preserve">спасательной </w:t>
      </w:r>
      <w:r w:rsidR="00C523C4">
        <w:rPr>
          <w:lang w:val="ru-RU"/>
        </w:rPr>
        <w:t xml:space="preserve">капсуле. </w:t>
      </w:r>
      <w:r w:rsidR="0084094F">
        <w:rPr>
          <w:lang w:val="ru-RU"/>
        </w:rPr>
        <w:t>Ни черта</w:t>
      </w:r>
      <w:r w:rsidR="00C523C4">
        <w:rPr>
          <w:lang w:val="ru-RU"/>
        </w:rPr>
        <w:t xml:space="preserve"> не видишь, стрелки приборов бешено по кругу ходят</w:t>
      </w:r>
      <w:r w:rsidR="00B30703">
        <w:rPr>
          <w:lang w:val="ru-RU"/>
        </w:rPr>
        <w:t>, а ты сделать ничего не можешь</w:t>
      </w:r>
      <w:r w:rsidR="00C523C4">
        <w:rPr>
          <w:lang w:val="ru-RU"/>
        </w:rPr>
        <w:t>.</w:t>
      </w:r>
      <w:r w:rsidR="00B30703">
        <w:rPr>
          <w:lang w:val="ru-RU"/>
        </w:rPr>
        <w:t xml:space="preserve"> </w:t>
      </w:r>
      <w:r w:rsidR="0084094F">
        <w:rPr>
          <w:lang w:val="ru-RU"/>
        </w:rPr>
        <w:t xml:space="preserve">Ты — пассажир. </w:t>
      </w:r>
      <w:r w:rsidR="00B30703">
        <w:rPr>
          <w:lang w:val="ru-RU"/>
        </w:rPr>
        <w:t>Ну там молится кто-то, наверное.</w:t>
      </w:r>
      <w:r w:rsidR="00C523C4">
        <w:rPr>
          <w:lang w:val="ru-RU"/>
        </w:rPr>
        <w:t xml:space="preserve"> </w:t>
      </w:r>
      <w:r w:rsidR="00B61B51">
        <w:rPr>
          <w:lang w:val="ru-RU"/>
        </w:rPr>
        <w:t>Или детство вспоминает. Так я это к чему</w:t>
      </w:r>
      <w:r w:rsidR="000C07C2">
        <w:rPr>
          <w:lang w:val="ru-RU"/>
        </w:rPr>
        <w:t>…</w:t>
      </w:r>
      <w:r w:rsidR="00B61B51">
        <w:rPr>
          <w:lang w:val="ru-RU"/>
        </w:rPr>
        <w:t xml:space="preserve"> </w:t>
      </w:r>
      <w:r w:rsidR="00B71EF8">
        <w:rPr>
          <w:lang w:val="ru-RU"/>
        </w:rPr>
        <w:t xml:space="preserve">— Кофман сглотнул слюну. — </w:t>
      </w:r>
      <w:r w:rsidR="00683260">
        <w:rPr>
          <w:lang w:val="ru-RU"/>
        </w:rPr>
        <w:t>С</w:t>
      </w:r>
      <w:r w:rsidR="00C523C4">
        <w:rPr>
          <w:lang w:val="ru-RU"/>
        </w:rPr>
        <w:t xml:space="preserve">ейчас </w:t>
      </w:r>
      <w:r w:rsidR="00B30703">
        <w:rPr>
          <w:lang w:val="ru-RU"/>
        </w:rPr>
        <w:t xml:space="preserve">у нас точно </w:t>
      </w:r>
      <w:r w:rsidR="00C523C4">
        <w:rPr>
          <w:lang w:val="ru-RU"/>
        </w:rPr>
        <w:t>так</w:t>
      </w:r>
      <w:r w:rsidR="00C7458A">
        <w:rPr>
          <w:lang w:val="ru-RU"/>
        </w:rPr>
        <w:t>ая</w:t>
      </w:r>
      <w:r w:rsidR="00C523C4">
        <w:rPr>
          <w:lang w:val="ru-RU"/>
        </w:rPr>
        <w:t xml:space="preserve"> же </w:t>
      </w:r>
      <w:r w:rsidR="00C7458A">
        <w:rPr>
          <w:lang w:val="ru-RU"/>
        </w:rPr>
        <w:t xml:space="preserve">ситуация </w:t>
      </w:r>
      <w:r w:rsidR="00C523C4">
        <w:rPr>
          <w:lang w:val="ru-RU"/>
        </w:rPr>
        <w:t>— только вместо стрелок лампочки горят.</w:t>
      </w:r>
    </w:p>
    <w:p w14:paraId="3C30B14E" w14:textId="43B6B11D" w:rsidR="0018716C" w:rsidRDefault="008B40DD" w:rsidP="00131BE0">
      <w:pPr>
        <w:rPr>
          <w:lang w:val="ru-RU"/>
        </w:rPr>
      </w:pPr>
      <w:r>
        <w:rPr>
          <w:lang w:val="ru-RU"/>
        </w:rPr>
        <w:t>— Не преувеличивай, Дима, — сказал Майоров.</w:t>
      </w:r>
    </w:p>
    <w:p w14:paraId="3384D383" w14:textId="339F3234" w:rsidR="006F3840" w:rsidRDefault="0097019D">
      <w:pPr>
        <w:rPr>
          <w:lang w:val="ru-RU"/>
        </w:rPr>
      </w:pPr>
      <w:r>
        <w:rPr>
          <w:lang w:val="ru-RU"/>
        </w:rPr>
        <w:t xml:space="preserve">— Я и не преувеличиваю. Все же понимают, на что идут, когда на трёхнедельный </w:t>
      </w:r>
      <w:proofErr w:type="spellStart"/>
      <w:r>
        <w:rPr>
          <w:lang w:val="ru-RU"/>
        </w:rPr>
        <w:t>бранк</w:t>
      </w:r>
      <w:proofErr w:type="spellEnd"/>
      <w:r>
        <w:rPr>
          <w:lang w:val="ru-RU"/>
        </w:rPr>
        <w:t xml:space="preserve"> подписываются. Теперь вот и молодёжь понимает.</w:t>
      </w:r>
      <w:r w:rsidR="002F1CE1">
        <w:rPr>
          <w:lang w:val="ru-RU"/>
        </w:rPr>
        <w:t xml:space="preserve"> Ты только не бледней так быстро, — подмигнул мне Кофман. — Если что, у меня пятьдесят шестой переход, а я до сих пор тут с вами беседы беседую.</w:t>
      </w:r>
    </w:p>
    <w:p w14:paraId="10A6827D" w14:textId="3C0AC823" w:rsidR="00D06EAB" w:rsidRDefault="00D06EAB">
      <w:pPr>
        <w:rPr>
          <w:lang w:val="ru-RU"/>
        </w:rPr>
      </w:pPr>
      <w:r>
        <w:rPr>
          <w:lang w:val="ru-RU"/>
        </w:rPr>
        <w:t>— Значит, предлагаешь замять? — проговорил Майоров, прикрыв ладонью лицо, словно стеснялся собственных слов.</w:t>
      </w:r>
    </w:p>
    <w:p w14:paraId="717DE39A" w14:textId="2FFC9CD5" w:rsidR="00D06EAB" w:rsidRDefault="00D06EAB">
      <w:pPr>
        <w:rPr>
          <w:lang w:val="ru-RU"/>
        </w:rPr>
      </w:pPr>
      <w:r>
        <w:rPr>
          <w:lang w:val="ru-RU"/>
        </w:rPr>
        <w:t xml:space="preserve">— Так предлагать — это </w:t>
      </w:r>
      <w:r w:rsidR="002973ED">
        <w:rPr>
          <w:lang w:val="ru-RU"/>
        </w:rPr>
        <w:t>у</w:t>
      </w:r>
      <w:r>
        <w:rPr>
          <w:lang w:val="ru-RU"/>
        </w:rPr>
        <w:t>ж</w:t>
      </w:r>
      <w:r w:rsidR="002973ED">
        <w:rPr>
          <w:lang w:val="ru-RU"/>
        </w:rPr>
        <w:t>е</w:t>
      </w:r>
      <w:r>
        <w:rPr>
          <w:lang w:val="ru-RU"/>
        </w:rPr>
        <w:t xml:space="preserve"> не моя </w:t>
      </w:r>
      <w:r w:rsidR="002973ED">
        <w:rPr>
          <w:lang w:val="ru-RU"/>
        </w:rPr>
        <w:t>зона ответственности</w:t>
      </w:r>
      <w:r>
        <w:rPr>
          <w:lang w:val="ru-RU"/>
        </w:rPr>
        <w:t xml:space="preserve">! — </w:t>
      </w:r>
      <w:r w:rsidR="00581A0A">
        <w:rPr>
          <w:lang w:val="ru-RU"/>
        </w:rPr>
        <w:t>радостно заявил</w:t>
      </w:r>
      <w:r>
        <w:rPr>
          <w:lang w:val="ru-RU"/>
        </w:rPr>
        <w:t xml:space="preserve"> Кофман. — Можем проверять все до тех пор, пока там шестерёнки не сотрутся. Можем провизор заменить. Или собрать консилиум. Жаль, Андрюши тут нету. Он свои ценные триста тридцать три слова никогда не забудет вставить.</w:t>
      </w:r>
      <w:r w:rsidR="00270A1C">
        <w:rPr>
          <w:lang w:val="ru-RU"/>
        </w:rPr>
        <w:t xml:space="preserve"> </w:t>
      </w:r>
      <w:r w:rsidR="0043067D">
        <w:rPr>
          <w:lang w:val="ru-RU"/>
        </w:rPr>
        <w:t>Так что к</w:t>
      </w:r>
      <w:r w:rsidR="00270A1C">
        <w:rPr>
          <w:lang w:val="ru-RU"/>
        </w:rPr>
        <w:t>омандуй, мой капитан!</w:t>
      </w:r>
    </w:p>
    <w:p w14:paraId="64C89E50" w14:textId="5DD7BCC6" w:rsidR="00364014" w:rsidRDefault="00364014">
      <w:pPr>
        <w:rPr>
          <w:lang w:val="ru-RU"/>
        </w:rPr>
      </w:pPr>
      <w:r>
        <w:rPr>
          <w:lang w:val="ru-RU"/>
        </w:rPr>
        <w:t>— Спать иди! — сердито буркнул Майоров и дёрнул за рычаг, открывая люк. — А ты, — сказал он мне, прежде чем провалиться в тёмное жерло коридора, — продолжай нести вахту.</w:t>
      </w:r>
    </w:p>
    <w:p w14:paraId="6E1A660E" w14:textId="573FB238" w:rsidR="00B00D0F" w:rsidRPr="00E1689D" w:rsidRDefault="00B00D0F" w:rsidP="00394C49">
      <w:pPr>
        <w:pStyle w:val="a3"/>
        <w:rPr>
          <w:lang w:val="ru-RU"/>
        </w:rPr>
      </w:pPr>
      <w:r w:rsidRPr="00E1689D">
        <w:rPr>
          <w:lang w:val="ru-RU"/>
        </w:rPr>
        <w:lastRenderedPageBreak/>
        <w:t>* * *</w:t>
      </w:r>
    </w:p>
    <w:p w14:paraId="714923C4" w14:textId="3AA5F82B" w:rsidR="00B00D0F" w:rsidRDefault="00B00D0F">
      <w:pPr>
        <w:rPr>
          <w:lang w:val="ru-RU"/>
        </w:rPr>
      </w:pPr>
      <w:r>
        <w:rPr>
          <w:lang w:val="ru-RU"/>
        </w:rPr>
        <w:t xml:space="preserve">Закончив оставшиеся проверки, я вернулся в рубку — торчать в похожей на гроб каюте не хотелось, — и разместился в ложементе Кофмана, поближе к иллюминатору. </w:t>
      </w:r>
      <w:r w:rsidR="0023022B">
        <w:rPr>
          <w:lang w:val="ru-RU"/>
        </w:rPr>
        <w:t>Собственного иллюминатора мне</w:t>
      </w:r>
      <w:r>
        <w:rPr>
          <w:lang w:val="ru-RU"/>
        </w:rPr>
        <w:t xml:space="preserve">, к сожалению, </w:t>
      </w:r>
      <w:r w:rsidR="00572D5B">
        <w:rPr>
          <w:lang w:val="ru-RU"/>
        </w:rPr>
        <w:t>пока</w:t>
      </w:r>
      <w:r w:rsidR="00F76E0F">
        <w:rPr>
          <w:lang w:val="ru-RU"/>
        </w:rPr>
        <w:t xml:space="preserve"> </w:t>
      </w:r>
      <w:r>
        <w:rPr>
          <w:lang w:val="ru-RU"/>
        </w:rPr>
        <w:t>не полагалось.</w:t>
      </w:r>
    </w:p>
    <w:p w14:paraId="079E0510" w14:textId="3C2473E8" w:rsidR="00394C49" w:rsidRDefault="00394C49">
      <w:pPr>
        <w:rPr>
          <w:lang w:val="ru-RU"/>
        </w:rPr>
      </w:pPr>
      <w:r>
        <w:rPr>
          <w:lang w:val="ru-RU"/>
        </w:rPr>
        <w:t>Впрочем, видно, разумеется</w:t>
      </w:r>
      <w:r w:rsidR="009652C4">
        <w:rPr>
          <w:lang w:val="ru-RU"/>
        </w:rPr>
        <w:t>,</w:t>
      </w:r>
      <w:r>
        <w:rPr>
          <w:lang w:val="ru-RU"/>
        </w:rPr>
        <w:t xml:space="preserve"> ничего не было.</w:t>
      </w:r>
    </w:p>
    <w:p w14:paraId="6ACEDED2" w14:textId="38CF02E7" w:rsidR="00A27127" w:rsidRDefault="00A27127">
      <w:pPr>
        <w:rPr>
          <w:lang w:val="ru-RU"/>
        </w:rPr>
      </w:pPr>
      <w:r>
        <w:rPr>
          <w:lang w:val="ru-RU"/>
        </w:rPr>
        <w:t xml:space="preserve">В сущности, балка не является пространством в привычном смысле — по крайней мере, таким, которое мы способны помыслить. </w:t>
      </w:r>
      <w:r w:rsidR="00F61D23">
        <w:rPr>
          <w:lang w:val="ru-RU"/>
        </w:rPr>
        <w:t xml:space="preserve">Меня поначалу пугала эта безграничная темнота неевклидового измерения, а потом я понял, что безудержный свет, выжигающий роговицу, пугал бы куда сильнее. </w:t>
      </w:r>
      <w:r w:rsidR="00B51E96">
        <w:rPr>
          <w:lang w:val="ru-RU"/>
        </w:rPr>
        <w:t xml:space="preserve">Нам </w:t>
      </w:r>
      <w:r w:rsidR="004772BD">
        <w:rPr>
          <w:lang w:val="ru-RU"/>
        </w:rPr>
        <w:t xml:space="preserve">же </w:t>
      </w:r>
      <w:r w:rsidR="00B51E96">
        <w:rPr>
          <w:lang w:val="ru-RU"/>
        </w:rPr>
        <w:t>ничто не мешает засыпать, проваливаясь в темноту.</w:t>
      </w:r>
      <w:r w:rsidR="002D36D7">
        <w:rPr>
          <w:lang w:val="ru-RU"/>
        </w:rPr>
        <w:t xml:space="preserve"> Страх темноты, которых многих мучает в детстве, — это, на самом деле, страх перед тем, что мы не видим, </w:t>
      </w:r>
      <w:r w:rsidR="00990629">
        <w:rPr>
          <w:lang w:val="ru-RU"/>
        </w:rPr>
        <w:t xml:space="preserve">что </w:t>
      </w:r>
      <w:r w:rsidR="002007EB">
        <w:rPr>
          <w:lang w:val="ru-RU"/>
        </w:rPr>
        <w:t xml:space="preserve">мы </w:t>
      </w:r>
      <w:r w:rsidR="002D36D7">
        <w:rPr>
          <w:lang w:val="ru-RU"/>
        </w:rPr>
        <w:t xml:space="preserve">не знаем, </w:t>
      </w:r>
      <w:r w:rsidR="00990629">
        <w:rPr>
          <w:lang w:val="ru-RU"/>
        </w:rPr>
        <w:t>страх того, что от</w:t>
      </w:r>
      <w:r w:rsidR="002D36D7">
        <w:rPr>
          <w:lang w:val="ru-RU"/>
        </w:rPr>
        <w:t xml:space="preserve"> нас </w:t>
      </w:r>
      <w:r w:rsidR="00990629">
        <w:rPr>
          <w:lang w:val="ru-RU"/>
        </w:rPr>
        <w:t xml:space="preserve">в этой темноте </w:t>
      </w:r>
      <w:r w:rsidR="002D36D7">
        <w:rPr>
          <w:lang w:val="ru-RU"/>
        </w:rPr>
        <w:t>скрыто. А, повзрослев, мы понимаем, что ни черта не знаем. Поэтому б</w:t>
      </w:r>
      <w:r w:rsidR="00F61D23">
        <w:rPr>
          <w:lang w:val="ru-RU"/>
        </w:rPr>
        <w:t xml:space="preserve">ездна тьмы понятнее нам, чем бездна света. </w:t>
      </w:r>
    </w:p>
    <w:p w14:paraId="001EE42E" w14:textId="1BACE643" w:rsidR="009652C4" w:rsidRDefault="001460EF">
      <w:pPr>
        <w:rPr>
          <w:lang w:val="ru-RU"/>
        </w:rPr>
      </w:pPr>
      <w:r>
        <w:rPr>
          <w:lang w:val="ru-RU"/>
        </w:rPr>
        <w:t xml:space="preserve">Я задумался о балке и заснул </w:t>
      </w:r>
      <w:r w:rsidR="00C23486">
        <w:rPr>
          <w:lang w:val="ru-RU"/>
        </w:rPr>
        <w:t xml:space="preserve">под шепчущее тиканье часов </w:t>
      </w:r>
      <w:r>
        <w:rPr>
          <w:lang w:val="ru-RU"/>
        </w:rPr>
        <w:t>— провалился в темноту.</w:t>
      </w:r>
      <w:r w:rsidR="00126138">
        <w:rPr>
          <w:lang w:val="ru-RU"/>
        </w:rPr>
        <w:t xml:space="preserve"> Разбудил меня скрип соседнего ложемента.</w:t>
      </w:r>
      <w:r w:rsidR="00FF3EC0">
        <w:rPr>
          <w:lang w:val="ru-RU"/>
        </w:rPr>
        <w:t xml:space="preserve"> Я дернулся, и ремень безопасности врезался мне в грудь.</w:t>
      </w:r>
    </w:p>
    <w:p w14:paraId="76F5ECFF" w14:textId="6ED8895B" w:rsidR="00FF3EC0" w:rsidRDefault="00E71C46">
      <w:pPr>
        <w:rPr>
          <w:lang w:val="ru-RU"/>
        </w:rPr>
      </w:pPr>
      <w:r>
        <w:rPr>
          <w:lang w:val="ru-RU"/>
        </w:rPr>
        <w:t>— Спокойно! — сказал Григорьев, миролюбиво подняв ладони. — Чего все нервные такие стали!</w:t>
      </w:r>
    </w:p>
    <w:p w14:paraId="09A251D3" w14:textId="36C17A3F" w:rsidR="002B7C9D" w:rsidRDefault="002B7C9D">
      <w:pPr>
        <w:rPr>
          <w:lang w:val="ru-RU"/>
        </w:rPr>
      </w:pPr>
      <w:r>
        <w:rPr>
          <w:lang w:val="ru-RU"/>
        </w:rPr>
        <w:t>Андрей Григорьев, главный пилот, был в отличие от остальных всего лишь лет на десять меня старше.</w:t>
      </w:r>
      <w:r w:rsidR="00052D4F">
        <w:rPr>
          <w:lang w:val="ru-RU"/>
        </w:rPr>
        <w:t xml:space="preserve"> Кофман ещё в начале полёта сказал, что Григорьев никогда не спит во время </w:t>
      </w:r>
      <w:proofErr w:type="spellStart"/>
      <w:r w:rsidR="00052D4F">
        <w:rPr>
          <w:lang w:val="ru-RU"/>
        </w:rPr>
        <w:t>бранка</w:t>
      </w:r>
      <w:proofErr w:type="spellEnd"/>
      <w:r w:rsidR="00E554A7">
        <w:rPr>
          <w:lang w:val="ru-RU"/>
        </w:rPr>
        <w:t>.</w:t>
      </w:r>
      <w:r w:rsidR="00052D4F">
        <w:rPr>
          <w:lang w:val="ru-RU"/>
        </w:rPr>
        <w:t xml:space="preserve"> </w:t>
      </w:r>
      <w:r w:rsidR="00E554A7">
        <w:rPr>
          <w:lang w:val="ru-RU"/>
        </w:rPr>
        <w:t>Поверить в это</w:t>
      </w:r>
      <w:r w:rsidR="00052D4F">
        <w:rPr>
          <w:lang w:val="ru-RU"/>
        </w:rPr>
        <w:t xml:space="preserve"> во время трехнедельного перехода </w:t>
      </w:r>
      <w:r w:rsidR="00E554A7">
        <w:rPr>
          <w:lang w:val="ru-RU"/>
        </w:rPr>
        <w:t xml:space="preserve">было сложно, но я </w:t>
      </w:r>
      <w:r w:rsidR="00D978C8">
        <w:rPr>
          <w:lang w:val="ru-RU"/>
        </w:rPr>
        <w:t>один</w:t>
      </w:r>
      <w:r w:rsidR="00E554A7">
        <w:rPr>
          <w:lang w:val="ru-RU"/>
        </w:rPr>
        <w:t xml:space="preserve"> раз </w:t>
      </w:r>
      <w:r w:rsidR="00D978C8">
        <w:rPr>
          <w:lang w:val="ru-RU"/>
        </w:rPr>
        <w:t>столкнулся</w:t>
      </w:r>
      <w:r w:rsidR="00E554A7">
        <w:rPr>
          <w:lang w:val="ru-RU"/>
        </w:rPr>
        <w:t xml:space="preserve"> с </w:t>
      </w:r>
      <w:r w:rsidR="00E265AB">
        <w:rPr>
          <w:lang w:val="ru-RU"/>
        </w:rPr>
        <w:t>Григорьевым</w:t>
      </w:r>
      <w:r w:rsidR="00E554A7">
        <w:rPr>
          <w:lang w:val="ru-RU"/>
        </w:rPr>
        <w:t xml:space="preserve"> во время вахты</w:t>
      </w:r>
      <w:r w:rsidR="00D978C8">
        <w:rPr>
          <w:lang w:val="ru-RU"/>
        </w:rPr>
        <w:t>, когда он плавал по коридору, точно лунатик.</w:t>
      </w:r>
    </w:p>
    <w:p w14:paraId="1984152E" w14:textId="27A0D4A1" w:rsidR="00E554A7" w:rsidRDefault="00E554A7">
      <w:pPr>
        <w:rPr>
          <w:lang w:val="ru-RU"/>
        </w:rPr>
      </w:pPr>
      <w:r>
        <w:rPr>
          <w:lang w:val="ru-RU"/>
        </w:rPr>
        <w:t>Я отстегнул ремень, намереваясь выбраться из ложемента.</w:t>
      </w:r>
    </w:p>
    <w:p w14:paraId="786385B9" w14:textId="792A2599" w:rsidR="00E554A7" w:rsidRDefault="00E554A7">
      <w:pPr>
        <w:rPr>
          <w:lang w:val="ru-RU"/>
        </w:rPr>
      </w:pPr>
      <w:r>
        <w:rPr>
          <w:lang w:val="ru-RU"/>
        </w:rPr>
        <w:t xml:space="preserve">— Лежи, лежи, </w:t>
      </w:r>
      <w:r w:rsidR="005E1EAA">
        <w:rPr>
          <w:lang w:val="ru-RU"/>
        </w:rPr>
        <w:t xml:space="preserve">Олежка! </w:t>
      </w:r>
      <w:r>
        <w:rPr>
          <w:lang w:val="ru-RU"/>
        </w:rPr>
        <w:t>— сказал</w:t>
      </w:r>
      <w:r w:rsidR="005E1EAA">
        <w:rPr>
          <w:lang w:val="ru-RU"/>
        </w:rPr>
        <w:t xml:space="preserve"> Григорьев. — Я не скажу Димке, что ты на его место залез. У него вон какой вид из окна!</w:t>
      </w:r>
    </w:p>
    <w:p w14:paraId="28D2BACB" w14:textId="2FDC13F2" w:rsidR="00E6458E" w:rsidRDefault="00E6458E">
      <w:pPr>
        <w:rPr>
          <w:lang w:val="ru-RU"/>
        </w:rPr>
      </w:pPr>
      <w:r>
        <w:rPr>
          <w:lang w:val="ru-RU"/>
        </w:rPr>
        <w:t>— Вы опять не спите? — спросил я.</w:t>
      </w:r>
    </w:p>
    <w:p w14:paraId="7D0DC0BA" w14:textId="12E9E36B" w:rsidR="00E6458E" w:rsidRDefault="00E6458E">
      <w:pPr>
        <w:rPr>
          <w:lang w:val="ru-RU"/>
        </w:rPr>
      </w:pPr>
      <w:r>
        <w:rPr>
          <w:lang w:val="ru-RU"/>
        </w:rPr>
        <w:t>— Хватит мне выкать! Я ж говорил, давай на «ты». Чего тебя всё время на этот официоз тянет?</w:t>
      </w:r>
    </w:p>
    <w:p w14:paraId="58D8EB99" w14:textId="2D8700E2" w:rsidR="00E265AB" w:rsidRDefault="007C21CF">
      <w:pPr>
        <w:rPr>
          <w:lang w:val="ru-RU"/>
        </w:rPr>
      </w:pPr>
      <w:r>
        <w:rPr>
          <w:lang w:val="ru-RU"/>
        </w:rPr>
        <w:t xml:space="preserve">Григорьев осмотрел обесточенную консоль — во время </w:t>
      </w:r>
      <w:proofErr w:type="spellStart"/>
      <w:r>
        <w:rPr>
          <w:lang w:val="ru-RU"/>
        </w:rPr>
        <w:t>бранка</w:t>
      </w:r>
      <w:proofErr w:type="spellEnd"/>
      <w:r>
        <w:rPr>
          <w:lang w:val="ru-RU"/>
        </w:rPr>
        <w:t xml:space="preserve"> рубка напоминала отсек на заброшенном корабле, где вышел из строя реактор, — и пощёлкал какими-то кнопками.</w:t>
      </w:r>
    </w:p>
    <w:p w14:paraId="51AB8527" w14:textId="7A73C591" w:rsidR="003E2CCD" w:rsidRDefault="003E2CCD">
      <w:pPr>
        <w:rPr>
          <w:lang w:val="ru-RU"/>
        </w:rPr>
      </w:pPr>
      <w:r>
        <w:rPr>
          <w:lang w:val="ru-RU"/>
        </w:rPr>
        <w:t>— Слышали уже? — поинтересовался я.</w:t>
      </w:r>
    </w:p>
    <w:p w14:paraId="1BD94389" w14:textId="098B7AC8" w:rsidR="004E0048" w:rsidRDefault="004E0048">
      <w:pPr>
        <w:rPr>
          <w:lang w:val="ru-RU"/>
        </w:rPr>
      </w:pPr>
      <w:r>
        <w:rPr>
          <w:lang w:val="ru-RU"/>
        </w:rPr>
        <w:t>— Сложно не услышать. Капитан там по коридору носится, как угорелый. А твой начальник, похожу, спит. Железобетонный человек прямо. Поражаюсь я его выдержке. Впрочем, с его-то опытом…</w:t>
      </w:r>
    </w:p>
    <w:p w14:paraId="42D8E610" w14:textId="44D62173" w:rsidR="000D7C50" w:rsidRDefault="000D7C50">
      <w:pPr>
        <w:rPr>
          <w:lang w:val="ru-RU"/>
        </w:rPr>
      </w:pPr>
      <w:r>
        <w:rPr>
          <w:lang w:val="ru-RU"/>
        </w:rPr>
        <w:lastRenderedPageBreak/>
        <w:t>— И чего думаете? В смысле, думаешь?</w:t>
      </w:r>
    </w:p>
    <w:p w14:paraId="258B67CC" w14:textId="00C911A3" w:rsidR="005C3B32" w:rsidRDefault="005C3B32">
      <w:pPr>
        <w:rPr>
          <w:lang w:val="ru-RU"/>
        </w:rPr>
      </w:pPr>
      <w:r>
        <w:rPr>
          <w:lang w:val="ru-RU"/>
        </w:rPr>
        <w:t>— А чего тут думать</w:t>
      </w:r>
      <w:r w:rsidR="00EE40DD">
        <w:rPr>
          <w:lang w:val="ru-RU"/>
        </w:rPr>
        <w:t>, Олежка</w:t>
      </w:r>
      <w:r>
        <w:rPr>
          <w:lang w:val="ru-RU"/>
        </w:rPr>
        <w:t>? Был сбой, надеюсь, больше не будет.</w:t>
      </w:r>
      <w:r w:rsidR="00074812">
        <w:rPr>
          <w:lang w:val="ru-RU"/>
        </w:rPr>
        <w:t xml:space="preserve"> Корабль новый совсем, недавно с верфи вышел. Кто его знает, что вы, инженеры, там </w:t>
      </w:r>
      <w:proofErr w:type="spellStart"/>
      <w:r w:rsidR="00074812">
        <w:rPr>
          <w:lang w:val="ru-RU"/>
        </w:rPr>
        <w:t>напридумали</w:t>
      </w:r>
      <w:proofErr w:type="spellEnd"/>
      <w:r w:rsidR="00074812">
        <w:rPr>
          <w:lang w:val="ru-RU"/>
        </w:rPr>
        <w:t xml:space="preserve">. Смысла дёргаться в любом случае нет. </w:t>
      </w:r>
      <w:r w:rsidR="00EE40DD">
        <w:rPr>
          <w:lang w:val="ru-RU"/>
        </w:rPr>
        <w:t xml:space="preserve"> Всё равно нам отсюда раньше времени не выбраться.</w:t>
      </w:r>
    </w:p>
    <w:p w14:paraId="358D1668" w14:textId="43100164" w:rsidR="00DC37E0" w:rsidRDefault="00DC37E0">
      <w:pPr>
        <w:rPr>
          <w:lang w:val="ru-RU"/>
        </w:rPr>
      </w:pPr>
      <w:r>
        <w:rPr>
          <w:lang w:val="ru-RU"/>
        </w:rPr>
        <w:t>— Кофман так же говорил.</w:t>
      </w:r>
    </w:p>
    <w:p w14:paraId="4BF4594B" w14:textId="3F5F2936" w:rsidR="00DC37E0" w:rsidRDefault="00DC37E0">
      <w:pPr>
        <w:rPr>
          <w:lang w:val="ru-RU"/>
        </w:rPr>
      </w:pPr>
      <w:r>
        <w:rPr>
          <w:lang w:val="ru-RU"/>
        </w:rPr>
        <w:t xml:space="preserve">— Ну правильно. Он-то понимает. Потому и спит без задних ног. </w:t>
      </w:r>
    </w:p>
    <w:p w14:paraId="249F1928" w14:textId="5000B1FD" w:rsidR="00DC37E0" w:rsidRDefault="00DC37E0">
      <w:pPr>
        <w:rPr>
          <w:lang w:val="ru-RU"/>
        </w:rPr>
      </w:pPr>
      <w:r>
        <w:rPr>
          <w:lang w:val="ru-RU"/>
        </w:rPr>
        <w:t>— А ты почему не спишь?</w:t>
      </w:r>
    </w:p>
    <w:p w14:paraId="3E9BCCB6" w14:textId="04034800" w:rsidR="00186BFA" w:rsidRDefault="00186BFA">
      <w:pPr>
        <w:rPr>
          <w:lang w:val="ru-RU"/>
        </w:rPr>
      </w:pPr>
      <w:r>
        <w:rPr>
          <w:lang w:val="ru-RU"/>
        </w:rPr>
        <w:t>Григорьев ответил не сразу, потянулся, изображая сонную истому, и снова пощёлкал переключателями на панели.</w:t>
      </w:r>
    </w:p>
    <w:p w14:paraId="31210F1B" w14:textId="4BC22128" w:rsidR="00301BD2" w:rsidRDefault="00301BD2">
      <w:pPr>
        <w:rPr>
          <w:lang w:val="ru-RU"/>
        </w:rPr>
      </w:pPr>
      <w:r>
        <w:rPr>
          <w:lang w:val="ru-RU"/>
        </w:rPr>
        <w:t>— Хочется уже что-нибудь полезное сделать. Я говорил</w:t>
      </w:r>
      <w:r w:rsidR="00AB6D80">
        <w:rPr>
          <w:lang w:val="ru-RU"/>
        </w:rPr>
        <w:t xml:space="preserve"> вроде</w:t>
      </w:r>
      <w:r>
        <w:rPr>
          <w:lang w:val="ru-RU"/>
        </w:rPr>
        <w:t>,</w:t>
      </w:r>
      <w:r w:rsidR="00AB6D80">
        <w:rPr>
          <w:lang w:val="ru-RU"/>
        </w:rPr>
        <w:t xml:space="preserve"> что</w:t>
      </w:r>
      <w:r>
        <w:rPr>
          <w:lang w:val="ru-RU"/>
        </w:rPr>
        <w:t xml:space="preserve"> летал </w:t>
      </w:r>
      <w:r w:rsidR="00E1689D">
        <w:rPr>
          <w:lang w:val="ru-RU"/>
        </w:rPr>
        <w:t>раньше</w:t>
      </w:r>
      <w:r>
        <w:rPr>
          <w:lang w:val="ru-RU"/>
        </w:rPr>
        <w:t xml:space="preserve"> к Сантори. Совсем рядом со станцией вышли. Всё, что осталось — проложить короткий курс </w:t>
      </w:r>
      <w:r w:rsidR="00AF0398">
        <w:rPr>
          <w:lang w:val="ru-RU"/>
        </w:rPr>
        <w:t>да</w:t>
      </w:r>
      <w:r w:rsidR="008A740E">
        <w:rPr>
          <w:lang w:val="ru-RU"/>
        </w:rPr>
        <w:t xml:space="preserve"> </w:t>
      </w:r>
      <w:r>
        <w:rPr>
          <w:lang w:val="ru-RU"/>
        </w:rPr>
        <w:t>на стыковку</w:t>
      </w:r>
      <w:r w:rsidR="008A740E">
        <w:rPr>
          <w:lang w:val="ru-RU"/>
        </w:rPr>
        <w:t xml:space="preserve"> выйти</w:t>
      </w:r>
      <w:r>
        <w:rPr>
          <w:lang w:val="ru-RU"/>
        </w:rPr>
        <w:t xml:space="preserve">. </w:t>
      </w:r>
      <w:r w:rsidR="00A20FC7">
        <w:rPr>
          <w:lang w:val="ru-RU"/>
        </w:rPr>
        <w:t>А</w:t>
      </w:r>
      <w:r>
        <w:rPr>
          <w:lang w:val="ru-RU"/>
        </w:rPr>
        <w:t xml:space="preserve"> там автоматы в основном работают. Пилот — самый бесполезный член экипажа во время </w:t>
      </w:r>
      <w:proofErr w:type="spellStart"/>
      <w:r>
        <w:rPr>
          <w:lang w:val="ru-RU"/>
        </w:rPr>
        <w:t>бранка</w:t>
      </w:r>
      <w:proofErr w:type="spellEnd"/>
      <w:r>
        <w:rPr>
          <w:lang w:val="ru-RU"/>
        </w:rPr>
        <w:t>.</w:t>
      </w:r>
    </w:p>
    <w:p w14:paraId="365DCC52" w14:textId="2BA18C8A" w:rsidR="003B1A7D" w:rsidRDefault="003B1A7D">
      <w:pPr>
        <w:rPr>
          <w:lang w:val="ru-RU"/>
        </w:rPr>
      </w:pPr>
      <w:r>
        <w:rPr>
          <w:lang w:val="ru-RU"/>
        </w:rPr>
        <w:t>— Скажешь тоже.</w:t>
      </w:r>
    </w:p>
    <w:p w14:paraId="39F9DF2B" w14:textId="6F15B6DF" w:rsidR="002361E4" w:rsidRDefault="003B1A7D">
      <w:pPr>
        <w:rPr>
          <w:lang w:val="ru-RU"/>
        </w:rPr>
      </w:pPr>
      <w:r>
        <w:rPr>
          <w:lang w:val="ru-RU"/>
        </w:rPr>
        <w:t>— А что, разве не правда?</w:t>
      </w:r>
      <w:r w:rsidR="00034D26">
        <w:rPr>
          <w:lang w:val="ru-RU"/>
        </w:rPr>
        <w:t xml:space="preserve"> — Григорьев откинулся на подголовник и прикрыл глаза. Потолочный свет тут же выбелил его ещё молодое лицо, превратив в гипсовую маску. — Я, кстати, спал. Недолго, правда. Майоров разбудил, люками гремел.</w:t>
      </w:r>
      <w:r w:rsidR="00851A91">
        <w:rPr>
          <w:lang w:val="ru-RU"/>
        </w:rPr>
        <w:t xml:space="preserve"> Хотя спать во время </w:t>
      </w:r>
      <w:proofErr w:type="spellStart"/>
      <w:r w:rsidR="00851A91">
        <w:rPr>
          <w:lang w:val="ru-RU"/>
        </w:rPr>
        <w:t>бранка</w:t>
      </w:r>
      <w:proofErr w:type="spellEnd"/>
      <w:r w:rsidR="00851A91">
        <w:rPr>
          <w:lang w:val="ru-RU"/>
        </w:rPr>
        <w:t xml:space="preserve"> я не шибко люблю.</w:t>
      </w:r>
    </w:p>
    <w:p w14:paraId="44479D8E" w14:textId="77777777" w:rsidR="00D9000B" w:rsidRDefault="002361E4">
      <w:pPr>
        <w:rPr>
          <w:lang w:val="ru-RU"/>
        </w:rPr>
      </w:pPr>
      <w:r>
        <w:rPr>
          <w:lang w:val="ru-RU"/>
        </w:rPr>
        <w:t>— Кошмары?</w:t>
      </w:r>
    </w:p>
    <w:p w14:paraId="6991C527" w14:textId="15B2FFCD" w:rsidR="003B1A7D" w:rsidRDefault="00D9000B">
      <w:pPr>
        <w:rPr>
          <w:lang w:val="ru-RU"/>
        </w:rPr>
      </w:pPr>
      <w:r>
        <w:rPr>
          <w:lang w:val="ru-RU"/>
        </w:rPr>
        <w:t xml:space="preserve">— Как и у всех, Олежка. Может, только Кофману не снятся. Честно, не удивлюсь. А я после такого сна себя ещё более уставшим чувствую. </w:t>
      </w:r>
      <w:r w:rsidR="00B86211">
        <w:rPr>
          <w:lang w:val="ru-RU"/>
        </w:rPr>
        <w:t xml:space="preserve">Проще уж </w:t>
      </w:r>
      <w:r w:rsidR="00E1689D">
        <w:rPr>
          <w:lang w:val="ru-RU"/>
        </w:rPr>
        <w:t>энергетик</w:t>
      </w:r>
      <w:r w:rsidR="00B86211">
        <w:rPr>
          <w:lang w:val="ru-RU"/>
        </w:rPr>
        <w:t xml:space="preserve"> выпить. Хотя три недели, конечно, тяжело в таком режиме жить.</w:t>
      </w:r>
    </w:p>
    <w:p w14:paraId="3E921190" w14:textId="7191C8E1" w:rsidR="00470D37" w:rsidRDefault="00470D37">
      <w:pPr>
        <w:rPr>
          <w:lang w:val="ru-RU"/>
        </w:rPr>
      </w:pPr>
      <w:r>
        <w:rPr>
          <w:lang w:val="ru-RU"/>
        </w:rPr>
        <w:t>— Понимаю.</w:t>
      </w:r>
    </w:p>
    <w:p w14:paraId="6BEC5489" w14:textId="7B9EDEC7" w:rsidR="001A509F" w:rsidRDefault="00470D37">
      <w:pPr>
        <w:rPr>
          <w:lang w:val="ru-RU"/>
        </w:rPr>
      </w:pPr>
      <w:r>
        <w:rPr>
          <w:lang w:val="ru-RU"/>
        </w:rPr>
        <w:t xml:space="preserve">— Кстати, Олежка, </w:t>
      </w:r>
      <w:r w:rsidR="007420CF">
        <w:rPr>
          <w:lang w:val="ru-RU"/>
        </w:rPr>
        <w:t>— ж</w:t>
      </w:r>
      <w:r w:rsidR="007420CF" w:rsidRPr="007420CF">
        <w:rPr>
          <w:lang w:val="ru-RU"/>
        </w:rPr>
        <w:t xml:space="preserve">елваки на щёках </w:t>
      </w:r>
      <w:r w:rsidR="007420CF">
        <w:rPr>
          <w:lang w:val="ru-RU"/>
        </w:rPr>
        <w:t>Григорьева заиграли</w:t>
      </w:r>
      <w:r w:rsidR="007420CF" w:rsidRPr="007420CF">
        <w:rPr>
          <w:lang w:val="ru-RU"/>
        </w:rPr>
        <w:t xml:space="preserve"> так, словно он </w:t>
      </w:r>
      <w:r w:rsidR="007420CF">
        <w:rPr>
          <w:lang w:val="ru-RU"/>
        </w:rPr>
        <w:t>попробовал</w:t>
      </w:r>
      <w:r w:rsidR="007420CF" w:rsidRPr="007420CF">
        <w:rPr>
          <w:lang w:val="ru-RU"/>
        </w:rPr>
        <w:t xml:space="preserve"> на вкус внезапно мелькнувшую мысль</w:t>
      </w:r>
      <w:r w:rsidR="007420CF">
        <w:rPr>
          <w:lang w:val="ru-RU"/>
        </w:rPr>
        <w:t xml:space="preserve">, — </w:t>
      </w:r>
      <w:r>
        <w:rPr>
          <w:lang w:val="ru-RU"/>
        </w:rPr>
        <w:t>напомни, кто ты у нас — летун или пловец?</w:t>
      </w:r>
    </w:p>
    <w:p w14:paraId="6B9FF2AE" w14:textId="2DC68ED3" w:rsidR="00470D37" w:rsidRDefault="001A509F">
      <w:pPr>
        <w:rPr>
          <w:lang w:val="ru-RU"/>
        </w:rPr>
      </w:pPr>
      <w:r>
        <w:rPr>
          <w:lang w:val="ru-RU"/>
        </w:rPr>
        <w:t xml:space="preserve">Сны </w:t>
      </w:r>
      <w:r w:rsidR="00A72436">
        <w:rPr>
          <w:lang w:val="ru-RU"/>
        </w:rPr>
        <w:t xml:space="preserve">в </w:t>
      </w:r>
      <w:proofErr w:type="spellStart"/>
      <w:r w:rsidR="00A72436">
        <w:rPr>
          <w:lang w:val="ru-RU"/>
        </w:rPr>
        <w:t>бранке</w:t>
      </w:r>
      <w:proofErr w:type="spellEnd"/>
      <w:r w:rsidR="00A72436">
        <w:rPr>
          <w:lang w:val="ru-RU"/>
        </w:rPr>
        <w:t xml:space="preserve"> </w:t>
      </w:r>
      <w:r>
        <w:rPr>
          <w:lang w:val="ru-RU"/>
        </w:rPr>
        <w:t xml:space="preserve">у всех разные, но большинство либо </w:t>
      </w:r>
      <w:r w:rsidR="00A72436">
        <w:rPr>
          <w:lang w:val="ru-RU"/>
        </w:rPr>
        <w:t>плывут</w:t>
      </w:r>
      <w:r>
        <w:rPr>
          <w:lang w:val="ru-RU"/>
        </w:rPr>
        <w:t xml:space="preserve"> (и </w:t>
      </w:r>
      <w:r w:rsidR="00A72436">
        <w:rPr>
          <w:lang w:val="ru-RU"/>
        </w:rPr>
        <w:t>тонут</w:t>
      </w:r>
      <w:r>
        <w:rPr>
          <w:lang w:val="ru-RU"/>
        </w:rPr>
        <w:t>), либо куда-то лет</w:t>
      </w:r>
      <w:r w:rsidR="0009140C">
        <w:rPr>
          <w:lang w:val="ru-RU"/>
        </w:rPr>
        <w:t>ят</w:t>
      </w:r>
      <w:r>
        <w:rPr>
          <w:lang w:val="ru-RU"/>
        </w:rPr>
        <w:t xml:space="preserve"> и</w:t>
      </w:r>
      <w:r w:rsidR="0009140C">
        <w:rPr>
          <w:lang w:val="ru-RU"/>
        </w:rPr>
        <w:t xml:space="preserve"> закономерно</w:t>
      </w:r>
      <w:r>
        <w:rPr>
          <w:lang w:val="ru-RU"/>
        </w:rPr>
        <w:t xml:space="preserve"> пада</w:t>
      </w:r>
      <w:r w:rsidR="0009140C">
        <w:rPr>
          <w:lang w:val="ru-RU"/>
        </w:rPr>
        <w:t>ют</w:t>
      </w:r>
      <w:r>
        <w:rPr>
          <w:lang w:val="ru-RU"/>
        </w:rPr>
        <w:t>.</w:t>
      </w:r>
      <w:r w:rsidR="00B17DB6">
        <w:rPr>
          <w:lang w:val="ru-RU"/>
        </w:rPr>
        <w:t xml:space="preserve"> И то, и другое </w:t>
      </w:r>
      <w:r w:rsidR="0009140C">
        <w:rPr>
          <w:lang w:val="ru-RU"/>
        </w:rPr>
        <w:t>считается</w:t>
      </w:r>
      <w:r w:rsidR="00B17DB6">
        <w:rPr>
          <w:lang w:val="ru-RU"/>
        </w:rPr>
        <w:t xml:space="preserve"> естественн</w:t>
      </w:r>
      <w:r w:rsidR="00B74723">
        <w:rPr>
          <w:lang w:val="ru-RU"/>
        </w:rPr>
        <w:t>ым</w:t>
      </w:r>
      <w:r w:rsidR="00B17DB6">
        <w:rPr>
          <w:lang w:val="ru-RU"/>
        </w:rPr>
        <w:t xml:space="preserve"> </w:t>
      </w:r>
      <w:r w:rsidR="0009140C">
        <w:rPr>
          <w:lang w:val="ru-RU"/>
        </w:rPr>
        <w:t>откликом</w:t>
      </w:r>
      <w:r w:rsidR="006967C9">
        <w:rPr>
          <w:lang w:val="ru-RU"/>
        </w:rPr>
        <w:t xml:space="preserve"> здоровой</w:t>
      </w:r>
      <w:r w:rsidR="00B17DB6">
        <w:rPr>
          <w:lang w:val="ru-RU"/>
        </w:rPr>
        <w:t xml:space="preserve"> психики на невесомость и невозможную темноту </w:t>
      </w:r>
      <w:r w:rsidR="00D86B89">
        <w:rPr>
          <w:lang w:val="ru-RU"/>
        </w:rPr>
        <w:t>балки</w:t>
      </w:r>
      <w:r w:rsidR="00B17DB6">
        <w:rPr>
          <w:lang w:val="ru-RU"/>
        </w:rPr>
        <w:t>.</w:t>
      </w:r>
    </w:p>
    <w:p w14:paraId="1B74C8EE" w14:textId="52B2FD5E" w:rsidR="0082632F" w:rsidRDefault="0082632F">
      <w:pPr>
        <w:rPr>
          <w:lang w:val="ru-RU"/>
        </w:rPr>
      </w:pPr>
      <w:r>
        <w:rPr>
          <w:lang w:val="ru-RU"/>
        </w:rPr>
        <w:t>— Пловец.</w:t>
      </w:r>
    </w:p>
    <w:p w14:paraId="6F948B6E" w14:textId="12E1F580" w:rsidR="00A3718D" w:rsidRDefault="00A3718D">
      <w:pPr>
        <w:rPr>
          <w:lang w:val="ru-RU"/>
        </w:rPr>
      </w:pPr>
      <w:r>
        <w:rPr>
          <w:lang w:val="ru-RU"/>
        </w:rPr>
        <w:t xml:space="preserve">— </w:t>
      </w:r>
      <w:r w:rsidR="001240A6">
        <w:rPr>
          <w:lang w:val="ru-RU"/>
        </w:rPr>
        <w:t xml:space="preserve">А я летаю. Вроде бы в порядке всё. Пилот, летает. — Григорьев </w:t>
      </w:r>
      <w:r w:rsidR="009F1067">
        <w:rPr>
          <w:lang w:val="ru-RU"/>
        </w:rPr>
        <w:t>усмехнулся</w:t>
      </w:r>
      <w:r w:rsidR="001240A6">
        <w:rPr>
          <w:lang w:val="ru-RU"/>
        </w:rPr>
        <w:t>.</w:t>
      </w:r>
      <w:r w:rsidR="005108C9">
        <w:rPr>
          <w:lang w:val="ru-RU"/>
        </w:rPr>
        <w:t xml:space="preserve"> — </w:t>
      </w:r>
      <w:r w:rsidR="00744A64">
        <w:rPr>
          <w:lang w:val="ru-RU"/>
        </w:rPr>
        <w:t xml:space="preserve">Но там, — он качнул головой, — не те какие-то полёты. Вот представь, что ты в балке летишь. </w:t>
      </w:r>
      <w:r w:rsidR="00712531">
        <w:rPr>
          <w:lang w:val="ru-RU"/>
        </w:rPr>
        <w:t xml:space="preserve">Хотя не летишь даже. Слово не подходящее. Падаешь, скорее. Впрочем, </w:t>
      </w:r>
      <w:r w:rsidR="00737DEE">
        <w:rPr>
          <w:lang w:val="ru-RU"/>
        </w:rPr>
        <w:t>и это не подходит. К</w:t>
      </w:r>
      <w:r w:rsidR="00712531">
        <w:rPr>
          <w:lang w:val="ru-RU"/>
        </w:rPr>
        <w:t>уда там можно падать?</w:t>
      </w:r>
    </w:p>
    <w:p w14:paraId="08A92347" w14:textId="292BA146" w:rsidR="00737DEE" w:rsidRDefault="00737DEE">
      <w:pPr>
        <w:rPr>
          <w:lang w:val="ru-RU"/>
        </w:rPr>
      </w:pPr>
      <w:r>
        <w:rPr>
          <w:lang w:val="ru-RU"/>
        </w:rPr>
        <w:t xml:space="preserve">— Я тоже устал тонуть, — сказал я. — Во время коротких переходов не сильно-то и мешали эти кошмары, но сейчас они въедливые какие-то. </w:t>
      </w:r>
      <w:r w:rsidR="00CC5A1E">
        <w:rPr>
          <w:lang w:val="ru-RU"/>
        </w:rPr>
        <w:t>Слишком уж яркое всё. И никак из памяти не уходят.</w:t>
      </w:r>
      <w:r w:rsidR="00EC6907">
        <w:rPr>
          <w:lang w:val="ru-RU"/>
        </w:rPr>
        <w:t xml:space="preserve"> Да и плавать я не люблю. Я бы лучше полетал, пусть даже в балке.</w:t>
      </w:r>
    </w:p>
    <w:p w14:paraId="7C5D2ECF" w14:textId="6193568B" w:rsidR="00372F3D" w:rsidRDefault="00372F3D">
      <w:pPr>
        <w:rPr>
          <w:lang w:val="ru-RU"/>
        </w:rPr>
      </w:pPr>
      <w:r>
        <w:rPr>
          <w:lang w:val="ru-RU"/>
        </w:rPr>
        <w:lastRenderedPageBreak/>
        <w:t xml:space="preserve">— Плавать не любишь, знаю, — закивал Григорьев. — Видел я результаты твоих нормативов. По нижней </w:t>
      </w:r>
      <w:r w:rsidR="004778A6">
        <w:rPr>
          <w:lang w:val="ru-RU"/>
        </w:rPr>
        <w:t>планке</w:t>
      </w:r>
      <w:r>
        <w:rPr>
          <w:lang w:val="ru-RU"/>
        </w:rPr>
        <w:t xml:space="preserve"> идёшь. Говорят, на следующей партийной деке собираются нормативы усилить. Я бы советовал, как вернёшься, взять в бассейн </w:t>
      </w:r>
      <w:proofErr w:type="spellStart"/>
      <w:r>
        <w:rPr>
          <w:lang w:val="ru-RU"/>
        </w:rPr>
        <w:t>абонементик</w:t>
      </w:r>
      <w:proofErr w:type="spellEnd"/>
      <w:r>
        <w:rPr>
          <w:lang w:val="ru-RU"/>
        </w:rPr>
        <w:t>. Глупо будет вылететь из-за такой ерунды.</w:t>
      </w:r>
    </w:p>
    <w:p w14:paraId="454EC0D5" w14:textId="0509C4B8" w:rsidR="00E96825" w:rsidRDefault="00E96825">
      <w:pPr>
        <w:rPr>
          <w:lang w:val="ru-RU"/>
        </w:rPr>
      </w:pPr>
      <w:r>
        <w:rPr>
          <w:lang w:val="ru-RU"/>
        </w:rPr>
        <w:t>— Если вернёмся.</w:t>
      </w:r>
    </w:p>
    <w:p w14:paraId="57DCA036" w14:textId="6CC28250" w:rsidR="00E96825" w:rsidRDefault="00E96825">
      <w:pPr>
        <w:rPr>
          <w:lang w:val="ru-RU"/>
        </w:rPr>
      </w:pPr>
      <w:r>
        <w:rPr>
          <w:lang w:val="ru-RU"/>
        </w:rPr>
        <w:t>— Выше нос! Если не вернёмся, то и усиленны</w:t>
      </w:r>
      <w:r w:rsidR="009B66B9">
        <w:rPr>
          <w:lang w:val="ru-RU"/>
        </w:rPr>
        <w:t>е</w:t>
      </w:r>
      <w:r>
        <w:rPr>
          <w:lang w:val="ru-RU"/>
        </w:rPr>
        <w:t xml:space="preserve"> норматив</w:t>
      </w:r>
      <w:r w:rsidR="009B66B9">
        <w:rPr>
          <w:lang w:val="ru-RU"/>
        </w:rPr>
        <w:t>ы</w:t>
      </w:r>
      <w:r>
        <w:rPr>
          <w:lang w:val="ru-RU"/>
        </w:rPr>
        <w:t xml:space="preserve"> тебя не </w:t>
      </w:r>
      <w:r w:rsidR="009B66B9">
        <w:rPr>
          <w:lang w:val="ru-RU"/>
        </w:rPr>
        <w:t>грозят</w:t>
      </w:r>
      <w:r w:rsidR="004306D7">
        <w:rPr>
          <w:lang w:val="ru-RU"/>
        </w:rPr>
        <w:t>!</w:t>
      </w:r>
    </w:p>
    <w:p w14:paraId="6200608B" w14:textId="7B3B1492" w:rsidR="00796AA7" w:rsidRDefault="00796AA7">
      <w:pPr>
        <w:rPr>
          <w:lang w:val="ru-RU"/>
        </w:rPr>
      </w:pPr>
      <w:r>
        <w:rPr>
          <w:lang w:val="ru-RU"/>
        </w:rPr>
        <w:t>— Не смешно, — буркнул я.</w:t>
      </w:r>
    </w:p>
    <w:p w14:paraId="21FF0D76" w14:textId="16BB853F" w:rsidR="00EC6907" w:rsidRDefault="00BE2329">
      <w:pPr>
        <w:rPr>
          <w:lang w:val="ru-RU"/>
        </w:rPr>
      </w:pPr>
      <w:r>
        <w:rPr>
          <w:lang w:val="ru-RU"/>
        </w:rPr>
        <w:t>— А что снится-то? — спросил Григорьев. — Где плывешь?</w:t>
      </w:r>
    </w:p>
    <w:p w14:paraId="41D0381C" w14:textId="25232FAB" w:rsidR="00BE2329" w:rsidRDefault="00BE2329">
      <w:pPr>
        <w:rPr>
          <w:lang w:val="ru-RU"/>
        </w:rPr>
      </w:pPr>
      <w:r>
        <w:rPr>
          <w:lang w:val="ru-RU"/>
        </w:rPr>
        <w:t>— В озере. Вернее, во сне на озеро это совсем не похоже, краёв не видно, закат на небе странный, цветной такой. Но я почему-то уверен, что это именно озеро. Бывает такое в снах. Знаешь что-то, а откуда — непонятно. Как будто введение какое-то прочитал.</w:t>
      </w:r>
    </w:p>
    <w:p w14:paraId="459957EA" w14:textId="0AD85F6A" w:rsidR="00BE2329" w:rsidRDefault="00BE2329">
      <w:pPr>
        <w:rPr>
          <w:lang w:val="ru-RU"/>
        </w:rPr>
      </w:pPr>
      <w:r>
        <w:rPr>
          <w:lang w:val="ru-RU"/>
        </w:rPr>
        <w:t>— Ага, — зевнул Григорьев. — Озера большие, кстати, бывают. Краёв, как ты говоришь, можно и не увидеть.</w:t>
      </w:r>
    </w:p>
    <w:p w14:paraId="55147497" w14:textId="268B39B2" w:rsidR="00BE2329" w:rsidRDefault="00BE2329">
      <w:pPr>
        <w:rPr>
          <w:lang w:val="ru-RU"/>
        </w:rPr>
      </w:pPr>
      <w:r>
        <w:rPr>
          <w:lang w:val="ru-RU"/>
        </w:rPr>
        <w:t>— Да не был я никогда на настоящем озере. Не знаю, почему оно мне снится.</w:t>
      </w:r>
    </w:p>
    <w:p w14:paraId="68E45F9F" w14:textId="44755E50" w:rsidR="00BE2329" w:rsidRDefault="00BE2329">
      <w:pPr>
        <w:rPr>
          <w:lang w:val="ru-RU"/>
        </w:rPr>
      </w:pPr>
      <w:r>
        <w:rPr>
          <w:lang w:val="ru-RU"/>
        </w:rPr>
        <w:t>— Не был на озере? Это как ты умудрился, Олежка? Столько озёр в нашей великой стране</w:t>
      </w:r>
      <w:r w:rsidR="002F73CE">
        <w:rPr>
          <w:lang w:val="ru-RU"/>
        </w:rPr>
        <w:t>!</w:t>
      </w:r>
      <w:r>
        <w:rPr>
          <w:lang w:val="ru-RU"/>
        </w:rPr>
        <w:t xml:space="preserve"> </w:t>
      </w:r>
      <w:r w:rsidR="00BB0499">
        <w:rPr>
          <w:lang w:val="ru-RU"/>
        </w:rPr>
        <w:t>А н</w:t>
      </w:r>
      <w:r>
        <w:rPr>
          <w:lang w:val="ru-RU"/>
        </w:rPr>
        <w:t xml:space="preserve">а реке был? На море? Я почему-то </w:t>
      </w:r>
      <w:r w:rsidR="002F73CE">
        <w:rPr>
          <w:lang w:val="ru-RU"/>
        </w:rPr>
        <w:t>уверен</w:t>
      </w:r>
      <w:r>
        <w:rPr>
          <w:lang w:val="ru-RU"/>
        </w:rPr>
        <w:t xml:space="preserve">, что ты сейчас скажешь, </w:t>
      </w:r>
      <w:r w:rsidR="00BB0499">
        <w:rPr>
          <w:lang w:val="ru-RU"/>
        </w:rPr>
        <w:t>нет</w:t>
      </w:r>
      <w:r>
        <w:rPr>
          <w:lang w:val="ru-RU"/>
        </w:rPr>
        <w:t>.</w:t>
      </w:r>
    </w:p>
    <w:p w14:paraId="5E35C46A" w14:textId="19803617" w:rsidR="00BE2329" w:rsidRDefault="00BE2329">
      <w:pPr>
        <w:rPr>
          <w:lang w:val="ru-RU"/>
        </w:rPr>
      </w:pPr>
      <w:r>
        <w:rPr>
          <w:lang w:val="ru-RU"/>
        </w:rPr>
        <w:t xml:space="preserve">— </w:t>
      </w:r>
      <w:r w:rsidR="007A0129">
        <w:rPr>
          <w:lang w:val="ru-RU"/>
        </w:rPr>
        <w:t>Н</w:t>
      </w:r>
      <w:r>
        <w:rPr>
          <w:lang w:val="ru-RU"/>
        </w:rPr>
        <w:t>е был.</w:t>
      </w:r>
    </w:p>
    <w:p w14:paraId="6AA7C395" w14:textId="5F34DE46" w:rsidR="00BE2329" w:rsidRDefault="00BE2329">
      <w:pPr>
        <w:rPr>
          <w:lang w:val="ru-RU"/>
        </w:rPr>
      </w:pPr>
      <w:r>
        <w:rPr>
          <w:lang w:val="ru-RU"/>
        </w:rPr>
        <w:t xml:space="preserve">— Понятно всё с тобой. Вот и плаваешь поэтому плохо. </w:t>
      </w:r>
      <w:r w:rsidR="00104DF9">
        <w:rPr>
          <w:lang w:val="ru-RU"/>
        </w:rPr>
        <w:t>В общем, мы тебе</w:t>
      </w:r>
      <w:r w:rsidR="0018430F">
        <w:rPr>
          <w:lang w:val="ru-RU"/>
        </w:rPr>
        <w:t>, Олежка,</w:t>
      </w:r>
      <w:r w:rsidR="00104DF9">
        <w:rPr>
          <w:lang w:val="ru-RU"/>
        </w:rPr>
        <w:t xml:space="preserve"> уже целую программу для отпуска подготовили!</w:t>
      </w:r>
      <w:r w:rsidR="0018430F">
        <w:rPr>
          <w:lang w:val="ru-RU"/>
        </w:rPr>
        <w:t xml:space="preserve"> Сначала бассейн, норматив подтянуть, потом озер</w:t>
      </w:r>
      <w:r w:rsidR="00C61A24">
        <w:rPr>
          <w:lang w:val="ru-RU"/>
        </w:rPr>
        <w:t>о</w:t>
      </w:r>
      <w:r w:rsidR="0018430F">
        <w:rPr>
          <w:lang w:val="ru-RU"/>
        </w:rPr>
        <w:t>, а потом и на море можно.</w:t>
      </w:r>
    </w:p>
    <w:p w14:paraId="5DD491C7" w14:textId="4AB0B7D2" w:rsidR="00BE2329" w:rsidRDefault="00426623">
      <w:pPr>
        <w:rPr>
          <w:lang w:val="ru-RU"/>
        </w:rPr>
      </w:pPr>
      <w:r>
        <w:rPr>
          <w:lang w:val="ru-RU"/>
        </w:rPr>
        <w:t>— Сомневаюсь, что я после этого поеду на озеро.</w:t>
      </w:r>
    </w:p>
    <w:p w14:paraId="5DD134F0" w14:textId="62B2C31B" w:rsidR="00BE2329" w:rsidRDefault="00426623" w:rsidP="00426623">
      <w:pPr>
        <w:rPr>
          <w:lang w:val="ru-RU"/>
        </w:rPr>
      </w:pPr>
      <w:r>
        <w:rPr>
          <w:lang w:val="ru-RU"/>
        </w:rPr>
        <w:t>— А ч</w:t>
      </w:r>
      <w:r w:rsidR="00BE2329">
        <w:rPr>
          <w:lang w:val="ru-RU"/>
        </w:rPr>
        <w:t xml:space="preserve">его тебя </w:t>
      </w:r>
      <w:r w:rsidR="007F571F">
        <w:rPr>
          <w:lang w:val="ru-RU"/>
        </w:rPr>
        <w:t xml:space="preserve">во сне </w:t>
      </w:r>
      <w:r w:rsidR="00BE2329">
        <w:rPr>
          <w:lang w:val="ru-RU"/>
        </w:rPr>
        <w:t>так пугает?</w:t>
      </w:r>
      <w:r>
        <w:rPr>
          <w:lang w:val="ru-RU"/>
        </w:rPr>
        <w:t xml:space="preserve"> Озеро и озеро.</w:t>
      </w:r>
    </w:p>
    <w:p w14:paraId="36E1CCDF" w14:textId="477F9AED" w:rsidR="00782AFD" w:rsidRDefault="00782AFD" w:rsidP="00426623">
      <w:pPr>
        <w:rPr>
          <w:lang w:val="ru-RU"/>
        </w:rPr>
      </w:pPr>
      <w:r>
        <w:rPr>
          <w:lang w:val="ru-RU"/>
        </w:rPr>
        <w:t>— Объяснить сложно. Озеро как лабиринт. Я не могу из него выбраться.</w:t>
      </w:r>
    </w:p>
    <w:p w14:paraId="66EE41CE" w14:textId="352EE9A0" w:rsidR="00782AFD" w:rsidRDefault="00782AFD" w:rsidP="00426623">
      <w:pPr>
        <w:rPr>
          <w:lang w:val="ru-RU"/>
        </w:rPr>
      </w:pPr>
      <w:r>
        <w:rPr>
          <w:lang w:val="ru-RU"/>
        </w:rPr>
        <w:t>— Тонешь?</w:t>
      </w:r>
    </w:p>
    <w:p w14:paraId="68CC990E" w14:textId="038CE7EF" w:rsidR="007A43E9" w:rsidRDefault="007A43E9" w:rsidP="00426623">
      <w:pPr>
        <w:rPr>
          <w:lang w:val="ru-RU"/>
        </w:rPr>
      </w:pPr>
      <w:r>
        <w:rPr>
          <w:lang w:val="ru-RU"/>
        </w:rPr>
        <w:t xml:space="preserve">— Тону, но дело не в этом. — Я посмотрел на своё отражение в иллюминаторе, бледное, наполовину стёртое темнотой. — </w:t>
      </w:r>
      <w:r w:rsidR="003672B2">
        <w:rPr>
          <w:lang w:val="ru-RU"/>
        </w:rPr>
        <w:t>К</w:t>
      </w:r>
      <w:r>
        <w:rPr>
          <w:lang w:val="ru-RU"/>
        </w:rPr>
        <w:t xml:space="preserve">огда </w:t>
      </w:r>
      <w:r w:rsidR="003672B2">
        <w:rPr>
          <w:lang w:val="ru-RU"/>
        </w:rPr>
        <w:t xml:space="preserve">меня </w:t>
      </w:r>
      <w:r>
        <w:rPr>
          <w:lang w:val="ru-RU"/>
        </w:rPr>
        <w:t>в глубину утаскивает, я снова выныриваю, но будто с другой стороны озера.</w:t>
      </w:r>
      <w:r w:rsidR="003672B2">
        <w:rPr>
          <w:lang w:val="ru-RU"/>
        </w:rPr>
        <w:t xml:space="preserve"> Понимаешь? Вместо дна у него — новая поверхность.</w:t>
      </w:r>
    </w:p>
    <w:p w14:paraId="677EEEF5" w14:textId="21D1431A" w:rsidR="007A43E9" w:rsidRDefault="007A43E9" w:rsidP="00426623">
      <w:pPr>
        <w:rPr>
          <w:lang w:val="ru-RU"/>
        </w:rPr>
      </w:pPr>
      <w:r>
        <w:rPr>
          <w:lang w:val="ru-RU"/>
        </w:rPr>
        <w:t>— О! — хмыкнул Григорьев. — Интересно! Таких историй я ещё не слышал. И ничего не меняется? Всё тот же закат?</w:t>
      </w:r>
    </w:p>
    <w:p w14:paraId="42C4EE74" w14:textId="3A9AA513" w:rsidR="00BC1253" w:rsidRDefault="00BC1253" w:rsidP="00426623">
      <w:pPr>
        <w:rPr>
          <w:lang w:val="ru-RU"/>
        </w:rPr>
      </w:pPr>
      <w:r>
        <w:rPr>
          <w:lang w:val="ru-RU"/>
        </w:rPr>
        <w:t xml:space="preserve">— Нет, меняется. Темнеет, </w:t>
      </w:r>
      <w:r w:rsidR="00C5094F">
        <w:rPr>
          <w:lang w:val="ru-RU"/>
        </w:rPr>
        <w:t>с</w:t>
      </w:r>
      <w:r>
        <w:rPr>
          <w:lang w:val="ru-RU"/>
        </w:rPr>
        <w:t>олнце к горизонту клонится.</w:t>
      </w:r>
      <w:r w:rsidR="005A4897">
        <w:rPr>
          <w:lang w:val="ru-RU"/>
        </w:rPr>
        <w:t xml:space="preserve"> Потом я снова ныряю, погружаюсь в темноту, </w:t>
      </w:r>
      <w:r w:rsidR="006A3481">
        <w:rPr>
          <w:lang w:val="ru-RU"/>
        </w:rPr>
        <w:t xml:space="preserve">а </w:t>
      </w:r>
      <w:r w:rsidR="005A4897">
        <w:rPr>
          <w:lang w:val="ru-RU"/>
        </w:rPr>
        <w:t xml:space="preserve">выхода на поверхность больше нет, </w:t>
      </w:r>
      <w:r w:rsidR="006A3481">
        <w:rPr>
          <w:lang w:val="ru-RU"/>
        </w:rPr>
        <w:t>и</w:t>
      </w:r>
      <w:r w:rsidR="005A4897">
        <w:rPr>
          <w:lang w:val="ru-RU"/>
        </w:rPr>
        <w:t xml:space="preserve"> вокруг меня — алые черви.</w:t>
      </w:r>
    </w:p>
    <w:p w14:paraId="3535A83A" w14:textId="7A1912DC" w:rsidR="00625ECD" w:rsidRDefault="00625ECD" w:rsidP="00426623">
      <w:pPr>
        <w:rPr>
          <w:lang w:val="ru-RU"/>
        </w:rPr>
      </w:pPr>
      <w:r>
        <w:rPr>
          <w:lang w:val="ru-RU"/>
        </w:rPr>
        <w:t>— Черви?</w:t>
      </w:r>
    </w:p>
    <w:p w14:paraId="1AB64100" w14:textId="7358BA4B" w:rsidR="00625ECD" w:rsidRDefault="00625ECD" w:rsidP="00426623">
      <w:pPr>
        <w:rPr>
          <w:lang w:val="ru-RU"/>
        </w:rPr>
      </w:pPr>
      <w:r>
        <w:rPr>
          <w:lang w:val="ru-RU"/>
        </w:rPr>
        <w:t>— Да, и каждый раз всё в точности повторяется. Причём я не помню, что уже раньше это видел.</w:t>
      </w:r>
    </w:p>
    <w:p w14:paraId="3A54D185" w14:textId="67A2AF2B" w:rsidR="00977FAA" w:rsidRDefault="00977FAA" w:rsidP="00426623">
      <w:pPr>
        <w:rPr>
          <w:lang w:val="ru-RU"/>
        </w:rPr>
      </w:pPr>
      <w:r>
        <w:rPr>
          <w:lang w:val="ru-RU"/>
        </w:rPr>
        <w:lastRenderedPageBreak/>
        <w:t>Григорьев повернулся в кресле и посмотрел на меня.</w:t>
      </w:r>
    </w:p>
    <w:p w14:paraId="5C72C108" w14:textId="0F821D93" w:rsidR="00977FAA" w:rsidRDefault="00977FAA" w:rsidP="00426623">
      <w:pPr>
        <w:rPr>
          <w:lang w:val="ru-RU"/>
        </w:rPr>
      </w:pPr>
      <w:r>
        <w:rPr>
          <w:lang w:val="ru-RU"/>
        </w:rPr>
        <w:t>— Ты же знаешь, куда мы летим, Олежка?</w:t>
      </w:r>
    </w:p>
    <w:p w14:paraId="40AD412E" w14:textId="7C27BB6C" w:rsidR="00300365" w:rsidRDefault="00300365" w:rsidP="00426623">
      <w:pPr>
        <w:rPr>
          <w:lang w:val="ru-RU"/>
        </w:rPr>
      </w:pPr>
      <w:r>
        <w:rPr>
          <w:lang w:val="ru-RU"/>
        </w:rPr>
        <w:t>— К осе, — ответил я. — «</w:t>
      </w:r>
      <w:r w:rsidR="000849BE">
        <w:rPr>
          <w:lang w:val="ru-RU"/>
        </w:rPr>
        <w:t>Заря</w:t>
      </w:r>
      <w:r>
        <w:rPr>
          <w:lang w:val="ru-RU"/>
        </w:rPr>
        <w:t>» вроде</w:t>
      </w:r>
      <w:r w:rsidR="000849BE">
        <w:rPr>
          <w:lang w:val="ru-RU"/>
        </w:rPr>
        <w:t xml:space="preserve"> называется</w:t>
      </w:r>
      <w:r>
        <w:rPr>
          <w:lang w:val="ru-RU"/>
        </w:rPr>
        <w:t>. А что?</w:t>
      </w:r>
    </w:p>
    <w:p w14:paraId="1EDEFD43" w14:textId="748F2072" w:rsidR="00300365" w:rsidRDefault="00D97954" w:rsidP="00426623">
      <w:pPr>
        <w:rPr>
          <w:lang w:val="ru-RU"/>
        </w:rPr>
      </w:pPr>
      <w:r>
        <w:rPr>
          <w:lang w:val="ru-RU"/>
        </w:rPr>
        <w:t>— А чем она примечательна, «</w:t>
      </w:r>
      <w:r w:rsidR="000849BE">
        <w:rPr>
          <w:lang w:val="ru-RU"/>
        </w:rPr>
        <w:t>Заря</w:t>
      </w:r>
      <w:r>
        <w:rPr>
          <w:lang w:val="ru-RU"/>
        </w:rPr>
        <w:t xml:space="preserve">» эта, что мы ради неё три недели в </w:t>
      </w:r>
      <w:proofErr w:type="spellStart"/>
      <w:r>
        <w:rPr>
          <w:lang w:val="ru-RU"/>
        </w:rPr>
        <w:t>бранке</w:t>
      </w:r>
      <w:proofErr w:type="spellEnd"/>
      <w:r>
        <w:rPr>
          <w:lang w:val="ru-RU"/>
        </w:rPr>
        <w:t xml:space="preserve"> торчим?</w:t>
      </w:r>
    </w:p>
    <w:p w14:paraId="7E94205B" w14:textId="45D6FCA2" w:rsidR="00D97954" w:rsidRDefault="00D97954" w:rsidP="00426623">
      <w:pPr>
        <w:rPr>
          <w:lang w:val="ru-RU"/>
        </w:rPr>
      </w:pPr>
      <w:r>
        <w:rPr>
          <w:lang w:val="ru-RU"/>
        </w:rPr>
        <w:t xml:space="preserve">— Там это, </w:t>
      </w:r>
      <w:proofErr w:type="spellStart"/>
      <w:r>
        <w:rPr>
          <w:lang w:val="ru-RU"/>
        </w:rPr>
        <w:t>экзобиологи</w:t>
      </w:r>
      <w:proofErr w:type="spellEnd"/>
      <w:r>
        <w:rPr>
          <w:lang w:val="ru-RU"/>
        </w:rPr>
        <w:t xml:space="preserve"> нашли что-то, инопланетную форму жизни. Лет десять назад об этом все трубили, а потом затихли как-то.</w:t>
      </w:r>
    </w:p>
    <w:p w14:paraId="3DC3053E" w14:textId="42AA58C5" w:rsidR="009F4D2B" w:rsidRDefault="009F4D2B" w:rsidP="00426623">
      <w:pPr>
        <w:rPr>
          <w:lang w:val="ru-RU"/>
        </w:rPr>
      </w:pPr>
      <w:r>
        <w:rPr>
          <w:lang w:val="ru-RU"/>
        </w:rPr>
        <w:t>— Так что нашли-то, помнишь?</w:t>
      </w:r>
      <w:r w:rsidR="00BB65C5">
        <w:rPr>
          <w:lang w:val="ru-RU"/>
        </w:rPr>
        <w:t xml:space="preserve"> На что эта инопланетная жизнь похожа?</w:t>
      </w:r>
    </w:p>
    <w:p w14:paraId="3CDAA119" w14:textId="7DB4E165" w:rsidR="00DC405C" w:rsidRDefault="00DC405C" w:rsidP="00426623">
      <w:pPr>
        <w:rPr>
          <w:lang w:val="ru-RU"/>
        </w:rPr>
      </w:pPr>
      <w:r>
        <w:rPr>
          <w:lang w:val="ru-RU"/>
        </w:rPr>
        <w:t>— Бактерии вроде.</w:t>
      </w:r>
    </w:p>
    <w:p w14:paraId="3DF6E18B" w14:textId="45822B32" w:rsidR="00DC405C" w:rsidRDefault="00DC405C" w:rsidP="00426623">
      <w:pPr>
        <w:rPr>
          <w:lang w:val="ru-RU"/>
        </w:rPr>
      </w:pPr>
      <w:r>
        <w:rPr>
          <w:lang w:val="ru-RU"/>
        </w:rPr>
        <w:t>— Бактерии? — фыркнул Григорьев. — Олежка, ну ты даёшь</w:t>
      </w:r>
      <w:r w:rsidR="00774091">
        <w:rPr>
          <w:lang w:val="ru-RU"/>
        </w:rPr>
        <w:t>!</w:t>
      </w:r>
      <w:r>
        <w:rPr>
          <w:lang w:val="ru-RU"/>
        </w:rPr>
        <w:t xml:space="preserve"> Даже не поинтересовался перед полётом</w:t>
      </w:r>
      <w:r w:rsidR="00EA37C7">
        <w:rPr>
          <w:lang w:val="ru-RU"/>
        </w:rPr>
        <w:t>?</w:t>
      </w:r>
    </w:p>
    <w:p w14:paraId="39E6825A" w14:textId="615DD647" w:rsidR="00EA37C7" w:rsidRDefault="00EA37C7" w:rsidP="00426623">
      <w:pPr>
        <w:rPr>
          <w:lang w:val="ru-RU"/>
        </w:rPr>
      </w:pPr>
      <w:r>
        <w:rPr>
          <w:lang w:val="ru-RU"/>
        </w:rPr>
        <w:t xml:space="preserve">— </w:t>
      </w:r>
      <w:r w:rsidR="00B40A2E">
        <w:rPr>
          <w:lang w:val="ru-RU"/>
        </w:rPr>
        <w:t>Н</w:t>
      </w:r>
      <w:r>
        <w:rPr>
          <w:lang w:val="ru-RU"/>
        </w:rPr>
        <w:t>екогда было. Меня же за несколько дней снарядили, сказали, место освободилось. Я был уверен, что…</w:t>
      </w:r>
    </w:p>
    <w:p w14:paraId="5032022B" w14:textId="1F95E096" w:rsidR="00EA37C7" w:rsidRDefault="00EA37C7" w:rsidP="00426623">
      <w:pPr>
        <w:rPr>
          <w:lang w:val="ru-RU"/>
        </w:rPr>
      </w:pPr>
      <w:r>
        <w:rPr>
          <w:lang w:val="ru-RU"/>
        </w:rPr>
        <w:t>Я вдруг отчётливо вспомнил репортаж десятилетней давности — диктор с мелодичным баритоном торжественно рассказывает о невероятном открытии союзных учёных, величайшем прорыве для</w:t>
      </w:r>
      <w:r w:rsidR="00B4067C">
        <w:rPr>
          <w:lang w:val="ru-RU"/>
        </w:rPr>
        <w:t xml:space="preserve"> всего</w:t>
      </w:r>
      <w:r>
        <w:rPr>
          <w:lang w:val="ru-RU"/>
        </w:rPr>
        <w:t xml:space="preserve"> человечества. Впервые за долгие годы исследований НКА «Керчь» обнаружил на </w:t>
      </w:r>
      <w:r w:rsidR="00617B34">
        <w:rPr>
          <w:lang w:val="ru-RU"/>
        </w:rPr>
        <w:t>третьей</w:t>
      </w:r>
      <w:r>
        <w:rPr>
          <w:lang w:val="ru-RU"/>
        </w:rPr>
        <w:t xml:space="preserve"> планете в системе Сантори жизнь. «Керчь» ещё только подходит к орбитальной станции у Марса для проведения сервисного обслуживания, но уже доступны снимки, переданные по радиосети. Ведущий делает театральную паузу, изображение затухает, и на экране появляется фотография клубка алых червей.</w:t>
      </w:r>
    </w:p>
    <w:p w14:paraId="65C14FFA" w14:textId="55F7A368" w:rsidR="009F4D2B" w:rsidRDefault="00F611B8" w:rsidP="00B65A41">
      <w:pPr>
        <w:pStyle w:val="1"/>
        <w:rPr>
          <w:lang w:val="ru-RU"/>
        </w:rPr>
      </w:pPr>
      <w:r>
        <w:rPr>
          <w:lang w:val="ru-RU"/>
        </w:rPr>
        <w:t>ВЫХОД</w:t>
      </w:r>
    </w:p>
    <w:p w14:paraId="6B966293" w14:textId="5CC028F9" w:rsidR="00B65A41" w:rsidRDefault="00B65A41" w:rsidP="00426623">
      <w:pPr>
        <w:rPr>
          <w:lang w:val="ru-RU"/>
        </w:rPr>
      </w:pPr>
      <w:r>
        <w:rPr>
          <w:lang w:val="ru-RU"/>
        </w:rPr>
        <w:t xml:space="preserve">Перед выходом из </w:t>
      </w:r>
      <w:proofErr w:type="spellStart"/>
      <w:r>
        <w:rPr>
          <w:lang w:val="ru-RU"/>
        </w:rPr>
        <w:t>бранка</w:t>
      </w:r>
      <w:proofErr w:type="spellEnd"/>
      <w:r>
        <w:rPr>
          <w:lang w:val="ru-RU"/>
        </w:rPr>
        <w:t xml:space="preserve"> все члены экипажа собрались в рубке. Майоров занял место капитана, у всех за спиной, как у кормчего на судне. Григорьев и Елена Мерцель, второй пилот, устроились в ложементах перед фонарём, темнота в котором должна была скоро рассыпаться искорками звёзд. Кофман всё так же смотрел в чёрный иллюминатор, точно играл с балкой в гляделки. А я взволнованно сжимал подлокотники, чувствуя, как ёрзает в груди сердце.</w:t>
      </w:r>
    </w:p>
    <w:p w14:paraId="2E73A202" w14:textId="28C568B3" w:rsidR="001A393C" w:rsidRDefault="001A393C" w:rsidP="00426623">
      <w:pPr>
        <w:rPr>
          <w:lang w:val="ru-RU"/>
        </w:rPr>
      </w:pPr>
      <w:r>
        <w:rPr>
          <w:lang w:val="ru-RU"/>
        </w:rPr>
        <w:t>— Расчётное время? — спросил Майоров.</w:t>
      </w:r>
    </w:p>
    <w:p w14:paraId="2FEFB37C" w14:textId="1CCDD39E" w:rsidR="001A393C" w:rsidRDefault="001A393C" w:rsidP="00426623">
      <w:pPr>
        <w:rPr>
          <w:lang w:val="ru-RU"/>
        </w:rPr>
      </w:pPr>
      <w:r>
        <w:rPr>
          <w:lang w:val="ru-RU"/>
        </w:rPr>
        <w:t>Мерцель скосила глаза на блестящий полётный хронометр посреди консоли управления.</w:t>
      </w:r>
    </w:p>
    <w:p w14:paraId="1721DC6F" w14:textId="2EAB047B" w:rsidR="001A393C" w:rsidRDefault="001A393C" w:rsidP="00426623">
      <w:pPr>
        <w:rPr>
          <w:lang w:val="ru-RU"/>
        </w:rPr>
      </w:pPr>
      <w:r>
        <w:rPr>
          <w:lang w:val="ru-RU"/>
        </w:rPr>
        <w:t xml:space="preserve">— Минута </w:t>
      </w:r>
      <w:r w:rsidR="003C3324">
        <w:rPr>
          <w:lang w:val="ru-RU"/>
        </w:rPr>
        <w:t>пятьдесят</w:t>
      </w:r>
      <w:r>
        <w:rPr>
          <w:lang w:val="ru-RU"/>
        </w:rPr>
        <w:t xml:space="preserve"> восемь секунд.</w:t>
      </w:r>
    </w:p>
    <w:p w14:paraId="4147689F" w14:textId="0EDA1AB6" w:rsidR="00954B71" w:rsidRDefault="003C3324" w:rsidP="00954B71">
      <w:pPr>
        <w:rPr>
          <w:lang w:val="ru-RU"/>
        </w:rPr>
      </w:pPr>
      <w:r>
        <w:rPr>
          <w:lang w:val="ru-RU"/>
        </w:rPr>
        <w:t xml:space="preserve">Мерцель, как и я, прикрепили к экипажу «Грозного» только на этот рейс. </w:t>
      </w:r>
      <w:r w:rsidR="00954B71">
        <w:rPr>
          <w:lang w:val="ru-RU"/>
        </w:rPr>
        <w:t xml:space="preserve"> У неё было неизменно недовольное лицо стареющей школьной учительницы, которая когда-то мечтала о бурной карьере, а в итоге всю </w:t>
      </w:r>
      <w:r w:rsidR="0089482E">
        <w:rPr>
          <w:lang w:val="ru-RU"/>
        </w:rPr>
        <w:t xml:space="preserve">жизнь </w:t>
      </w:r>
      <w:r w:rsidR="00954B71">
        <w:rPr>
          <w:lang w:val="ru-RU"/>
        </w:rPr>
        <w:t>преподаёт математику младшим классам.</w:t>
      </w:r>
    </w:p>
    <w:p w14:paraId="7BFE38AA" w14:textId="0E6F0DBF" w:rsidR="0089482E" w:rsidRDefault="002E7F59" w:rsidP="00954B71">
      <w:pPr>
        <w:rPr>
          <w:lang w:val="ru-RU"/>
        </w:rPr>
      </w:pPr>
      <w:r>
        <w:rPr>
          <w:lang w:val="ru-RU"/>
        </w:rPr>
        <w:lastRenderedPageBreak/>
        <w:t xml:space="preserve">— Ни разу ещё секунда в секунду не выходил из </w:t>
      </w:r>
      <w:proofErr w:type="spellStart"/>
      <w:r>
        <w:rPr>
          <w:lang w:val="ru-RU"/>
        </w:rPr>
        <w:t>бранка</w:t>
      </w:r>
      <w:proofErr w:type="spellEnd"/>
      <w:r>
        <w:rPr>
          <w:lang w:val="ru-RU"/>
        </w:rPr>
        <w:t>, — заметил Григорьев.</w:t>
      </w:r>
    </w:p>
    <w:p w14:paraId="61AA5ABC" w14:textId="6293EDED" w:rsidR="003C3324" w:rsidRDefault="003C3324" w:rsidP="00426623">
      <w:pPr>
        <w:rPr>
          <w:lang w:val="ru-RU"/>
        </w:rPr>
      </w:pPr>
      <w:r>
        <w:rPr>
          <w:lang w:val="ru-RU"/>
        </w:rPr>
        <w:t xml:space="preserve"> </w:t>
      </w:r>
      <w:r w:rsidR="0001463E">
        <w:rPr>
          <w:lang w:val="ru-RU"/>
        </w:rPr>
        <w:t>— Очень ценный комментарий, Андрей, — сказал Майоров.</w:t>
      </w:r>
    </w:p>
    <w:p w14:paraId="02B068F1" w14:textId="0A24D129" w:rsidR="00780DCD" w:rsidRDefault="00780DCD" w:rsidP="00426623">
      <w:pPr>
        <w:rPr>
          <w:lang w:val="ru-RU"/>
        </w:rPr>
      </w:pPr>
      <w:r>
        <w:rPr>
          <w:lang w:val="ru-RU"/>
        </w:rPr>
        <w:t>Всё это походило на театральную постановку.</w:t>
      </w:r>
    </w:p>
    <w:p w14:paraId="4F9AB1CE" w14:textId="6398FD28" w:rsidR="00780DCD" w:rsidRDefault="00780DCD" w:rsidP="00426623">
      <w:pPr>
        <w:rPr>
          <w:lang w:val="ru-RU"/>
        </w:rPr>
      </w:pPr>
      <w:r>
        <w:rPr>
          <w:lang w:val="ru-RU"/>
        </w:rPr>
        <w:t xml:space="preserve">По протоколу (а Майоров, как я понял, всегда действовал по правилам) всем членам экипажа полагалось во время выхода из </w:t>
      </w:r>
      <w:proofErr w:type="spellStart"/>
      <w:r>
        <w:rPr>
          <w:lang w:val="ru-RU"/>
        </w:rPr>
        <w:t>бранка</w:t>
      </w:r>
      <w:proofErr w:type="spellEnd"/>
      <w:r>
        <w:rPr>
          <w:lang w:val="ru-RU"/>
        </w:rPr>
        <w:t xml:space="preserve"> находиться в рубке — лежать в ложементах, обвязавшись ремнями безопасности. </w:t>
      </w:r>
      <w:r w:rsidR="00C65E61">
        <w:rPr>
          <w:lang w:val="ru-RU"/>
        </w:rPr>
        <w:t>Перегрузок при выходе нет. Заняться экипажу тоже нечем — разве что пялится в чёрный иллюминатор или отключённый терминал.</w:t>
      </w:r>
    </w:p>
    <w:p w14:paraId="46CE1182" w14:textId="57566BA0" w:rsidR="008866A5" w:rsidRDefault="008866A5" w:rsidP="00426623">
      <w:pPr>
        <w:rPr>
          <w:lang w:val="ru-RU"/>
        </w:rPr>
      </w:pPr>
      <w:r>
        <w:rPr>
          <w:lang w:val="ru-RU"/>
        </w:rPr>
        <w:t xml:space="preserve">— Тридцать секунд, — </w:t>
      </w:r>
      <w:r w:rsidR="00FD394C">
        <w:rPr>
          <w:lang w:val="ru-RU"/>
        </w:rPr>
        <w:t>отрапортовала</w:t>
      </w:r>
      <w:r>
        <w:rPr>
          <w:lang w:val="ru-RU"/>
        </w:rPr>
        <w:t xml:space="preserve"> Мерцель.</w:t>
      </w:r>
    </w:p>
    <w:p w14:paraId="26B45D43" w14:textId="298063D5" w:rsidR="00FD394C" w:rsidRDefault="00FD394C" w:rsidP="00426623">
      <w:pPr>
        <w:rPr>
          <w:lang w:val="ru-RU"/>
        </w:rPr>
      </w:pPr>
      <w:r>
        <w:rPr>
          <w:lang w:val="ru-RU"/>
        </w:rPr>
        <w:t>— Товарищи, — сказал Кофман, — так-то я не сомневаюсь, что пройдёт удачно, но этот обратный отсчёт как-то действует на нервы.</w:t>
      </w:r>
    </w:p>
    <w:p w14:paraId="575111FF" w14:textId="75754531" w:rsidR="00FD394C" w:rsidRDefault="00FD394C" w:rsidP="00426623">
      <w:pPr>
        <w:rPr>
          <w:lang w:val="ru-RU"/>
        </w:rPr>
      </w:pPr>
      <w:r>
        <w:rPr>
          <w:lang w:val="ru-RU"/>
        </w:rPr>
        <w:t xml:space="preserve">— </w:t>
      </w:r>
      <w:r w:rsidR="00A50E77">
        <w:rPr>
          <w:lang w:val="ru-RU"/>
        </w:rPr>
        <w:t>Хорошо, — сказал Майоров. — Просто скажите, когда выйдем за расчётное время.</w:t>
      </w:r>
    </w:p>
    <w:p w14:paraId="3BD05C5A" w14:textId="23D64A36" w:rsidR="00A50E77" w:rsidRDefault="00A50E77" w:rsidP="00426623">
      <w:pPr>
        <w:rPr>
          <w:lang w:val="ru-RU"/>
        </w:rPr>
      </w:pPr>
      <w:r>
        <w:rPr>
          <w:lang w:val="ru-RU"/>
        </w:rPr>
        <w:t>Все замолчали.</w:t>
      </w:r>
    </w:p>
    <w:p w14:paraId="1FE45AD5" w14:textId="77777777" w:rsidR="00F303D3" w:rsidRDefault="00A50E77" w:rsidP="00426623">
      <w:pPr>
        <w:rPr>
          <w:lang w:val="ru-RU"/>
        </w:rPr>
      </w:pPr>
      <w:r>
        <w:rPr>
          <w:lang w:val="ru-RU"/>
        </w:rPr>
        <w:t>Я наконец отпустил подлокотники и попытался расслабиться. Как там говорил Кофман? Я — просто пассажир. Все мы сидим в отключённой рубке и ждём, когда навигатор выведет нас в брану.</w:t>
      </w:r>
    </w:p>
    <w:p w14:paraId="0B2E1CB5" w14:textId="0AA2BAC9" w:rsidR="007D77FF" w:rsidRDefault="00962873" w:rsidP="00426623">
      <w:pPr>
        <w:rPr>
          <w:lang w:val="ru-RU"/>
        </w:rPr>
      </w:pPr>
      <w:r>
        <w:rPr>
          <w:lang w:val="ru-RU"/>
        </w:rPr>
        <w:t>Я повертел головой, шейные позвонки устало захрустели. Взгляд упрямо цеплялся за чёрные иллюминаторы и слепой фонарь</w:t>
      </w:r>
      <w:r w:rsidR="007D77FF">
        <w:rPr>
          <w:lang w:val="ru-RU"/>
        </w:rPr>
        <w:t xml:space="preserve"> — огромное полотно прозрачного металла, которое занимало всю фронтальную часть рубки и наползало на потолок, давая при это</w:t>
      </w:r>
      <w:r w:rsidR="00F303D3">
        <w:rPr>
          <w:lang w:val="ru-RU"/>
        </w:rPr>
        <w:t>м</w:t>
      </w:r>
      <w:r w:rsidR="007D77FF">
        <w:rPr>
          <w:lang w:val="ru-RU"/>
        </w:rPr>
        <w:t xml:space="preserve"> не больше света, чем глухие переборки</w:t>
      </w:r>
      <w:r>
        <w:rPr>
          <w:lang w:val="ru-RU"/>
        </w:rPr>
        <w:t>.</w:t>
      </w:r>
    </w:p>
    <w:p w14:paraId="1A2BA626" w14:textId="66602DD8" w:rsidR="00A50E77" w:rsidRDefault="00962873" w:rsidP="00426623">
      <w:pPr>
        <w:rPr>
          <w:lang w:val="ru-RU"/>
        </w:rPr>
      </w:pPr>
      <w:r>
        <w:rPr>
          <w:lang w:val="ru-RU"/>
        </w:rPr>
        <w:t xml:space="preserve">Движение в балке — если это, конечно, можно назвать движением — никак не ощущается. Нет ни ускорений, ни торможения — только пустота за </w:t>
      </w:r>
      <w:r w:rsidR="0056281A">
        <w:rPr>
          <w:lang w:val="ru-RU"/>
        </w:rPr>
        <w:t>бортом</w:t>
      </w:r>
      <w:r>
        <w:rPr>
          <w:lang w:val="ru-RU"/>
        </w:rPr>
        <w:t>. Кажется, что корабль врезался в густую темноту и застыл в ней, как муха на липучке.</w:t>
      </w:r>
    </w:p>
    <w:p w14:paraId="667AB177" w14:textId="3E62708A" w:rsidR="00FD394C" w:rsidRDefault="00962873" w:rsidP="00962873">
      <w:pPr>
        <w:rPr>
          <w:lang w:val="ru-RU"/>
        </w:rPr>
      </w:pPr>
      <w:r>
        <w:rPr>
          <w:lang w:val="ru-RU"/>
        </w:rPr>
        <w:t>— Вышли за расчётное время, — кисло сказала Мерцель.</w:t>
      </w:r>
    </w:p>
    <w:p w14:paraId="25677F88" w14:textId="1C8EC436" w:rsidR="00962873" w:rsidRDefault="00962873" w:rsidP="00962873">
      <w:pPr>
        <w:rPr>
          <w:lang w:val="ru-RU"/>
        </w:rPr>
      </w:pPr>
      <w:r>
        <w:rPr>
          <w:lang w:val="ru-RU"/>
        </w:rPr>
        <w:t>— Ждём, — отозвался Майоров.</w:t>
      </w:r>
    </w:p>
    <w:p w14:paraId="1B06F9CB" w14:textId="3BEF1A90" w:rsidR="00962873" w:rsidRDefault="00962873" w:rsidP="00962873">
      <w:pPr>
        <w:rPr>
          <w:lang w:val="ru-RU"/>
        </w:rPr>
      </w:pPr>
      <w:r>
        <w:rPr>
          <w:lang w:val="ru-RU"/>
        </w:rPr>
        <w:t>— Андрюша так-то прав, — заговорил Кофман, — секунда в секунду никто не выходит. Помнится, один раз…</w:t>
      </w:r>
    </w:p>
    <w:p w14:paraId="0B71C564" w14:textId="5B7821A6" w:rsidR="00962873" w:rsidRDefault="00962873" w:rsidP="00962873">
      <w:pPr>
        <w:rPr>
          <w:lang w:val="ru-RU"/>
        </w:rPr>
      </w:pPr>
      <w:r>
        <w:rPr>
          <w:lang w:val="ru-RU"/>
        </w:rPr>
        <w:t>— Погоди! — перебил его Майоров.</w:t>
      </w:r>
    </w:p>
    <w:p w14:paraId="69CB7013" w14:textId="77777777" w:rsidR="00B95117" w:rsidRDefault="004A0566" w:rsidP="00962873">
      <w:pPr>
        <w:rPr>
          <w:lang w:val="ru-RU"/>
        </w:rPr>
      </w:pPr>
      <w:r>
        <w:rPr>
          <w:lang w:val="ru-RU"/>
        </w:rPr>
        <w:t>На потолке зажглась красная лампа, похожая на пожарный маячок, и тут же погасла.</w:t>
      </w:r>
    </w:p>
    <w:p w14:paraId="40CCC1B4" w14:textId="77777777" w:rsidR="00B95117" w:rsidRDefault="00B95117" w:rsidP="00962873">
      <w:pPr>
        <w:rPr>
          <w:lang w:val="ru-RU"/>
        </w:rPr>
      </w:pPr>
      <w:r>
        <w:rPr>
          <w:lang w:val="ru-RU"/>
        </w:rPr>
        <w:t>— Началось? — тихо спросил я.</w:t>
      </w:r>
    </w:p>
    <w:p w14:paraId="52D23F05" w14:textId="13301807" w:rsidR="00B95117" w:rsidRDefault="00B95117" w:rsidP="00962873">
      <w:pPr>
        <w:rPr>
          <w:lang w:val="ru-RU"/>
        </w:rPr>
      </w:pPr>
      <w:r>
        <w:rPr>
          <w:lang w:val="ru-RU"/>
        </w:rPr>
        <w:t>Мне никто не ответил. Лампа загорелась снова, теперь уже сильнее,</w:t>
      </w:r>
      <w:r w:rsidR="00B6652D">
        <w:rPr>
          <w:lang w:val="ru-RU"/>
        </w:rPr>
        <w:t xml:space="preserve"> ярче,</w:t>
      </w:r>
      <w:r>
        <w:rPr>
          <w:lang w:val="ru-RU"/>
        </w:rPr>
        <w:t xml:space="preserve"> замерцала, как от перепадов напряжения, и снова погасла.</w:t>
      </w:r>
    </w:p>
    <w:p w14:paraId="29885447" w14:textId="77777777" w:rsidR="00B95117" w:rsidRDefault="00B95117" w:rsidP="00962873">
      <w:pPr>
        <w:rPr>
          <w:lang w:val="ru-RU"/>
        </w:rPr>
      </w:pPr>
      <w:r>
        <w:rPr>
          <w:lang w:val="ru-RU"/>
        </w:rPr>
        <w:t>— Почему гаснет? — спросил Майоров.</w:t>
      </w:r>
    </w:p>
    <w:p w14:paraId="5AF62B26" w14:textId="77777777" w:rsidR="00B6652D" w:rsidRDefault="00B95117" w:rsidP="00962873">
      <w:pPr>
        <w:rPr>
          <w:lang w:val="ru-RU"/>
        </w:rPr>
      </w:pPr>
      <w:r>
        <w:rPr>
          <w:lang w:val="ru-RU"/>
        </w:rPr>
        <w:t>— Корабль новый, — сказал Кофман, — намудрили что-то. В инструкциях такого не было.</w:t>
      </w:r>
    </w:p>
    <w:p w14:paraId="32C9CFD6" w14:textId="2FFD4684" w:rsidR="00962873" w:rsidRDefault="00B6652D" w:rsidP="00962873">
      <w:pPr>
        <w:rPr>
          <w:lang w:val="ru-RU"/>
        </w:rPr>
      </w:pPr>
      <w:r>
        <w:rPr>
          <w:lang w:val="ru-RU"/>
        </w:rPr>
        <w:lastRenderedPageBreak/>
        <w:t>Лампа вспыхнула, отбросив угловатую алую тень, и череп тут же пробуравил металлический вопль системы оповещения. Я заметил, как вздрогнула</w:t>
      </w:r>
      <w:r w:rsidR="00A07E7E">
        <w:rPr>
          <w:lang w:val="ru-RU"/>
        </w:rPr>
        <w:t xml:space="preserve"> Мерцель</w:t>
      </w:r>
      <w:r>
        <w:rPr>
          <w:lang w:val="ru-RU"/>
        </w:rPr>
        <w:t>.</w:t>
      </w:r>
      <w:r w:rsidR="00901A7F">
        <w:rPr>
          <w:lang w:val="ru-RU"/>
        </w:rPr>
        <w:t xml:space="preserve"> Время на секунду остановилось. Майоров начал что-то говорить и замолк на полуслове, точно ему отрубили звук. Моя рука потянулась к подлокотнику и застыла в воздухе. Всё вокруг расслоилось, потеряло целостность, как будто одно и то же изображение наложили на экран несколько раз, постоянно сдвигая на несколько миллиметров. Стрелка на полётном хронометре замерла на каком-то делении и тут же зашагала в обратном направлении, разматывая закрученные спиралью секунды.</w:t>
      </w:r>
    </w:p>
    <w:p w14:paraId="5BC44FDE" w14:textId="69EB75AF" w:rsidR="00E42327" w:rsidRDefault="00E42327" w:rsidP="00962873">
      <w:pPr>
        <w:rPr>
          <w:lang w:val="ru-RU"/>
        </w:rPr>
      </w:pPr>
      <w:r>
        <w:rPr>
          <w:lang w:val="ru-RU"/>
        </w:rPr>
        <w:t>— …не придумаешь! — выдохнул Майоров.</w:t>
      </w:r>
    </w:p>
    <w:p w14:paraId="55963F4E" w14:textId="109EBFE6" w:rsidR="00EC48DB" w:rsidRDefault="00EC48DB" w:rsidP="00EC48DB">
      <w:pPr>
        <w:rPr>
          <w:lang w:val="ru-RU"/>
        </w:rPr>
      </w:pPr>
      <w:r>
        <w:rPr>
          <w:lang w:val="ru-RU"/>
        </w:rPr>
        <w:t>И в фонаре — я видел это уже несколько раз, но всё равно не переставал удивляться — вспыхнули в космической темноте звёзды. Муха сорвалась с липучки.</w:t>
      </w:r>
    </w:p>
    <w:p w14:paraId="7A9052FD" w14:textId="28DBA122" w:rsidR="00901A7F" w:rsidRDefault="0092743C" w:rsidP="00962873">
      <w:pPr>
        <w:rPr>
          <w:lang w:val="ru-RU"/>
        </w:rPr>
      </w:pPr>
      <w:r>
        <w:rPr>
          <w:lang w:val="ru-RU"/>
        </w:rPr>
        <w:t xml:space="preserve">— </w:t>
      </w:r>
      <w:r w:rsidR="00B6149D">
        <w:rPr>
          <w:lang w:val="ru-RU"/>
        </w:rPr>
        <w:t>М</w:t>
      </w:r>
      <w:r>
        <w:rPr>
          <w:lang w:val="ru-RU"/>
        </w:rPr>
        <w:t xml:space="preserve">ы вышли, капитан! — </w:t>
      </w:r>
      <w:r w:rsidR="00804AA9">
        <w:rPr>
          <w:lang w:val="ru-RU"/>
        </w:rPr>
        <w:t>сообщил Григорьев.</w:t>
      </w:r>
    </w:p>
    <w:p w14:paraId="0E81E50A" w14:textId="2647B051" w:rsidR="00804AA9" w:rsidRDefault="00804AA9" w:rsidP="00962873">
      <w:pPr>
        <w:rPr>
          <w:lang w:val="ru-RU"/>
        </w:rPr>
      </w:pPr>
      <w:r>
        <w:rPr>
          <w:lang w:val="ru-RU"/>
        </w:rPr>
        <w:t>— Поздравляю, товарищи! — сказал Майоров.</w:t>
      </w:r>
    </w:p>
    <w:p w14:paraId="729C0AC3" w14:textId="162353B6" w:rsidR="00804AA9" w:rsidRDefault="00804AA9" w:rsidP="00962873">
      <w:pPr>
        <w:rPr>
          <w:lang w:val="ru-RU"/>
        </w:rPr>
      </w:pPr>
      <w:r>
        <w:rPr>
          <w:lang w:val="ru-RU"/>
        </w:rPr>
        <w:t>— Пока всё штатно, — подключилась Мерцель, пристально всматриваясь в циферблат хронометра. — Пошла первая минута в бране.</w:t>
      </w:r>
    </w:p>
    <w:p w14:paraId="77E8F27E" w14:textId="7B5078FB" w:rsidR="00EC48DB" w:rsidRDefault="00EC48DB" w:rsidP="00962873">
      <w:pPr>
        <w:rPr>
          <w:lang w:val="ru-RU"/>
        </w:rPr>
      </w:pPr>
      <w:r>
        <w:rPr>
          <w:lang w:val="ru-RU"/>
        </w:rPr>
        <w:t xml:space="preserve">— </w:t>
      </w:r>
      <w:r w:rsidR="008B5A9A">
        <w:rPr>
          <w:lang w:val="ru-RU"/>
        </w:rPr>
        <w:t xml:space="preserve">Отлично, все молодцы. — Странно было слышать похвалу, когда ты просто лежал в ложементе и старался не нервничать. </w:t>
      </w:r>
      <w:r w:rsidR="00C24064">
        <w:rPr>
          <w:lang w:val="ru-RU"/>
        </w:rPr>
        <w:t xml:space="preserve">— Олег, заведи аппараты и </w:t>
      </w:r>
      <w:proofErr w:type="spellStart"/>
      <w:r w:rsidR="00C24064">
        <w:rPr>
          <w:lang w:val="ru-RU"/>
        </w:rPr>
        <w:t>гравитонную</w:t>
      </w:r>
      <w:proofErr w:type="spellEnd"/>
      <w:r w:rsidR="00C24064">
        <w:rPr>
          <w:lang w:val="ru-RU"/>
        </w:rPr>
        <w:t xml:space="preserve"> камеру. Понял? Сначала аппараты, потом камеру.</w:t>
      </w:r>
    </w:p>
    <w:p w14:paraId="43A3FC80" w14:textId="30219DE0" w:rsidR="00C24064" w:rsidRDefault="00CC7380" w:rsidP="00962873">
      <w:pPr>
        <w:rPr>
          <w:lang w:val="ru-RU"/>
        </w:rPr>
      </w:pPr>
      <w:r>
        <w:rPr>
          <w:lang w:val="ru-RU"/>
        </w:rPr>
        <w:t>— Да, сейчас!</w:t>
      </w:r>
    </w:p>
    <w:p w14:paraId="1D4F3196" w14:textId="5073FBAF" w:rsidR="00CC7380" w:rsidRDefault="00C72FC5" w:rsidP="00962873">
      <w:pPr>
        <w:rPr>
          <w:lang w:val="ru-RU"/>
        </w:rPr>
      </w:pPr>
      <w:r>
        <w:rPr>
          <w:lang w:val="ru-RU"/>
        </w:rPr>
        <w:t>Я сбросил с себя ремни и подплыл к люку.</w:t>
      </w:r>
    </w:p>
    <w:p w14:paraId="565184BD" w14:textId="76FD7F25" w:rsidR="00C72FC5" w:rsidRDefault="00C72FC5" w:rsidP="00962873">
      <w:pPr>
        <w:rPr>
          <w:lang w:val="ru-RU"/>
        </w:rPr>
      </w:pPr>
      <w:r>
        <w:rPr>
          <w:lang w:val="ru-RU"/>
        </w:rPr>
        <w:t xml:space="preserve">— </w:t>
      </w:r>
      <w:r w:rsidR="003C3328">
        <w:rPr>
          <w:lang w:val="ru-RU"/>
        </w:rPr>
        <w:t>Как по мне, д</w:t>
      </w:r>
      <w:r>
        <w:rPr>
          <w:lang w:val="ru-RU"/>
        </w:rPr>
        <w:t>овольно лёгкий выход</w:t>
      </w:r>
      <w:r w:rsidR="00A46122">
        <w:rPr>
          <w:lang w:val="ru-RU"/>
        </w:rPr>
        <w:t>!</w:t>
      </w:r>
      <w:r>
        <w:rPr>
          <w:lang w:val="ru-RU"/>
        </w:rPr>
        <w:t xml:space="preserve"> — послышался за спиной голос Кофмана. — Даже понервничать толком не успели.</w:t>
      </w:r>
    </w:p>
    <w:p w14:paraId="32761A2E" w14:textId="65CDA474" w:rsidR="001A32E0" w:rsidRDefault="00C01F1D" w:rsidP="00962873">
      <w:pPr>
        <w:rPr>
          <w:lang w:val="ru-RU"/>
        </w:rPr>
      </w:pPr>
      <w:r>
        <w:rPr>
          <w:lang w:val="ru-RU"/>
        </w:rPr>
        <w:t>Люк щёлкнул, отлипнув от стены. Я вылез в коридор.</w:t>
      </w:r>
    </w:p>
    <w:p w14:paraId="45AC61D7" w14:textId="7283BBC6" w:rsidR="00960688" w:rsidRDefault="00960688" w:rsidP="00962873">
      <w:pPr>
        <w:rPr>
          <w:lang w:val="ru-RU"/>
        </w:rPr>
      </w:pPr>
      <w:r>
        <w:rPr>
          <w:lang w:val="ru-RU"/>
        </w:rPr>
        <w:t>Руки у меня тряслись, и я так судорожно хватался за поручни в стене, как будто лез над обрывом.</w:t>
      </w:r>
      <w:r w:rsidR="00D67704">
        <w:rPr>
          <w:lang w:val="ru-RU"/>
        </w:rPr>
        <w:t xml:space="preserve"> Пару минут назад я был уверен, что мой мандраж закончится, как только мы вернёмся в реальный мир, но теперь я волновался только сильнее.</w:t>
      </w:r>
    </w:p>
    <w:p w14:paraId="4B0B30C6" w14:textId="77777777" w:rsidR="00CF642B" w:rsidRDefault="002C3325" w:rsidP="00962873">
      <w:pPr>
        <w:rPr>
          <w:lang w:val="ru-RU"/>
        </w:rPr>
      </w:pPr>
      <w:r>
        <w:rPr>
          <w:lang w:val="ru-RU"/>
        </w:rPr>
        <w:t>Я забрался в техничку, открыл щиток и начал заводить силовые линии.</w:t>
      </w:r>
      <w:r w:rsidR="007840A4">
        <w:rPr>
          <w:lang w:val="ru-RU"/>
        </w:rPr>
        <w:t xml:space="preserve"> Сначала — вычислительные аппараты</w:t>
      </w:r>
      <w:r w:rsidR="00CF642B">
        <w:rPr>
          <w:lang w:val="ru-RU"/>
        </w:rPr>
        <w:t>, самый первый лимб с отверстием для сервисного ключа</w:t>
      </w:r>
      <w:r w:rsidR="007840A4">
        <w:rPr>
          <w:lang w:val="ru-RU"/>
        </w:rPr>
        <w:t>. Больше никакой слепоты и механических интегралов.</w:t>
      </w:r>
    </w:p>
    <w:p w14:paraId="3ADD4F8E" w14:textId="77777777" w:rsidR="00CF642B" w:rsidRDefault="007840A4" w:rsidP="00962873">
      <w:pPr>
        <w:rPr>
          <w:lang w:val="ru-RU"/>
        </w:rPr>
      </w:pPr>
      <w:r>
        <w:rPr>
          <w:lang w:val="ru-RU"/>
        </w:rPr>
        <w:t xml:space="preserve">Ключ неохотно вращался в цилиндре, как будто все внутренности распределительной колонки заржавели во время </w:t>
      </w:r>
      <w:proofErr w:type="spellStart"/>
      <w:r>
        <w:rPr>
          <w:lang w:val="ru-RU"/>
        </w:rPr>
        <w:t>бранка</w:t>
      </w:r>
      <w:proofErr w:type="spellEnd"/>
      <w:r>
        <w:rPr>
          <w:lang w:val="ru-RU"/>
        </w:rPr>
        <w:t>.</w:t>
      </w:r>
      <w:r w:rsidR="00CF642B">
        <w:rPr>
          <w:lang w:val="ru-RU"/>
        </w:rPr>
        <w:t xml:space="preserve"> С каждым поворотом на лимбе загорались сигнальные огоньки — всего двенадцать, как на циферблате часов. Когда зажёгся последний, я переместился к центральному аппарату, снял с панели предохранительный клапан, и щёлкнул тумблером. Аппарат загудел, издал отрывистый гудок, и по встроенному экрану побежали строчки трассировки загрузочного процесса.</w:t>
      </w:r>
    </w:p>
    <w:p w14:paraId="3BDCAE19" w14:textId="77777777" w:rsidR="00CF642B" w:rsidRDefault="00CF642B" w:rsidP="00962873">
      <w:pPr>
        <w:rPr>
          <w:lang w:val="ru-RU"/>
        </w:rPr>
      </w:pPr>
      <w:r>
        <w:rPr>
          <w:lang w:val="ru-RU"/>
        </w:rPr>
        <w:t>Теперь гравитация.</w:t>
      </w:r>
    </w:p>
    <w:p w14:paraId="6751A82F" w14:textId="41778D5E" w:rsidR="002C3325" w:rsidRDefault="00CF642B" w:rsidP="00962873">
      <w:pPr>
        <w:rPr>
          <w:lang w:val="ru-RU"/>
        </w:rPr>
      </w:pPr>
      <w:r>
        <w:rPr>
          <w:lang w:val="ru-RU"/>
        </w:rPr>
        <w:lastRenderedPageBreak/>
        <w:t xml:space="preserve">После трёх недель в невесомости, когда пол от потолка отличается лишь в силу земных привычек (а, на самом деле, тебе постоянно кажется, что ты всё время висишь вверх ногами), резкое включение гравитационного </w:t>
      </w:r>
      <w:r w:rsidR="00A17D2A">
        <w:rPr>
          <w:lang w:val="ru-RU"/>
        </w:rPr>
        <w:t>— суровое испытание для организма. Я вставил ключ в следующий лимб в щитке, завидуя тем, кто лежит сейчас в ложементе.</w:t>
      </w:r>
      <w:r>
        <w:rPr>
          <w:lang w:val="ru-RU"/>
        </w:rPr>
        <w:t xml:space="preserve"> </w:t>
      </w:r>
      <w:r w:rsidR="009D17D3">
        <w:rPr>
          <w:lang w:val="ru-RU"/>
        </w:rPr>
        <w:t xml:space="preserve">Огоньки вокруг ключа зажглись и погасли. Потянуло странной затхлостью из вентиляционных решёток — застоявшаяся техника устало вздохнула в воздуховоды, — и переборки в техничке надсадно задрожали. У меня над головой засветилась надпись — «Внимание! Гравитация!». Я ухватился обеими руками за поручень. </w:t>
      </w:r>
      <w:proofErr w:type="spellStart"/>
      <w:r w:rsidR="009D17D3">
        <w:rPr>
          <w:lang w:val="ru-RU"/>
        </w:rPr>
        <w:t>Гравитонный</w:t>
      </w:r>
      <w:proofErr w:type="spellEnd"/>
      <w:r w:rsidR="009D17D3">
        <w:rPr>
          <w:lang w:val="ru-RU"/>
        </w:rPr>
        <w:t xml:space="preserve"> привод заводи</w:t>
      </w:r>
      <w:r w:rsidR="005D0459">
        <w:rPr>
          <w:lang w:val="ru-RU"/>
        </w:rPr>
        <w:t>т</w:t>
      </w:r>
      <w:r w:rsidR="009D17D3">
        <w:rPr>
          <w:lang w:val="ru-RU"/>
        </w:rPr>
        <w:t>ся обычно долго.</w:t>
      </w:r>
    </w:p>
    <w:p w14:paraId="54A8F03B" w14:textId="170B200B" w:rsidR="00F86E8C" w:rsidRDefault="00F86E8C" w:rsidP="00962873">
      <w:pPr>
        <w:rPr>
          <w:lang w:val="ru-RU"/>
        </w:rPr>
      </w:pPr>
      <w:r>
        <w:rPr>
          <w:lang w:val="ru-RU"/>
        </w:rPr>
        <w:t>Я засёк время по наручным часам. Десять секунд. Двадцать. Пятьдесят. Табличка с предупреждением замигала, и меня, как магнитом, притянуло к полу.</w:t>
      </w:r>
      <w:r w:rsidR="00F2735D">
        <w:rPr>
          <w:lang w:val="ru-RU"/>
        </w:rPr>
        <w:t xml:space="preserve"> </w:t>
      </w:r>
      <w:r>
        <w:rPr>
          <w:lang w:val="ru-RU"/>
        </w:rPr>
        <w:t xml:space="preserve">Ноги с непривычки затряслись, и я, не выдержав, </w:t>
      </w:r>
      <w:r w:rsidR="00945E90">
        <w:rPr>
          <w:lang w:val="ru-RU"/>
        </w:rPr>
        <w:t>упал</w:t>
      </w:r>
      <w:r>
        <w:rPr>
          <w:lang w:val="ru-RU"/>
        </w:rPr>
        <w:t xml:space="preserve"> на колени.</w:t>
      </w:r>
    </w:p>
    <w:p w14:paraId="177DF34A" w14:textId="066ADC77" w:rsidR="00282878" w:rsidRDefault="00282878" w:rsidP="00962873">
      <w:pPr>
        <w:rPr>
          <w:lang w:val="ru-RU"/>
        </w:rPr>
      </w:pPr>
      <w:r>
        <w:rPr>
          <w:lang w:val="ru-RU"/>
        </w:rPr>
        <w:t xml:space="preserve">Из коридора донёсся стук шагов. Я поднялся и, покачиваясь, как </w:t>
      </w:r>
      <w:proofErr w:type="spellStart"/>
      <w:r>
        <w:rPr>
          <w:lang w:val="ru-RU"/>
        </w:rPr>
        <w:t>коматозник</w:t>
      </w:r>
      <w:proofErr w:type="spellEnd"/>
      <w:r>
        <w:rPr>
          <w:lang w:val="ru-RU"/>
        </w:rPr>
        <w:t xml:space="preserve">, </w:t>
      </w:r>
      <w:r w:rsidR="00983B0F">
        <w:rPr>
          <w:lang w:val="ru-RU"/>
        </w:rPr>
        <w:t>вышел</w:t>
      </w:r>
      <w:r>
        <w:rPr>
          <w:lang w:val="ru-RU"/>
        </w:rPr>
        <w:t xml:space="preserve"> из технички. Мимо меня, колченогой походкой, ещё не до конца освоившись с обретённой силой тяжести, </w:t>
      </w:r>
      <w:r w:rsidR="00D474E3">
        <w:rPr>
          <w:lang w:val="ru-RU"/>
        </w:rPr>
        <w:t>пронёсся</w:t>
      </w:r>
      <w:r w:rsidR="009D5EBE">
        <w:rPr>
          <w:lang w:val="ru-RU"/>
        </w:rPr>
        <w:t xml:space="preserve"> Кофман.</w:t>
      </w:r>
    </w:p>
    <w:p w14:paraId="55A77C16" w14:textId="08E8C9D2" w:rsidR="005B4D08" w:rsidRDefault="005B4D08" w:rsidP="00962873">
      <w:pPr>
        <w:rPr>
          <w:lang w:val="ru-RU"/>
        </w:rPr>
      </w:pPr>
      <w:r>
        <w:rPr>
          <w:lang w:val="ru-RU"/>
        </w:rPr>
        <w:t>— Что случилось? — окликнул его я.</w:t>
      </w:r>
    </w:p>
    <w:p w14:paraId="4121C978" w14:textId="65EE1A07" w:rsidR="005B4D08" w:rsidRDefault="005B4D08" w:rsidP="00962873">
      <w:pPr>
        <w:rPr>
          <w:lang w:val="ru-RU"/>
        </w:rPr>
      </w:pPr>
      <w:r>
        <w:rPr>
          <w:lang w:val="ru-RU"/>
        </w:rPr>
        <w:t>— Навигатор! — бросил на ходу Кофман, не оборачиваясь.</w:t>
      </w:r>
    </w:p>
    <w:p w14:paraId="39B723B5" w14:textId="16D9143B" w:rsidR="00880EF2" w:rsidRDefault="00880EF2" w:rsidP="00962873">
      <w:pPr>
        <w:rPr>
          <w:lang w:val="ru-RU"/>
        </w:rPr>
      </w:pPr>
      <w:r>
        <w:rPr>
          <w:lang w:val="ru-RU"/>
        </w:rPr>
        <w:t xml:space="preserve">Я </w:t>
      </w:r>
      <w:r w:rsidR="009C50CF">
        <w:rPr>
          <w:lang w:val="ru-RU"/>
        </w:rPr>
        <w:t>последовал</w:t>
      </w:r>
      <w:r>
        <w:rPr>
          <w:lang w:val="ru-RU"/>
        </w:rPr>
        <w:t xml:space="preserve"> за ним, по привычке придерживаясь за поручни.</w:t>
      </w:r>
    </w:p>
    <w:p w14:paraId="1781A430" w14:textId="01406381" w:rsidR="00880EF2" w:rsidRDefault="002C5DCC" w:rsidP="00075A7A">
      <w:pPr>
        <w:rPr>
          <w:lang w:val="ru-RU"/>
        </w:rPr>
      </w:pPr>
      <w:r>
        <w:rPr>
          <w:lang w:val="ru-RU"/>
        </w:rPr>
        <w:t xml:space="preserve">В навигационном отсеке </w:t>
      </w:r>
      <w:r w:rsidR="00075A7A">
        <w:rPr>
          <w:lang w:val="ru-RU"/>
        </w:rPr>
        <w:t xml:space="preserve">так ярко горели лампы, что всё казалось выжженным, как на неудачном снимке. Майоров стоял на коленях перед капсулой и </w:t>
      </w:r>
      <w:r>
        <w:rPr>
          <w:lang w:val="ru-RU"/>
        </w:rPr>
        <w:t xml:space="preserve">с силой, до </w:t>
      </w:r>
      <w:r w:rsidR="006F42D4">
        <w:rPr>
          <w:lang w:val="ru-RU"/>
        </w:rPr>
        <w:t>треска</w:t>
      </w:r>
      <w:r>
        <w:rPr>
          <w:lang w:val="ru-RU"/>
        </w:rPr>
        <w:t>, ворочал ключом провизорного модуля.</w:t>
      </w:r>
      <w:r w:rsidR="00075A7A">
        <w:rPr>
          <w:lang w:val="ru-RU"/>
        </w:rPr>
        <w:t xml:space="preserve"> Кофман </w:t>
      </w:r>
      <w:r w:rsidR="00322CFD">
        <w:rPr>
          <w:lang w:val="ru-RU"/>
        </w:rPr>
        <w:t>метнулся</w:t>
      </w:r>
      <w:r w:rsidR="003A1EBA">
        <w:rPr>
          <w:lang w:val="ru-RU"/>
        </w:rPr>
        <w:t xml:space="preserve"> </w:t>
      </w:r>
      <w:r w:rsidR="00322CFD">
        <w:rPr>
          <w:lang w:val="ru-RU"/>
        </w:rPr>
        <w:t>к</w:t>
      </w:r>
      <w:r w:rsidR="00075A7A">
        <w:rPr>
          <w:lang w:val="ru-RU"/>
        </w:rPr>
        <w:t xml:space="preserve"> циан</w:t>
      </w:r>
      <w:r w:rsidR="00322CFD">
        <w:rPr>
          <w:lang w:val="ru-RU"/>
        </w:rPr>
        <w:t>у</w:t>
      </w:r>
      <w:r w:rsidR="00075A7A">
        <w:rPr>
          <w:lang w:val="ru-RU"/>
        </w:rPr>
        <w:t>.</w:t>
      </w:r>
    </w:p>
    <w:p w14:paraId="422B387C" w14:textId="2DF34DBD" w:rsidR="003A1EBA" w:rsidRDefault="003A1EBA" w:rsidP="00075A7A">
      <w:pPr>
        <w:rPr>
          <w:lang w:val="ru-RU"/>
        </w:rPr>
      </w:pPr>
      <w:r>
        <w:rPr>
          <w:lang w:val="ru-RU"/>
        </w:rPr>
        <w:t>— Что</w:t>
      </w:r>
      <w:r w:rsidR="005342CF">
        <w:rPr>
          <w:lang w:val="ru-RU"/>
        </w:rPr>
        <w:t xml:space="preserve"> случилось? — повторил я.</w:t>
      </w:r>
    </w:p>
    <w:p w14:paraId="60106F1A" w14:textId="3931D61F" w:rsidR="00EB3C04" w:rsidRDefault="00EB3C04" w:rsidP="00075A7A">
      <w:pPr>
        <w:rPr>
          <w:lang w:val="ru-RU"/>
        </w:rPr>
      </w:pPr>
      <w:r>
        <w:rPr>
          <w:lang w:val="ru-RU"/>
        </w:rPr>
        <w:t xml:space="preserve">— </w:t>
      </w:r>
      <w:r w:rsidR="002C090A">
        <w:rPr>
          <w:lang w:val="ru-RU"/>
        </w:rPr>
        <w:t>Аппарат только что включился… — начал Кофман.</w:t>
      </w:r>
    </w:p>
    <w:p w14:paraId="6354236C" w14:textId="36EA9D41" w:rsidR="002C090A" w:rsidRDefault="002C090A" w:rsidP="00075A7A">
      <w:pPr>
        <w:rPr>
          <w:lang w:val="ru-RU"/>
        </w:rPr>
      </w:pPr>
      <w:r>
        <w:rPr>
          <w:lang w:val="ru-RU"/>
        </w:rPr>
        <w:t>— И показал, что навигатор мёртв, — закончил за него Майоров.</w:t>
      </w:r>
    </w:p>
    <w:p w14:paraId="40409D54" w14:textId="49490DED" w:rsidR="002C090A" w:rsidRDefault="002C090A" w:rsidP="00075A7A">
      <w:pPr>
        <w:rPr>
          <w:lang w:val="ru-RU"/>
        </w:rPr>
      </w:pPr>
      <w:r>
        <w:rPr>
          <w:lang w:val="ru-RU"/>
        </w:rPr>
        <w:t>— Как? — выдохнул я.</w:t>
      </w:r>
    </w:p>
    <w:p w14:paraId="3690DD5D" w14:textId="7EC4F120" w:rsidR="00B61FF4" w:rsidRDefault="00B61FF4" w:rsidP="00075A7A">
      <w:pPr>
        <w:rPr>
          <w:lang w:val="ru-RU"/>
        </w:rPr>
      </w:pPr>
      <w:r>
        <w:rPr>
          <w:lang w:val="ru-RU"/>
        </w:rPr>
        <w:t>На панели провизорного модуля загорелись три красных огня.</w:t>
      </w:r>
    </w:p>
    <w:p w14:paraId="4B2F8DEC" w14:textId="34FFA4F1" w:rsidR="00E55494" w:rsidRDefault="00E55494" w:rsidP="00075A7A">
      <w:pPr>
        <w:rPr>
          <w:lang w:val="ru-RU"/>
        </w:rPr>
      </w:pPr>
      <w:r>
        <w:rPr>
          <w:lang w:val="ru-RU"/>
        </w:rPr>
        <w:t>— А вот так!</w:t>
      </w:r>
    </w:p>
    <w:p w14:paraId="776C80A9" w14:textId="578F45D8" w:rsidR="00E55494" w:rsidRDefault="00E55494" w:rsidP="00075A7A">
      <w:pPr>
        <w:rPr>
          <w:lang w:val="ru-RU"/>
        </w:rPr>
      </w:pPr>
      <w:r>
        <w:rPr>
          <w:lang w:val="ru-RU"/>
        </w:rPr>
        <w:t>— Она ведь нас вывела, — сказал Григорьев.</w:t>
      </w:r>
      <w:r w:rsidR="00DB0F37">
        <w:rPr>
          <w:lang w:val="ru-RU"/>
        </w:rPr>
        <w:t xml:space="preserve"> — Этого не может быть.</w:t>
      </w:r>
    </w:p>
    <w:p w14:paraId="19F5DD51" w14:textId="45F66C16" w:rsidR="00E55494" w:rsidRDefault="00E55494" w:rsidP="00075A7A">
      <w:pPr>
        <w:rPr>
          <w:lang w:val="ru-RU"/>
        </w:rPr>
      </w:pPr>
      <w:r>
        <w:rPr>
          <w:lang w:val="ru-RU"/>
        </w:rPr>
        <w:t>Я даже не заметил, как он зашёл в отсек.</w:t>
      </w:r>
    </w:p>
    <w:p w14:paraId="15D91DB0" w14:textId="5827FB62" w:rsidR="00C74D81" w:rsidRDefault="00C74D81" w:rsidP="00075A7A">
      <w:pPr>
        <w:rPr>
          <w:lang w:val="ru-RU"/>
        </w:rPr>
      </w:pPr>
      <w:r>
        <w:rPr>
          <w:lang w:val="ru-RU"/>
        </w:rPr>
        <w:t>— Андрей! — поморщился Майоров. — Займись пилотированием!</w:t>
      </w:r>
    </w:p>
    <w:p w14:paraId="0A0B0588" w14:textId="7E73A2B8" w:rsidR="00C74D81" w:rsidRDefault="00C74D81" w:rsidP="00075A7A">
      <w:pPr>
        <w:rPr>
          <w:lang w:val="ru-RU"/>
        </w:rPr>
      </w:pPr>
      <w:r>
        <w:rPr>
          <w:lang w:val="ru-RU"/>
        </w:rPr>
        <w:t>— Мерцель прокладывает маршрут.</w:t>
      </w:r>
    </w:p>
    <w:p w14:paraId="0244AB15" w14:textId="63768C05" w:rsidR="00C74D81" w:rsidRDefault="00485043" w:rsidP="00075A7A">
      <w:pPr>
        <w:rPr>
          <w:lang w:val="ru-RU"/>
        </w:rPr>
      </w:pPr>
      <w:r>
        <w:rPr>
          <w:lang w:val="ru-RU"/>
        </w:rPr>
        <w:t xml:space="preserve">Кофман покрутил </w:t>
      </w:r>
      <w:proofErr w:type="spellStart"/>
      <w:r>
        <w:rPr>
          <w:lang w:val="ru-RU"/>
        </w:rPr>
        <w:t>лимбовые</w:t>
      </w:r>
      <w:proofErr w:type="spellEnd"/>
      <w:r>
        <w:rPr>
          <w:lang w:val="ru-RU"/>
        </w:rPr>
        <w:t xml:space="preserve"> замки на циане, присмотрелся к рискам, сощуривая глаз так, что на веко наползла кустистая бровь, и вдруг — громко выругался.</w:t>
      </w:r>
    </w:p>
    <w:p w14:paraId="05AF7A89" w14:textId="6B17E1CB" w:rsidR="00485043" w:rsidRDefault="00485043" w:rsidP="00075A7A">
      <w:pPr>
        <w:rPr>
          <w:lang w:val="ru-RU"/>
        </w:rPr>
      </w:pPr>
      <w:r>
        <w:rPr>
          <w:lang w:val="ru-RU"/>
        </w:rPr>
        <w:t>— Запустить ещё раз? — спросил Майоров.</w:t>
      </w:r>
    </w:p>
    <w:p w14:paraId="4F389A2D" w14:textId="6CD92214" w:rsidR="00BF236C" w:rsidRDefault="00BF236C" w:rsidP="00075A7A">
      <w:pPr>
        <w:rPr>
          <w:lang w:val="ru-RU"/>
        </w:rPr>
      </w:pPr>
      <w:r>
        <w:rPr>
          <w:lang w:val="ru-RU"/>
        </w:rPr>
        <w:t xml:space="preserve">— </w:t>
      </w:r>
      <w:r w:rsidR="007B3B48">
        <w:rPr>
          <w:lang w:val="ru-RU"/>
        </w:rPr>
        <w:t>А какой смысл? — Кофман подошёл к капсуле. — Хватит уже эту шарманку гонять! Давайте вскрывать капсулу!</w:t>
      </w:r>
    </w:p>
    <w:p w14:paraId="0A30CEC6" w14:textId="475B7049" w:rsidR="00DB0F37" w:rsidRDefault="00DB0F37" w:rsidP="00075A7A">
      <w:pPr>
        <w:rPr>
          <w:lang w:val="ru-RU"/>
        </w:rPr>
      </w:pPr>
      <w:r>
        <w:rPr>
          <w:lang w:val="ru-RU"/>
        </w:rPr>
        <w:t>— Но как она может быть мертва? — проговорил я.</w:t>
      </w:r>
    </w:p>
    <w:p w14:paraId="5D8ECF7D" w14:textId="58C3DFF3" w:rsidR="003252F9" w:rsidRDefault="003252F9" w:rsidP="00075A7A">
      <w:pPr>
        <w:rPr>
          <w:lang w:val="ru-RU"/>
        </w:rPr>
      </w:pPr>
      <w:r>
        <w:rPr>
          <w:lang w:val="ru-RU"/>
        </w:rPr>
        <w:lastRenderedPageBreak/>
        <w:t>— Олег! — крикнул Кофман. — Врубай дренаж капсулы!</w:t>
      </w:r>
    </w:p>
    <w:p w14:paraId="589F5529" w14:textId="7C034B98" w:rsidR="00CC3B1E" w:rsidRDefault="00A55576" w:rsidP="00075A7A">
      <w:pPr>
        <w:rPr>
          <w:lang w:val="ru-RU"/>
        </w:rPr>
      </w:pPr>
      <w:r>
        <w:rPr>
          <w:lang w:val="ru-RU"/>
        </w:rPr>
        <w:t xml:space="preserve">Я машинально, как зомби, подошёл к красной колонке у стены, отвинтил люк и дёрнул за тугой, скрипящий рычаг. В уши врезался сердитый гул. Все </w:t>
      </w:r>
      <w:r w:rsidR="00183497">
        <w:rPr>
          <w:lang w:val="ru-RU"/>
        </w:rPr>
        <w:t>по</w:t>
      </w:r>
      <w:r>
        <w:rPr>
          <w:lang w:val="ru-RU"/>
        </w:rPr>
        <w:t>смотрели в забрало капсулы, с которого медленно спадал молочный туман.</w:t>
      </w:r>
    </w:p>
    <w:p w14:paraId="22E7D8AC" w14:textId="40B0C6B5" w:rsidR="00C164FD" w:rsidRPr="002C3325" w:rsidRDefault="00C164FD" w:rsidP="00075A7A">
      <w:pPr>
        <w:rPr>
          <w:lang w:val="ru-RU"/>
        </w:rPr>
      </w:pPr>
      <w:r>
        <w:rPr>
          <w:lang w:val="ru-RU"/>
        </w:rPr>
        <w:t xml:space="preserve">— Она что, — сказал Григорьев, — вывела нас из </w:t>
      </w:r>
      <w:proofErr w:type="spellStart"/>
      <w:r>
        <w:rPr>
          <w:lang w:val="ru-RU"/>
        </w:rPr>
        <w:t>бранка</w:t>
      </w:r>
      <w:proofErr w:type="spellEnd"/>
      <w:r>
        <w:rPr>
          <w:lang w:val="ru-RU"/>
        </w:rPr>
        <w:t xml:space="preserve"> и умерла?</w:t>
      </w:r>
    </w:p>
    <w:p w14:paraId="4E82F351" w14:textId="2C03CBBD" w:rsidR="00A07E7E" w:rsidRDefault="003C06C1" w:rsidP="00962873">
      <w:pPr>
        <w:rPr>
          <w:lang w:val="ru-RU"/>
        </w:rPr>
      </w:pPr>
      <w:r>
        <w:rPr>
          <w:lang w:val="ru-RU"/>
        </w:rPr>
        <w:t>Ему никто не ответил.</w:t>
      </w:r>
    </w:p>
    <w:p w14:paraId="2E4BFA10" w14:textId="77777777" w:rsidR="00456926" w:rsidRDefault="001820DB" w:rsidP="00962873">
      <w:pPr>
        <w:rPr>
          <w:lang w:val="ru-RU"/>
        </w:rPr>
      </w:pPr>
      <w:r>
        <w:rPr>
          <w:lang w:val="ru-RU"/>
        </w:rPr>
        <w:t>Майоров поднялся на ноги и стал поворачивать клацающие замки на капсуле. Кофман ему помогал.</w:t>
      </w:r>
    </w:p>
    <w:p w14:paraId="28DE9561" w14:textId="73DC7D8E" w:rsidR="00456926" w:rsidRDefault="00456926" w:rsidP="00962873">
      <w:pPr>
        <w:rPr>
          <w:lang w:val="ru-RU"/>
        </w:rPr>
      </w:pPr>
      <w:r>
        <w:rPr>
          <w:lang w:val="ru-RU"/>
        </w:rPr>
        <w:t>— Это может её убить, — сказал Григорьев.</w:t>
      </w:r>
    </w:p>
    <w:p w14:paraId="0F149834" w14:textId="5AF0098D" w:rsidR="00456926" w:rsidRDefault="00456926" w:rsidP="00962873">
      <w:pPr>
        <w:rPr>
          <w:lang w:val="ru-RU"/>
        </w:rPr>
      </w:pPr>
      <w:r>
        <w:rPr>
          <w:lang w:val="ru-RU"/>
        </w:rPr>
        <w:t>— Она уже мертва, — сказал Майоров.</w:t>
      </w:r>
    </w:p>
    <w:p w14:paraId="23034485" w14:textId="2E497FE3" w:rsidR="001820DB" w:rsidRDefault="00456926" w:rsidP="00962873">
      <w:pPr>
        <w:rPr>
          <w:lang w:val="ru-RU"/>
        </w:rPr>
      </w:pPr>
      <w:r>
        <w:rPr>
          <w:lang w:val="ru-RU"/>
        </w:rPr>
        <w:t>Он</w:t>
      </w:r>
      <w:r w:rsidR="001820DB">
        <w:rPr>
          <w:lang w:val="ru-RU"/>
        </w:rPr>
        <w:t xml:space="preserve"> откинул стеклянную крышку. Внутри лежало худенькое тельце, обтянутый кожей скелет, едва напоминающий человека. Майоров снял с обритой головы венок из проводо</w:t>
      </w:r>
      <w:r>
        <w:rPr>
          <w:lang w:val="ru-RU"/>
        </w:rPr>
        <w:t>в</w:t>
      </w:r>
      <w:r w:rsidR="001820DB">
        <w:rPr>
          <w:lang w:val="ru-RU"/>
        </w:rPr>
        <w:t xml:space="preserve"> и вытащил изо рта резиновую трубку.</w:t>
      </w:r>
      <w:r w:rsidR="00C803A0">
        <w:rPr>
          <w:lang w:val="ru-RU"/>
        </w:rPr>
        <w:t xml:space="preserve"> Проверил на шее пульс, заглянул в открытые невидящие глаза.</w:t>
      </w:r>
    </w:p>
    <w:p w14:paraId="102397DA" w14:textId="6AB4B865" w:rsidR="00456926" w:rsidRDefault="00456926" w:rsidP="00962873">
      <w:pPr>
        <w:rPr>
          <w:lang w:val="ru-RU"/>
        </w:rPr>
      </w:pPr>
      <w:r>
        <w:rPr>
          <w:lang w:val="ru-RU"/>
        </w:rPr>
        <w:t xml:space="preserve">— </w:t>
      </w:r>
      <w:r w:rsidR="00C803A0">
        <w:rPr>
          <w:lang w:val="ru-RU"/>
        </w:rPr>
        <w:t xml:space="preserve">Олег! — сказал он каким-то неживым голосом. — Реаниматор в </w:t>
      </w:r>
      <w:proofErr w:type="spellStart"/>
      <w:r w:rsidR="00C803A0">
        <w:rPr>
          <w:lang w:val="ru-RU"/>
        </w:rPr>
        <w:t>медотсеке</w:t>
      </w:r>
      <w:proofErr w:type="spellEnd"/>
      <w:r w:rsidR="00C803A0">
        <w:rPr>
          <w:lang w:val="ru-RU"/>
        </w:rPr>
        <w:t>.</w:t>
      </w:r>
    </w:p>
    <w:p w14:paraId="25B141F8" w14:textId="257807B2" w:rsidR="00D35C40" w:rsidRDefault="00D35C40" w:rsidP="00962873">
      <w:pPr>
        <w:rPr>
          <w:lang w:val="ru-RU"/>
        </w:rPr>
      </w:pPr>
      <w:r>
        <w:rPr>
          <w:lang w:val="ru-RU"/>
        </w:rPr>
        <w:t xml:space="preserve">Я впервые </w:t>
      </w:r>
      <w:r w:rsidR="00183497">
        <w:rPr>
          <w:lang w:val="ru-RU"/>
        </w:rPr>
        <w:t>у</w:t>
      </w:r>
      <w:r>
        <w:rPr>
          <w:lang w:val="ru-RU"/>
        </w:rPr>
        <w:t>видел навигатора на последнем цикле вне капсулы и даже не сразу понял, что он обращается ко мне.</w:t>
      </w:r>
    </w:p>
    <w:p w14:paraId="06CE2FA3" w14:textId="36A28A78" w:rsidR="007960D8" w:rsidRDefault="007960D8" w:rsidP="00962873">
      <w:pPr>
        <w:rPr>
          <w:lang w:val="ru-RU"/>
        </w:rPr>
      </w:pPr>
      <w:r>
        <w:rPr>
          <w:lang w:val="ru-RU"/>
        </w:rPr>
        <w:t>— Олег! — крикнул Майоров.</w:t>
      </w:r>
    </w:p>
    <w:p w14:paraId="65F33D89" w14:textId="49780594" w:rsidR="007960D8" w:rsidRDefault="007960D8" w:rsidP="00962873">
      <w:pPr>
        <w:rPr>
          <w:lang w:val="ru-RU"/>
        </w:rPr>
      </w:pPr>
      <w:r>
        <w:rPr>
          <w:lang w:val="ru-RU"/>
        </w:rPr>
        <w:t xml:space="preserve">Я </w:t>
      </w:r>
      <w:r w:rsidR="00183497">
        <w:rPr>
          <w:lang w:val="ru-RU"/>
        </w:rPr>
        <w:t>вздрогнул</w:t>
      </w:r>
      <w:r>
        <w:rPr>
          <w:lang w:val="ru-RU"/>
        </w:rPr>
        <w:t xml:space="preserve"> и выбежал из отсека. Быстро нашёл в медичке реаниматор — тяжёлый металлический диск, похожий на противопехотную мину — и, прижимая его к груди так, словно реанимировать собирались меня, </w:t>
      </w:r>
      <w:r w:rsidR="007E5618">
        <w:rPr>
          <w:lang w:val="ru-RU"/>
        </w:rPr>
        <w:t>вернулся</w:t>
      </w:r>
      <w:r>
        <w:rPr>
          <w:lang w:val="ru-RU"/>
        </w:rPr>
        <w:t xml:space="preserve"> в навигационный отсек.</w:t>
      </w:r>
    </w:p>
    <w:p w14:paraId="53354D03" w14:textId="50ABD836" w:rsidR="009F1604" w:rsidRDefault="009F1604" w:rsidP="00962873">
      <w:pPr>
        <w:rPr>
          <w:lang w:val="ru-RU"/>
        </w:rPr>
      </w:pPr>
      <w:r>
        <w:rPr>
          <w:lang w:val="ru-RU"/>
        </w:rPr>
        <w:t>Сердце так разошлось, что мне самому едва не требовалась медицинская помощь.</w:t>
      </w:r>
    </w:p>
    <w:p w14:paraId="66461B08" w14:textId="03CE7CF3" w:rsidR="00EF6155" w:rsidRDefault="00EF6155" w:rsidP="00962873">
      <w:pPr>
        <w:rPr>
          <w:lang w:val="ru-RU"/>
        </w:rPr>
      </w:pPr>
      <w:r>
        <w:rPr>
          <w:lang w:val="ru-RU"/>
        </w:rPr>
        <w:t>Майоров тем временем разложил</w:t>
      </w:r>
      <w:r w:rsidR="001E76DA">
        <w:rPr>
          <w:lang w:val="ru-RU"/>
        </w:rPr>
        <w:t xml:space="preserve"> навигатора</w:t>
      </w:r>
      <w:r>
        <w:rPr>
          <w:lang w:val="ru-RU"/>
        </w:rPr>
        <w:t xml:space="preserve"> на полу.</w:t>
      </w:r>
    </w:p>
    <w:p w14:paraId="0853BB47" w14:textId="60DCE806" w:rsidR="001E76DA" w:rsidRDefault="001E76DA" w:rsidP="00962873">
      <w:pPr>
        <w:rPr>
          <w:lang w:val="ru-RU"/>
        </w:rPr>
      </w:pPr>
      <w:r>
        <w:rPr>
          <w:lang w:val="ru-RU"/>
        </w:rPr>
        <w:t>— Она реально умерла? — спросил Григорьев.</w:t>
      </w:r>
    </w:p>
    <w:p w14:paraId="3796CA5C" w14:textId="02052593" w:rsidR="001E76DA" w:rsidRDefault="001E76DA" w:rsidP="00962873">
      <w:pPr>
        <w:rPr>
          <w:lang w:val="ru-RU"/>
        </w:rPr>
      </w:pPr>
      <w:r>
        <w:rPr>
          <w:lang w:val="ru-RU"/>
        </w:rPr>
        <w:t>Он стоял у опорожненной капсулы и смотрел на распростёршееся у его ног тело.</w:t>
      </w:r>
    </w:p>
    <w:p w14:paraId="19D3B640" w14:textId="0A0ECF0A" w:rsidR="006F42D4" w:rsidRDefault="006F42D4" w:rsidP="00962873">
      <w:pPr>
        <w:rPr>
          <w:lang w:val="ru-RU"/>
        </w:rPr>
      </w:pPr>
      <w:r>
        <w:rPr>
          <w:lang w:val="ru-RU"/>
        </w:rPr>
        <w:t>— Олег! — крикнул Майоров. — Давай!</w:t>
      </w:r>
    </w:p>
    <w:p w14:paraId="52F6B28C" w14:textId="2EF43DAB" w:rsidR="006F42D4" w:rsidRDefault="006F42D4" w:rsidP="00962873">
      <w:pPr>
        <w:rPr>
          <w:lang w:val="ru-RU"/>
        </w:rPr>
      </w:pPr>
      <w:r>
        <w:rPr>
          <w:lang w:val="ru-RU"/>
        </w:rPr>
        <w:t>Я опустился перед навигатором на колени, поставил ей реаниматор на грудь и надавил на него обеими руками — так сильно, как мог, до хруста. Затем стал заводить против часовой стрелки, как учили на курсах по первой помощи.</w:t>
      </w:r>
    </w:p>
    <w:p w14:paraId="3240304D" w14:textId="18A00A28" w:rsidR="005276C4" w:rsidRDefault="0097252B" w:rsidP="00962873">
      <w:pPr>
        <w:rPr>
          <w:lang w:val="ru-RU"/>
        </w:rPr>
      </w:pPr>
      <w:r>
        <w:rPr>
          <w:lang w:val="ru-RU"/>
        </w:rPr>
        <w:t>Вскоре п</w:t>
      </w:r>
      <w:r w:rsidR="005276C4">
        <w:rPr>
          <w:lang w:val="ru-RU"/>
        </w:rPr>
        <w:t>ружина была взведена до упора.</w:t>
      </w:r>
    </w:p>
    <w:p w14:paraId="58488CF2" w14:textId="77777777" w:rsidR="00FE4BA8" w:rsidRDefault="002E2887" w:rsidP="00962873">
      <w:pPr>
        <w:rPr>
          <w:lang w:val="ru-RU"/>
        </w:rPr>
      </w:pPr>
      <w:r>
        <w:rPr>
          <w:lang w:val="ru-RU"/>
        </w:rPr>
        <w:t>Я отлепил руки от диска и уселся на пол, прислонившись к капсуле. Реаниматор стал рывками поворачиваться вокруг оси, вгрызаясь, как бур, в грудную клетку.</w:t>
      </w:r>
    </w:p>
    <w:p w14:paraId="33124930" w14:textId="77777777" w:rsidR="00A96275" w:rsidRDefault="00FE4BA8" w:rsidP="00962873">
      <w:pPr>
        <w:rPr>
          <w:lang w:val="ru-RU"/>
        </w:rPr>
      </w:pPr>
      <w:r>
        <w:rPr>
          <w:lang w:val="ru-RU"/>
        </w:rPr>
        <w:t>— Я так-то вообще не понимаю, что происходит, — пробормотал Кофман. —</w:t>
      </w:r>
      <w:r w:rsidRPr="00FE4BA8">
        <w:rPr>
          <w:lang w:val="ru-RU"/>
        </w:rPr>
        <w:t xml:space="preserve"> </w:t>
      </w:r>
      <w:r>
        <w:rPr>
          <w:lang w:val="ru-RU"/>
        </w:rPr>
        <w:t>Как она могла умереть? Мы же прекрасно вышли!</w:t>
      </w:r>
    </w:p>
    <w:p w14:paraId="7BDCB3EE" w14:textId="77777777" w:rsidR="00052C7D" w:rsidRDefault="00A96275" w:rsidP="00962873">
      <w:pPr>
        <w:rPr>
          <w:lang w:val="ru-RU"/>
        </w:rPr>
      </w:pPr>
      <w:r>
        <w:rPr>
          <w:lang w:val="ru-RU"/>
        </w:rPr>
        <w:lastRenderedPageBreak/>
        <w:t>— Вы кого об этом спрашиваете? — взвился Майоров. — Я вообще ни черта не понимаю!</w:t>
      </w:r>
    </w:p>
    <w:p w14:paraId="5DEA0BD6" w14:textId="3C0D448B" w:rsidR="00052C7D" w:rsidRDefault="00052C7D" w:rsidP="00962873">
      <w:pPr>
        <w:rPr>
          <w:lang w:val="ru-RU"/>
        </w:rPr>
      </w:pPr>
      <w:r>
        <w:rPr>
          <w:lang w:val="ru-RU"/>
        </w:rPr>
        <w:t>Тело на полу выгнулось, точно все мышцы разом скрутило судорогой, и замерл</w:t>
      </w:r>
      <w:r w:rsidR="006E1A8C">
        <w:rPr>
          <w:lang w:val="ru-RU"/>
        </w:rPr>
        <w:t>о</w:t>
      </w:r>
      <w:r>
        <w:rPr>
          <w:lang w:val="ru-RU"/>
        </w:rPr>
        <w:t>. Реаниматор остановился.</w:t>
      </w:r>
    </w:p>
    <w:p w14:paraId="3ED0CDD8" w14:textId="77777777" w:rsidR="00810616" w:rsidRDefault="00052C7D" w:rsidP="00962873">
      <w:pPr>
        <w:rPr>
          <w:lang w:val="ru-RU"/>
        </w:rPr>
      </w:pPr>
      <w:r>
        <w:rPr>
          <w:lang w:val="ru-RU"/>
        </w:rPr>
        <w:t>— Ничего, — покачал головой Кофман.</w:t>
      </w:r>
    </w:p>
    <w:p w14:paraId="63216E88" w14:textId="77777777" w:rsidR="00810616" w:rsidRDefault="00810616" w:rsidP="00962873">
      <w:pPr>
        <w:rPr>
          <w:lang w:val="ru-RU"/>
        </w:rPr>
      </w:pPr>
      <w:r>
        <w:rPr>
          <w:lang w:val="ru-RU"/>
        </w:rPr>
        <w:t>— Так, погодите!</w:t>
      </w:r>
    </w:p>
    <w:p w14:paraId="4558AC73" w14:textId="77777777" w:rsidR="002C605E" w:rsidRDefault="00810616" w:rsidP="00962873">
      <w:pPr>
        <w:rPr>
          <w:lang w:val="ru-RU"/>
        </w:rPr>
      </w:pPr>
      <w:r>
        <w:rPr>
          <w:lang w:val="ru-RU"/>
        </w:rPr>
        <w:t>Григорьев оттолкнул Кофмана и, склонившись над трупом, стал опять заводить реаниматор</w:t>
      </w:r>
      <w:r w:rsidR="00BA4DCB">
        <w:rPr>
          <w:lang w:val="ru-RU"/>
        </w:rPr>
        <w:t>.</w:t>
      </w:r>
      <w:r w:rsidR="002E2887">
        <w:rPr>
          <w:lang w:val="ru-RU"/>
        </w:rPr>
        <w:t xml:space="preserve"> </w:t>
      </w:r>
      <w:r w:rsidR="00657257">
        <w:rPr>
          <w:lang w:val="ru-RU"/>
        </w:rPr>
        <w:t>Никто ему не мешал. Майоров встал и отвернулся от тела.</w:t>
      </w:r>
    </w:p>
    <w:p w14:paraId="47157348" w14:textId="77777777" w:rsidR="000A2CF9" w:rsidRDefault="002C605E" w:rsidP="00962873">
      <w:pPr>
        <w:rPr>
          <w:lang w:val="ru-RU"/>
        </w:rPr>
      </w:pPr>
      <w:r>
        <w:rPr>
          <w:lang w:val="ru-RU"/>
        </w:rPr>
        <w:t xml:space="preserve">Реаниматор с механическим тиканьем </w:t>
      </w:r>
      <w:r w:rsidR="00D26B77">
        <w:rPr>
          <w:lang w:val="ru-RU"/>
        </w:rPr>
        <w:t>отчитывал секунды</w:t>
      </w:r>
      <w:r>
        <w:rPr>
          <w:lang w:val="ru-RU"/>
        </w:rPr>
        <w:t>.</w:t>
      </w:r>
    </w:p>
    <w:p w14:paraId="07D36EF9" w14:textId="227718F4" w:rsidR="005276C4" w:rsidRDefault="000A2CF9" w:rsidP="00962873">
      <w:pPr>
        <w:rPr>
          <w:lang w:val="ru-RU"/>
        </w:rPr>
      </w:pPr>
      <w:r>
        <w:rPr>
          <w:lang w:val="ru-RU"/>
        </w:rPr>
        <w:t>— Как её звали? — спросил я.</w:t>
      </w:r>
    </w:p>
    <w:p w14:paraId="358CFFEB" w14:textId="1CD9C6BA" w:rsidR="005D0459" w:rsidRDefault="005D0459" w:rsidP="00962873">
      <w:pPr>
        <w:rPr>
          <w:lang w:val="ru-RU"/>
        </w:rPr>
      </w:pPr>
      <w:r>
        <w:rPr>
          <w:lang w:val="ru-RU"/>
        </w:rPr>
        <w:t>— Навигатора? — моргнул Кофман. — Кто ж его знает.</w:t>
      </w:r>
    </w:p>
    <w:p w14:paraId="260223F5" w14:textId="110331E0" w:rsidR="005D0459" w:rsidRDefault="005D0459" w:rsidP="00962873">
      <w:pPr>
        <w:rPr>
          <w:lang w:val="ru-RU"/>
        </w:rPr>
      </w:pPr>
      <w:r>
        <w:rPr>
          <w:lang w:val="ru-RU"/>
        </w:rPr>
        <w:t>— У навигаторов нет имён, — сказал Майоров.</w:t>
      </w:r>
    </w:p>
    <w:p w14:paraId="40F2BA7C" w14:textId="6B525DC3" w:rsidR="003C587C" w:rsidRDefault="003C587C" w:rsidP="00962873">
      <w:pPr>
        <w:rPr>
          <w:lang w:val="ru-RU"/>
        </w:rPr>
      </w:pPr>
      <w:r>
        <w:rPr>
          <w:lang w:val="ru-RU"/>
        </w:rPr>
        <w:t xml:space="preserve">Реаниматор замер. Тело больше не двигалось. Григорьев стал </w:t>
      </w:r>
      <w:r w:rsidR="00A70209">
        <w:rPr>
          <w:lang w:val="ru-RU"/>
        </w:rPr>
        <w:t xml:space="preserve">опять </w:t>
      </w:r>
      <w:r>
        <w:rPr>
          <w:lang w:val="ru-RU"/>
        </w:rPr>
        <w:t>заводить устройство.</w:t>
      </w:r>
    </w:p>
    <w:p w14:paraId="3A2AE3BA" w14:textId="5AFABF91" w:rsidR="009E0967" w:rsidRDefault="009E0967" w:rsidP="00962873">
      <w:pPr>
        <w:rPr>
          <w:lang w:val="ru-RU"/>
        </w:rPr>
      </w:pPr>
      <w:r>
        <w:rPr>
          <w:lang w:val="ru-RU"/>
        </w:rPr>
        <w:t>— Оставь её, Андрей, — сказал Майоров. — Мы её уже мёртвой из капсулы достали.</w:t>
      </w:r>
    </w:p>
    <w:p w14:paraId="5CEBF4AE" w14:textId="75D2CBE6" w:rsidR="0051128F" w:rsidRDefault="0051128F" w:rsidP="00962873">
      <w:pPr>
        <w:rPr>
          <w:lang w:val="ru-RU"/>
        </w:rPr>
      </w:pPr>
      <w:r>
        <w:rPr>
          <w:lang w:val="ru-RU"/>
        </w:rPr>
        <w:t>— Что ж такое-то! — взвыл Григорьев. — Не должно было этого случиться!</w:t>
      </w:r>
    </w:p>
    <w:p w14:paraId="2E35CD35" w14:textId="213FF4B6" w:rsidR="00AC1766" w:rsidRDefault="00AC1766" w:rsidP="00962873">
      <w:pPr>
        <w:rPr>
          <w:lang w:val="ru-RU"/>
        </w:rPr>
      </w:pPr>
      <w:r>
        <w:rPr>
          <w:lang w:val="ru-RU"/>
        </w:rPr>
        <w:t>Он сидел на полу, неуклюже расставив ноги, и смотрел на мёртвое тело. По груди у навигатора стекала густая, как мазут, капля крови.</w:t>
      </w:r>
    </w:p>
    <w:p w14:paraId="3C3D8237" w14:textId="504EAD22" w:rsidR="00C731E3" w:rsidRDefault="00C731E3" w:rsidP="00962873">
      <w:pPr>
        <w:rPr>
          <w:lang w:val="ru-RU"/>
        </w:rPr>
      </w:pPr>
      <w:r>
        <w:rPr>
          <w:lang w:val="ru-RU"/>
        </w:rPr>
        <w:t>— Ну да, мы же думали, что всё в порядке. Правда, Дима? — Лицо у Майорова скривилось, как от инсульта. — Зачем менять провизор? Зачем проводить другие проверки?</w:t>
      </w:r>
    </w:p>
    <w:p w14:paraId="54C6DD26" w14:textId="5C5FA535" w:rsidR="00C731E3" w:rsidRDefault="00C731E3" w:rsidP="00962873">
      <w:pPr>
        <w:rPr>
          <w:lang w:val="ru-RU"/>
        </w:rPr>
      </w:pPr>
      <w:r>
        <w:rPr>
          <w:lang w:val="ru-RU"/>
        </w:rPr>
        <w:t xml:space="preserve">— А что мы так-то могли сделать? — сказал Кофман. — В </w:t>
      </w:r>
      <w:proofErr w:type="spellStart"/>
      <w:r>
        <w:rPr>
          <w:lang w:val="ru-RU"/>
        </w:rPr>
        <w:t>бранке</w:t>
      </w:r>
      <w:proofErr w:type="spellEnd"/>
      <w:r>
        <w:rPr>
          <w:lang w:val="ru-RU"/>
        </w:rPr>
        <w:t xml:space="preserve"> она была жива, иначе мы бы не вышли.</w:t>
      </w:r>
    </w:p>
    <w:p w14:paraId="396E4ECD" w14:textId="77777777" w:rsidR="003C09F4" w:rsidRDefault="003C09F4" w:rsidP="00962873">
      <w:pPr>
        <w:rPr>
          <w:lang w:val="ru-RU"/>
        </w:rPr>
      </w:pPr>
      <w:r>
        <w:rPr>
          <w:lang w:val="ru-RU"/>
        </w:rPr>
        <w:t>— Может, что-нибудь и могли бы. — Майоров подошёл к люку. — Сейчас уже точно не можем.</w:t>
      </w:r>
    </w:p>
    <w:p w14:paraId="226727A9" w14:textId="7887FF75" w:rsidR="00AC1766" w:rsidRDefault="003C09F4" w:rsidP="00962873">
      <w:pPr>
        <w:rPr>
          <w:lang w:val="ru-RU"/>
        </w:rPr>
      </w:pPr>
      <w:r>
        <w:rPr>
          <w:lang w:val="ru-RU"/>
        </w:rPr>
        <w:t xml:space="preserve">— </w:t>
      </w:r>
      <w:r w:rsidR="00F56D31">
        <w:rPr>
          <w:lang w:val="ru-RU"/>
        </w:rPr>
        <w:t>И ч</w:t>
      </w:r>
      <w:r>
        <w:rPr>
          <w:lang w:val="ru-RU"/>
        </w:rPr>
        <w:t>то теперь будет? — спросил я. — Как обратно полетим?</w:t>
      </w:r>
    </w:p>
    <w:p w14:paraId="19144DAC" w14:textId="77777777" w:rsidR="00AC1766" w:rsidRDefault="00AC1766" w:rsidP="00962873">
      <w:pPr>
        <w:rPr>
          <w:lang w:val="ru-RU"/>
        </w:rPr>
      </w:pPr>
      <w:r>
        <w:rPr>
          <w:lang w:val="ru-RU"/>
        </w:rPr>
        <w:t>Майоров вздохнул.</w:t>
      </w:r>
    </w:p>
    <w:p w14:paraId="1A93BD78" w14:textId="774FD55B" w:rsidR="00AC1766" w:rsidRDefault="00AC1766" w:rsidP="00962873">
      <w:pPr>
        <w:rPr>
          <w:lang w:val="ru-RU"/>
        </w:rPr>
      </w:pPr>
      <w:r>
        <w:rPr>
          <w:lang w:val="ru-RU"/>
        </w:rPr>
        <w:t>— В мешок её запакуйте.</w:t>
      </w:r>
    </w:p>
    <w:p w14:paraId="6CD79ED9" w14:textId="013798E7" w:rsidR="00AC1766" w:rsidRDefault="00AC1766" w:rsidP="00962873">
      <w:pPr>
        <w:rPr>
          <w:lang w:val="ru-RU"/>
        </w:rPr>
      </w:pPr>
      <w:r>
        <w:rPr>
          <w:lang w:val="ru-RU"/>
        </w:rPr>
        <w:t>— В какой мешок, капитан? — поднял голову Григорьев. — У нас же тут не морг</w:t>
      </w:r>
      <w:r w:rsidR="00275980">
        <w:rPr>
          <w:lang w:val="ru-RU"/>
        </w:rPr>
        <w:t>.</w:t>
      </w:r>
    </w:p>
    <w:p w14:paraId="7DF83897" w14:textId="16765534" w:rsidR="00424383" w:rsidRDefault="00424383" w:rsidP="00962873">
      <w:pPr>
        <w:rPr>
          <w:lang w:val="ru-RU"/>
        </w:rPr>
      </w:pPr>
      <w:r>
        <w:rPr>
          <w:lang w:val="ru-RU"/>
        </w:rPr>
        <w:t>— Найдёте что-нибудь, — сказал Майоров и вышел в коридор.</w:t>
      </w:r>
    </w:p>
    <w:p w14:paraId="26D6873E" w14:textId="3224A09F" w:rsidR="003C09F4" w:rsidRDefault="00F56D31" w:rsidP="00F56D31">
      <w:pPr>
        <w:pStyle w:val="a3"/>
        <w:rPr>
          <w:lang w:val="ru-RU"/>
        </w:rPr>
      </w:pPr>
      <w:r>
        <w:rPr>
          <w:lang w:val="ru-RU"/>
        </w:rPr>
        <w:t>* * *</w:t>
      </w:r>
    </w:p>
    <w:p w14:paraId="4ACDD6F7" w14:textId="61E0CE22" w:rsidR="002502E5" w:rsidRDefault="002502E5" w:rsidP="00F56D31">
      <w:pPr>
        <w:rPr>
          <w:lang w:val="ru-RU"/>
        </w:rPr>
      </w:pPr>
      <w:r>
        <w:rPr>
          <w:lang w:val="ru-RU"/>
        </w:rPr>
        <w:t>Мы связались со станцией</w:t>
      </w:r>
      <w:r w:rsidRPr="002502E5">
        <w:rPr>
          <w:lang w:val="ru-RU"/>
        </w:rPr>
        <w:t xml:space="preserve">. </w:t>
      </w:r>
      <w:r>
        <w:rPr>
          <w:lang w:val="ru-RU"/>
        </w:rPr>
        <w:t>Бодрый голос диспетчера срывался в звон, и казалось, что он говорит из жестяной банки.</w:t>
      </w:r>
    </w:p>
    <w:p w14:paraId="1EEEA809" w14:textId="03C6D20F" w:rsidR="002502E5" w:rsidRDefault="002502E5" w:rsidP="00F56D31">
      <w:pPr>
        <w:rPr>
          <w:lang w:val="ru-RU"/>
        </w:rPr>
      </w:pPr>
      <w:r>
        <w:rPr>
          <w:lang w:val="ru-RU"/>
        </w:rPr>
        <w:lastRenderedPageBreak/>
        <w:t>— «Грозный», рад</w:t>
      </w:r>
      <w:r w:rsidR="00CA4DAA">
        <w:rPr>
          <w:lang w:val="ru-RU"/>
        </w:rPr>
        <w:t>ы</w:t>
      </w:r>
      <w:r>
        <w:rPr>
          <w:lang w:val="ru-RU"/>
        </w:rPr>
        <w:t xml:space="preserve"> видеть!</w:t>
      </w:r>
      <w:r w:rsidR="00713C77">
        <w:rPr>
          <w:lang w:val="ru-RU"/>
        </w:rPr>
        <w:t xml:space="preserve"> Причал весь ваш! Передаю координаты и орбитальный галс.</w:t>
      </w:r>
    </w:p>
    <w:p w14:paraId="12C3C366" w14:textId="6C570B3D" w:rsidR="00713C77" w:rsidRDefault="00713C77" w:rsidP="00F56D31">
      <w:pPr>
        <w:rPr>
          <w:lang w:val="ru-RU"/>
        </w:rPr>
      </w:pPr>
      <w:r>
        <w:rPr>
          <w:lang w:val="ru-RU"/>
        </w:rPr>
        <w:t>Вычислительный аппарат на контрольной панели весело затараторил, выплёскивая на экран цифры.</w:t>
      </w:r>
    </w:p>
    <w:p w14:paraId="435EFF42" w14:textId="3D805D2E" w:rsidR="00713C77" w:rsidRDefault="00713C77" w:rsidP="00F56D31">
      <w:pPr>
        <w:rPr>
          <w:lang w:val="ru-RU"/>
        </w:rPr>
      </w:pPr>
      <w:r>
        <w:rPr>
          <w:lang w:val="ru-RU"/>
        </w:rPr>
        <w:t>— Приняли, — сказал Григорьев.</w:t>
      </w:r>
    </w:p>
    <w:p w14:paraId="4DEEC0AF" w14:textId="4321475F" w:rsidR="00713C77" w:rsidRDefault="00713C77" w:rsidP="00F56D31">
      <w:pPr>
        <w:rPr>
          <w:lang w:val="ru-RU"/>
        </w:rPr>
      </w:pPr>
      <w:r>
        <w:rPr>
          <w:lang w:val="ru-RU"/>
        </w:rPr>
        <w:t>— Как дела у вас, «Грозный»? — задребезжал под потолком голос.</w:t>
      </w:r>
      <w:r w:rsidR="000600EA">
        <w:rPr>
          <w:lang w:val="ru-RU"/>
        </w:rPr>
        <w:t xml:space="preserve"> — Как долетели?</w:t>
      </w:r>
    </w:p>
    <w:p w14:paraId="001FB1CF" w14:textId="3FB1E20C" w:rsidR="00713C77" w:rsidRDefault="00807F50" w:rsidP="00F56D31">
      <w:pPr>
        <w:rPr>
          <w:lang w:val="ru-RU"/>
        </w:rPr>
      </w:pPr>
      <w:r>
        <w:rPr>
          <w:lang w:val="ru-RU"/>
        </w:rPr>
        <w:t>Григорьев не решился ответить. Майоров тоже молчал.</w:t>
      </w:r>
    </w:p>
    <w:p w14:paraId="11F965E8" w14:textId="1B20481E" w:rsidR="00807F50" w:rsidRPr="00713C77" w:rsidRDefault="00807F50" w:rsidP="00F56D31">
      <w:pPr>
        <w:rPr>
          <w:lang w:val="ru-RU"/>
        </w:rPr>
      </w:pPr>
      <w:r>
        <w:rPr>
          <w:lang w:val="ru-RU"/>
        </w:rPr>
        <w:t>— «Грозный»! Приём! Слышите меня?</w:t>
      </w:r>
    </w:p>
    <w:p w14:paraId="4249A373" w14:textId="1728030D" w:rsidR="002502E5" w:rsidRDefault="00807F50" w:rsidP="00F56D31">
      <w:pPr>
        <w:rPr>
          <w:lang w:val="ru-RU"/>
        </w:rPr>
      </w:pPr>
      <w:r>
        <w:rPr>
          <w:lang w:val="ru-RU"/>
        </w:rPr>
        <w:t>— У нас больше нет навигатора, — сказал Майоров. — Ситуацию обсудим после стыковки.</w:t>
      </w:r>
    </w:p>
    <w:p w14:paraId="14697FA6" w14:textId="37A46C21" w:rsidR="00807F50" w:rsidRPr="002502E5" w:rsidRDefault="00807F50" w:rsidP="00F56D31">
      <w:pPr>
        <w:rPr>
          <w:lang w:val="ru-RU"/>
        </w:rPr>
      </w:pPr>
      <w:r>
        <w:rPr>
          <w:lang w:val="ru-RU"/>
        </w:rPr>
        <w:t>— Понял, — растерянно сказал диспетчер. — Ждём.</w:t>
      </w:r>
    </w:p>
    <w:p w14:paraId="07CB99EE" w14:textId="59D4EA10" w:rsidR="00807F50" w:rsidRPr="00807F50" w:rsidRDefault="00807F50" w:rsidP="00F56D31">
      <w:pPr>
        <w:rPr>
          <w:lang w:val="ru-RU"/>
        </w:rPr>
      </w:pPr>
      <w:r>
        <w:rPr>
          <w:lang w:val="ru-RU"/>
        </w:rPr>
        <w:t>Вдруг Мерцель расплакалась.</w:t>
      </w:r>
      <w:r w:rsidRPr="00807F50">
        <w:rPr>
          <w:lang w:val="ru-RU"/>
        </w:rPr>
        <w:t xml:space="preserve"> </w:t>
      </w:r>
      <w:r>
        <w:rPr>
          <w:lang w:val="ru-RU"/>
        </w:rPr>
        <w:t>Она прикрывала ладонью лицо, размазывала по щекам слёзы, резко вздыхала, как астматик, и никак не могла остановиться.</w:t>
      </w:r>
    </w:p>
    <w:p w14:paraId="03B7E12B" w14:textId="2B8489D6" w:rsidR="00807F50" w:rsidRDefault="00807F50" w:rsidP="00F56D31">
      <w:pPr>
        <w:rPr>
          <w:lang w:val="ru-RU"/>
        </w:rPr>
      </w:pPr>
      <w:r w:rsidRPr="00807F50">
        <w:rPr>
          <w:lang w:val="ru-RU"/>
        </w:rPr>
        <w:t xml:space="preserve">— </w:t>
      </w:r>
      <w:r>
        <w:rPr>
          <w:lang w:val="ru-RU"/>
        </w:rPr>
        <w:t>Лена, ты что? — проговорил Григорьев.</w:t>
      </w:r>
    </w:p>
    <w:p w14:paraId="5EED286C" w14:textId="55B875D7" w:rsidR="00807F50" w:rsidRDefault="00807F50" w:rsidP="00F56D31">
      <w:pPr>
        <w:rPr>
          <w:lang w:val="ru-RU"/>
        </w:rPr>
      </w:pPr>
      <w:r>
        <w:rPr>
          <w:lang w:val="ru-RU"/>
        </w:rPr>
        <w:t xml:space="preserve">Я не понимал, что происходит. Мерцель </w:t>
      </w:r>
      <w:r w:rsidR="00E8751A">
        <w:rPr>
          <w:lang w:val="ru-RU"/>
        </w:rPr>
        <w:t>уткнулась носом в</w:t>
      </w:r>
      <w:r>
        <w:rPr>
          <w:lang w:val="ru-RU"/>
        </w:rPr>
        <w:t xml:space="preserve"> рукав, словно не </w:t>
      </w:r>
      <w:r w:rsidR="00E8751A">
        <w:rPr>
          <w:lang w:val="ru-RU"/>
        </w:rPr>
        <w:t>желала</w:t>
      </w:r>
      <w:r w:rsidR="00877648">
        <w:rPr>
          <w:lang w:val="ru-RU"/>
        </w:rPr>
        <w:t xml:space="preserve"> смотреть в наши лица.</w:t>
      </w:r>
    </w:p>
    <w:p w14:paraId="38BB7253" w14:textId="4713A928" w:rsidR="00DF75C9" w:rsidRDefault="00DF75C9" w:rsidP="00F56D31">
      <w:pPr>
        <w:rPr>
          <w:lang w:val="ru-RU"/>
        </w:rPr>
      </w:pPr>
      <w:r>
        <w:rPr>
          <w:lang w:val="ru-RU"/>
        </w:rPr>
        <w:t>— Временно освобождаю от обязанностей, — как-то механически проговорил Майоров</w:t>
      </w:r>
      <w:r w:rsidR="009D1E12">
        <w:rPr>
          <w:lang w:val="ru-RU"/>
        </w:rPr>
        <w:t xml:space="preserve"> и</w:t>
      </w:r>
      <w:r>
        <w:rPr>
          <w:lang w:val="ru-RU"/>
        </w:rPr>
        <w:t xml:space="preserve"> тут же добавил: — Елена, иди в каюту. Приведи себя в порядок.</w:t>
      </w:r>
    </w:p>
    <w:p w14:paraId="26521606" w14:textId="4FA9CCEA" w:rsidR="009D1E12" w:rsidRDefault="009D1E12" w:rsidP="00F56D31">
      <w:pPr>
        <w:rPr>
          <w:lang w:val="ru-RU"/>
        </w:rPr>
      </w:pPr>
      <w:r>
        <w:rPr>
          <w:lang w:val="ru-RU"/>
        </w:rPr>
        <w:t>Это «приведи себя в порядок» прозвучало так, словно Мерцель — разладившийся механизм, которому потребовалось внеурочное техническое обслуживание.</w:t>
      </w:r>
    </w:p>
    <w:p w14:paraId="5D5820F7" w14:textId="7FD03F05" w:rsidR="00DF75C9" w:rsidRDefault="00842118" w:rsidP="00F56D31">
      <w:pPr>
        <w:rPr>
          <w:lang w:val="ru-RU"/>
        </w:rPr>
      </w:pPr>
      <w:r>
        <w:rPr>
          <w:lang w:val="ru-RU"/>
        </w:rPr>
        <w:t>Спорить она не стала.</w:t>
      </w:r>
      <w:r w:rsidR="00DF75C9">
        <w:rPr>
          <w:lang w:val="ru-RU"/>
        </w:rPr>
        <w:t xml:space="preserve"> </w:t>
      </w:r>
      <w:r>
        <w:rPr>
          <w:lang w:val="ru-RU"/>
        </w:rPr>
        <w:t>Б</w:t>
      </w:r>
      <w:r w:rsidR="00DF75C9">
        <w:rPr>
          <w:lang w:val="ru-RU"/>
        </w:rPr>
        <w:t xml:space="preserve">ыстро </w:t>
      </w:r>
      <w:r>
        <w:rPr>
          <w:lang w:val="ru-RU"/>
        </w:rPr>
        <w:t xml:space="preserve">вылезла из ложемента и </w:t>
      </w:r>
      <w:r w:rsidR="00DF75C9">
        <w:rPr>
          <w:lang w:val="ru-RU"/>
        </w:rPr>
        <w:t>вышла из рубки.</w:t>
      </w:r>
    </w:p>
    <w:p w14:paraId="1B92C89C" w14:textId="77777777" w:rsidR="009D1E12" w:rsidRDefault="009D1E12" w:rsidP="00F56D31">
      <w:pPr>
        <w:rPr>
          <w:lang w:val="ru-RU"/>
        </w:rPr>
      </w:pPr>
      <w:r>
        <w:rPr>
          <w:lang w:val="ru-RU"/>
        </w:rPr>
        <w:t>— Сколько она летает? — спросил Кофман. — Лет пятнадцать-двадцать?</w:t>
      </w:r>
    </w:p>
    <w:p w14:paraId="27D6D09E" w14:textId="4CDE7615" w:rsidR="00C70DA6" w:rsidRDefault="00C70DA6" w:rsidP="00F56D31">
      <w:pPr>
        <w:rPr>
          <w:lang w:val="ru-RU"/>
        </w:rPr>
      </w:pPr>
      <w:r>
        <w:rPr>
          <w:lang w:val="ru-RU"/>
        </w:rPr>
        <w:t>Было сложно поверить, что у опытного пилота, прослужившего не один десяток лет в союзном флоте, так сорвали нервы.</w:t>
      </w:r>
    </w:p>
    <w:p w14:paraId="0EF79B00" w14:textId="6077BA83" w:rsidR="00DF75C9" w:rsidRDefault="009D1E12" w:rsidP="00F56D31">
      <w:pPr>
        <w:rPr>
          <w:lang w:val="ru-RU"/>
        </w:rPr>
      </w:pPr>
      <w:r>
        <w:rPr>
          <w:lang w:val="ru-RU"/>
        </w:rPr>
        <w:t>— Какая разница, сколько</w:t>
      </w:r>
      <w:r w:rsidR="00DF75C9">
        <w:rPr>
          <w:lang w:val="ru-RU"/>
        </w:rPr>
        <w:t xml:space="preserve"> </w:t>
      </w:r>
      <w:r>
        <w:rPr>
          <w:lang w:val="ru-RU"/>
        </w:rPr>
        <w:t>летает</w:t>
      </w:r>
      <w:r w:rsidR="00C926B0">
        <w:rPr>
          <w:lang w:val="ru-RU"/>
        </w:rPr>
        <w:t>!</w:t>
      </w:r>
      <w:r>
        <w:rPr>
          <w:lang w:val="ru-RU"/>
        </w:rPr>
        <w:t xml:space="preserve"> — сказал Григорьев.</w:t>
      </w:r>
      <w:r w:rsidR="00E97135">
        <w:rPr>
          <w:lang w:val="ru-RU"/>
        </w:rPr>
        <w:t xml:space="preserve"> — Рано или поздно </w:t>
      </w:r>
      <w:proofErr w:type="spellStart"/>
      <w:r w:rsidR="00E97135">
        <w:rPr>
          <w:lang w:val="ru-RU"/>
        </w:rPr>
        <w:t>бранк</w:t>
      </w:r>
      <w:proofErr w:type="spellEnd"/>
      <w:r w:rsidR="00E97135">
        <w:rPr>
          <w:lang w:val="ru-RU"/>
        </w:rPr>
        <w:t xml:space="preserve"> тебя достанет.</w:t>
      </w:r>
    </w:p>
    <w:p w14:paraId="5DAED790" w14:textId="1B6EE10A" w:rsidR="00E97135" w:rsidRDefault="00C70DA6" w:rsidP="00F56D31">
      <w:pPr>
        <w:rPr>
          <w:lang w:val="ru-RU"/>
        </w:rPr>
      </w:pPr>
      <w:r>
        <w:rPr>
          <w:lang w:val="ru-RU"/>
        </w:rPr>
        <w:t>— Ты сам-то как, Андрей? — спросил Майоров. — Сможешь в одиночку рассчитать курс?</w:t>
      </w:r>
    </w:p>
    <w:p w14:paraId="51B4BFCC" w14:textId="571303B8" w:rsidR="00C70DA6" w:rsidRDefault="00C70DA6" w:rsidP="00F56D31">
      <w:pPr>
        <w:rPr>
          <w:lang w:val="ru-RU"/>
        </w:rPr>
      </w:pPr>
      <w:r>
        <w:rPr>
          <w:lang w:val="ru-RU"/>
        </w:rPr>
        <w:t>— Конечно.</w:t>
      </w:r>
    </w:p>
    <w:p w14:paraId="1DFF96DE" w14:textId="781B3F19" w:rsidR="00C70DA6" w:rsidRPr="00C70DA6" w:rsidRDefault="00C70DA6" w:rsidP="00F56D31">
      <w:pPr>
        <w:rPr>
          <w:lang w:val="ru-RU"/>
        </w:rPr>
      </w:pPr>
      <w:r>
        <w:rPr>
          <w:lang w:val="ru-RU"/>
        </w:rPr>
        <w:t>— Вот и займись этим.</w:t>
      </w:r>
    </w:p>
    <w:p w14:paraId="6E052B3B" w14:textId="77777777" w:rsidR="00B9583E" w:rsidRDefault="00E8751A" w:rsidP="00F56D31">
      <w:pPr>
        <w:rPr>
          <w:lang w:val="ru-RU"/>
        </w:rPr>
      </w:pPr>
      <w:r>
        <w:rPr>
          <w:lang w:val="ru-RU"/>
        </w:rPr>
        <w:t>Время тянулось медленно, как на орбите чёрной дыры.</w:t>
      </w:r>
    </w:p>
    <w:p w14:paraId="7282E51F" w14:textId="4B4713A8" w:rsidR="00F56D31" w:rsidRDefault="005C35EB" w:rsidP="00962873">
      <w:pPr>
        <w:rPr>
          <w:lang w:val="ru-RU"/>
        </w:rPr>
      </w:pPr>
      <w:r>
        <w:rPr>
          <w:lang w:val="ru-RU"/>
        </w:rPr>
        <w:t>Кофман отстукивал на подлокотнике какой-то легкомысленный мотивчик, но постоянно сбивался и делал короткие передышки — как певец, у которого кончается в лёгких воздух, — восстанавливая сорванный ритм.</w:t>
      </w:r>
      <w:r w:rsidR="00B9583E">
        <w:rPr>
          <w:lang w:val="ru-RU"/>
        </w:rPr>
        <w:t xml:space="preserve"> </w:t>
      </w:r>
      <w:r w:rsidR="007B3D71">
        <w:rPr>
          <w:lang w:val="ru-RU"/>
        </w:rPr>
        <w:t xml:space="preserve">Григорьев в одиночку заканчивал расчёты по </w:t>
      </w:r>
      <w:r w:rsidR="00B9583E">
        <w:rPr>
          <w:lang w:val="ru-RU"/>
        </w:rPr>
        <w:t>сближению с осой</w:t>
      </w:r>
      <w:r w:rsidR="007B3D71">
        <w:rPr>
          <w:lang w:val="ru-RU"/>
        </w:rPr>
        <w:t xml:space="preserve">. Все молчали. Тихо клацала клавиатура, навигационный аппарат время от времени издавал утробные </w:t>
      </w:r>
      <w:r w:rsidR="007B3D71">
        <w:rPr>
          <w:lang w:val="ru-RU"/>
        </w:rPr>
        <w:lastRenderedPageBreak/>
        <w:t xml:space="preserve">гудки, </w:t>
      </w:r>
      <w:r w:rsidR="00574061">
        <w:rPr>
          <w:lang w:val="ru-RU"/>
        </w:rPr>
        <w:t>недовольный параметрами траекторных корректировок или залповых пусков двигателей.</w:t>
      </w:r>
    </w:p>
    <w:p w14:paraId="12308658" w14:textId="61656AD0" w:rsidR="00AB6695" w:rsidRDefault="00AB6695" w:rsidP="00962873">
      <w:pPr>
        <w:rPr>
          <w:lang w:val="ru-RU"/>
        </w:rPr>
      </w:pPr>
      <w:r>
        <w:rPr>
          <w:lang w:val="ru-RU"/>
        </w:rPr>
        <w:t>— Сколько можно ошибаться, Андрей? — не выдержал Майоров. — Или тебе тоже перерыв нужен?</w:t>
      </w:r>
    </w:p>
    <w:p w14:paraId="2C903E5C" w14:textId="5E37B1CA" w:rsidR="00F26D5F" w:rsidRDefault="00F26D5F" w:rsidP="00962873">
      <w:pPr>
        <w:rPr>
          <w:lang w:val="ru-RU"/>
        </w:rPr>
      </w:pPr>
      <w:r>
        <w:rPr>
          <w:lang w:val="ru-RU"/>
        </w:rPr>
        <w:t>— Автомат</w:t>
      </w:r>
      <w:r w:rsidR="00FA7210">
        <w:rPr>
          <w:lang w:val="ru-RU"/>
        </w:rPr>
        <w:t>ика полное</w:t>
      </w:r>
      <w:r>
        <w:rPr>
          <w:lang w:val="ru-RU"/>
        </w:rPr>
        <w:t xml:space="preserve"> дерьмо </w:t>
      </w:r>
      <w:r w:rsidR="00FA7210">
        <w:rPr>
          <w:lang w:val="ru-RU"/>
        </w:rPr>
        <w:t>выдаёт</w:t>
      </w:r>
      <w:r>
        <w:rPr>
          <w:lang w:val="ru-RU"/>
        </w:rPr>
        <w:t>! — сказал Григорьев. — Света здесь слишком много, сенсоры слепнут</w:t>
      </w:r>
      <w:r w:rsidR="00247ECB">
        <w:rPr>
          <w:lang w:val="ru-RU"/>
        </w:rPr>
        <w:t>.</w:t>
      </w:r>
    </w:p>
    <w:p w14:paraId="2BE3FD5B" w14:textId="7366308A" w:rsidR="00247ECB" w:rsidRDefault="00247ECB" w:rsidP="00962873">
      <w:pPr>
        <w:rPr>
          <w:lang w:val="ru-RU"/>
        </w:rPr>
      </w:pPr>
      <w:r>
        <w:rPr>
          <w:lang w:val="ru-RU"/>
        </w:rPr>
        <w:t>— Мне не нужны оправдания. Просто доставь нас на эту чёртову осу!</w:t>
      </w:r>
    </w:p>
    <w:p w14:paraId="3687A237" w14:textId="603CEAB3" w:rsidR="00663B7C" w:rsidRDefault="00663B7C" w:rsidP="00962873">
      <w:pPr>
        <w:rPr>
          <w:lang w:val="ru-RU"/>
        </w:rPr>
      </w:pPr>
      <w:r>
        <w:rPr>
          <w:lang w:val="ru-RU"/>
        </w:rPr>
        <w:t>— Хорошо. Ещё пару минут.</w:t>
      </w:r>
    </w:p>
    <w:p w14:paraId="7F0ADA66" w14:textId="03BE6C9B" w:rsidR="00663B7C" w:rsidRDefault="00663B7C" w:rsidP="00962873">
      <w:pPr>
        <w:rPr>
          <w:lang w:val="ru-RU"/>
        </w:rPr>
      </w:pPr>
      <w:r>
        <w:rPr>
          <w:lang w:val="ru-RU"/>
        </w:rPr>
        <w:t>— Куда нас сейчас несёт? Траекторию хотя бы скорректируй!</w:t>
      </w:r>
    </w:p>
    <w:p w14:paraId="360C63DF" w14:textId="1807134E" w:rsidR="00F14EA6" w:rsidRDefault="00F14EA6" w:rsidP="00962873">
      <w:pPr>
        <w:rPr>
          <w:lang w:val="ru-RU"/>
        </w:rPr>
      </w:pPr>
      <w:r>
        <w:rPr>
          <w:lang w:val="ru-RU"/>
        </w:rPr>
        <w:t xml:space="preserve">Григорьев отодвинулся от клавиатуры и покрутил несколько </w:t>
      </w:r>
      <w:proofErr w:type="spellStart"/>
      <w:r>
        <w:rPr>
          <w:lang w:val="ru-RU"/>
        </w:rPr>
        <w:t>тумблёров</w:t>
      </w:r>
      <w:proofErr w:type="spellEnd"/>
      <w:r>
        <w:rPr>
          <w:lang w:val="ru-RU"/>
        </w:rPr>
        <w:t xml:space="preserve"> на панели — завёл маневровые двигатели. В стенах протяжно засвистело, точно фюзеляж дал течь. Фонарь качнулся, звёзды заскользили в темноте, как пылинки в броуновском движении, и в обзор яростно влетел горящий диск </w:t>
      </w:r>
      <w:proofErr w:type="spellStart"/>
      <w:r>
        <w:rPr>
          <w:lang w:val="ru-RU"/>
        </w:rPr>
        <w:t>Нубилума</w:t>
      </w:r>
      <w:proofErr w:type="spellEnd"/>
      <w:r>
        <w:rPr>
          <w:lang w:val="ru-RU"/>
        </w:rPr>
        <w:t>, окруженный ясным лазурным нимбом.</w:t>
      </w:r>
    </w:p>
    <w:p w14:paraId="027DA8B0" w14:textId="55CF50EA" w:rsidR="00C51487" w:rsidRDefault="00C51487" w:rsidP="00B34AC5">
      <w:pPr>
        <w:rPr>
          <w:lang w:val="ru-RU"/>
        </w:rPr>
      </w:pPr>
      <w:r>
        <w:rPr>
          <w:lang w:val="ru-RU"/>
        </w:rPr>
        <w:t xml:space="preserve">— Товарищи, — сказал Майоров, — я понимаю, все устали после </w:t>
      </w:r>
      <w:proofErr w:type="spellStart"/>
      <w:r>
        <w:rPr>
          <w:lang w:val="ru-RU"/>
        </w:rPr>
        <w:t>бранка</w:t>
      </w:r>
      <w:proofErr w:type="spellEnd"/>
      <w:r>
        <w:rPr>
          <w:lang w:val="ru-RU"/>
        </w:rPr>
        <w:t>, особенно с таким выходом. Но давайте соберёмся, задачу никто не отменял.</w:t>
      </w:r>
    </w:p>
    <w:p w14:paraId="4E5B615C" w14:textId="07CF6EAC" w:rsidR="004C2A34" w:rsidRDefault="00DA43F2" w:rsidP="00B34AC5">
      <w:pPr>
        <w:rPr>
          <w:lang w:val="ru-RU"/>
        </w:rPr>
      </w:pPr>
      <w:r>
        <w:rPr>
          <w:lang w:val="ru-RU"/>
        </w:rPr>
        <w:t>— Почти закончил, — буркнул Григорьев.</w:t>
      </w:r>
    </w:p>
    <w:p w14:paraId="55E22F0A" w14:textId="77777777" w:rsidR="00007B99" w:rsidRDefault="00AB496B" w:rsidP="00AB496B">
      <w:pPr>
        <w:rPr>
          <w:lang w:val="ru-RU"/>
        </w:rPr>
      </w:pPr>
      <w:r>
        <w:rPr>
          <w:lang w:val="ru-RU"/>
        </w:rPr>
        <w:t>Я залюбовался газовым гигантом.</w:t>
      </w:r>
    </w:p>
    <w:p w14:paraId="3B61B84D" w14:textId="54FBAB29" w:rsidR="00AB496B" w:rsidRDefault="00AB496B" w:rsidP="00AB496B">
      <w:pPr>
        <w:rPr>
          <w:lang w:val="ru-RU"/>
        </w:rPr>
      </w:pPr>
      <w:proofErr w:type="spellStart"/>
      <w:r>
        <w:rPr>
          <w:lang w:val="ru-RU"/>
        </w:rPr>
        <w:t>Нубилум</w:t>
      </w:r>
      <w:proofErr w:type="spellEnd"/>
      <w:r>
        <w:rPr>
          <w:lang w:val="ru-RU"/>
        </w:rPr>
        <w:t xml:space="preserve"> сейчас было легко перепутать со звездой. Второй класс экзопланет, почти земная орбита, густые облака из водяного пара. </w:t>
      </w:r>
      <w:proofErr w:type="spellStart"/>
      <w:r>
        <w:rPr>
          <w:lang w:val="ru-RU"/>
        </w:rPr>
        <w:t>Нубилум</w:t>
      </w:r>
      <w:proofErr w:type="spellEnd"/>
      <w:r>
        <w:rPr>
          <w:lang w:val="ru-RU"/>
        </w:rPr>
        <w:t xml:space="preserve"> вошёл в перигелий, и жадно вбирал в себя свет Сантори. Мы и сами словно летели к нему на встречу на солнечном луче — медленно, пока не заработали маршевые двигатели, отдаляясь от звезды, выжигавшей нашу обшивку.</w:t>
      </w:r>
    </w:p>
    <w:p w14:paraId="589FE889" w14:textId="497D9182" w:rsidR="000B2AB9" w:rsidRDefault="000B2AB9" w:rsidP="00B34AC5">
      <w:pPr>
        <w:rPr>
          <w:lang w:val="ru-RU"/>
        </w:rPr>
      </w:pPr>
      <w:r>
        <w:rPr>
          <w:lang w:val="ru-RU"/>
        </w:rPr>
        <w:t>— Что теперь будет? — спросил я. — Пришлют нового навигатора?</w:t>
      </w:r>
    </w:p>
    <w:p w14:paraId="5B016179" w14:textId="79954E5C" w:rsidR="000B2AB9" w:rsidRDefault="000B2AB9" w:rsidP="00B34AC5">
      <w:pPr>
        <w:rPr>
          <w:lang w:val="ru-RU"/>
        </w:rPr>
      </w:pPr>
      <w:r>
        <w:rPr>
          <w:lang w:val="ru-RU"/>
        </w:rPr>
        <w:t>— По уставу роль навигатора может взять на себя член экипажа, — сказал Григорьев. — На добровольных началах, разумеется.</w:t>
      </w:r>
    </w:p>
    <w:p w14:paraId="4FDF565F" w14:textId="76A30F1C" w:rsidR="000B2AB9" w:rsidRDefault="000B2AB9" w:rsidP="00B34AC5">
      <w:pPr>
        <w:rPr>
          <w:lang w:val="ru-RU"/>
        </w:rPr>
      </w:pPr>
      <w:r>
        <w:rPr>
          <w:lang w:val="ru-RU"/>
        </w:rPr>
        <w:t xml:space="preserve">— Ты, Андрюш, ерунду-то не неси! — вмешался Кофман. — У неё и так глаза на мокром месте. Вы же не будете всерьёз это обсуждать? Трехнедельный </w:t>
      </w:r>
      <w:proofErr w:type="spellStart"/>
      <w:r>
        <w:rPr>
          <w:lang w:val="ru-RU"/>
        </w:rPr>
        <w:t>бранк</w:t>
      </w:r>
      <w:proofErr w:type="spellEnd"/>
      <w:r>
        <w:rPr>
          <w:lang w:val="ru-RU"/>
        </w:rPr>
        <w:t xml:space="preserve"> —</w:t>
      </w:r>
      <w:r w:rsidR="00007B99">
        <w:rPr>
          <w:lang w:val="ru-RU"/>
        </w:rPr>
        <w:t xml:space="preserve"> </w:t>
      </w:r>
      <w:r>
        <w:rPr>
          <w:lang w:val="ru-RU"/>
        </w:rPr>
        <w:t>дорога в один конец, все же это понимают.</w:t>
      </w:r>
    </w:p>
    <w:p w14:paraId="4BF601F1" w14:textId="532DF3C9" w:rsidR="00344FAD" w:rsidRDefault="00344FAD" w:rsidP="00B34AC5">
      <w:pPr>
        <w:rPr>
          <w:lang w:val="ru-RU"/>
        </w:rPr>
      </w:pPr>
      <w:r>
        <w:rPr>
          <w:lang w:val="ru-RU"/>
        </w:rPr>
        <w:t xml:space="preserve">— Я даже не хочу на это отвечать, — фыркнул Майоров. — То, что там в уставах написано, нас сейчас совершенно не касается. Речь </w:t>
      </w:r>
      <w:r w:rsidR="00DF0F18">
        <w:rPr>
          <w:lang w:val="ru-RU"/>
        </w:rPr>
        <w:t>там</w:t>
      </w:r>
      <w:r>
        <w:rPr>
          <w:lang w:val="ru-RU"/>
        </w:rPr>
        <w:t xml:space="preserve"> исключительно о коротких переходах.</w:t>
      </w:r>
    </w:p>
    <w:p w14:paraId="4A3553A3" w14:textId="4E032567" w:rsidR="003466B8" w:rsidRDefault="003466B8" w:rsidP="00B34AC5">
      <w:pPr>
        <w:rPr>
          <w:lang w:val="ru-RU"/>
        </w:rPr>
      </w:pPr>
      <w:r>
        <w:rPr>
          <w:lang w:val="ru-RU"/>
        </w:rPr>
        <w:t>— Значит, будем ждать навигатора с Земли? — спросил я.</w:t>
      </w:r>
    </w:p>
    <w:p w14:paraId="54A04BC9" w14:textId="15C5A4D1" w:rsidR="003466B8" w:rsidRDefault="003466B8" w:rsidP="00B34AC5">
      <w:pPr>
        <w:rPr>
          <w:lang w:val="ru-RU"/>
        </w:rPr>
      </w:pPr>
      <w:r>
        <w:rPr>
          <w:lang w:val="ru-RU"/>
        </w:rPr>
        <w:t>— Олег, к чему эти вопросы? Я думаю, — Майоров замялся на секунду, и я почувствовал спиной его взгляд, — никто в такую ситуацию не попадал, а что там в инструкциях написано, всем должно быть известно.</w:t>
      </w:r>
      <w:r w:rsidR="00757DB9">
        <w:rPr>
          <w:lang w:val="ru-RU"/>
        </w:rPr>
        <w:t xml:space="preserve"> С Земли навигатора пришлют или не с Земли, я не знаю.</w:t>
      </w:r>
    </w:p>
    <w:p w14:paraId="59A54651" w14:textId="399AAF8C" w:rsidR="00E93822" w:rsidRDefault="00E93822" w:rsidP="00B34AC5">
      <w:pPr>
        <w:rPr>
          <w:lang w:val="ru-RU"/>
        </w:rPr>
      </w:pPr>
      <w:r>
        <w:rPr>
          <w:lang w:val="ru-RU"/>
        </w:rPr>
        <w:t xml:space="preserve">— </w:t>
      </w:r>
      <w:r w:rsidR="002072EC">
        <w:rPr>
          <w:lang w:val="ru-RU"/>
        </w:rPr>
        <w:t xml:space="preserve">Мы, что называется, выбиваемся из графика, — стал объяснять Кофман. — Так-то нормативы есть, всё прозрачно. А они уж выберут кого и когда </w:t>
      </w:r>
      <w:r w:rsidR="002072EC">
        <w:rPr>
          <w:lang w:val="ru-RU"/>
        </w:rPr>
        <w:lastRenderedPageBreak/>
        <w:t xml:space="preserve">к нам послать. На </w:t>
      </w:r>
      <w:r w:rsidR="00EE0DD4">
        <w:rPr>
          <w:lang w:val="ru-RU"/>
        </w:rPr>
        <w:t xml:space="preserve">спасательном, если простите мой пафос, </w:t>
      </w:r>
      <w:r w:rsidR="002072EC">
        <w:rPr>
          <w:lang w:val="ru-RU"/>
        </w:rPr>
        <w:t xml:space="preserve">судне </w:t>
      </w:r>
      <w:r w:rsidR="00EE0DD4">
        <w:rPr>
          <w:lang w:val="ru-RU"/>
        </w:rPr>
        <w:t xml:space="preserve">должен быть </w:t>
      </w:r>
      <w:r w:rsidR="002072EC">
        <w:rPr>
          <w:lang w:val="ru-RU"/>
        </w:rPr>
        <w:t>в таком случае второй навигатор.</w:t>
      </w:r>
    </w:p>
    <w:p w14:paraId="63592070" w14:textId="10415877" w:rsidR="002072EC" w:rsidRDefault="002072EC" w:rsidP="00B34AC5">
      <w:pPr>
        <w:rPr>
          <w:lang w:val="ru-RU"/>
        </w:rPr>
      </w:pPr>
      <w:r>
        <w:rPr>
          <w:lang w:val="ru-RU"/>
        </w:rPr>
        <w:t>— Получается, мы пробудем на станции месяца два? — спросил я.</w:t>
      </w:r>
    </w:p>
    <w:p w14:paraId="27704905" w14:textId="0751FCF6" w:rsidR="002072EC" w:rsidRDefault="002072EC" w:rsidP="00B34AC5">
      <w:pPr>
        <w:rPr>
          <w:lang w:val="ru-RU"/>
        </w:rPr>
      </w:pPr>
      <w:r>
        <w:rPr>
          <w:lang w:val="ru-RU"/>
        </w:rPr>
        <w:t>— Это в лучшем случае, — сказал Майоров. — Ждёт кто-то на Земле? Или в отпуск опаздываешь?</w:t>
      </w:r>
    </w:p>
    <w:p w14:paraId="24F03A00" w14:textId="4A983DC7" w:rsidR="002072EC" w:rsidRDefault="002072EC" w:rsidP="00B34AC5">
      <w:pPr>
        <w:rPr>
          <w:lang w:val="ru-RU"/>
        </w:rPr>
      </w:pPr>
      <w:r>
        <w:rPr>
          <w:lang w:val="ru-RU"/>
        </w:rPr>
        <w:t>— Особо никто и не ждёт.</w:t>
      </w:r>
    </w:p>
    <w:p w14:paraId="1F8B05E4" w14:textId="5F4538BE" w:rsidR="00A173B7" w:rsidRDefault="00A173B7" w:rsidP="00B34AC5">
      <w:pPr>
        <w:rPr>
          <w:lang w:val="ru-RU"/>
        </w:rPr>
      </w:pPr>
      <w:r>
        <w:rPr>
          <w:lang w:val="ru-RU"/>
        </w:rPr>
        <w:t>— Тогда считай, что у тебя на «Заре» будет отпуск.</w:t>
      </w:r>
    </w:p>
    <w:p w14:paraId="70AD095D" w14:textId="77777777" w:rsidR="007A1C3B" w:rsidRDefault="00A173B7" w:rsidP="00B34AC5">
      <w:pPr>
        <w:rPr>
          <w:lang w:val="ru-RU"/>
        </w:rPr>
      </w:pPr>
      <w:r>
        <w:rPr>
          <w:lang w:val="ru-RU"/>
        </w:rPr>
        <w:t>— Орбитальный, мать его, санаторий!</w:t>
      </w:r>
      <w:r w:rsidR="009E4A26" w:rsidRPr="009E4A26">
        <w:rPr>
          <w:lang w:val="ru-RU"/>
        </w:rPr>
        <w:t xml:space="preserve"> — </w:t>
      </w:r>
      <w:r w:rsidR="009E4A26">
        <w:rPr>
          <w:lang w:val="ru-RU"/>
        </w:rPr>
        <w:t>вставил Григорьев.</w:t>
      </w:r>
    </w:p>
    <w:p w14:paraId="4B4A0F3E" w14:textId="6103FA7A" w:rsidR="00A173B7" w:rsidRPr="009E4A26" w:rsidRDefault="009E4A26" w:rsidP="00B34AC5">
      <w:pPr>
        <w:rPr>
          <w:lang w:val="ru-RU"/>
        </w:rPr>
      </w:pPr>
      <w:r>
        <w:rPr>
          <w:lang w:val="ru-RU"/>
        </w:rPr>
        <w:t>Его тут же перебил гудок вычислительного аппарата.</w:t>
      </w:r>
    </w:p>
    <w:p w14:paraId="41FC2B67" w14:textId="71B8569E" w:rsidR="004C2A34" w:rsidRDefault="006725FB" w:rsidP="00B34AC5">
      <w:pPr>
        <w:rPr>
          <w:lang w:val="ru-RU"/>
        </w:rPr>
      </w:pPr>
      <w:r>
        <w:rPr>
          <w:lang w:val="ru-RU"/>
        </w:rPr>
        <w:t xml:space="preserve">— Андрей! — раздражённо сказал Майоров. — </w:t>
      </w:r>
      <w:r w:rsidR="003C3517">
        <w:rPr>
          <w:lang w:val="ru-RU"/>
        </w:rPr>
        <w:t>Маршрут!</w:t>
      </w:r>
    </w:p>
    <w:p w14:paraId="0998E4B9" w14:textId="23B9C808" w:rsidR="0083102A" w:rsidRDefault="0074293D" w:rsidP="00B34AC5">
      <w:pPr>
        <w:rPr>
          <w:lang w:val="ru-RU"/>
        </w:rPr>
      </w:pPr>
      <w:r>
        <w:rPr>
          <w:lang w:val="ru-RU"/>
        </w:rPr>
        <w:t>— Два месяца, — проговорил я, ни к кому не обращаясь.</w:t>
      </w:r>
    </w:p>
    <w:p w14:paraId="2C2D2421" w14:textId="3895310A" w:rsidR="0074293D" w:rsidRDefault="002A70E4" w:rsidP="00B34AC5">
      <w:pPr>
        <w:rPr>
          <w:lang w:val="ru-RU"/>
        </w:rPr>
      </w:pPr>
      <w:r>
        <w:rPr>
          <w:lang w:val="ru-RU"/>
        </w:rPr>
        <w:t xml:space="preserve">Жизнь на станции после </w:t>
      </w:r>
      <w:proofErr w:type="spellStart"/>
      <w:r>
        <w:rPr>
          <w:lang w:val="ru-RU"/>
        </w:rPr>
        <w:t>бранка</w:t>
      </w:r>
      <w:proofErr w:type="spellEnd"/>
      <w:r>
        <w:rPr>
          <w:lang w:val="ru-RU"/>
        </w:rPr>
        <w:t xml:space="preserve"> меня не пугала.</w:t>
      </w:r>
      <w:r w:rsidR="009C175B">
        <w:rPr>
          <w:lang w:val="ru-RU"/>
        </w:rPr>
        <w:t xml:space="preserve"> Меня это даже слегка интриговало.</w:t>
      </w:r>
      <w:r>
        <w:rPr>
          <w:lang w:val="ru-RU"/>
        </w:rPr>
        <w:t xml:space="preserve"> Два месяца, так два месяца.</w:t>
      </w:r>
      <w:r w:rsidR="009C175B">
        <w:rPr>
          <w:lang w:val="ru-RU"/>
        </w:rPr>
        <w:t xml:space="preserve"> Люди на станциях зачастую живут годами и с ума не сходят — не то, что во время перехода.</w:t>
      </w:r>
      <w:r>
        <w:rPr>
          <w:lang w:val="ru-RU"/>
        </w:rPr>
        <w:t xml:space="preserve"> Там будут гравитация, спокойные сны без кошмаров. И черви.</w:t>
      </w:r>
    </w:p>
    <w:p w14:paraId="5D1E05B0" w14:textId="6B03FB1F" w:rsidR="002A70E4" w:rsidRPr="00B75D55" w:rsidRDefault="00CD12CC" w:rsidP="00B34AC5">
      <w:pPr>
        <w:rPr>
          <w:lang w:val="ru-RU"/>
        </w:rPr>
      </w:pPr>
      <w:r>
        <w:rPr>
          <w:lang w:val="ru-RU"/>
        </w:rPr>
        <w:t>— Сколько ещё делать расчёт? — Ложемент Майорова заскрипел, и я представил, как он нетерпеливо ёрзает, поправляя врезающийся в грудь ремень безопасности.</w:t>
      </w:r>
    </w:p>
    <w:p w14:paraId="5A9731E7" w14:textId="2DA17EF4" w:rsidR="002A70E4" w:rsidRDefault="0009203B" w:rsidP="00B34AC5">
      <w:pPr>
        <w:rPr>
          <w:lang w:val="ru-RU"/>
        </w:rPr>
      </w:pPr>
      <w:r w:rsidRPr="0009203B">
        <w:rPr>
          <w:lang w:val="ru-RU"/>
        </w:rPr>
        <w:t xml:space="preserve">— </w:t>
      </w:r>
      <w:r>
        <w:rPr>
          <w:lang w:val="ru-RU"/>
        </w:rPr>
        <w:t>Почти готово.</w:t>
      </w:r>
    </w:p>
    <w:p w14:paraId="6A67B095" w14:textId="11C02499" w:rsidR="00AA2C0D" w:rsidRDefault="00AA2C0D" w:rsidP="00B34AC5">
      <w:pPr>
        <w:rPr>
          <w:lang w:val="ru-RU"/>
        </w:rPr>
      </w:pPr>
      <w:r>
        <w:rPr>
          <w:lang w:val="ru-RU"/>
        </w:rPr>
        <w:t>— Пять минут назад ты то</w:t>
      </w:r>
      <w:r w:rsidR="007850C9">
        <w:rPr>
          <w:lang w:val="ru-RU"/>
        </w:rPr>
        <w:t xml:space="preserve"> </w:t>
      </w:r>
      <w:r>
        <w:rPr>
          <w:lang w:val="ru-RU"/>
        </w:rPr>
        <w:t>же самое говорил.</w:t>
      </w:r>
    </w:p>
    <w:p w14:paraId="1C22552D" w14:textId="5987815D" w:rsidR="00AA2C0D" w:rsidRDefault="00FC7E05" w:rsidP="00B34AC5">
      <w:pPr>
        <w:rPr>
          <w:lang w:val="ru-RU"/>
        </w:rPr>
      </w:pPr>
      <w:r>
        <w:rPr>
          <w:lang w:val="ru-RU"/>
        </w:rPr>
        <w:t>— Всё! — Григорьев выстукал финальный аккорд на клавиатуре.</w:t>
      </w:r>
      <w:r w:rsidR="00942C75">
        <w:rPr>
          <w:lang w:val="ru-RU"/>
        </w:rPr>
        <w:t xml:space="preserve"> — Семь часов двенадцать минут на полный цикл.</w:t>
      </w:r>
    </w:p>
    <w:p w14:paraId="5559E260" w14:textId="4E089130" w:rsidR="007A458E" w:rsidRDefault="007A458E" w:rsidP="00B34AC5">
      <w:pPr>
        <w:rPr>
          <w:lang w:val="ru-RU"/>
        </w:rPr>
      </w:pPr>
      <w:r>
        <w:rPr>
          <w:lang w:val="ru-RU"/>
        </w:rPr>
        <w:t>— Проверка прошла?</w:t>
      </w:r>
    </w:p>
    <w:p w14:paraId="32DC410D" w14:textId="5D868831" w:rsidR="007A458E" w:rsidRDefault="007A458E" w:rsidP="00B34AC5">
      <w:pPr>
        <w:rPr>
          <w:lang w:val="ru-RU"/>
        </w:rPr>
      </w:pPr>
      <w:r>
        <w:rPr>
          <w:lang w:val="ru-RU"/>
        </w:rPr>
        <w:t>— Нет смысла в автоматах, я же говорю. Сенсоры слепые.</w:t>
      </w:r>
    </w:p>
    <w:p w14:paraId="2AD54E39" w14:textId="3F1C0712" w:rsidR="007A458E" w:rsidRDefault="007A458E" w:rsidP="00B34AC5">
      <w:pPr>
        <w:rPr>
          <w:lang w:val="ru-RU"/>
        </w:rPr>
      </w:pPr>
      <w:r>
        <w:rPr>
          <w:lang w:val="ru-RU"/>
        </w:rPr>
        <w:t>— Ладно. Где Мерцель? Начинайте ускорение.</w:t>
      </w:r>
    </w:p>
    <w:p w14:paraId="438FE791" w14:textId="0A1884F8" w:rsidR="00320D5B" w:rsidRDefault="00320D5B" w:rsidP="00B34AC5">
      <w:pPr>
        <w:rPr>
          <w:lang w:val="ru-RU"/>
        </w:rPr>
      </w:pPr>
      <w:r>
        <w:rPr>
          <w:lang w:val="ru-RU"/>
        </w:rPr>
        <w:t xml:space="preserve">Я подумал, что кто-то </w:t>
      </w:r>
      <w:r w:rsidR="00F01D83">
        <w:rPr>
          <w:lang w:val="ru-RU"/>
        </w:rPr>
        <w:t xml:space="preserve">за ней </w:t>
      </w:r>
      <w:r>
        <w:rPr>
          <w:lang w:val="ru-RU"/>
        </w:rPr>
        <w:t>сходит, но Григорьев вместо этого включи</w:t>
      </w:r>
      <w:r w:rsidR="00C87939">
        <w:rPr>
          <w:lang w:val="ru-RU"/>
        </w:rPr>
        <w:t>л</w:t>
      </w:r>
      <w:r>
        <w:rPr>
          <w:lang w:val="ru-RU"/>
        </w:rPr>
        <w:t xml:space="preserve"> предпусковую сигнализацию. Под потолком вновь замерцала красная лампа.</w:t>
      </w:r>
    </w:p>
    <w:p w14:paraId="7E9B294F" w14:textId="117292E2" w:rsidR="00670777" w:rsidRDefault="00670777" w:rsidP="00B34AC5">
      <w:pPr>
        <w:rPr>
          <w:lang w:val="ru-RU"/>
        </w:rPr>
      </w:pPr>
      <w:r>
        <w:rPr>
          <w:lang w:val="ru-RU"/>
        </w:rPr>
        <w:t>— Ты, Андрюш, без церемоний сегодня, — сказал Кофман.</w:t>
      </w:r>
    </w:p>
    <w:p w14:paraId="1E184E7F" w14:textId="3DA83859" w:rsidR="00670777" w:rsidRDefault="00670777" w:rsidP="00B34AC5">
      <w:pPr>
        <w:rPr>
          <w:lang w:val="ru-RU"/>
        </w:rPr>
      </w:pPr>
      <w:r>
        <w:rPr>
          <w:lang w:val="ru-RU"/>
        </w:rPr>
        <w:t>— Время ведь? Меня же все торопили.</w:t>
      </w:r>
    </w:p>
    <w:p w14:paraId="35C19896" w14:textId="2FC89B88" w:rsidR="00670777" w:rsidRDefault="00FC346D" w:rsidP="00B34AC5">
      <w:pPr>
        <w:rPr>
          <w:lang w:val="ru-RU"/>
        </w:rPr>
      </w:pPr>
      <w:r>
        <w:rPr>
          <w:lang w:val="ru-RU"/>
        </w:rPr>
        <w:t>Мерцель зашла в рубку, посмотрела на пульсирующую лампу, слегка склонив на бок голову, и лицо её на секунду окрасилось алым.</w:t>
      </w:r>
    </w:p>
    <w:p w14:paraId="249715B4" w14:textId="17CDEBD5" w:rsidR="00FC346D" w:rsidRDefault="00FC346D" w:rsidP="00B34AC5">
      <w:pPr>
        <w:rPr>
          <w:lang w:val="ru-RU"/>
        </w:rPr>
      </w:pPr>
      <w:r>
        <w:rPr>
          <w:lang w:val="ru-RU"/>
        </w:rPr>
        <w:t>— Извините, товарищи, — пробормотала Мерцель. — Я…</w:t>
      </w:r>
    </w:p>
    <w:p w14:paraId="2570F2D4" w14:textId="5930EC1E" w:rsidR="00FC346D" w:rsidRDefault="00FC346D" w:rsidP="00B34AC5">
      <w:pPr>
        <w:rPr>
          <w:lang w:val="ru-RU"/>
        </w:rPr>
      </w:pPr>
      <w:r>
        <w:rPr>
          <w:lang w:val="ru-RU"/>
        </w:rPr>
        <w:t>— Займи ложемент, — сказал Майоров.</w:t>
      </w:r>
    </w:p>
    <w:p w14:paraId="0875A4FC" w14:textId="73768365" w:rsidR="007A76E2" w:rsidRDefault="007A76E2" w:rsidP="00B34AC5">
      <w:pPr>
        <w:rPr>
          <w:lang w:val="ru-RU"/>
        </w:rPr>
      </w:pPr>
      <w:r>
        <w:rPr>
          <w:lang w:val="ru-RU"/>
        </w:rPr>
        <w:t>Мерцель кивнула и молча залезла в своё место рядом с Григорьевым. Зашелестели ремни безопасности — кажется, она не сразу попала в пряжку замка.</w:t>
      </w:r>
    </w:p>
    <w:p w14:paraId="05B8B20C" w14:textId="318A81D3" w:rsidR="007A76E2" w:rsidRDefault="007A76E2" w:rsidP="00B34AC5">
      <w:pPr>
        <w:rPr>
          <w:lang w:val="ru-RU"/>
        </w:rPr>
      </w:pPr>
      <w:r>
        <w:rPr>
          <w:lang w:val="ru-RU"/>
        </w:rPr>
        <w:t>— Компенсаторы на полной мощности, — сообщил Григорьев.</w:t>
      </w:r>
    </w:p>
    <w:p w14:paraId="1A723F39" w14:textId="77777777" w:rsidR="00FF7CD9" w:rsidRDefault="007A76E2" w:rsidP="00B34AC5">
      <w:pPr>
        <w:rPr>
          <w:lang w:val="ru-RU"/>
        </w:rPr>
      </w:pPr>
      <w:r>
        <w:rPr>
          <w:lang w:val="ru-RU"/>
        </w:rPr>
        <w:t>— Подтверждаю, — неуверенно сказала Мерцель.</w:t>
      </w:r>
    </w:p>
    <w:p w14:paraId="63CCF405" w14:textId="63CBBF2E" w:rsidR="00322F30" w:rsidRDefault="00322F30" w:rsidP="00B34AC5">
      <w:pPr>
        <w:rPr>
          <w:lang w:val="ru-RU"/>
        </w:rPr>
      </w:pPr>
      <w:r>
        <w:rPr>
          <w:lang w:val="ru-RU"/>
        </w:rPr>
        <w:t xml:space="preserve">Я закрыл глаза. От красных вспышек становилось неспокойно. Они напоминали о выходе из </w:t>
      </w:r>
      <w:proofErr w:type="spellStart"/>
      <w:r>
        <w:rPr>
          <w:lang w:val="ru-RU"/>
        </w:rPr>
        <w:t>бранка</w:t>
      </w:r>
      <w:proofErr w:type="spellEnd"/>
      <w:r>
        <w:rPr>
          <w:lang w:val="ru-RU"/>
        </w:rPr>
        <w:t>.</w:t>
      </w:r>
    </w:p>
    <w:p w14:paraId="4D11A42F" w14:textId="643B81AE" w:rsidR="007A76E2" w:rsidRDefault="007A76E2" w:rsidP="00B34AC5">
      <w:pPr>
        <w:rPr>
          <w:lang w:val="ru-RU"/>
        </w:rPr>
      </w:pPr>
      <w:r>
        <w:rPr>
          <w:lang w:val="ru-RU"/>
        </w:rPr>
        <w:lastRenderedPageBreak/>
        <w:t xml:space="preserve">— Готовность — десять секунд, — услышал я </w:t>
      </w:r>
      <w:r w:rsidR="00FF7CD9">
        <w:rPr>
          <w:lang w:val="ru-RU"/>
        </w:rPr>
        <w:t>голос Григорьева</w:t>
      </w:r>
      <w:r w:rsidR="004A191A">
        <w:rPr>
          <w:lang w:val="ru-RU"/>
        </w:rPr>
        <w:t xml:space="preserve"> и начал мысленно считать.</w:t>
      </w:r>
    </w:p>
    <w:p w14:paraId="24C567CE" w14:textId="21720163" w:rsidR="004A191A" w:rsidRDefault="004A191A" w:rsidP="00B34AC5">
      <w:pPr>
        <w:rPr>
          <w:lang w:val="ru-RU"/>
        </w:rPr>
      </w:pPr>
      <w:r>
        <w:rPr>
          <w:lang w:val="ru-RU"/>
        </w:rPr>
        <w:t>Десять, девять, восемь…</w:t>
      </w:r>
    </w:p>
    <w:p w14:paraId="0350EAD5" w14:textId="153DB348" w:rsidR="007A76E2" w:rsidRDefault="004A191A" w:rsidP="00515571">
      <w:pPr>
        <w:rPr>
          <w:lang w:val="ru-RU"/>
        </w:rPr>
      </w:pPr>
      <w:r>
        <w:rPr>
          <w:lang w:val="ru-RU"/>
        </w:rPr>
        <w:t>Я успел дойти только до трёх</w:t>
      </w:r>
      <w:r w:rsidR="009102CA">
        <w:rPr>
          <w:lang w:val="ru-RU"/>
        </w:rPr>
        <w:t>, когда рубка</w:t>
      </w:r>
      <w:r w:rsidR="00515571">
        <w:rPr>
          <w:lang w:val="ru-RU"/>
        </w:rPr>
        <w:t xml:space="preserve"> раскатисто загрохотала</w:t>
      </w:r>
      <w:r w:rsidR="009102CA">
        <w:rPr>
          <w:lang w:val="ru-RU"/>
        </w:rPr>
        <w:t>, и ускорение вдавило меня в трещащий ложемент</w:t>
      </w:r>
      <w:r w:rsidR="00515571">
        <w:rPr>
          <w:lang w:val="ru-RU"/>
        </w:rPr>
        <w:t xml:space="preserve"> — точно муху, которую прибили хлопушкой. Трясло. Ремни резали кожу под формой. Но эти дробящие кости перегрузки отзывались странной радостью в распятом на ложементе теле — я наконец по-настоящему ощутил, что вернулся в грубый реальный мир после вязкой пустоты балки.</w:t>
      </w:r>
    </w:p>
    <w:p w14:paraId="6CE68620" w14:textId="13213C36" w:rsidR="003E5DA6" w:rsidRDefault="003E5DA6" w:rsidP="003E5DA6">
      <w:pPr>
        <w:pStyle w:val="a3"/>
        <w:rPr>
          <w:lang w:val="ru-RU"/>
        </w:rPr>
      </w:pPr>
      <w:r>
        <w:rPr>
          <w:lang w:val="ru-RU"/>
        </w:rPr>
        <w:t>* * *</w:t>
      </w:r>
    </w:p>
    <w:p w14:paraId="29C34773" w14:textId="77777777" w:rsidR="001F3071" w:rsidRDefault="003E5DA6" w:rsidP="00515571">
      <w:pPr>
        <w:rPr>
          <w:lang w:val="ru-RU"/>
        </w:rPr>
      </w:pPr>
      <w:r>
        <w:rPr>
          <w:lang w:val="ru-RU"/>
        </w:rPr>
        <w:t xml:space="preserve">Семь часов прошли, как семь минут. Мы пообедали в последний раз — Григорьев, не отрываясь от контрольной панели, хотя мог бы доверить управление Мерцель — и стали ждать. Говорить никому не хотелось. Я лежал, не снимая ремней и смотрел в потолок, как будто ждал, когда его раскроит от нарастающей волнами тряски. </w:t>
      </w:r>
      <w:r w:rsidR="00A51CAA">
        <w:rPr>
          <w:lang w:val="ru-RU"/>
        </w:rPr>
        <w:t xml:space="preserve">Во рту ещё чувствовался тошнотворно-сладкий привкус </w:t>
      </w:r>
      <w:proofErr w:type="spellStart"/>
      <w:r w:rsidR="00A51CAA">
        <w:rPr>
          <w:lang w:val="ru-RU"/>
        </w:rPr>
        <w:t>жижы</w:t>
      </w:r>
      <w:proofErr w:type="spellEnd"/>
      <w:r w:rsidR="00A51CAA">
        <w:rPr>
          <w:lang w:val="ru-RU"/>
        </w:rPr>
        <w:t xml:space="preserve"> из пакетов, которая во время полёта служила нам пайком.</w:t>
      </w:r>
    </w:p>
    <w:p w14:paraId="21412E91" w14:textId="67AB52BD" w:rsidR="00B75D55" w:rsidRDefault="00A51CAA" w:rsidP="00515571">
      <w:pPr>
        <w:rPr>
          <w:lang w:val="ru-RU"/>
        </w:rPr>
      </w:pPr>
      <w:r>
        <w:rPr>
          <w:lang w:val="ru-RU"/>
        </w:rPr>
        <w:t>Кажется, я ненадолго задремал</w:t>
      </w:r>
      <w:r w:rsidR="00B75D55">
        <w:rPr>
          <w:lang w:val="ru-RU"/>
        </w:rPr>
        <w:t>, несмотря на перегрузки</w:t>
      </w:r>
      <w:r>
        <w:rPr>
          <w:lang w:val="ru-RU"/>
        </w:rPr>
        <w:t>.</w:t>
      </w:r>
      <w:r w:rsidR="00E34379">
        <w:rPr>
          <w:lang w:val="ru-RU"/>
        </w:rPr>
        <w:t xml:space="preserve"> Но когда неуёмная сила с рёвом попыталась вырвать меня из кресла</w:t>
      </w:r>
      <w:r w:rsidR="001F3071">
        <w:rPr>
          <w:lang w:val="ru-RU"/>
        </w:rPr>
        <w:t>,</w:t>
      </w:r>
      <w:r w:rsidR="00E34379">
        <w:rPr>
          <w:lang w:val="ru-RU"/>
        </w:rPr>
        <w:t xml:space="preserve"> </w:t>
      </w:r>
      <w:r w:rsidR="001F3071">
        <w:rPr>
          <w:lang w:val="ru-RU"/>
        </w:rPr>
        <w:t>от сонливости не осталось и следа.</w:t>
      </w:r>
    </w:p>
    <w:p w14:paraId="77AEAF4D" w14:textId="1ED475AB" w:rsidR="001F3071" w:rsidRDefault="001F3071" w:rsidP="00515571">
      <w:pPr>
        <w:rPr>
          <w:lang w:val="ru-RU"/>
        </w:rPr>
      </w:pPr>
      <w:r>
        <w:rPr>
          <w:lang w:val="ru-RU"/>
        </w:rPr>
        <w:t>Фаза интенсивного торможения.</w:t>
      </w:r>
    </w:p>
    <w:p w14:paraId="797F4C39" w14:textId="7A87AACB" w:rsidR="001F3071" w:rsidRDefault="001F3071" w:rsidP="00515571">
      <w:pPr>
        <w:rPr>
          <w:lang w:val="ru-RU"/>
        </w:rPr>
      </w:pPr>
      <w:r>
        <w:rPr>
          <w:lang w:val="ru-RU"/>
        </w:rPr>
        <w:t>— Компенсаторы? — рявкнул Майоров.</w:t>
      </w:r>
    </w:p>
    <w:p w14:paraId="3C2FBE4C" w14:textId="62903B5F" w:rsidR="001F3071" w:rsidRDefault="001F3071" w:rsidP="00515571">
      <w:pPr>
        <w:rPr>
          <w:lang w:val="ru-RU"/>
        </w:rPr>
      </w:pPr>
      <w:r>
        <w:rPr>
          <w:lang w:val="ru-RU"/>
        </w:rPr>
        <w:t>— Штатно… — с трудом выдавил из себя Григорьев. — Но идём… на пределе.</w:t>
      </w:r>
    </w:p>
    <w:p w14:paraId="50ADAE13" w14:textId="6F119D09" w:rsidR="001F3071" w:rsidRDefault="001F3071" w:rsidP="00515571">
      <w:pPr>
        <w:rPr>
          <w:lang w:val="ru-RU"/>
        </w:rPr>
      </w:pPr>
      <w:r>
        <w:rPr>
          <w:lang w:val="ru-RU"/>
        </w:rPr>
        <w:t>Ложемент тисками сдавил мне рёбра.</w:t>
      </w:r>
      <w:r w:rsidR="00732519">
        <w:rPr>
          <w:lang w:val="ru-RU"/>
        </w:rPr>
        <w:t xml:space="preserve"> Я закрыл глаза — казалось, глазные яблоки сейчас лопнут от давления.</w:t>
      </w:r>
    </w:p>
    <w:p w14:paraId="645BA504" w14:textId="77777777" w:rsidR="004F32F3" w:rsidRDefault="001F3071" w:rsidP="00515571">
      <w:pPr>
        <w:rPr>
          <w:lang w:val="ru-RU"/>
        </w:rPr>
      </w:pPr>
      <w:r>
        <w:rPr>
          <w:lang w:val="ru-RU"/>
        </w:rPr>
        <w:t xml:space="preserve">Несколько минут пыточных испытаний </w:t>
      </w:r>
      <w:r w:rsidR="000F40B9">
        <w:rPr>
          <w:lang w:val="ru-RU"/>
        </w:rPr>
        <w:t xml:space="preserve">— </w:t>
      </w:r>
      <w:r>
        <w:rPr>
          <w:lang w:val="ru-RU"/>
        </w:rPr>
        <w:t xml:space="preserve">и </w:t>
      </w:r>
      <w:r w:rsidR="00775D97">
        <w:rPr>
          <w:lang w:val="ru-RU"/>
        </w:rPr>
        <w:t xml:space="preserve">меня отбросило на спинку ложемента. </w:t>
      </w:r>
      <w:r w:rsidR="000F40B9">
        <w:rPr>
          <w:lang w:val="ru-RU"/>
        </w:rPr>
        <w:t>Надсадный свист в ушах сменился утробной тишиной.</w:t>
      </w:r>
      <w:r w:rsidR="004F32F3">
        <w:rPr>
          <w:lang w:val="ru-RU"/>
        </w:rPr>
        <w:t xml:space="preserve"> </w:t>
      </w:r>
      <w:r w:rsidR="00775D97">
        <w:rPr>
          <w:lang w:val="ru-RU"/>
        </w:rPr>
        <w:t>К</w:t>
      </w:r>
      <w:r w:rsidR="00A51CAA">
        <w:rPr>
          <w:lang w:val="ru-RU"/>
        </w:rPr>
        <w:t>орабль вышел из торможения</w:t>
      </w:r>
      <w:r w:rsidR="004F32F3">
        <w:rPr>
          <w:lang w:val="ru-RU"/>
        </w:rPr>
        <w:t>.</w:t>
      </w:r>
    </w:p>
    <w:p w14:paraId="4122157D" w14:textId="607AA4A6" w:rsidR="004F32F3" w:rsidRDefault="00AC276C" w:rsidP="00515571">
      <w:pPr>
        <w:rPr>
          <w:lang w:val="ru-RU"/>
        </w:rPr>
      </w:pPr>
      <w:r>
        <w:rPr>
          <w:lang w:val="ru-RU"/>
        </w:rPr>
        <w:t>Звёзд было больше не видно. Мы снова упирались в темноту.</w:t>
      </w:r>
    </w:p>
    <w:p w14:paraId="5E77F31D" w14:textId="65F0DAE5" w:rsidR="0059009E" w:rsidRDefault="0059009E" w:rsidP="00515571">
      <w:pPr>
        <w:rPr>
          <w:lang w:val="ru-RU"/>
        </w:rPr>
      </w:pPr>
      <w:r>
        <w:rPr>
          <w:lang w:val="ru-RU"/>
        </w:rPr>
        <w:t>— Почему сразу не вышли на планету? — спросил Майоров.</w:t>
      </w:r>
    </w:p>
    <w:p w14:paraId="7F7FAC78" w14:textId="5A67FA19" w:rsidR="0059009E" w:rsidRDefault="0059009E" w:rsidP="00515571">
      <w:pPr>
        <w:rPr>
          <w:lang w:val="ru-RU"/>
        </w:rPr>
      </w:pPr>
      <w:r>
        <w:rPr>
          <w:lang w:val="ru-RU"/>
        </w:rPr>
        <w:t>— Погрешность небольшая, — хмуро сказал Григорьев. — Тысячные доли. Но сейчас скорректируем.</w:t>
      </w:r>
    </w:p>
    <w:p w14:paraId="3D4FF984" w14:textId="77777777" w:rsidR="005F5E52" w:rsidRDefault="0059009E" w:rsidP="00515571">
      <w:pPr>
        <w:rPr>
          <w:lang w:val="ru-RU"/>
        </w:rPr>
      </w:pPr>
      <w:r>
        <w:rPr>
          <w:lang w:val="ru-RU"/>
        </w:rPr>
        <w:t>По всему фюзеляжу разошлось едкое шипение. Включились маневровые.</w:t>
      </w:r>
      <w:r w:rsidR="005F5E52">
        <w:rPr>
          <w:lang w:val="ru-RU"/>
        </w:rPr>
        <w:t xml:space="preserve"> И в</w:t>
      </w:r>
      <w:r>
        <w:rPr>
          <w:lang w:val="ru-RU"/>
        </w:rPr>
        <w:t xml:space="preserve"> фонарь «Грозного» влилась сверкающая синева</w:t>
      </w:r>
      <w:r w:rsidR="005F5E52">
        <w:rPr>
          <w:lang w:val="ru-RU"/>
        </w:rPr>
        <w:t>.</w:t>
      </w:r>
    </w:p>
    <w:p w14:paraId="594F8EF6" w14:textId="3B5B6C21" w:rsidR="003E5DA6" w:rsidRDefault="005F5E52" w:rsidP="00515571">
      <w:pPr>
        <w:rPr>
          <w:lang w:val="ru-RU"/>
        </w:rPr>
      </w:pPr>
      <w:r>
        <w:rPr>
          <w:lang w:val="ru-RU"/>
        </w:rPr>
        <w:t>К</w:t>
      </w:r>
      <w:r w:rsidR="0059009E">
        <w:rPr>
          <w:lang w:val="ru-RU"/>
        </w:rPr>
        <w:t xml:space="preserve">орабль </w:t>
      </w:r>
      <w:r w:rsidR="00A51CAA">
        <w:rPr>
          <w:lang w:val="ru-RU"/>
        </w:rPr>
        <w:t>поплыл в мягком дрейфе навстречу океану из облаков.</w:t>
      </w:r>
    </w:p>
    <w:p w14:paraId="6E3CFE14" w14:textId="75B17D5D" w:rsidR="00BB0E39" w:rsidRDefault="00A02DE3" w:rsidP="00A02DE3">
      <w:pPr>
        <w:rPr>
          <w:lang w:val="ru-RU"/>
        </w:rPr>
      </w:pPr>
      <w:r>
        <w:rPr>
          <w:lang w:val="ru-RU"/>
        </w:rPr>
        <w:t>— Ух ты! — выдохнул я</w:t>
      </w:r>
      <w:r w:rsidR="00472D7D">
        <w:rPr>
          <w:lang w:val="ru-RU"/>
        </w:rPr>
        <w:t>, потирая пережатые ремнями рёбра</w:t>
      </w:r>
      <w:r>
        <w:rPr>
          <w:lang w:val="ru-RU"/>
        </w:rPr>
        <w:t>. — Как Земля!</w:t>
      </w:r>
    </w:p>
    <w:p w14:paraId="55EC1A86" w14:textId="7526EC5B" w:rsidR="00A02DE3" w:rsidRPr="0007498F" w:rsidRDefault="00A02DE3" w:rsidP="00A02DE3">
      <w:pPr>
        <w:rPr>
          <w:lang w:val="ru-RU"/>
        </w:rPr>
      </w:pPr>
      <w:r>
        <w:rPr>
          <w:lang w:val="ru-RU"/>
        </w:rPr>
        <w:lastRenderedPageBreak/>
        <w:t>Никогда бы не подумал, что газовый гигант напомнит мне родную планету</w:t>
      </w:r>
      <w:r w:rsidR="0007498F">
        <w:rPr>
          <w:lang w:val="ru-RU"/>
        </w:rPr>
        <w:t xml:space="preserve"> — только пасмурную, взволнованную тысячами бурь.</w:t>
      </w:r>
    </w:p>
    <w:p w14:paraId="54076910" w14:textId="4D69BB12" w:rsidR="0007498F" w:rsidRDefault="0007498F" w:rsidP="00A02DE3">
      <w:pPr>
        <w:rPr>
          <w:lang w:val="ru-RU"/>
        </w:rPr>
      </w:pPr>
      <w:r w:rsidRPr="0007498F">
        <w:rPr>
          <w:lang w:val="ru-RU"/>
        </w:rPr>
        <w:t xml:space="preserve">— </w:t>
      </w:r>
      <w:r>
        <w:rPr>
          <w:lang w:val="ru-RU"/>
        </w:rPr>
        <w:t>Так-то похоже, да, — сказал Кофман. — Всего-то раз в двадцать больше.</w:t>
      </w:r>
    </w:p>
    <w:p w14:paraId="7B063084" w14:textId="0CB256DD" w:rsidR="003B4077" w:rsidRDefault="003B4077" w:rsidP="00A02DE3">
      <w:pPr>
        <w:rPr>
          <w:lang w:val="ru-RU"/>
        </w:rPr>
      </w:pPr>
      <w:r>
        <w:rPr>
          <w:lang w:val="ru-RU"/>
        </w:rPr>
        <w:t>— Даю корректировку по орбит</w:t>
      </w:r>
      <w:r w:rsidR="005422EF">
        <w:rPr>
          <w:lang w:val="ru-RU"/>
        </w:rPr>
        <w:t>альному галсу</w:t>
      </w:r>
      <w:r>
        <w:rPr>
          <w:lang w:val="ru-RU"/>
        </w:rPr>
        <w:t xml:space="preserve">, — </w:t>
      </w:r>
      <w:r w:rsidR="005422EF">
        <w:rPr>
          <w:lang w:val="ru-RU"/>
        </w:rPr>
        <w:t>сообщил</w:t>
      </w:r>
      <w:r>
        <w:rPr>
          <w:lang w:val="ru-RU"/>
        </w:rPr>
        <w:t xml:space="preserve"> Григорьев. — Выйдем на осу через двадцать минут.</w:t>
      </w:r>
    </w:p>
    <w:p w14:paraId="669B0CB1" w14:textId="237F7F00" w:rsidR="003B4077" w:rsidRDefault="003B4077" w:rsidP="00A02DE3">
      <w:pPr>
        <w:rPr>
          <w:lang w:val="ru-RU"/>
        </w:rPr>
      </w:pPr>
      <w:r>
        <w:rPr>
          <w:lang w:val="ru-RU"/>
        </w:rPr>
        <w:t xml:space="preserve">Корабль </w:t>
      </w:r>
      <w:r w:rsidR="00C551F8">
        <w:rPr>
          <w:lang w:val="ru-RU"/>
        </w:rPr>
        <w:t>вздрогнул</w:t>
      </w:r>
      <w:r>
        <w:rPr>
          <w:lang w:val="ru-RU"/>
        </w:rPr>
        <w:t>, ныр</w:t>
      </w:r>
      <w:r w:rsidR="00C551F8">
        <w:rPr>
          <w:lang w:val="ru-RU"/>
        </w:rPr>
        <w:t>нул в темноту</w:t>
      </w:r>
      <w:r>
        <w:rPr>
          <w:lang w:val="ru-RU"/>
        </w:rPr>
        <w:t xml:space="preserve">, и я заметил </w:t>
      </w:r>
      <w:r w:rsidR="00C551F8">
        <w:rPr>
          <w:lang w:val="ru-RU"/>
        </w:rPr>
        <w:t>мерцающ</w:t>
      </w:r>
      <w:r w:rsidR="00B84B45">
        <w:rPr>
          <w:lang w:val="ru-RU"/>
        </w:rPr>
        <w:t>ий</w:t>
      </w:r>
      <w:r w:rsidR="00C551F8">
        <w:rPr>
          <w:lang w:val="ru-RU"/>
        </w:rPr>
        <w:t xml:space="preserve"> </w:t>
      </w:r>
      <w:r w:rsidR="00B84B45">
        <w:rPr>
          <w:lang w:val="ru-RU"/>
        </w:rPr>
        <w:t>огонёк у</w:t>
      </w:r>
      <w:r w:rsidR="00C551F8">
        <w:rPr>
          <w:lang w:val="ru-RU"/>
        </w:rPr>
        <w:t xml:space="preserve"> самого нимба планеты — «Зарю».</w:t>
      </w:r>
    </w:p>
    <w:p w14:paraId="16908317" w14:textId="2D638C2D" w:rsidR="00D31321" w:rsidRDefault="00D31321" w:rsidP="00A02DE3">
      <w:pPr>
        <w:rPr>
          <w:lang w:val="ru-RU"/>
        </w:rPr>
      </w:pPr>
      <w:r>
        <w:rPr>
          <w:lang w:val="ru-RU"/>
        </w:rPr>
        <w:t>— Всё штатно. — Григорьев следил по экрану за пересекающимися пунктирами траекторных линий.</w:t>
      </w:r>
    </w:p>
    <w:p w14:paraId="626678E2" w14:textId="77777777" w:rsidR="00507F68" w:rsidRDefault="00C65E73" w:rsidP="00A02DE3">
      <w:pPr>
        <w:rPr>
          <w:lang w:val="ru-RU"/>
        </w:rPr>
      </w:pPr>
      <w:r>
        <w:rPr>
          <w:lang w:val="ru-RU"/>
        </w:rPr>
        <w:t>Ощущения того, что мы идём по орбите, не было. Гигантская планета казалась плоским изображением, врезанным в фонарь, и слепила нас отражённым светом.</w:t>
      </w:r>
      <w:r w:rsidR="00F5207A">
        <w:rPr>
          <w:lang w:val="ru-RU"/>
        </w:rPr>
        <w:t xml:space="preserve"> Мы </w:t>
      </w:r>
      <w:r w:rsidR="00840D76">
        <w:rPr>
          <w:lang w:val="ru-RU"/>
        </w:rPr>
        <w:t>опять</w:t>
      </w:r>
      <w:r w:rsidR="00F5207A">
        <w:rPr>
          <w:lang w:val="ru-RU"/>
        </w:rPr>
        <w:t xml:space="preserve"> будто застыли на липучке. И только «Заря», как пойманный на приманку светлячок, ярко стремилась к нам на встречу.</w:t>
      </w:r>
    </w:p>
    <w:p w14:paraId="063E8E2D" w14:textId="0DF18354" w:rsidR="00C65E73" w:rsidRDefault="00043262" w:rsidP="00A02DE3">
      <w:pPr>
        <w:rPr>
          <w:lang w:val="ru-RU"/>
        </w:rPr>
      </w:pPr>
      <w:r>
        <w:rPr>
          <w:lang w:val="ru-RU"/>
        </w:rPr>
        <w:t xml:space="preserve">Через несколько минут </w:t>
      </w:r>
      <w:r w:rsidR="00507F68">
        <w:rPr>
          <w:lang w:val="ru-RU"/>
        </w:rPr>
        <w:t>«Заря»</w:t>
      </w:r>
      <w:r>
        <w:rPr>
          <w:lang w:val="ru-RU"/>
        </w:rPr>
        <w:t xml:space="preserve"> уже напоминала скользящее над световым приливом планеты насекомое. Прошло ещё немного — и я стал различать отдельные модули и даже длинный мост стыковочного причала.</w:t>
      </w:r>
      <w:r w:rsidR="003A4A95">
        <w:rPr>
          <w:lang w:val="ru-RU"/>
        </w:rPr>
        <w:t xml:space="preserve"> Станция на глазах рождалась из темноты.</w:t>
      </w:r>
    </w:p>
    <w:p w14:paraId="41525E2A" w14:textId="13BD1BA8" w:rsidR="00B84B45" w:rsidRDefault="002E7DD4" w:rsidP="00A02DE3">
      <w:pPr>
        <w:rPr>
          <w:lang w:val="ru-RU"/>
        </w:rPr>
      </w:pPr>
      <w:r w:rsidRPr="002E7DD4">
        <w:rPr>
          <w:lang w:val="ru-RU"/>
        </w:rPr>
        <w:t xml:space="preserve">— </w:t>
      </w:r>
      <w:r>
        <w:rPr>
          <w:lang w:val="ru-RU"/>
        </w:rPr>
        <w:t xml:space="preserve">Мы не слишком быстро идём? — спросил </w:t>
      </w:r>
      <w:proofErr w:type="spellStart"/>
      <w:r>
        <w:rPr>
          <w:lang w:val="ru-RU"/>
        </w:rPr>
        <w:t>Майров</w:t>
      </w:r>
      <w:proofErr w:type="spellEnd"/>
      <w:r>
        <w:rPr>
          <w:lang w:val="ru-RU"/>
        </w:rPr>
        <w:t>.</w:t>
      </w:r>
    </w:p>
    <w:p w14:paraId="210F7B72" w14:textId="1E0D2503" w:rsidR="001C2D9D" w:rsidRDefault="001C2D9D" w:rsidP="00A02DE3">
      <w:pPr>
        <w:rPr>
          <w:lang w:val="ru-RU"/>
        </w:rPr>
      </w:pPr>
      <w:r>
        <w:rPr>
          <w:lang w:val="ru-RU"/>
        </w:rPr>
        <w:t>—</w:t>
      </w:r>
      <w:r w:rsidR="00F464F1">
        <w:rPr>
          <w:lang w:val="ru-RU"/>
        </w:rPr>
        <w:t xml:space="preserve"> </w:t>
      </w:r>
      <w:r w:rsidR="00E33909">
        <w:rPr>
          <w:lang w:val="ru-RU"/>
        </w:rPr>
        <w:t>Всё</w:t>
      </w:r>
      <w:r w:rsidR="00B61E4A">
        <w:rPr>
          <w:lang w:val="ru-RU"/>
        </w:rPr>
        <w:t xml:space="preserve"> в норме</w:t>
      </w:r>
      <w:r>
        <w:rPr>
          <w:lang w:val="ru-RU"/>
        </w:rPr>
        <w:t xml:space="preserve">, — </w:t>
      </w:r>
      <w:r w:rsidR="00A25345">
        <w:rPr>
          <w:lang w:val="ru-RU"/>
        </w:rPr>
        <w:t>ответила</w:t>
      </w:r>
      <w:r>
        <w:rPr>
          <w:lang w:val="ru-RU"/>
        </w:rPr>
        <w:t xml:space="preserve"> Мерцель.</w:t>
      </w:r>
      <w:r w:rsidR="00F464F1">
        <w:rPr>
          <w:lang w:val="ru-RU"/>
        </w:rPr>
        <w:t xml:space="preserve"> — Автоматика выдала такой график</w:t>
      </w:r>
      <w:r w:rsidR="00E33909">
        <w:rPr>
          <w:lang w:val="ru-RU"/>
        </w:rPr>
        <w:t xml:space="preserve"> скорости</w:t>
      </w:r>
      <w:r w:rsidR="00F464F1">
        <w:rPr>
          <w:lang w:val="ru-RU"/>
        </w:rPr>
        <w:t>.</w:t>
      </w:r>
    </w:p>
    <w:p w14:paraId="270A5B3F" w14:textId="2B838168" w:rsidR="00A25345" w:rsidRDefault="00A25345" w:rsidP="00A02DE3">
      <w:pPr>
        <w:rPr>
          <w:lang w:val="ru-RU"/>
        </w:rPr>
      </w:pPr>
      <w:r>
        <w:rPr>
          <w:lang w:val="ru-RU"/>
        </w:rPr>
        <w:t>— Вы же говорили, сенсоры слепнут</w:t>
      </w:r>
      <w:r w:rsidR="00F464F1">
        <w:rPr>
          <w:lang w:val="ru-RU"/>
        </w:rPr>
        <w:t>?</w:t>
      </w:r>
    </w:p>
    <w:p w14:paraId="0403DDC8" w14:textId="396C3E05" w:rsidR="00A25345" w:rsidRDefault="00A25345" w:rsidP="00A02DE3">
      <w:pPr>
        <w:rPr>
          <w:lang w:val="ru-RU"/>
        </w:rPr>
      </w:pPr>
      <w:r>
        <w:rPr>
          <w:lang w:val="ru-RU"/>
        </w:rPr>
        <w:t xml:space="preserve">— Я </w:t>
      </w:r>
      <w:r w:rsidR="00E33909">
        <w:rPr>
          <w:lang w:val="ru-RU"/>
        </w:rPr>
        <w:t>слежу за скоростью</w:t>
      </w:r>
      <w:r>
        <w:rPr>
          <w:lang w:val="ru-RU"/>
        </w:rPr>
        <w:t xml:space="preserve">, — </w:t>
      </w:r>
      <w:r w:rsidR="00E33909">
        <w:rPr>
          <w:lang w:val="ru-RU"/>
        </w:rPr>
        <w:t>сказал Григорьев. — Сейчас начнём финальное торможение.</w:t>
      </w:r>
    </w:p>
    <w:p w14:paraId="7E5A54EB" w14:textId="0064170D" w:rsidR="00DE4D40" w:rsidRDefault="00DE4D40" w:rsidP="00A02DE3">
      <w:pPr>
        <w:rPr>
          <w:lang w:val="ru-RU"/>
        </w:rPr>
      </w:pPr>
      <w:r>
        <w:rPr>
          <w:lang w:val="ru-RU"/>
        </w:rPr>
        <w:t>Меня мягко толкнуло в спину, а по стенам прошёл протяжный гул, будто растянутый эхом. Станция, которая совсем недавно была похожа на тонущую в орбитальной темноте пылинку, теперь застилала собой планету.</w:t>
      </w:r>
    </w:p>
    <w:p w14:paraId="29358595" w14:textId="5B2D070B" w:rsidR="001C2D9D" w:rsidRDefault="007D5D82" w:rsidP="00A02DE3">
      <w:pPr>
        <w:rPr>
          <w:lang w:val="ru-RU"/>
        </w:rPr>
      </w:pPr>
      <w:r w:rsidRPr="007D5D82">
        <w:rPr>
          <w:lang w:val="ru-RU"/>
        </w:rPr>
        <w:t xml:space="preserve">— </w:t>
      </w:r>
      <w:r>
        <w:rPr>
          <w:lang w:val="ru-RU"/>
        </w:rPr>
        <w:t>Пришёл код приветствия, — сообщила Мерцель. — Можем заходить на стыковку.</w:t>
      </w:r>
    </w:p>
    <w:p w14:paraId="66ABB619" w14:textId="1852B6C5" w:rsidR="007D5D82" w:rsidRDefault="007D5D82" w:rsidP="00A02DE3">
      <w:pPr>
        <w:rPr>
          <w:lang w:val="ru-RU"/>
        </w:rPr>
      </w:pPr>
      <w:r>
        <w:rPr>
          <w:lang w:val="ru-RU"/>
        </w:rPr>
        <w:t>— Приступайте, — сказал Майоров.</w:t>
      </w:r>
    </w:p>
    <w:p w14:paraId="26A204F5" w14:textId="4EA6598F" w:rsidR="007D5D82" w:rsidRDefault="007D5D82" w:rsidP="00A02DE3">
      <w:pPr>
        <w:rPr>
          <w:lang w:val="ru-RU"/>
        </w:rPr>
      </w:pPr>
      <w:r>
        <w:rPr>
          <w:lang w:val="ru-RU"/>
        </w:rPr>
        <w:t>— Наконец хоть высплюсь нормально, — хмыкнул Григорьев. — Корректирую угол.</w:t>
      </w:r>
    </w:p>
    <w:p w14:paraId="0617B070" w14:textId="47FA54A1" w:rsidR="007D5D82" w:rsidRDefault="007D5D82" w:rsidP="007D5D82">
      <w:pPr>
        <w:rPr>
          <w:lang w:val="ru-RU"/>
        </w:rPr>
      </w:pPr>
      <w:r>
        <w:rPr>
          <w:lang w:val="ru-RU"/>
        </w:rPr>
        <w:t>«Грозный» с сердитым шипением скользнул под станцию. Причальный рукав был похож на гигантский шип, который норовил проткнуть нас, точно назойливую букашку. Спустя несколько минут я уже мог различить надпись «Финиш контроль» над чёрным</w:t>
      </w:r>
      <w:r w:rsidR="00511559">
        <w:rPr>
          <w:lang w:val="ru-RU"/>
        </w:rPr>
        <w:t>и</w:t>
      </w:r>
      <w:r>
        <w:rPr>
          <w:lang w:val="ru-RU"/>
        </w:rPr>
        <w:t xml:space="preserve"> стыковочным</w:t>
      </w:r>
      <w:r w:rsidR="00511559">
        <w:rPr>
          <w:lang w:val="ru-RU"/>
        </w:rPr>
        <w:t>и</w:t>
      </w:r>
      <w:r>
        <w:rPr>
          <w:lang w:val="ru-RU"/>
        </w:rPr>
        <w:t xml:space="preserve"> </w:t>
      </w:r>
      <w:r w:rsidR="00511559">
        <w:rPr>
          <w:lang w:val="ru-RU"/>
        </w:rPr>
        <w:t>портами</w:t>
      </w:r>
      <w:r>
        <w:rPr>
          <w:lang w:val="ru-RU"/>
        </w:rPr>
        <w:t>.</w:t>
      </w:r>
    </w:p>
    <w:p w14:paraId="74A16945" w14:textId="6FA15D57" w:rsidR="00511559" w:rsidRDefault="00511559" w:rsidP="007D5D82">
      <w:pPr>
        <w:rPr>
          <w:lang w:val="ru-RU"/>
        </w:rPr>
      </w:pPr>
      <w:r>
        <w:rPr>
          <w:lang w:val="ru-RU"/>
        </w:rPr>
        <w:t>— Капитан, — бледным голосом произнесла Мерцель, — у нас неполадки…</w:t>
      </w:r>
    </w:p>
    <w:p w14:paraId="7A60ABCE" w14:textId="2F8822C8" w:rsidR="00511559" w:rsidRDefault="00511559" w:rsidP="007D5D82">
      <w:pPr>
        <w:rPr>
          <w:lang w:val="ru-RU"/>
        </w:rPr>
      </w:pPr>
      <w:r>
        <w:rPr>
          <w:lang w:val="ru-RU"/>
        </w:rPr>
        <w:t xml:space="preserve">— Ну что опять? — </w:t>
      </w:r>
      <w:r w:rsidR="009A6E9E">
        <w:rPr>
          <w:lang w:val="ru-RU"/>
        </w:rPr>
        <w:t>вздохнул</w:t>
      </w:r>
      <w:r>
        <w:rPr>
          <w:lang w:val="ru-RU"/>
        </w:rPr>
        <w:t xml:space="preserve"> Майоров.</w:t>
      </w:r>
    </w:p>
    <w:p w14:paraId="3E2B7028" w14:textId="04AC440B" w:rsidR="00A44DAE" w:rsidRDefault="00A44DAE" w:rsidP="007D5D82">
      <w:pPr>
        <w:rPr>
          <w:lang w:val="ru-RU"/>
        </w:rPr>
      </w:pPr>
      <w:r>
        <w:rPr>
          <w:lang w:val="ru-RU"/>
        </w:rPr>
        <w:lastRenderedPageBreak/>
        <w:t xml:space="preserve">— </w:t>
      </w:r>
      <w:r w:rsidR="009A6E9E">
        <w:rPr>
          <w:lang w:val="ru-RU"/>
        </w:rPr>
        <w:t>Ошибки на грузовых модулях, — сказал Григорьев. — Что-то со стыковочными зажимами.</w:t>
      </w:r>
    </w:p>
    <w:p w14:paraId="278A7AEA" w14:textId="09CCAFEE" w:rsidR="009A6E9E" w:rsidRDefault="009A6E9E" w:rsidP="007D5D82">
      <w:pPr>
        <w:rPr>
          <w:lang w:val="ru-RU"/>
        </w:rPr>
      </w:pPr>
      <w:r>
        <w:rPr>
          <w:lang w:val="ru-RU"/>
        </w:rPr>
        <w:t>— Мы сейчас что, груз сбросим? Вы издеваетесь?</w:t>
      </w:r>
    </w:p>
    <w:p w14:paraId="271F0F3C" w14:textId="3F943EA4" w:rsidR="009A6E9E" w:rsidRDefault="009A6E9E" w:rsidP="007D5D82">
      <w:pPr>
        <w:rPr>
          <w:lang w:val="ru-RU"/>
        </w:rPr>
      </w:pPr>
      <w:r>
        <w:rPr>
          <w:lang w:val="ru-RU"/>
        </w:rPr>
        <w:t>— Не сбросим мы ничего, — сухо сказал Григорьев.</w:t>
      </w:r>
    </w:p>
    <w:p w14:paraId="47EA17A0" w14:textId="77777777" w:rsidR="009A6E9E" w:rsidRDefault="009A6E9E" w:rsidP="007D5D82">
      <w:pPr>
        <w:rPr>
          <w:lang w:val="ru-RU"/>
        </w:rPr>
      </w:pPr>
      <w:r>
        <w:rPr>
          <w:lang w:val="ru-RU"/>
        </w:rPr>
        <w:t>На экране центрального терминала появилась появился угловатый каркас корабля, похожий на выеденный скелет исполинского животного. Некоторые участки мерцали красным.</w:t>
      </w:r>
    </w:p>
    <w:p w14:paraId="143F76FA" w14:textId="776424B3" w:rsidR="009A6E9E" w:rsidRDefault="009A6E9E" w:rsidP="007D5D82">
      <w:pPr>
        <w:rPr>
          <w:lang w:val="ru-RU"/>
        </w:rPr>
      </w:pPr>
      <w:r>
        <w:rPr>
          <w:lang w:val="ru-RU"/>
        </w:rPr>
        <w:t>— Статус!</w:t>
      </w:r>
    </w:p>
    <w:p w14:paraId="7D66D37A" w14:textId="5DB509FB" w:rsidR="009A6E9E" w:rsidRDefault="009A6E9E" w:rsidP="007D5D82">
      <w:pPr>
        <w:rPr>
          <w:lang w:val="ru-RU"/>
        </w:rPr>
      </w:pPr>
      <w:r>
        <w:rPr>
          <w:lang w:val="ru-RU"/>
        </w:rPr>
        <w:t>— Сбой в электрике, даю отмену.</w:t>
      </w:r>
      <w:r w:rsidR="003D3474">
        <w:rPr>
          <w:lang w:val="ru-RU"/>
        </w:rPr>
        <w:t xml:space="preserve"> — Каркасная схема перестала мерцать, и Григорьев переключил экран на расчёт траектории сближения. — Всё в порядке, заходим на стыковку.</w:t>
      </w:r>
    </w:p>
    <w:p w14:paraId="6B3DAAB4" w14:textId="63EE12EF" w:rsidR="003D3474" w:rsidRDefault="003D3474" w:rsidP="007D5D82">
      <w:pPr>
        <w:rPr>
          <w:lang w:val="ru-RU"/>
        </w:rPr>
      </w:pPr>
      <w:r>
        <w:rPr>
          <w:lang w:val="ru-RU"/>
        </w:rPr>
        <w:t>— Мне потребуется полный отчёт</w:t>
      </w:r>
      <w:r w:rsidR="00D05E4E">
        <w:rPr>
          <w:lang w:val="ru-RU"/>
        </w:rPr>
        <w:t>!</w:t>
      </w:r>
      <w:r>
        <w:rPr>
          <w:lang w:val="ru-RU"/>
        </w:rPr>
        <w:t xml:space="preserve"> — прорычал Майоров. — Вы поняли? Полный! Что вообще происходит с кораблём?</w:t>
      </w:r>
    </w:p>
    <w:p w14:paraId="00D3936C" w14:textId="687ECF39" w:rsidR="000817BE" w:rsidRDefault="000817BE" w:rsidP="000817BE">
      <w:pPr>
        <w:pStyle w:val="1"/>
        <w:rPr>
          <w:lang w:val="ru-RU"/>
        </w:rPr>
      </w:pPr>
      <w:r>
        <w:rPr>
          <w:lang w:val="ru-RU"/>
        </w:rPr>
        <w:t>ЗАРЯ</w:t>
      </w:r>
    </w:p>
    <w:p w14:paraId="52922500" w14:textId="77777777" w:rsidR="005B0162" w:rsidRDefault="00830359" w:rsidP="007D5D82">
      <w:pPr>
        <w:rPr>
          <w:lang w:val="ru-RU"/>
        </w:rPr>
      </w:pPr>
      <w:r>
        <w:rPr>
          <w:lang w:val="ru-RU"/>
        </w:rPr>
        <w:t xml:space="preserve">Я забрался в узкую кишку стыковочного модуля и повис на лестнице, </w:t>
      </w:r>
      <w:r w:rsidR="00414A3E">
        <w:rPr>
          <w:lang w:val="ru-RU"/>
        </w:rPr>
        <w:t>надеясь</w:t>
      </w:r>
      <w:r>
        <w:rPr>
          <w:lang w:val="ru-RU"/>
        </w:rPr>
        <w:t xml:space="preserve"> унять дрожь в руках. </w:t>
      </w:r>
      <w:r w:rsidR="00414A3E">
        <w:rPr>
          <w:lang w:val="ru-RU"/>
        </w:rPr>
        <w:t xml:space="preserve">Майоров приказал отключить электрику и </w:t>
      </w:r>
      <w:proofErr w:type="spellStart"/>
      <w:r w:rsidR="00414A3E">
        <w:rPr>
          <w:lang w:val="ru-RU"/>
        </w:rPr>
        <w:t>раздраивать</w:t>
      </w:r>
      <w:proofErr w:type="spellEnd"/>
      <w:r w:rsidR="00414A3E">
        <w:rPr>
          <w:lang w:val="ru-RU"/>
        </w:rPr>
        <w:t xml:space="preserve"> люк вручную. </w:t>
      </w:r>
      <w:r w:rsidR="005B0162">
        <w:rPr>
          <w:lang w:val="ru-RU"/>
        </w:rPr>
        <w:t>После всего произошедшего его можно было понять.</w:t>
      </w:r>
    </w:p>
    <w:p w14:paraId="637C21D9" w14:textId="3FDE31FB" w:rsidR="00763F95" w:rsidRDefault="00414A3E" w:rsidP="007D5D82">
      <w:pPr>
        <w:rPr>
          <w:lang w:val="ru-RU"/>
        </w:rPr>
      </w:pPr>
      <w:r>
        <w:rPr>
          <w:lang w:val="ru-RU"/>
        </w:rPr>
        <w:t>Доверили почётную обязанность</w:t>
      </w:r>
      <w:r w:rsidR="00763F95">
        <w:rPr>
          <w:lang w:val="ru-RU"/>
        </w:rPr>
        <w:t>, разумеется,</w:t>
      </w:r>
      <w:r>
        <w:rPr>
          <w:lang w:val="ru-RU"/>
        </w:rPr>
        <w:t xml:space="preserve"> мне.</w:t>
      </w:r>
    </w:p>
    <w:p w14:paraId="13BC4A51" w14:textId="624FD68E" w:rsidR="009A6E9E" w:rsidRDefault="00414A3E" w:rsidP="007D5D82">
      <w:pPr>
        <w:rPr>
          <w:lang w:val="ru-RU"/>
        </w:rPr>
      </w:pPr>
      <w:r>
        <w:rPr>
          <w:lang w:val="ru-RU"/>
        </w:rPr>
        <w:t>Я ухватился обеими руками за вентиль,</w:t>
      </w:r>
      <w:r w:rsidR="00E40B45">
        <w:rPr>
          <w:lang w:val="ru-RU"/>
        </w:rPr>
        <w:t xml:space="preserve"> пытаясь</w:t>
      </w:r>
      <w:r>
        <w:rPr>
          <w:lang w:val="ru-RU"/>
        </w:rPr>
        <w:t xml:space="preserve"> не сорваться в соединительный тракт под ногами, и только потом понял, что забыл герметизировать модуль. </w:t>
      </w:r>
      <w:r w:rsidR="00A53ADA">
        <w:rPr>
          <w:lang w:val="ru-RU"/>
        </w:rPr>
        <w:t xml:space="preserve">За </w:t>
      </w:r>
      <w:r w:rsidR="001F36BE">
        <w:rPr>
          <w:lang w:val="ru-RU"/>
        </w:rPr>
        <w:t>такие</w:t>
      </w:r>
      <w:r w:rsidR="00A53ADA">
        <w:rPr>
          <w:lang w:val="ru-RU"/>
        </w:rPr>
        <w:t xml:space="preserve"> выкрутасы могут вызвать на партийный разбор, </w:t>
      </w:r>
      <w:r w:rsidR="003A5603">
        <w:rPr>
          <w:lang w:val="ru-RU"/>
        </w:rPr>
        <w:t>после чего можно считать везением</w:t>
      </w:r>
      <w:r w:rsidR="00A53ADA">
        <w:rPr>
          <w:lang w:val="ru-RU"/>
        </w:rPr>
        <w:t xml:space="preserve">, если </w:t>
      </w:r>
      <w:r w:rsidR="003A5603">
        <w:rPr>
          <w:lang w:val="ru-RU"/>
        </w:rPr>
        <w:t>т</w:t>
      </w:r>
      <w:r w:rsidR="00A53ADA">
        <w:rPr>
          <w:lang w:val="ru-RU"/>
        </w:rPr>
        <w:t>е</w:t>
      </w:r>
      <w:r w:rsidR="00312FC0">
        <w:rPr>
          <w:lang w:val="ru-RU"/>
        </w:rPr>
        <w:t>б</w:t>
      </w:r>
      <w:r w:rsidR="00A53ADA">
        <w:rPr>
          <w:lang w:val="ru-RU"/>
        </w:rPr>
        <w:t xml:space="preserve">я возьмут хотя бы на </w:t>
      </w:r>
      <w:r w:rsidR="003C78A6">
        <w:rPr>
          <w:lang w:val="ru-RU"/>
        </w:rPr>
        <w:t>марсиански</w:t>
      </w:r>
      <w:r w:rsidR="002B0EED">
        <w:rPr>
          <w:lang w:val="ru-RU"/>
        </w:rPr>
        <w:t>е</w:t>
      </w:r>
      <w:r w:rsidR="003C78A6">
        <w:rPr>
          <w:lang w:val="ru-RU"/>
        </w:rPr>
        <w:t xml:space="preserve"> </w:t>
      </w:r>
      <w:r w:rsidR="002B0EED">
        <w:rPr>
          <w:lang w:val="ru-RU"/>
        </w:rPr>
        <w:t>рейсы</w:t>
      </w:r>
      <w:r>
        <w:rPr>
          <w:lang w:val="ru-RU"/>
        </w:rPr>
        <w:t>.</w:t>
      </w:r>
    </w:p>
    <w:p w14:paraId="0034A2C9" w14:textId="63D05F07" w:rsidR="002B0EED" w:rsidRDefault="002B0EED" w:rsidP="007D5D82">
      <w:pPr>
        <w:rPr>
          <w:lang w:val="ru-RU"/>
        </w:rPr>
      </w:pPr>
      <w:r>
        <w:rPr>
          <w:lang w:val="ru-RU"/>
        </w:rPr>
        <w:t xml:space="preserve">Я спустился на несколько перекладин, дёрнул за рычаг, и </w:t>
      </w:r>
      <w:r w:rsidR="00073654">
        <w:rPr>
          <w:lang w:val="ru-RU"/>
        </w:rPr>
        <w:t>перегородка</w:t>
      </w:r>
      <w:r>
        <w:rPr>
          <w:lang w:val="ru-RU"/>
        </w:rPr>
        <w:t xml:space="preserve"> подо мной со вздохом </w:t>
      </w:r>
      <w:r w:rsidR="00073654">
        <w:rPr>
          <w:lang w:val="ru-RU"/>
        </w:rPr>
        <w:t>закрылась</w:t>
      </w:r>
      <w:r>
        <w:rPr>
          <w:lang w:val="ru-RU"/>
        </w:rPr>
        <w:t>.</w:t>
      </w:r>
      <w:r w:rsidR="00AD05E1">
        <w:rPr>
          <w:lang w:val="ru-RU"/>
        </w:rPr>
        <w:t xml:space="preserve"> В стенках туннеля загорелись красные люминофоры. Ощущение было такое, что выхожу в открытый космос.</w:t>
      </w:r>
    </w:p>
    <w:p w14:paraId="1E147008" w14:textId="5100394A" w:rsidR="00AD05E1" w:rsidRDefault="00A53ADA" w:rsidP="007D5D82">
      <w:pPr>
        <w:rPr>
          <w:lang w:val="ru-RU"/>
        </w:rPr>
      </w:pPr>
      <w:r>
        <w:rPr>
          <w:lang w:val="ru-RU"/>
        </w:rPr>
        <w:t xml:space="preserve">В уши врезались звонкие ритмичные удары — казалось, кто-то простукивает молотком обшивку корабля. Стыковочные зажимы </w:t>
      </w:r>
      <w:r w:rsidR="00EB35D1">
        <w:rPr>
          <w:lang w:val="ru-RU"/>
        </w:rPr>
        <w:t>проход</w:t>
      </w:r>
      <w:r w:rsidR="00C0679F">
        <w:rPr>
          <w:lang w:val="ru-RU"/>
        </w:rPr>
        <w:t>или</w:t>
      </w:r>
      <w:r w:rsidR="00EB35D1">
        <w:rPr>
          <w:lang w:val="ru-RU"/>
        </w:rPr>
        <w:t xml:space="preserve"> финишную проверку.</w:t>
      </w:r>
      <w:r w:rsidR="00C0679F">
        <w:rPr>
          <w:lang w:val="ru-RU"/>
        </w:rPr>
        <w:t xml:space="preserve"> Надо ждать.</w:t>
      </w:r>
    </w:p>
    <w:p w14:paraId="12FF4239" w14:textId="77777777" w:rsidR="00F85289" w:rsidRDefault="00EB35D1" w:rsidP="007D5D82">
      <w:pPr>
        <w:rPr>
          <w:lang w:val="ru-RU"/>
        </w:rPr>
      </w:pPr>
      <w:r>
        <w:rPr>
          <w:lang w:val="ru-RU"/>
        </w:rPr>
        <w:t xml:space="preserve">Люминофоры погасли. </w:t>
      </w:r>
      <w:r w:rsidR="00AD05E1">
        <w:rPr>
          <w:lang w:val="ru-RU"/>
        </w:rPr>
        <w:t xml:space="preserve">Я </w:t>
      </w:r>
      <w:r>
        <w:rPr>
          <w:lang w:val="ru-RU"/>
        </w:rPr>
        <w:t>поднялся наверх.</w:t>
      </w:r>
    </w:p>
    <w:p w14:paraId="3520BCE2" w14:textId="4FFC0958" w:rsidR="00AD05E1" w:rsidRDefault="00EB35D1" w:rsidP="007D5D82">
      <w:pPr>
        <w:rPr>
          <w:lang w:val="ru-RU"/>
        </w:rPr>
      </w:pPr>
      <w:r>
        <w:rPr>
          <w:lang w:val="ru-RU"/>
        </w:rPr>
        <w:t xml:space="preserve">Поворачивался вентиль с таким усилием, как будто во время </w:t>
      </w:r>
      <w:proofErr w:type="spellStart"/>
      <w:r>
        <w:rPr>
          <w:lang w:val="ru-RU"/>
        </w:rPr>
        <w:t>бранка</w:t>
      </w:r>
      <w:proofErr w:type="spellEnd"/>
      <w:r>
        <w:rPr>
          <w:lang w:val="ru-RU"/>
        </w:rPr>
        <w:t xml:space="preserve"> корабль постарел на </w:t>
      </w:r>
      <w:r w:rsidR="009C5F2A">
        <w:rPr>
          <w:lang w:val="ru-RU"/>
        </w:rPr>
        <w:t>десятки лет</w:t>
      </w:r>
      <w:r>
        <w:rPr>
          <w:lang w:val="ru-RU"/>
        </w:rPr>
        <w:t xml:space="preserve">, и все детали механизмов срослись, склеенные насмерть запёкшимся маслом. </w:t>
      </w:r>
      <w:r w:rsidR="00CC692C">
        <w:rPr>
          <w:lang w:val="ru-RU"/>
        </w:rPr>
        <w:t>Когда я закончил выкручивать этот гигантский винт, мышцы на руках гудели.</w:t>
      </w:r>
    </w:p>
    <w:p w14:paraId="26A5983A" w14:textId="1ED8AAED" w:rsidR="00CC692C" w:rsidRDefault="00CC692C" w:rsidP="007D5D82">
      <w:pPr>
        <w:rPr>
          <w:lang w:val="ru-RU"/>
        </w:rPr>
      </w:pPr>
      <w:r>
        <w:rPr>
          <w:lang w:val="ru-RU"/>
        </w:rPr>
        <w:t>В стенах вновь зажглись красные огни.</w:t>
      </w:r>
    </w:p>
    <w:p w14:paraId="3A361F06" w14:textId="217AA45B" w:rsidR="00CC692C" w:rsidRDefault="00CC692C" w:rsidP="007D5D82">
      <w:pPr>
        <w:rPr>
          <w:lang w:val="ru-RU"/>
        </w:rPr>
      </w:pPr>
      <w:r>
        <w:rPr>
          <w:lang w:val="ru-RU"/>
        </w:rPr>
        <w:t xml:space="preserve">Я слез на дно модуля, чтобы люк не приложил меня о стену. Заскрежетал приводной механизм, что-то грубо лязгнуло, как сорвавшаяся в огромных часах </w:t>
      </w:r>
      <w:r>
        <w:rPr>
          <w:lang w:val="ru-RU"/>
        </w:rPr>
        <w:lastRenderedPageBreak/>
        <w:t>пружина, и люк стал неторопливо, как при замедленных съёмках, открывать стальную пасть. Пахнуло озоном.</w:t>
      </w:r>
      <w:r w:rsidR="005B0162">
        <w:rPr>
          <w:lang w:val="ru-RU"/>
        </w:rPr>
        <w:t xml:space="preserve"> У</w:t>
      </w:r>
      <w:r>
        <w:rPr>
          <w:lang w:val="ru-RU"/>
        </w:rPr>
        <w:t>ши заложило от давления.</w:t>
      </w:r>
      <w:r w:rsidR="005B0162">
        <w:rPr>
          <w:lang w:val="ru-RU"/>
        </w:rPr>
        <w:t xml:space="preserve"> Ещё через несколько секунд пролился в стыковочный модуль синий свет</w:t>
      </w:r>
      <w:r w:rsidR="00A57C4C">
        <w:rPr>
          <w:lang w:val="ru-RU"/>
        </w:rPr>
        <w:t>.</w:t>
      </w:r>
    </w:p>
    <w:p w14:paraId="197B747F" w14:textId="3F6424D1" w:rsidR="005540BC" w:rsidRDefault="005540BC" w:rsidP="007D5D82">
      <w:pPr>
        <w:rPr>
          <w:lang w:val="ru-RU"/>
        </w:rPr>
      </w:pPr>
      <w:r>
        <w:rPr>
          <w:lang w:val="ru-RU"/>
        </w:rPr>
        <w:t>Огни в стенах погасли. Где-то высоко над головой звенела чужим светом иная реальность. На лбу выступил пот — густой, как машинное масло. Я вытерся рукавом и разгерметизировал отсек.</w:t>
      </w:r>
    </w:p>
    <w:p w14:paraId="1833BABB" w14:textId="741FEF39" w:rsidR="005540BC" w:rsidRDefault="005540BC" w:rsidP="007D5D82">
      <w:pPr>
        <w:rPr>
          <w:lang w:val="ru-RU"/>
        </w:rPr>
      </w:pPr>
      <w:r>
        <w:rPr>
          <w:lang w:val="ru-RU"/>
        </w:rPr>
        <w:t>Теперь надо подниматься.</w:t>
      </w:r>
    </w:p>
    <w:p w14:paraId="5742ECCE" w14:textId="59A92E27" w:rsidR="00623D8C" w:rsidRDefault="00623D8C" w:rsidP="007D5D82">
      <w:pPr>
        <w:rPr>
          <w:lang w:val="ru-RU"/>
        </w:rPr>
      </w:pPr>
      <w:r>
        <w:rPr>
          <w:lang w:val="ru-RU"/>
        </w:rPr>
        <w:t>Измученные руки почти не слушались. Я карабкался по двухметровой лестнице, как на Эверест</w:t>
      </w:r>
      <w:r w:rsidR="00BD1A94">
        <w:rPr>
          <w:lang w:val="ru-RU"/>
        </w:rPr>
        <w:t>. Наконец подтянулся, нырнул с головой в синее грозовое зарево, и кто-то грубо подхватил меня за плечи, выволок на отдающий прожигающим холодом пол.</w:t>
      </w:r>
    </w:p>
    <w:p w14:paraId="0ED84EC3" w14:textId="7913BCD9" w:rsidR="00BA0DBD" w:rsidRDefault="00BA0DBD" w:rsidP="007D5D82">
      <w:pPr>
        <w:rPr>
          <w:lang w:val="ru-RU"/>
        </w:rPr>
      </w:pPr>
      <w:r>
        <w:rPr>
          <w:lang w:val="ru-RU"/>
        </w:rPr>
        <w:t>Я не сразу поднялся.</w:t>
      </w:r>
      <w:r w:rsidR="00D70988">
        <w:rPr>
          <w:lang w:val="ru-RU"/>
        </w:rPr>
        <w:t xml:space="preserve"> Гравитация, как бульдог, вцепилась в мышцы. Я встал и привалился плечом к стене.</w:t>
      </w:r>
    </w:p>
    <w:p w14:paraId="34B2E16C" w14:textId="7CE470DF" w:rsidR="0063005E" w:rsidRDefault="0063005E" w:rsidP="007D5D82">
      <w:pPr>
        <w:rPr>
          <w:lang w:val="ru-RU"/>
        </w:rPr>
      </w:pPr>
      <w:r>
        <w:rPr>
          <w:lang w:val="ru-RU"/>
        </w:rPr>
        <w:t xml:space="preserve">На причале собралось несколько человек — </w:t>
      </w:r>
      <w:r w:rsidR="00131DE1">
        <w:rPr>
          <w:lang w:val="ru-RU"/>
        </w:rPr>
        <w:t>приветственная</w:t>
      </w:r>
      <w:r>
        <w:rPr>
          <w:lang w:val="ru-RU"/>
        </w:rPr>
        <w:t xml:space="preserve"> делегация от осы.</w:t>
      </w:r>
      <w:r w:rsidR="00131DE1">
        <w:rPr>
          <w:lang w:val="ru-RU"/>
        </w:rPr>
        <w:t xml:space="preserve"> Двое стояли рядом с люком — худой мужчина с измученным лицом, на щеках которого были глубокие, словно прорезанные скальпелем морщины, и ещё один, помоложе, похожий на атлета.</w:t>
      </w:r>
      <w:r w:rsidR="00346C10">
        <w:rPr>
          <w:lang w:val="ru-RU"/>
        </w:rPr>
        <w:t xml:space="preserve"> Остальные держались чуть дальше, словно опасались прибывших.</w:t>
      </w:r>
    </w:p>
    <w:p w14:paraId="1B305984" w14:textId="2A6782AB" w:rsidR="00974F88" w:rsidRDefault="00974F88" w:rsidP="007D5D82">
      <w:pPr>
        <w:rPr>
          <w:lang w:val="ru-RU"/>
        </w:rPr>
      </w:pPr>
      <w:r>
        <w:rPr>
          <w:lang w:val="ru-RU"/>
        </w:rPr>
        <w:t xml:space="preserve">— Константин Мицюкин, — сказал худой. — </w:t>
      </w:r>
      <w:r w:rsidR="00FA0C7A">
        <w:rPr>
          <w:lang w:val="ru-RU"/>
        </w:rPr>
        <w:t>Это, — он показал на товарища, — Михаил Лысанов. Мы из с</w:t>
      </w:r>
      <w:r>
        <w:rPr>
          <w:lang w:val="ru-RU"/>
        </w:rPr>
        <w:t>лужб</w:t>
      </w:r>
      <w:r w:rsidR="00FA0C7A">
        <w:rPr>
          <w:lang w:val="ru-RU"/>
        </w:rPr>
        <w:t>ы</w:t>
      </w:r>
      <w:r>
        <w:rPr>
          <w:lang w:val="ru-RU"/>
        </w:rPr>
        <w:t xml:space="preserve"> безопасности. Добро пожаловать на «Зарю»!</w:t>
      </w:r>
    </w:p>
    <w:p w14:paraId="6246D734" w14:textId="35538264" w:rsidR="00FA0C7A" w:rsidRDefault="00FA0C7A" w:rsidP="007D5D82">
      <w:pPr>
        <w:rPr>
          <w:lang w:val="ru-RU"/>
        </w:rPr>
      </w:pPr>
      <w:r>
        <w:rPr>
          <w:lang w:val="ru-RU"/>
        </w:rPr>
        <w:t xml:space="preserve">— Олег </w:t>
      </w:r>
      <w:proofErr w:type="spellStart"/>
      <w:r>
        <w:rPr>
          <w:lang w:val="ru-RU"/>
        </w:rPr>
        <w:t>Вереснев</w:t>
      </w:r>
      <w:proofErr w:type="spellEnd"/>
      <w:r>
        <w:rPr>
          <w:lang w:val="ru-RU"/>
        </w:rPr>
        <w:t>, — проговорил я. — Техник.</w:t>
      </w:r>
    </w:p>
    <w:p w14:paraId="7B76A7BF" w14:textId="58BD36B6" w:rsidR="00D70988" w:rsidRDefault="00D70988" w:rsidP="007D5D82">
      <w:pPr>
        <w:rPr>
          <w:lang w:val="ru-RU"/>
        </w:rPr>
      </w:pPr>
      <w:r>
        <w:rPr>
          <w:lang w:val="ru-RU"/>
        </w:rPr>
        <w:t xml:space="preserve">— У вас всё в порядке? — спросил </w:t>
      </w:r>
      <w:r w:rsidR="00FA0C7A">
        <w:rPr>
          <w:lang w:val="ru-RU"/>
        </w:rPr>
        <w:t>Мицюкин</w:t>
      </w:r>
      <w:r>
        <w:rPr>
          <w:lang w:val="ru-RU"/>
        </w:rPr>
        <w:t xml:space="preserve">. — Вы вручную открывали </w:t>
      </w:r>
      <w:proofErr w:type="spellStart"/>
      <w:r>
        <w:rPr>
          <w:lang w:val="ru-RU"/>
        </w:rPr>
        <w:t>гермошлюз</w:t>
      </w:r>
      <w:proofErr w:type="spellEnd"/>
      <w:r>
        <w:rPr>
          <w:lang w:val="ru-RU"/>
        </w:rPr>
        <w:t>?</w:t>
      </w:r>
    </w:p>
    <w:p w14:paraId="7D620146" w14:textId="13E1FC50" w:rsidR="00D70988" w:rsidRDefault="00D70988" w:rsidP="007D5D82">
      <w:pPr>
        <w:rPr>
          <w:lang w:val="ru-RU"/>
        </w:rPr>
      </w:pPr>
      <w:r>
        <w:rPr>
          <w:lang w:val="ru-RU"/>
        </w:rPr>
        <w:t>— Да, — кивнул я. — Всё в порядке… Почти.</w:t>
      </w:r>
    </w:p>
    <w:p w14:paraId="13A8F7D6" w14:textId="226960C0" w:rsidR="00D70988" w:rsidRDefault="00D70988" w:rsidP="007D5D82">
      <w:pPr>
        <w:rPr>
          <w:lang w:val="ru-RU"/>
        </w:rPr>
      </w:pPr>
      <w:r>
        <w:rPr>
          <w:lang w:val="ru-RU"/>
        </w:rPr>
        <w:t>— Что значит — почти?</w:t>
      </w:r>
    </w:p>
    <w:p w14:paraId="20A39397" w14:textId="77777777" w:rsidR="0063005E" w:rsidRDefault="00CA39D5" w:rsidP="0063005E">
      <w:pPr>
        <w:tabs>
          <w:tab w:val="left" w:pos="4380"/>
        </w:tabs>
        <w:rPr>
          <w:lang w:val="ru-RU"/>
        </w:rPr>
      </w:pPr>
      <w:r>
        <w:rPr>
          <w:lang w:val="ru-RU"/>
        </w:rPr>
        <w:t>Я не успел ответить.</w:t>
      </w:r>
    </w:p>
    <w:p w14:paraId="60311D2F" w14:textId="5E1FEAC1" w:rsidR="00CA39D5" w:rsidRDefault="00CA39D5" w:rsidP="0063005E">
      <w:pPr>
        <w:tabs>
          <w:tab w:val="left" w:pos="4380"/>
        </w:tabs>
        <w:rPr>
          <w:lang w:val="ru-RU"/>
        </w:rPr>
      </w:pPr>
      <w:r>
        <w:rPr>
          <w:lang w:val="ru-RU"/>
        </w:rPr>
        <w:t xml:space="preserve">В </w:t>
      </w:r>
      <w:r w:rsidR="0063005E">
        <w:rPr>
          <w:lang w:val="ru-RU"/>
        </w:rPr>
        <w:t>люке показалась голова Мерцель.</w:t>
      </w:r>
      <w:r w:rsidR="00014812">
        <w:rPr>
          <w:lang w:val="ru-RU"/>
        </w:rPr>
        <w:t xml:space="preserve"> Она испуганно заморгала, будто впервые видела стыковочный причал. Потолочный свет окрасил кожу на её лице в синий, как у утопленницы.</w:t>
      </w:r>
    </w:p>
    <w:p w14:paraId="3E353638" w14:textId="008E9F69" w:rsidR="00014812" w:rsidRDefault="00014812" w:rsidP="0063005E">
      <w:pPr>
        <w:tabs>
          <w:tab w:val="left" w:pos="4380"/>
        </w:tabs>
        <w:rPr>
          <w:lang w:val="ru-RU"/>
        </w:rPr>
      </w:pPr>
      <w:r>
        <w:rPr>
          <w:lang w:val="ru-RU"/>
        </w:rPr>
        <w:t>Мицюкин с Лысановым подскочили к ней и вытянули за руки.</w:t>
      </w:r>
    </w:p>
    <w:p w14:paraId="1163ADA5" w14:textId="04F5C2B3" w:rsidR="001B07A5" w:rsidRDefault="001B07A5" w:rsidP="0063005E">
      <w:pPr>
        <w:tabs>
          <w:tab w:val="left" w:pos="4380"/>
        </w:tabs>
        <w:rPr>
          <w:lang w:val="ru-RU"/>
        </w:rPr>
      </w:pPr>
      <w:r>
        <w:rPr>
          <w:lang w:val="ru-RU"/>
        </w:rPr>
        <w:t>Тело понемногу привыкало к усилившейся силе тяжести. Я отлепился от стены и сделал несколько осторожных шагов, как бы проверяя пол на прочность. Ко мне подошла молодая женщина со светлыми, забранными на затылке в пучок волосами и участливо заглянула в глаза.</w:t>
      </w:r>
    </w:p>
    <w:p w14:paraId="18EA2235" w14:textId="247C7A3E" w:rsidR="001C3355" w:rsidRDefault="001C3355" w:rsidP="0063005E">
      <w:pPr>
        <w:tabs>
          <w:tab w:val="left" w:pos="4380"/>
        </w:tabs>
        <w:rPr>
          <w:lang w:val="ru-RU"/>
        </w:rPr>
      </w:pPr>
      <w:r>
        <w:rPr>
          <w:lang w:val="ru-RU"/>
        </w:rPr>
        <w:t>— Я медик. Меня зовут Алина</w:t>
      </w:r>
      <w:r w:rsidR="00717BF7">
        <w:rPr>
          <w:lang w:val="ru-RU"/>
        </w:rPr>
        <w:t xml:space="preserve"> Минаева</w:t>
      </w:r>
      <w:r>
        <w:rPr>
          <w:lang w:val="ru-RU"/>
        </w:rPr>
        <w:t>, — сказала она. — Вы хорошо себя чувствуете?</w:t>
      </w:r>
    </w:p>
    <w:p w14:paraId="31CC7786" w14:textId="54BF64EA" w:rsidR="001C3355" w:rsidRDefault="001C3355" w:rsidP="0063005E">
      <w:pPr>
        <w:tabs>
          <w:tab w:val="left" w:pos="4380"/>
        </w:tabs>
        <w:rPr>
          <w:lang w:val="ru-RU"/>
        </w:rPr>
      </w:pPr>
      <w:r>
        <w:rPr>
          <w:lang w:val="ru-RU"/>
        </w:rPr>
        <w:t xml:space="preserve">— Да, всё отлично, — улыбнулся я. — Привыкаю понемногу к вашей гравитации. Всё же три недели </w:t>
      </w:r>
      <w:proofErr w:type="spellStart"/>
      <w:r>
        <w:rPr>
          <w:lang w:val="ru-RU"/>
        </w:rPr>
        <w:t>бранка</w:t>
      </w:r>
      <w:proofErr w:type="spellEnd"/>
      <w:r>
        <w:rPr>
          <w:lang w:val="ru-RU"/>
        </w:rPr>
        <w:t>.</w:t>
      </w:r>
    </w:p>
    <w:p w14:paraId="33227818" w14:textId="7A83999B" w:rsidR="00717BF7" w:rsidRDefault="00717BF7" w:rsidP="0063005E">
      <w:pPr>
        <w:tabs>
          <w:tab w:val="left" w:pos="4380"/>
        </w:tabs>
        <w:rPr>
          <w:lang w:val="ru-RU"/>
        </w:rPr>
      </w:pPr>
      <w:r>
        <w:rPr>
          <w:lang w:val="ru-RU"/>
        </w:rPr>
        <w:t>— Понимаю.</w:t>
      </w:r>
    </w:p>
    <w:p w14:paraId="54A9EEE4" w14:textId="3D80EE2C" w:rsidR="00717BF7" w:rsidRDefault="00717BF7" w:rsidP="0063005E">
      <w:pPr>
        <w:tabs>
          <w:tab w:val="left" w:pos="4380"/>
        </w:tabs>
        <w:rPr>
          <w:lang w:val="ru-RU"/>
        </w:rPr>
      </w:pPr>
      <w:r>
        <w:rPr>
          <w:lang w:val="ru-RU"/>
        </w:rPr>
        <w:lastRenderedPageBreak/>
        <w:t>— Я — Олег, — запоздало представился я.</w:t>
      </w:r>
    </w:p>
    <w:p w14:paraId="5F3883BB" w14:textId="1036CF9F" w:rsidR="00717BF7" w:rsidRDefault="00717BF7" w:rsidP="0063005E">
      <w:pPr>
        <w:tabs>
          <w:tab w:val="left" w:pos="4380"/>
        </w:tabs>
        <w:rPr>
          <w:lang w:val="ru-RU"/>
        </w:rPr>
      </w:pPr>
      <w:r>
        <w:rPr>
          <w:lang w:val="ru-RU"/>
        </w:rPr>
        <w:t xml:space="preserve">— </w:t>
      </w:r>
      <w:r w:rsidR="00904441">
        <w:rPr>
          <w:lang w:val="ru-RU"/>
        </w:rPr>
        <w:t>Очень приятно. — Мне показалось, что Минаева пристально следит за каждым моим движением, точно я подопытный, которого эксперимента ради выпустили на свободу. — Примите таблетку фибры, поможет.</w:t>
      </w:r>
    </w:p>
    <w:p w14:paraId="062F489D" w14:textId="2FC2127B" w:rsidR="00904441" w:rsidRDefault="00904441" w:rsidP="0063005E">
      <w:pPr>
        <w:tabs>
          <w:tab w:val="left" w:pos="4380"/>
        </w:tabs>
        <w:rPr>
          <w:lang w:val="ru-RU"/>
        </w:rPr>
      </w:pPr>
      <w:r>
        <w:rPr>
          <w:lang w:val="ru-RU"/>
        </w:rPr>
        <w:t>Минаева протянула блистер.</w:t>
      </w:r>
    </w:p>
    <w:p w14:paraId="61C567D8" w14:textId="58182FB9" w:rsidR="00904441" w:rsidRDefault="00904441" w:rsidP="0063005E">
      <w:pPr>
        <w:tabs>
          <w:tab w:val="left" w:pos="4380"/>
        </w:tabs>
        <w:rPr>
          <w:lang w:val="ru-RU"/>
        </w:rPr>
      </w:pPr>
      <w:r>
        <w:rPr>
          <w:lang w:val="ru-RU"/>
        </w:rPr>
        <w:t>— Нет, не надо, — сказал я так, словно она предлагала мне леденец от тошноты. — Мы во время перехода столько таблеток сожрали, что уже все внутренности стали резиновые.</w:t>
      </w:r>
    </w:p>
    <w:p w14:paraId="19F7D820" w14:textId="6A529B14" w:rsidR="00121C2E" w:rsidRDefault="00121C2E" w:rsidP="0063005E">
      <w:pPr>
        <w:tabs>
          <w:tab w:val="left" w:pos="4380"/>
        </w:tabs>
        <w:rPr>
          <w:lang w:val="ru-RU"/>
        </w:rPr>
      </w:pPr>
      <w:r>
        <w:rPr>
          <w:lang w:val="ru-RU"/>
        </w:rPr>
        <w:t>Минаева спорить не стала.</w:t>
      </w:r>
    </w:p>
    <w:p w14:paraId="0BA53FBD" w14:textId="14D68034" w:rsidR="005C21A6" w:rsidRDefault="005C21A6" w:rsidP="0063005E">
      <w:pPr>
        <w:tabs>
          <w:tab w:val="left" w:pos="4380"/>
        </w:tabs>
        <w:rPr>
          <w:lang w:val="ru-RU"/>
        </w:rPr>
      </w:pPr>
      <w:proofErr w:type="spellStart"/>
      <w:r>
        <w:rPr>
          <w:lang w:val="ru-RU"/>
        </w:rPr>
        <w:t>Безопасники</w:t>
      </w:r>
      <w:proofErr w:type="spellEnd"/>
      <w:r>
        <w:rPr>
          <w:lang w:val="ru-RU"/>
        </w:rPr>
        <w:t xml:space="preserve"> тем временем помогали выбраться Кофману. Издали это выглядело так, будто он застрял в стыковочной трубе.</w:t>
      </w:r>
    </w:p>
    <w:p w14:paraId="5E75DA84" w14:textId="22F00BF5" w:rsidR="00BE5BE8" w:rsidRDefault="00BE5BE8" w:rsidP="0063005E">
      <w:pPr>
        <w:tabs>
          <w:tab w:val="left" w:pos="4380"/>
        </w:tabs>
        <w:rPr>
          <w:lang w:val="ru-RU"/>
        </w:rPr>
      </w:pPr>
      <w:r>
        <w:rPr>
          <w:lang w:val="ru-RU"/>
        </w:rPr>
        <w:t>— Не уходите пока никуда, — сказала Минаева и заспешила к люку.</w:t>
      </w:r>
    </w:p>
    <w:p w14:paraId="58FDEDBC" w14:textId="2E1D7B88" w:rsidR="00EB591E" w:rsidRDefault="00EB591E" w:rsidP="0063005E">
      <w:pPr>
        <w:tabs>
          <w:tab w:val="left" w:pos="4380"/>
        </w:tabs>
        <w:rPr>
          <w:lang w:val="ru-RU"/>
        </w:rPr>
      </w:pPr>
      <w:r>
        <w:rPr>
          <w:lang w:val="ru-RU"/>
        </w:rPr>
        <w:t>Не уходить никуда. Я усмехнулся. Куда тут вообще можно уйти?</w:t>
      </w:r>
    </w:p>
    <w:p w14:paraId="149C722E" w14:textId="5537C9B9" w:rsidR="00121C2E" w:rsidRDefault="00B06AEC" w:rsidP="0063005E">
      <w:pPr>
        <w:tabs>
          <w:tab w:val="left" w:pos="4380"/>
        </w:tabs>
        <w:rPr>
          <w:lang w:val="ru-RU"/>
        </w:rPr>
      </w:pPr>
      <w:r>
        <w:rPr>
          <w:lang w:val="ru-RU"/>
        </w:rPr>
        <w:t xml:space="preserve">Вскоре на </w:t>
      </w:r>
      <w:r w:rsidR="005D4989">
        <w:rPr>
          <w:lang w:val="ru-RU"/>
        </w:rPr>
        <w:t>причале</w:t>
      </w:r>
      <w:r>
        <w:rPr>
          <w:lang w:val="ru-RU"/>
        </w:rPr>
        <w:t xml:space="preserve"> собрался уже весь наш экипаж.</w:t>
      </w:r>
    </w:p>
    <w:p w14:paraId="7BB0BC54" w14:textId="0AA3A37B" w:rsidR="005D4989" w:rsidRDefault="008D2B94" w:rsidP="0063005E">
      <w:pPr>
        <w:tabs>
          <w:tab w:val="left" w:pos="4380"/>
        </w:tabs>
        <w:rPr>
          <w:lang w:val="ru-RU"/>
        </w:rPr>
      </w:pPr>
      <w:r>
        <w:rPr>
          <w:lang w:val="ru-RU"/>
        </w:rPr>
        <w:t xml:space="preserve">Появился ещё один участник делегации — рослый мужчина с курчавыми волосами, </w:t>
      </w:r>
      <w:r w:rsidR="0064068D">
        <w:rPr>
          <w:lang w:val="ru-RU"/>
        </w:rPr>
        <w:t>который представился Алексеем Андреевым, руководителем станции.</w:t>
      </w:r>
      <w:r w:rsidR="00302989">
        <w:rPr>
          <w:lang w:val="ru-RU"/>
        </w:rPr>
        <w:t xml:space="preserve"> Голос у него, несмотря на исполинские габариты, был высоким и слабым, как у ребёнка, к тому же он постоянно откашливался, словно слова вязли у него на языке.</w:t>
      </w:r>
    </w:p>
    <w:p w14:paraId="0B39E7A5" w14:textId="3195435E" w:rsidR="00B3423D" w:rsidRDefault="00B3423D" w:rsidP="0063005E">
      <w:pPr>
        <w:tabs>
          <w:tab w:val="left" w:pos="4380"/>
        </w:tabs>
        <w:rPr>
          <w:lang w:val="ru-RU"/>
        </w:rPr>
      </w:pPr>
      <w:r>
        <w:rPr>
          <w:lang w:val="ru-RU"/>
        </w:rPr>
        <w:t>Андреев долго тряс Майорову руку, как если бы на станцию прибыл сам партийный секретарь.</w:t>
      </w:r>
      <w:r w:rsidR="00F540E2">
        <w:rPr>
          <w:lang w:val="ru-RU"/>
        </w:rPr>
        <w:t xml:space="preserve"> Майоров в ответ смотрел на него, как пациент больницы после </w:t>
      </w:r>
      <w:proofErr w:type="spellStart"/>
      <w:r w:rsidR="00F540E2">
        <w:rPr>
          <w:lang w:val="ru-RU"/>
        </w:rPr>
        <w:t>коматоза</w:t>
      </w:r>
      <w:proofErr w:type="spellEnd"/>
      <w:r w:rsidR="00F540E2">
        <w:rPr>
          <w:lang w:val="ru-RU"/>
        </w:rPr>
        <w:t xml:space="preserve">, который едва понимает, где находится и </w:t>
      </w:r>
      <w:r w:rsidR="002B5159">
        <w:rPr>
          <w:lang w:val="ru-RU"/>
        </w:rPr>
        <w:t xml:space="preserve">терпеливо </w:t>
      </w:r>
      <w:r w:rsidR="00F540E2">
        <w:rPr>
          <w:lang w:val="ru-RU"/>
        </w:rPr>
        <w:t>ждёт, когда ему всё объяснят.</w:t>
      </w:r>
    </w:p>
    <w:p w14:paraId="52401240" w14:textId="0D664EFD" w:rsidR="006C2255" w:rsidRDefault="006C2255" w:rsidP="0063005E">
      <w:pPr>
        <w:tabs>
          <w:tab w:val="left" w:pos="4380"/>
        </w:tabs>
        <w:rPr>
          <w:lang w:val="ru-RU"/>
        </w:rPr>
      </w:pPr>
      <w:r>
        <w:rPr>
          <w:lang w:val="ru-RU"/>
        </w:rPr>
        <w:t>Обо мне забыли.</w:t>
      </w:r>
    </w:p>
    <w:p w14:paraId="3CEFC312" w14:textId="077D9A12" w:rsidR="006C2255" w:rsidRDefault="006C2255" w:rsidP="0063005E">
      <w:pPr>
        <w:tabs>
          <w:tab w:val="left" w:pos="4380"/>
        </w:tabs>
        <w:rPr>
          <w:lang w:val="ru-RU"/>
        </w:rPr>
      </w:pPr>
      <w:r>
        <w:rPr>
          <w:lang w:val="ru-RU"/>
        </w:rPr>
        <w:t>Григорьев от фибры не отказался и пристал к суетливой врачихе, как рыба-прилипала.</w:t>
      </w:r>
    </w:p>
    <w:p w14:paraId="3B168341" w14:textId="457F49DE" w:rsidR="006C2255" w:rsidRDefault="006C2255" w:rsidP="0063005E">
      <w:pPr>
        <w:tabs>
          <w:tab w:val="left" w:pos="4380"/>
        </w:tabs>
        <w:rPr>
          <w:lang w:val="ru-RU"/>
        </w:rPr>
      </w:pPr>
      <w:r>
        <w:rPr>
          <w:lang w:val="ru-RU"/>
        </w:rPr>
        <w:t>Я стоял в сторонке, невольно слушая их разговор.</w:t>
      </w:r>
    </w:p>
    <w:p w14:paraId="4C58CA05" w14:textId="0D7DE22E" w:rsidR="005A66CA" w:rsidRDefault="005A66CA" w:rsidP="0063005E">
      <w:pPr>
        <w:tabs>
          <w:tab w:val="left" w:pos="4380"/>
        </w:tabs>
        <w:rPr>
          <w:lang w:val="ru-RU"/>
        </w:rPr>
      </w:pPr>
      <w:r>
        <w:rPr>
          <w:lang w:val="ru-RU"/>
        </w:rPr>
        <w:t>— Помните ведь меня? — спросил Григорьев. — Чуть больше года назад летал. Тогда, правда, недолго нам дали отдыхать. Одна неделька — и всё, новый рейс!</w:t>
      </w:r>
    </w:p>
    <w:p w14:paraId="224F3BA2" w14:textId="74E2BEAE" w:rsidR="008D1C83" w:rsidRDefault="008D1C83" w:rsidP="0063005E">
      <w:pPr>
        <w:tabs>
          <w:tab w:val="left" w:pos="4380"/>
        </w:tabs>
        <w:rPr>
          <w:lang w:val="ru-RU"/>
        </w:rPr>
      </w:pPr>
      <w:r>
        <w:rPr>
          <w:lang w:val="ru-RU"/>
        </w:rPr>
        <w:t>— Конечно, помню, Андрей, — устало вздохнула Минаева. — Вас невозможно забыть.</w:t>
      </w:r>
    </w:p>
    <w:p w14:paraId="0E76BFE5" w14:textId="05A337B2" w:rsidR="00FF1EA6" w:rsidRDefault="00E00008" w:rsidP="0063005E">
      <w:pPr>
        <w:tabs>
          <w:tab w:val="left" w:pos="4380"/>
        </w:tabs>
        <w:rPr>
          <w:lang w:val="ru-RU"/>
        </w:rPr>
      </w:pPr>
      <w:r>
        <w:rPr>
          <w:lang w:val="ru-RU"/>
        </w:rPr>
        <w:t>— Вы преувеличиваете. Вот вас и правда забыть невозможно.</w:t>
      </w:r>
      <w:r w:rsidR="001C2089">
        <w:rPr>
          <w:lang w:val="ru-RU"/>
        </w:rPr>
        <w:t xml:space="preserve"> Сказать по правде, я просто восхищаюсь вами, Алиночка! —</w:t>
      </w:r>
      <w:r w:rsidR="001C2089" w:rsidRPr="001C2089">
        <w:rPr>
          <w:lang w:val="ru-RU"/>
        </w:rPr>
        <w:t xml:space="preserve"> </w:t>
      </w:r>
      <w:r w:rsidR="00FF1EA6">
        <w:rPr>
          <w:lang w:val="ru-RU"/>
        </w:rPr>
        <w:t>Григорьев так широко улыбнулся, что мускулы на щеках едва не свело судорогой. — Годами жить за столько световых от Земли!</w:t>
      </w:r>
      <w:r w:rsidR="006D2F0E" w:rsidRPr="006D2F0E">
        <w:rPr>
          <w:lang w:val="ru-RU"/>
        </w:rPr>
        <w:t xml:space="preserve"> </w:t>
      </w:r>
      <w:r w:rsidR="006D2F0E">
        <w:rPr>
          <w:lang w:val="ru-RU"/>
        </w:rPr>
        <w:t>Я бы не выдержал. Да вам тут всем памятник надо поставить!</w:t>
      </w:r>
    </w:p>
    <w:p w14:paraId="76F80C63" w14:textId="59978D9C" w:rsidR="00806BA0" w:rsidRPr="006D2F0E" w:rsidRDefault="00806BA0" w:rsidP="0063005E">
      <w:pPr>
        <w:tabs>
          <w:tab w:val="left" w:pos="4380"/>
        </w:tabs>
        <w:rPr>
          <w:lang w:val="ru-RU"/>
        </w:rPr>
      </w:pPr>
      <w:r>
        <w:rPr>
          <w:lang w:val="ru-RU"/>
        </w:rPr>
        <w:t>—  Памятники обычно после смерти ставят, — сказала Минаева.</w:t>
      </w:r>
    </w:p>
    <w:p w14:paraId="21116A1A" w14:textId="09D5FC1A" w:rsidR="00014812" w:rsidRDefault="00B5632E" w:rsidP="0063005E">
      <w:pPr>
        <w:tabs>
          <w:tab w:val="left" w:pos="4380"/>
        </w:tabs>
        <w:rPr>
          <w:lang w:val="ru-RU"/>
        </w:rPr>
      </w:pPr>
      <w:r>
        <w:rPr>
          <w:lang w:val="ru-RU"/>
        </w:rPr>
        <w:t>— Ну что вы! — Григорьев поморщился, точно глотнул какой-то кислятины. — Я совсем не то имел в виду.</w:t>
      </w:r>
    </w:p>
    <w:p w14:paraId="43345BEA" w14:textId="7F3FC211" w:rsidR="0022240C" w:rsidRDefault="0022240C" w:rsidP="0063005E">
      <w:pPr>
        <w:tabs>
          <w:tab w:val="left" w:pos="4380"/>
        </w:tabs>
        <w:rPr>
          <w:lang w:val="ru-RU"/>
        </w:rPr>
      </w:pPr>
      <w:r>
        <w:rPr>
          <w:lang w:val="ru-RU"/>
        </w:rPr>
        <w:lastRenderedPageBreak/>
        <w:t>— Андрей, — сказала Минаева, — мне бы надо осмотреть остальных.</w:t>
      </w:r>
    </w:p>
    <w:p w14:paraId="57D46874" w14:textId="5E3D55C8" w:rsidR="009069EF" w:rsidRDefault="009069EF" w:rsidP="0063005E">
      <w:pPr>
        <w:tabs>
          <w:tab w:val="left" w:pos="4380"/>
        </w:tabs>
        <w:rPr>
          <w:lang w:val="ru-RU"/>
        </w:rPr>
      </w:pPr>
      <w:r>
        <w:rPr>
          <w:lang w:val="ru-RU"/>
        </w:rPr>
        <w:t>— Погодите! — всполошился Григорьев. — У меня для вас есть небольшой презент, прямиком из эксклюзивного рациона для пилотов. Раньше, правда, плитки были шоколадные.</w:t>
      </w:r>
    </w:p>
    <w:p w14:paraId="46CED326" w14:textId="5C96D07C" w:rsidR="00F87804" w:rsidRDefault="00F87804" w:rsidP="0063005E">
      <w:pPr>
        <w:tabs>
          <w:tab w:val="left" w:pos="4380"/>
        </w:tabs>
        <w:rPr>
          <w:lang w:val="ru-RU"/>
        </w:rPr>
      </w:pPr>
      <w:r>
        <w:rPr>
          <w:lang w:val="ru-RU"/>
        </w:rPr>
        <w:t>Он протянул врачихе зелёное яблоко в вакуумной упаковке. Та неохотно взяла его и повертела в руках.</w:t>
      </w:r>
    </w:p>
    <w:p w14:paraId="5DACF0AF" w14:textId="1F04DEB4" w:rsidR="00F87804" w:rsidRDefault="00F87804" w:rsidP="0063005E">
      <w:pPr>
        <w:tabs>
          <w:tab w:val="left" w:pos="4380"/>
        </w:tabs>
        <w:rPr>
          <w:lang w:val="ru-RU"/>
        </w:rPr>
      </w:pPr>
      <w:r>
        <w:rPr>
          <w:lang w:val="ru-RU"/>
        </w:rPr>
        <w:t>— Червивое.</w:t>
      </w:r>
    </w:p>
    <w:p w14:paraId="707BE475" w14:textId="231DD82A" w:rsidR="00F87804" w:rsidRPr="008468B3" w:rsidRDefault="00F87804" w:rsidP="0063005E">
      <w:pPr>
        <w:tabs>
          <w:tab w:val="left" w:pos="4380"/>
        </w:tabs>
        <w:rPr>
          <w:lang w:val="ru-RU"/>
        </w:rPr>
      </w:pPr>
      <w:r>
        <w:rPr>
          <w:lang w:val="ru-RU"/>
        </w:rPr>
        <w:t>— Вот как!</w:t>
      </w:r>
      <w:r w:rsidR="00FB50CC">
        <w:rPr>
          <w:lang w:val="ru-RU"/>
        </w:rPr>
        <w:t xml:space="preserve"> — рассмеялся Григорьев. — Значит, мы — не единственные, кто прошёл через червоточину!</w:t>
      </w:r>
    </w:p>
    <w:p w14:paraId="671649E1" w14:textId="26BA4BD2" w:rsidR="00BA71AE" w:rsidRDefault="00BA71AE" w:rsidP="0063005E">
      <w:pPr>
        <w:tabs>
          <w:tab w:val="left" w:pos="4380"/>
        </w:tabs>
        <w:rPr>
          <w:lang w:val="ru-RU"/>
        </w:rPr>
      </w:pPr>
      <w:r w:rsidRPr="008468B3">
        <w:rPr>
          <w:lang w:val="ru-RU"/>
        </w:rPr>
        <w:t xml:space="preserve">— </w:t>
      </w:r>
      <w:r w:rsidR="001D1C34">
        <w:rPr>
          <w:lang w:val="ru-RU"/>
        </w:rPr>
        <w:t>Понятно.</w:t>
      </w:r>
    </w:p>
    <w:p w14:paraId="7004E9D2" w14:textId="54E76E12" w:rsidR="001D1C34" w:rsidRDefault="001D1C34" w:rsidP="0063005E">
      <w:pPr>
        <w:tabs>
          <w:tab w:val="left" w:pos="4380"/>
        </w:tabs>
        <w:rPr>
          <w:lang w:val="ru-RU"/>
        </w:rPr>
      </w:pPr>
      <w:r>
        <w:rPr>
          <w:lang w:val="ru-RU"/>
        </w:rPr>
        <w:t>Минаева спрятала в карман червивое яблоко.</w:t>
      </w:r>
    </w:p>
    <w:p w14:paraId="57BC462A" w14:textId="21C45CAF" w:rsidR="001D1C34" w:rsidRDefault="001D1C34" w:rsidP="0063005E">
      <w:pPr>
        <w:tabs>
          <w:tab w:val="left" w:pos="4380"/>
        </w:tabs>
        <w:rPr>
          <w:lang w:val="ru-RU"/>
        </w:rPr>
      </w:pPr>
      <w:r>
        <w:rPr>
          <w:lang w:val="ru-RU"/>
        </w:rPr>
        <w:t>— О, Олежка! — Григорьев наконец обратил на меня внимание.</w:t>
      </w:r>
    </w:p>
    <w:p w14:paraId="61A3B4EC" w14:textId="7E039428" w:rsidR="001D1C34" w:rsidRDefault="001D1C34" w:rsidP="0063005E">
      <w:pPr>
        <w:tabs>
          <w:tab w:val="left" w:pos="4380"/>
        </w:tabs>
        <w:rPr>
          <w:lang w:val="ru-RU"/>
        </w:rPr>
      </w:pPr>
      <w:r>
        <w:rPr>
          <w:lang w:val="ru-RU"/>
        </w:rPr>
        <w:t>Он подошёл и панибратски хлопнул меня по плечу.</w:t>
      </w:r>
    </w:p>
    <w:p w14:paraId="42F92C76" w14:textId="07EB808E" w:rsidR="00C86C1A" w:rsidRDefault="00C86C1A" w:rsidP="0063005E">
      <w:pPr>
        <w:tabs>
          <w:tab w:val="left" w:pos="4380"/>
        </w:tabs>
        <w:rPr>
          <w:lang w:val="ru-RU"/>
        </w:rPr>
      </w:pPr>
      <w:r>
        <w:rPr>
          <w:lang w:val="ru-RU"/>
        </w:rPr>
        <w:t xml:space="preserve">— Уже успели познакомиться? </w:t>
      </w:r>
      <w:r w:rsidR="007333FF">
        <w:rPr>
          <w:lang w:val="ru-RU"/>
        </w:rPr>
        <w:t>Олег у нас — уникальный человек. Наверное, первый, кто на «Зарю» в таком возрасте попал. С таким послужным списком, — Григорьев прищурился, — далеко пойдёт.</w:t>
      </w:r>
    </w:p>
    <w:p w14:paraId="0A625175" w14:textId="71EE899D" w:rsidR="0014144F" w:rsidRDefault="0014144F" w:rsidP="0063005E">
      <w:pPr>
        <w:tabs>
          <w:tab w:val="left" w:pos="4380"/>
        </w:tabs>
        <w:rPr>
          <w:lang w:val="ru-RU"/>
        </w:rPr>
      </w:pPr>
      <w:r>
        <w:rPr>
          <w:lang w:val="ru-RU"/>
        </w:rPr>
        <w:t>— Познакомились. — Минаева посмотрела на меня удивительно цепким тяжёлым взглядом, как у людей со слабым зрением, которые не носят очки. — Как чувствуете себя, Олег? Вы бледный, как мел.</w:t>
      </w:r>
    </w:p>
    <w:p w14:paraId="1DAD68E6" w14:textId="54489BC9" w:rsidR="008C250E" w:rsidRDefault="008C250E" w:rsidP="0063005E">
      <w:pPr>
        <w:tabs>
          <w:tab w:val="left" w:pos="4380"/>
        </w:tabs>
        <w:rPr>
          <w:lang w:val="ru-RU"/>
        </w:rPr>
      </w:pPr>
      <w:r>
        <w:rPr>
          <w:lang w:val="ru-RU"/>
        </w:rPr>
        <w:t>— Нормально, — сказал я.</w:t>
      </w:r>
    </w:p>
    <w:p w14:paraId="4AF5C775" w14:textId="2D2E5313" w:rsidR="008C250E" w:rsidRDefault="008C250E" w:rsidP="0063005E">
      <w:pPr>
        <w:tabs>
          <w:tab w:val="left" w:pos="4380"/>
        </w:tabs>
        <w:rPr>
          <w:lang w:val="ru-RU"/>
        </w:rPr>
      </w:pPr>
      <w:r>
        <w:rPr>
          <w:lang w:val="ru-RU"/>
        </w:rPr>
        <w:t>— Тогда извините, товарищи, меня ждут другие.</w:t>
      </w:r>
    </w:p>
    <w:p w14:paraId="5DF4EAF0" w14:textId="0F684A0E" w:rsidR="008C250E" w:rsidRDefault="008C250E" w:rsidP="0063005E">
      <w:pPr>
        <w:tabs>
          <w:tab w:val="left" w:pos="4380"/>
        </w:tabs>
        <w:rPr>
          <w:lang w:val="ru-RU"/>
        </w:rPr>
      </w:pPr>
      <w:r>
        <w:rPr>
          <w:lang w:val="ru-RU"/>
        </w:rPr>
        <w:t>Минаева — руки в карманы, голова втянута в плечи — быстро ушла в шум голосов. Можно было подумать, что внимание мужчин ей неприятно.</w:t>
      </w:r>
    </w:p>
    <w:p w14:paraId="6EECE061" w14:textId="24094438" w:rsidR="008C250E" w:rsidRDefault="008C250E" w:rsidP="0063005E">
      <w:pPr>
        <w:tabs>
          <w:tab w:val="left" w:pos="4380"/>
        </w:tabs>
        <w:rPr>
          <w:lang w:val="ru-RU"/>
        </w:rPr>
      </w:pPr>
      <w:r>
        <w:rPr>
          <w:lang w:val="ru-RU"/>
        </w:rPr>
        <w:t>— Симпатичная девица, — сказал Григорьев. — Диковатая, правда, немного. Впрочем, все они тут на станции, наверное, одичали.</w:t>
      </w:r>
    </w:p>
    <w:p w14:paraId="72AE5DF7" w14:textId="6EF8ACB8" w:rsidR="008C250E" w:rsidRDefault="008C250E" w:rsidP="0063005E">
      <w:pPr>
        <w:tabs>
          <w:tab w:val="left" w:pos="4380"/>
        </w:tabs>
        <w:rPr>
          <w:lang w:val="ru-RU"/>
        </w:rPr>
      </w:pPr>
      <w:r>
        <w:rPr>
          <w:lang w:val="ru-RU"/>
        </w:rPr>
        <w:t>Симпатичная девица тем временем принялась пытать Кофмана, который и правда выглядел так, словно его вытащили из жаровни.</w:t>
      </w:r>
    </w:p>
    <w:p w14:paraId="0985E05F" w14:textId="041E59F8" w:rsidR="008C250E" w:rsidRDefault="008C250E" w:rsidP="0063005E">
      <w:pPr>
        <w:tabs>
          <w:tab w:val="left" w:pos="4380"/>
        </w:tabs>
        <w:rPr>
          <w:lang w:val="ru-RU"/>
        </w:rPr>
      </w:pPr>
      <w:r>
        <w:rPr>
          <w:lang w:val="ru-RU"/>
        </w:rPr>
        <w:t>— Не привыкли, видимо, к гостям, — сказал я.</w:t>
      </w:r>
    </w:p>
    <w:p w14:paraId="665F0E5B" w14:textId="073C4033" w:rsidR="008C250E" w:rsidRDefault="008C250E" w:rsidP="0063005E">
      <w:pPr>
        <w:tabs>
          <w:tab w:val="left" w:pos="4380"/>
        </w:tabs>
        <w:rPr>
          <w:lang w:val="ru-RU"/>
        </w:rPr>
      </w:pPr>
      <w:r>
        <w:rPr>
          <w:lang w:val="ru-RU"/>
        </w:rPr>
        <w:t>— Далеко они забрались, вот гости и не торопятся.</w:t>
      </w:r>
    </w:p>
    <w:p w14:paraId="628D5353" w14:textId="425DE18B" w:rsidR="008C250E" w:rsidRDefault="008C250E" w:rsidP="0063005E">
      <w:pPr>
        <w:tabs>
          <w:tab w:val="left" w:pos="4380"/>
        </w:tabs>
        <w:rPr>
          <w:lang w:val="ru-RU"/>
        </w:rPr>
      </w:pPr>
      <w:r>
        <w:rPr>
          <w:lang w:val="ru-RU"/>
        </w:rPr>
        <w:t>— А ты был на это осе год назад?</w:t>
      </w:r>
    </w:p>
    <w:p w14:paraId="3DD4ACBF" w14:textId="01B2DCDC" w:rsidR="008C250E" w:rsidRDefault="008C250E" w:rsidP="0063005E">
      <w:pPr>
        <w:tabs>
          <w:tab w:val="left" w:pos="4380"/>
        </w:tabs>
        <w:rPr>
          <w:lang w:val="ru-RU"/>
        </w:rPr>
      </w:pPr>
      <w:r>
        <w:rPr>
          <w:lang w:val="ru-RU"/>
        </w:rPr>
        <w:t xml:space="preserve">— Около того. </w:t>
      </w:r>
      <w:r w:rsidR="006B73AA">
        <w:rPr>
          <w:lang w:val="ru-RU"/>
        </w:rPr>
        <w:t>Эх, Олежка, г</w:t>
      </w:r>
      <w:r w:rsidR="00885839">
        <w:rPr>
          <w:lang w:val="ru-RU"/>
        </w:rPr>
        <w:t>де меня только ни мотало за годы службы. Знал бы ты…</w:t>
      </w:r>
    </w:p>
    <w:p w14:paraId="14E9CE61" w14:textId="1CC44CB2" w:rsidR="008C250E" w:rsidRDefault="008C250E" w:rsidP="0063005E">
      <w:pPr>
        <w:tabs>
          <w:tab w:val="left" w:pos="4380"/>
        </w:tabs>
        <w:rPr>
          <w:lang w:val="ru-RU"/>
        </w:rPr>
      </w:pPr>
      <w:r>
        <w:rPr>
          <w:lang w:val="ru-RU"/>
        </w:rPr>
        <w:t>Григорьев как-то резко замолчал.</w:t>
      </w:r>
    </w:p>
    <w:p w14:paraId="07A7D992" w14:textId="3AB2E42B" w:rsidR="008C250E" w:rsidRDefault="008C250E" w:rsidP="0063005E">
      <w:pPr>
        <w:tabs>
          <w:tab w:val="left" w:pos="4380"/>
        </w:tabs>
        <w:rPr>
          <w:lang w:val="ru-RU"/>
        </w:rPr>
      </w:pPr>
      <w:r>
        <w:rPr>
          <w:lang w:val="ru-RU"/>
        </w:rPr>
        <w:t>— Что такое? — не понял я.</w:t>
      </w:r>
    </w:p>
    <w:p w14:paraId="0F966B60" w14:textId="0347DCF9" w:rsidR="008C250E" w:rsidRDefault="008C250E" w:rsidP="0063005E">
      <w:pPr>
        <w:tabs>
          <w:tab w:val="left" w:pos="4380"/>
        </w:tabs>
        <w:rPr>
          <w:lang w:val="ru-RU"/>
        </w:rPr>
      </w:pPr>
      <w:r>
        <w:rPr>
          <w:lang w:val="ru-RU"/>
        </w:rPr>
        <w:t>Люк стыковочного модуля открылся</w:t>
      </w:r>
      <w:r w:rsidR="00210931">
        <w:rPr>
          <w:lang w:val="ru-RU"/>
        </w:rPr>
        <w:t>, и</w:t>
      </w:r>
      <w:r>
        <w:rPr>
          <w:lang w:val="ru-RU"/>
        </w:rPr>
        <w:t xml:space="preserve"> из него по-пластунски вылез </w:t>
      </w:r>
      <w:r w:rsidR="00210931">
        <w:rPr>
          <w:lang w:val="ru-RU"/>
        </w:rPr>
        <w:t>мужчина</w:t>
      </w:r>
      <w:r>
        <w:rPr>
          <w:lang w:val="ru-RU"/>
        </w:rPr>
        <w:t xml:space="preserve"> в серой, точно вылинявшей форме. </w:t>
      </w:r>
      <w:r w:rsidR="00210931">
        <w:rPr>
          <w:lang w:val="ru-RU"/>
        </w:rPr>
        <w:t>Мужчина присел у края люка и занырнул в него с головой. Казалось, его засасывает в трубу мощным потоком воздуха.</w:t>
      </w:r>
    </w:p>
    <w:p w14:paraId="2F4642BF" w14:textId="5A0043B3" w:rsidR="00210931" w:rsidRDefault="00210931" w:rsidP="0063005E">
      <w:pPr>
        <w:tabs>
          <w:tab w:val="left" w:pos="4380"/>
        </w:tabs>
        <w:rPr>
          <w:lang w:val="ru-RU"/>
        </w:rPr>
      </w:pPr>
      <w:r>
        <w:rPr>
          <w:lang w:val="ru-RU"/>
        </w:rPr>
        <w:t>Через секунду из люка появляется упакованное в спальник тело. Я невольно дёргаюсь, чтобы помочь. Григорьев хватает меня за плечо.</w:t>
      </w:r>
    </w:p>
    <w:p w14:paraId="5AF7CCA8" w14:textId="40BDF0A1" w:rsidR="00DA11E0" w:rsidRDefault="00DA11E0" w:rsidP="0063005E">
      <w:pPr>
        <w:tabs>
          <w:tab w:val="left" w:pos="4380"/>
        </w:tabs>
        <w:rPr>
          <w:lang w:val="ru-RU"/>
        </w:rPr>
      </w:pPr>
      <w:r>
        <w:rPr>
          <w:lang w:val="ru-RU"/>
        </w:rPr>
        <w:lastRenderedPageBreak/>
        <w:t>— Не надо. Ребята здесь привычные, справятся. Ты сам-то пока едва на ногах стоишь.</w:t>
      </w:r>
    </w:p>
    <w:p w14:paraId="1631B074" w14:textId="67E65DDB" w:rsidR="00DA11E0" w:rsidRDefault="00DA11E0" w:rsidP="0063005E">
      <w:pPr>
        <w:tabs>
          <w:tab w:val="left" w:pos="4380"/>
        </w:tabs>
        <w:rPr>
          <w:lang w:val="ru-RU"/>
        </w:rPr>
      </w:pPr>
      <w:r>
        <w:rPr>
          <w:lang w:val="ru-RU"/>
        </w:rPr>
        <w:t>Из-за гравитационного прилива казалось, что труп ожил, попытался вырваться из липкого мешка, забившись в агонии, но потом всё же уступил натиску смерти и замер, свалившись на пол.</w:t>
      </w:r>
    </w:p>
    <w:p w14:paraId="5A6FD2EF" w14:textId="09267EA4" w:rsidR="007E3DC1" w:rsidRDefault="007E3DC1" w:rsidP="0063005E">
      <w:pPr>
        <w:tabs>
          <w:tab w:val="left" w:pos="4380"/>
        </w:tabs>
        <w:rPr>
          <w:lang w:val="ru-RU"/>
        </w:rPr>
      </w:pPr>
      <w:r>
        <w:rPr>
          <w:lang w:val="ru-RU"/>
        </w:rPr>
        <w:t>— Не смотри, — тихо сказал Григорьев.</w:t>
      </w:r>
    </w:p>
    <w:p w14:paraId="1BB90B64" w14:textId="7A0FDC0D" w:rsidR="007E3DC1" w:rsidRPr="007333FF" w:rsidRDefault="007E3DC1" w:rsidP="0063005E">
      <w:pPr>
        <w:tabs>
          <w:tab w:val="left" w:pos="4380"/>
        </w:tabs>
        <w:rPr>
          <w:lang w:val="ru-RU"/>
        </w:rPr>
      </w:pPr>
      <w:r>
        <w:rPr>
          <w:lang w:val="ru-RU"/>
        </w:rPr>
        <w:t>Но я всё равно смотрел.</w:t>
      </w:r>
    </w:p>
    <w:p w14:paraId="68283A54" w14:textId="0A972FBE" w:rsidR="00253372" w:rsidRDefault="00885839" w:rsidP="0063005E">
      <w:pPr>
        <w:tabs>
          <w:tab w:val="left" w:pos="4380"/>
        </w:tabs>
        <w:rPr>
          <w:lang w:val="ru-RU"/>
        </w:rPr>
      </w:pPr>
      <w:r>
        <w:rPr>
          <w:lang w:val="ru-RU"/>
        </w:rPr>
        <w:t>Из люка выбрался ещё один человек в сером, подтянулся на руках, зачем-то сражаясь с навалившейся тяжестью, но быстро сдался, переломившись, как ветхий манекен, в пояснице, и упёрся локтями в холодный металл.</w:t>
      </w:r>
    </w:p>
    <w:p w14:paraId="14EFC414" w14:textId="6CF62ADD" w:rsidR="00885839" w:rsidRDefault="00885839" w:rsidP="0063005E">
      <w:pPr>
        <w:tabs>
          <w:tab w:val="left" w:pos="4380"/>
        </w:tabs>
        <w:rPr>
          <w:lang w:val="ru-RU"/>
        </w:rPr>
      </w:pPr>
      <w:r>
        <w:rPr>
          <w:lang w:val="ru-RU"/>
        </w:rPr>
        <w:t xml:space="preserve">Через несколько секунд оба серых вдвоём подняли упакованное в спальник тело и, не глядя на нас, </w:t>
      </w:r>
      <w:r w:rsidR="00B6771C">
        <w:rPr>
          <w:lang w:val="ru-RU"/>
        </w:rPr>
        <w:t>утащили его за границы зрения.</w:t>
      </w:r>
    </w:p>
    <w:p w14:paraId="3B48441B" w14:textId="79B3FF44" w:rsidR="009E0360" w:rsidRDefault="009E0360" w:rsidP="0063005E">
      <w:pPr>
        <w:tabs>
          <w:tab w:val="left" w:pos="4380"/>
        </w:tabs>
        <w:rPr>
          <w:lang w:val="ru-RU"/>
        </w:rPr>
      </w:pPr>
      <w:r>
        <w:rPr>
          <w:lang w:val="ru-RU"/>
        </w:rPr>
        <w:t>— А вот навигатора я ещё не терял, — тихо сказал Григорьев.</w:t>
      </w:r>
    </w:p>
    <w:p w14:paraId="2FDB0FB9" w14:textId="53CE51C9" w:rsidR="00C7245A" w:rsidRDefault="00C7245A" w:rsidP="0063005E">
      <w:pPr>
        <w:tabs>
          <w:tab w:val="left" w:pos="4380"/>
        </w:tabs>
        <w:rPr>
          <w:lang w:val="ru-RU"/>
        </w:rPr>
      </w:pPr>
      <w:r>
        <w:rPr>
          <w:lang w:val="ru-RU"/>
        </w:rPr>
        <w:t>— Будет расследование? — спросил я.</w:t>
      </w:r>
    </w:p>
    <w:p w14:paraId="6B4CF919" w14:textId="1165D2B3" w:rsidR="00C7245A" w:rsidRDefault="00C7245A" w:rsidP="0063005E">
      <w:pPr>
        <w:tabs>
          <w:tab w:val="left" w:pos="4380"/>
        </w:tabs>
        <w:rPr>
          <w:lang w:val="ru-RU"/>
        </w:rPr>
      </w:pPr>
      <w:r>
        <w:rPr>
          <w:lang w:val="ru-RU"/>
        </w:rPr>
        <w:t>— Ты расследования боишься? Нашей вины тут нет, поверь. Несчастный случай. Может, даже к какой-нибудь премии представят. Или</w:t>
      </w:r>
      <w:r w:rsidR="008468B3">
        <w:rPr>
          <w:lang w:val="ru-RU"/>
        </w:rPr>
        <w:t>,</w:t>
      </w:r>
      <w:r w:rsidR="008468B3" w:rsidRPr="008468B3">
        <w:rPr>
          <w:lang w:val="ru-RU"/>
        </w:rPr>
        <w:t xml:space="preserve"> </w:t>
      </w:r>
      <w:r w:rsidR="008468B3">
        <w:rPr>
          <w:lang w:val="ru-RU"/>
        </w:rPr>
        <w:t>наоборот,</w:t>
      </w:r>
      <w:r>
        <w:rPr>
          <w:lang w:val="ru-RU"/>
        </w:rPr>
        <w:t xml:space="preserve"> отпуска лишат — скажут, что мы на осе уже достаточно нагулялись. Что </w:t>
      </w:r>
      <w:r w:rsidR="008468B3">
        <w:rPr>
          <w:lang w:val="ru-RU"/>
        </w:rPr>
        <w:t xml:space="preserve">им </w:t>
      </w:r>
      <w:r>
        <w:rPr>
          <w:lang w:val="ru-RU"/>
        </w:rPr>
        <w:t xml:space="preserve">там в центре </w:t>
      </w:r>
      <w:r w:rsidR="008468B3">
        <w:rPr>
          <w:lang w:val="ru-RU"/>
        </w:rPr>
        <w:t>в голову придёт</w:t>
      </w:r>
      <w:r>
        <w:rPr>
          <w:lang w:val="ru-RU"/>
        </w:rPr>
        <w:t>, одному чёрту ведомо.</w:t>
      </w:r>
    </w:p>
    <w:p w14:paraId="29DFD34E" w14:textId="602B5498" w:rsidR="002C72D1" w:rsidRDefault="002C72D1" w:rsidP="0063005E">
      <w:pPr>
        <w:tabs>
          <w:tab w:val="left" w:pos="4380"/>
        </w:tabs>
        <w:rPr>
          <w:lang w:val="ru-RU"/>
        </w:rPr>
      </w:pPr>
      <w:r>
        <w:rPr>
          <w:lang w:val="ru-RU"/>
        </w:rPr>
        <w:t>— Да пусть лишают. Главное, чтобы отсюда забрали.</w:t>
      </w:r>
    </w:p>
    <w:p w14:paraId="6DDDEBE0" w14:textId="7F5F2166" w:rsidR="002C72D1" w:rsidRDefault="002C72D1" w:rsidP="0063005E">
      <w:pPr>
        <w:tabs>
          <w:tab w:val="left" w:pos="4380"/>
        </w:tabs>
        <w:rPr>
          <w:lang w:val="ru-RU"/>
        </w:rPr>
      </w:pPr>
      <w:r>
        <w:rPr>
          <w:lang w:val="ru-RU"/>
        </w:rPr>
        <w:t>— Я сам в такую ситуацию ещё не попадал. — Григорьев вздохнул. В глазах у него на секунду мелькнула тень, как отражение дождевой капли в потухшей радужке. — Меня дома ждут, у меня семья.</w:t>
      </w:r>
    </w:p>
    <w:p w14:paraId="26D75682" w14:textId="77777777" w:rsidR="00341C76" w:rsidRDefault="00D65608" w:rsidP="0063005E">
      <w:pPr>
        <w:tabs>
          <w:tab w:val="left" w:pos="4380"/>
        </w:tabs>
        <w:rPr>
          <w:lang w:val="ru-RU"/>
        </w:rPr>
      </w:pPr>
      <w:r>
        <w:rPr>
          <w:lang w:val="ru-RU"/>
        </w:rPr>
        <w:t>Андреев продолжал что-то возбуждённо втолковывать Майорову, который слушал его с усталой улыбкой</w:t>
      </w:r>
      <w:r w:rsidR="002152FC">
        <w:rPr>
          <w:lang w:val="ru-RU"/>
        </w:rPr>
        <w:t>,</w:t>
      </w:r>
      <w:r>
        <w:rPr>
          <w:lang w:val="ru-RU"/>
        </w:rPr>
        <w:t xml:space="preserve"> механически кивая</w:t>
      </w:r>
      <w:r w:rsidR="002152FC">
        <w:rPr>
          <w:lang w:val="ru-RU"/>
        </w:rPr>
        <w:t>, как маятник</w:t>
      </w:r>
      <w:r>
        <w:rPr>
          <w:lang w:val="ru-RU"/>
        </w:rPr>
        <w:t>.</w:t>
      </w:r>
      <w:r w:rsidR="002152FC">
        <w:rPr>
          <w:lang w:val="ru-RU"/>
        </w:rPr>
        <w:t xml:space="preserve"> </w:t>
      </w:r>
      <w:r w:rsidR="00341C76">
        <w:rPr>
          <w:lang w:val="ru-RU"/>
        </w:rPr>
        <w:t>Минаева проверяла Кофману давление, едва нацепив на его исполинскую руку манжет.</w:t>
      </w:r>
    </w:p>
    <w:p w14:paraId="0846C2FE" w14:textId="20DB5429" w:rsidR="00D65608" w:rsidRDefault="00341C76" w:rsidP="0063005E">
      <w:pPr>
        <w:tabs>
          <w:tab w:val="left" w:pos="4380"/>
        </w:tabs>
        <w:rPr>
          <w:lang w:val="ru-RU"/>
        </w:rPr>
      </w:pPr>
      <w:r>
        <w:rPr>
          <w:lang w:val="ru-RU"/>
        </w:rPr>
        <w:t>От всей этой деловитой суеты, звучащих вразнобой голосов, утробного шума воздуховодов кружилась голова. Коридор у причала угнетал размерами. За три с лишним недели на «Грозном» я так привык к дефициту пространства, что чувствовал себя, как глубоководная рыба, которую вытащили на поверхность.</w:t>
      </w:r>
      <w:r w:rsidR="00B04F99">
        <w:rPr>
          <w:lang w:val="ru-RU"/>
        </w:rPr>
        <w:t xml:space="preserve"> Казалось, ещё немного, и у меня полопаются сосуды от кессонной болезни.</w:t>
      </w:r>
    </w:p>
    <w:p w14:paraId="227317BA" w14:textId="49A4EB27" w:rsidR="00B04F99" w:rsidRDefault="00912EF0" w:rsidP="0063005E">
      <w:pPr>
        <w:tabs>
          <w:tab w:val="left" w:pos="4380"/>
        </w:tabs>
        <w:rPr>
          <w:lang w:val="ru-RU"/>
        </w:rPr>
      </w:pPr>
      <w:r>
        <w:rPr>
          <w:lang w:val="ru-RU"/>
        </w:rPr>
        <w:t>— Да ты расслабься, Олежка, — сказал Григорьев. — От нас уже ничего не зависит.</w:t>
      </w:r>
    </w:p>
    <w:p w14:paraId="1E53CCFB" w14:textId="7AF39CAF" w:rsidR="00912EF0" w:rsidRDefault="00912EF0" w:rsidP="0063005E">
      <w:pPr>
        <w:tabs>
          <w:tab w:val="left" w:pos="4380"/>
        </w:tabs>
        <w:rPr>
          <w:lang w:val="ru-RU"/>
        </w:rPr>
      </w:pPr>
      <w:r>
        <w:rPr>
          <w:lang w:val="ru-RU"/>
        </w:rPr>
        <w:t xml:space="preserve">— То же самое мне во время </w:t>
      </w:r>
      <w:proofErr w:type="spellStart"/>
      <w:r>
        <w:rPr>
          <w:lang w:val="ru-RU"/>
        </w:rPr>
        <w:t>бранка</w:t>
      </w:r>
      <w:proofErr w:type="spellEnd"/>
      <w:r>
        <w:rPr>
          <w:lang w:val="ru-RU"/>
        </w:rPr>
        <w:t xml:space="preserve"> говорили. От нас вообще хоть когда-нибудь что-то зависит?</w:t>
      </w:r>
    </w:p>
    <w:p w14:paraId="553085CA" w14:textId="5A5DE7E9" w:rsidR="00B424D0" w:rsidRDefault="00B424D0" w:rsidP="0063005E">
      <w:pPr>
        <w:tabs>
          <w:tab w:val="left" w:pos="4380"/>
        </w:tabs>
        <w:rPr>
          <w:lang w:val="ru-RU"/>
        </w:rPr>
      </w:pPr>
      <w:r>
        <w:rPr>
          <w:lang w:val="ru-RU"/>
        </w:rPr>
        <w:t>— Видимо, не в этот раз, — развёл руками Григорьев.</w:t>
      </w:r>
      <w:r w:rsidR="004F55AD">
        <w:rPr>
          <w:lang w:val="ru-RU"/>
        </w:rPr>
        <w:t xml:space="preserve"> — Я бы на твоём месте сходил к Алине, попросил бы каких-нибудь колёс. После такого стресса можно и расслабиться. Мыслей всяких поменьше в голове будет.</w:t>
      </w:r>
    </w:p>
    <w:p w14:paraId="326C9E81" w14:textId="6E019026" w:rsidR="004F55AD" w:rsidRDefault="004F55AD" w:rsidP="0063005E">
      <w:pPr>
        <w:tabs>
          <w:tab w:val="left" w:pos="4380"/>
        </w:tabs>
        <w:rPr>
          <w:lang w:val="ru-RU"/>
        </w:rPr>
      </w:pPr>
      <w:r>
        <w:rPr>
          <w:lang w:val="ru-RU"/>
        </w:rPr>
        <w:t>— Обойдусь как-нибудь без колёс. Просто чувство такое… — начал я.</w:t>
      </w:r>
    </w:p>
    <w:p w14:paraId="248D0B0E" w14:textId="1C705FCF" w:rsidR="00103674" w:rsidRDefault="004F55AD" w:rsidP="0063005E">
      <w:pPr>
        <w:tabs>
          <w:tab w:val="left" w:pos="4380"/>
        </w:tabs>
        <w:rPr>
          <w:lang w:val="ru-RU"/>
        </w:rPr>
      </w:pPr>
      <w:r>
        <w:rPr>
          <w:lang w:val="ru-RU"/>
        </w:rPr>
        <w:t>К нам подошёл Андреев месте с Лысановым из службы безопасности.</w:t>
      </w:r>
    </w:p>
    <w:p w14:paraId="0D0293BE" w14:textId="0E0BC5DA" w:rsidR="00AC40E8" w:rsidRDefault="00AC40E8" w:rsidP="0063005E">
      <w:pPr>
        <w:tabs>
          <w:tab w:val="left" w:pos="4380"/>
        </w:tabs>
        <w:rPr>
          <w:lang w:val="ru-RU"/>
        </w:rPr>
      </w:pPr>
      <w:r>
        <w:rPr>
          <w:lang w:val="ru-RU"/>
        </w:rPr>
        <w:lastRenderedPageBreak/>
        <w:t xml:space="preserve">— Как настроение, товарищи? — улыбнулся он и тут же продолжил, не </w:t>
      </w:r>
      <w:r w:rsidR="00AE6C3A">
        <w:rPr>
          <w:lang w:val="ru-RU"/>
        </w:rPr>
        <w:t>дождавшись</w:t>
      </w:r>
      <w:r>
        <w:rPr>
          <w:lang w:val="ru-RU"/>
        </w:rPr>
        <w:t xml:space="preserve"> ответа: — Не все </w:t>
      </w:r>
      <w:r w:rsidR="00013941">
        <w:rPr>
          <w:lang w:val="ru-RU"/>
        </w:rPr>
        <w:t>модули</w:t>
      </w:r>
      <w:r>
        <w:rPr>
          <w:lang w:val="ru-RU"/>
        </w:rPr>
        <w:t xml:space="preserve"> у нас на станции, к сожалению, готовы к приёму гостей. Поэтому мы разместим вас в разных жилых блоках. Есть какие-нибудь пожелания?</w:t>
      </w:r>
    </w:p>
    <w:p w14:paraId="01639D41" w14:textId="4AD3DEBB" w:rsidR="00AC40E8" w:rsidRDefault="00AC40E8" w:rsidP="0063005E">
      <w:pPr>
        <w:tabs>
          <w:tab w:val="left" w:pos="4380"/>
        </w:tabs>
        <w:rPr>
          <w:lang w:val="ru-RU"/>
        </w:rPr>
      </w:pPr>
      <w:r>
        <w:rPr>
          <w:lang w:val="ru-RU"/>
        </w:rPr>
        <w:t>— Мне с видом на океан, если можно, — сказал Григорьев.</w:t>
      </w:r>
    </w:p>
    <w:p w14:paraId="6069692B" w14:textId="77777777" w:rsidR="001773FF" w:rsidRDefault="00AC40E8" w:rsidP="0063005E">
      <w:pPr>
        <w:tabs>
          <w:tab w:val="left" w:pos="4380"/>
        </w:tabs>
        <w:rPr>
          <w:lang w:val="ru-RU"/>
        </w:rPr>
      </w:pPr>
      <w:r>
        <w:rPr>
          <w:lang w:val="ru-RU"/>
        </w:rPr>
        <w:t xml:space="preserve">— </w:t>
      </w:r>
      <w:r w:rsidR="00B830F9">
        <w:rPr>
          <w:lang w:val="ru-RU"/>
        </w:rPr>
        <w:t>С этим проблем не будет! — рассмеялся Андреев. — Тут он в каждое окошко иногда заглядывает</w:t>
      </w:r>
      <w:r w:rsidR="00013941">
        <w:rPr>
          <w:lang w:val="ru-RU"/>
        </w:rPr>
        <w:t>!</w:t>
      </w:r>
    </w:p>
    <w:p w14:paraId="2A51B321" w14:textId="6EFC08E4" w:rsidR="001773FF" w:rsidRDefault="001773FF" w:rsidP="0063005E">
      <w:pPr>
        <w:tabs>
          <w:tab w:val="left" w:pos="4380"/>
        </w:tabs>
        <w:rPr>
          <w:lang w:val="ru-RU"/>
        </w:rPr>
      </w:pPr>
      <w:r>
        <w:rPr>
          <w:lang w:val="ru-RU"/>
        </w:rPr>
        <w:t>— Вот чудесно!</w:t>
      </w:r>
    </w:p>
    <w:p w14:paraId="5A060FF3" w14:textId="1CE4DAC9" w:rsidR="00AC40E8" w:rsidRDefault="001773FF" w:rsidP="0063005E">
      <w:pPr>
        <w:tabs>
          <w:tab w:val="left" w:pos="4380"/>
        </w:tabs>
        <w:rPr>
          <w:lang w:val="ru-RU"/>
        </w:rPr>
      </w:pPr>
      <w:r>
        <w:rPr>
          <w:lang w:val="ru-RU"/>
        </w:rPr>
        <w:t xml:space="preserve">— Да, да, первая линия, как на лучших курортах. </w:t>
      </w:r>
      <w:r w:rsidR="00B830F9">
        <w:rPr>
          <w:lang w:val="ru-RU"/>
        </w:rPr>
        <w:t>Время у нас по Москве, кстати. Ну, может, на пару минут отстаёт — главный хронометр после запуска станции не трогали. И сейчас уже восемь. — Андреев посмотрел на меня по-отечески, снизу вверх. — Мы тут кое-что ещё обсудим с руководством, а вам, Олег, предлагаю отдохнуть. Михаил вас проводит.</w:t>
      </w:r>
    </w:p>
    <w:p w14:paraId="1605B237" w14:textId="3498B0F8" w:rsidR="00825F0A" w:rsidRDefault="00825F0A" w:rsidP="0063005E">
      <w:pPr>
        <w:tabs>
          <w:tab w:val="left" w:pos="4380"/>
        </w:tabs>
        <w:rPr>
          <w:lang w:val="ru-RU"/>
        </w:rPr>
      </w:pPr>
      <w:r>
        <w:rPr>
          <w:lang w:val="ru-RU"/>
        </w:rPr>
        <w:t>Лысанов вытянулся</w:t>
      </w:r>
      <w:r w:rsidR="00B56B80">
        <w:rPr>
          <w:lang w:val="ru-RU"/>
        </w:rPr>
        <w:t>,</w:t>
      </w:r>
      <w:r>
        <w:rPr>
          <w:lang w:val="ru-RU"/>
        </w:rPr>
        <w:t xml:space="preserve"> как на плацу</w:t>
      </w:r>
      <w:r w:rsidR="00B56B80">
        <w:rPr>
          <w:lang w:val="ru-RU"/>
        </w:rPr>
        <w:t>,</w:t>
      </w:r>
      <w:r>
        <w:rPr>
          <w:lang w:val="ru-RU"/>
        </w:rPr>
        <w:t xml:space="preserve"> и кивнул. Андреев утащил куда-то </w:t>
      </w:r>
      <w:r w:rsidR="00B56B80">
        <w:rPr>
          <w:lang w:val="ru-RU"/>
        </w:rPr>
        <w:t xml:space="preserve">Григорьева </w:t>
      </w:r>
      <w:r>
        <w:rPr>
          <w:lang w:val="ru-RU"/>
        </w:rPr>
        <w:t>за руку.</w:t>
      </w:r>
    </w:p>
    <w:p w14:paraId="3CA182CE" w14:textId="4D95C6F6" w:rsidR="00825F0A" w:rsidRDefault="00825F0A" w:rsidP="0063005E">
      <w:pPr>
        <w:tabs>
          <w:tab w:val="left" w:pos="4380"/>
        </w:tabs>
        <w:rPr>
          <w:lang w:val="ru-RU"/>
        </w:rPr>
      </w:pPr>
      <w:r>
        <w:rPr>
          <w:lang w:val="ru-RU"/>
        </w:rPr>
        <w:t xml:space="preserve">— Пойдёмте, — сказал </w:t>
      </w:r>
      <w:r w:rsidR="00860687">
        <w:rPr>
          <w:lang w:val="ru-RU"/>
        </w:rPr>
        <w:t>Лысанов</w:t>
      </w:r>
      <w:r>
        <w:rPr>
          <w:lang w:val="ru-RU"/>
        </w:rPr>
        <w:t xml:space="preserve"> и зашагал по коридору, не дожидаясь меня.</w:t>
      </w:r>
    </w:p>
    <w:p w14:paraId="56550D82" w14:textId="645AFB18" w:rsidR="00825F0A" w:rsidRDefault="00825F0A" w:rsidP="0063005E">
      <w:pPr>
        <w:tabs>
          <w:tab w:val="left" w:pos="4380"/>
        </w:tabs>
        <w:rPr>
          <w:lang w:val="ru-RU"/>
        </w:rPr>
      </w:pPr>
      <w:r>
        <w:rPr>
          <w:lang w:val="ru-RU"/>
        </w:rPr>
        <w:t>Стоило нам немного отойти от причала, как освещение притихло</w:t>
      </w:r>
      <w:r w:rsidR="00550C09">
        <w:rPr>
          <w:lang w:val="ru-RU"/>
        </w:rPr>
        <w:t>,</w:t>
      </w:r>
      <w:r>
        <w:rPr>
          <w:lang w:val="ru-RU"/>
        </w:rPr>
        <w:t xml:space="preserve"> и сошёл на нет шум от воздуховодов.</w:t>
      </w:r>
    </w:p>
    <w:p w14:paraId="211E2D12" w14:textId="4EFEF14D" w:rsidR="00825F0A" w:rsidRDefault="002334E8" w:rsidP="0063005E">
      <w:pPr>
        <w:tabs>
          <w:tab w:val="left" w:pos="4380"/>
        </w:tabs>
        <w:rPr>
          <w:lang w:val="ru-RU"/>
        </w:rPr>
      </w:pPr>
      <w:r>
        <w:rPr>
          <w:lang w:val="ru-RU"/>
        </w:rPr>
        <w:t>— Сколько на станции уровней? — спросил я, когда мы подошли к лифтовой шахте.</w:t>
      </w:r>
    </w:p>
    <w:p w14:paraId="72114888" w14:textId="732FE033" w:rsidR="00013941" w:rsidRDefault="00013941" w:rsidP="0063005E">
      <w:pPr>
        <w:tabs>
          <w:tab w:val="left" w:pos="4380"/>
        </w:tabs>
        <w:rPr>
          <w:lang w:val="ru-RU"/>
        </w:rPr>
      </w:pPr>
      <w:r>
        <w:rPr>
          <w:lang w:val="ru-RU"/>
        </w:rPr>
        <w:t xml:space="preserve">— Три, — ответил Лысанов. — Этот мы называем нижним. На </w:t>
      </w:r>
      <w:r w:rsidR="002D47E3">
        <w:rPr>
          <w:lang w:val="ru-RU"/>
        </w:rPr>
        <w:t>втором</w:t>
      </w:r>
      <w:r>
        <w:rPr>
          <w:lang w:val="ru-RU"/>
        </w:rPr>
        <w:t xml:space="preserve"> жилые</w:t>
      </w:r>
      <w:r w:rsidR="00EB41EE">
        <w:rPr>
          <w:lang w:val="ru-RU"/>
        </w:rPr>
        <w:t xml:space="preserve"> модули и столовая. На верхнем — рубка и научные модули.</w:t>
      </w:r>
    </w:p>
    <w:p w14:paraId="71914A1F" w14:textId="3FD93506" w:rsidR="00EB41EE" w:rsidRDefault="00EB41EE" w:rsidP="0063005E">
      <w:pPr>
        <w:tabs>
          <w:tab w:val="left" w:pos="4380"/>
        </w:tabs>
        <w:rPr>
          <w:lang w:val="ru-RU"/>
        </w:rPr>
      </w:pPr>
      <w:r>
        <w:rPr>
          <w:lang w:val="ru-RU"/>
        </w:rPr>
        <w:t>Двери в кабину лифта со стоном раскрылись. Лысанов зашёл внутрь. Пол под его ногами покачнулся, а единственная лампа на потолке тут же истерически замерцала.</w:t>
      </w:r>
    </w:p>
    <w:p w14:paraId="02408E1B" w14:textId="6BD05C0B" w:rsidR="00EB41EE" w:rsidRDefault="00EB41EE" w:rsidP="0063005E">
      <w:pPr>
        <w:tabs>
          <w:tab w:val="left" w:pos="4380"/>
        </w:tabs>
        <w:rPr>
          <w:lang w:val="ru-RU"/>
        </w:rPr>
      </w:pPr>
      <w:r>
        <w:rPr>
          <w:lang w:val="ru-RU"/>
        </w:rPr>
        <w:t>— Давайте, не бойтесь, — поторопил он меня. — Здесь всё отлично работает.</w:t>
      </w:r>
    </w:p>
    <w:p w14:paraId="19FABEC1" w14:textId="5F78E9A0" w:rsidR="00EB41EE" w:rsidRDefault="00EB41EE" w:rsidP="0063005E">
      <w:pPr>
        <w:tabs>
          <w:tab w:val="left" w:pos="4380"/>
        </w:tabs>
        <w:rPr>
          <w:lang w:val="ru-RU"/>
        </w:rPr>
      </w:pPr>
      <w:r>
        <w:rPr>
          <w:lang w:val="ru-RU"/>
        </w:rPr>
        <w:t xml:space="preserve">— </w:t>
      </w:r>
      <w:r w:rsidR="0064660A">
        <w:rPr>
          <w:lang w:val="ru-RU"/>
        </w:rPr>
        <w:t>Значит, мы едем на второй, — сказал я просто, чтобы не молчать</w:t>
      </w:r>
      <w:r w:rsidR="00AF7F3F">
        <w:rPr>
          <w:lang w:val="ru-RU"/>
        </w:rPr>
        <w:t>.</w:t>
      </w:r>
    </w:p>
    <w:p w14:paraId="1F9D153D" w14:textId="788865F7" w:rsidR="000424E1" w:rsidRDefault="000424E1" w:rsidP="0063005E">
      <w:pPr>
        <w:tabs>
          <w:tab w:val="left" w:pos="4380"/>
        </w:tabs>
        <w:rPr>
          <w:lang w:val="ru-RU"/>
        </w:rPr>
      </w:pPr>
      <w:r>
        <w:rPr>
          <w:lang w:val="ru-RU"/>
        </w:rPr>
        <w:t>— Да. — Лысанов ткнул в металлическую кнопку, и лифт с унылым скрежетом пополз вверх. — Но столовая уже не работает. В модуле есть диспенсер для воды, если захочется пить.</w:t>
      </w:r>
    </w:p>
    <w:p w14:paraId="164B6B0B" w14:textId="4A37B0A7" w:rsidR="000424E1" w:rsidRDefault="000424E1" w:rsidP="0063005E">
      <w:pPr>
        <w:tabs>
          <w:tab w:val="left" w:pos="4380"/>
        </w:tabs>
        <w:rPr>
          <w:lang w:val="ru-RU"/>
        </w:rPr>
      </w:pPr>
      <w:r>
        <w:rPr>
          <w:lang w:val="ru-RU"/>
        </w:rPr>
        <w:t>— Не страшно, я не голоден.</w:t>
      </w:r>
    </w:p>
    <w:p w14:paraId="4C21C200" w14:textId="2580AA1E" w:rsidR="000424E1" w:rsidRDefault="000424E1" w:rsidP="0063005E">
      <w:pPr>
        <w:tabs>
          <w:tab w:val="left" w:pos="4380"/>
        </w:tabs>
        <w:rPr>
          <w:lang w:val="ru-RU"/>
        </w:rPr>
      </w:pPr>
      <w:r>
        <w:rPr>
          <w:lang w:val="ru-RU"/>
        </w:rPr>
        <w:t>Кабину лифта трясло так, словно мы поднимались из гравитационного колодца.</w:t>
      </w:r>
    </w:p>
    <w:p w14:paraId="22854FB8" w14:textId="7B57C517" w:rsidR="004F55AD" w:rsidRDefault="00550C09" w:rsidP="0063005E">
      <w:pPr>
        <w:tabs>
          <w:tab w:val="left" w:pos="4380"/>
        </w:tabs>
        <w:rPr>
          <w:lang w:val="ru-RU"/>
        </w:rPr>
      </w:pPr>
      <w:r>
        <w:rPr>
          <w:lang w:val="ru-RU"/>
        </w:rPr>
        <w:t xml:space="preserve">— Сигнал для побудки у нас в девять, — сказал Лысанов, когда мы вышли в очередной коридор. — Но, — он сдвинул брови, и кожа на лбу сложилась двумя складками, — вам это, наверное, </w:t>
      </w:r>
      <w:r w:rsidR="00846905">
        <w:rPr>
          <w:lang w:val="ru-RU"/>
        </w:rPr>
        <w:t xml:space="preserve">пока </w:t>
      </w:r>
      <w:r>
        <w:rPr>
          <w:lang w:val="ru-RU"/>
        </w:rPr>
        <w:t>не актуально. Тогда можно отключить сигнал. В модуле есть рычаг на стене</w:t>
      </w:r>
      <w:r w:rsidR="00E8243F">
        <w:rPr>
          <w:lang w:val="ru-RU"/>
        </w:rPr>
        <w:t>, но он под клапаном.</w:t>
      </w:r>
    </w:p>
    <w:p w14:paraId="1E7919D1" w14:textId="15C376F0" w:rsidR="00550C09" w:rsidRDefault="00550C09" w:rsidP="0063005E">
      <w:pPr>
        <w:tabs>
          <w:tab w:val="left" w:pos="4380"/>
        </w:tabs>
        <w:rPr>
          <w:lang w:val="ru-RU"/>
        </w:rPr>
      </w:pPr>
      <w:r>
        <w:rPr>
          <w:lang w:val="ru-RU"/>
        </w:rPr>
        <w:t>— Разберусь.</w:t>
      </w:r>
      <w:r w:rsidR="00E8243F">
        <w:rPr>
          <w:lang w:val="ru-RU"/>
        </w:rPr>
        <w:t xml:space="preserve"> Я же всё инженер.</w:t>
      </w:r>
    </w:p>
    <w:p w14:paraId="0D079D6E" w14:textId="21BFC944" w:rsidR="00966FDD" w:rsidRDefault="00966FDD" w:rsidP="0063005E">
      <w:pPr>
        <w:tabs>
          <w:tab w:val="left" w:pos="4380"/>
        </w:tabs>
        <w:rPr>
          <w:lang w:val="ru-RU"/>
        </w:rPr>
      </w:pPr>
      <w:r>
        <w:rPr>
          <w:lang w:val="ru-RU"/>
        </w:rPr>
        <w:lastRenderedPageBreak/>
        <w:t xml:space="preserve">Коридор на втором уровне был довольно узким, и освещение уже переключили в вечерний режим, из-за чего казалось, что мы спускаемся в мягкие сумерки. В узкие, как бойницы, иллюминаторы не было видно ничего, кроме темноты. Я так устал от этой стерильной пустоты во время </w:t>
      </w:r>
      <w:proofErr w:type="spellStart"/>
      <w:r>
        <w:rPr>
          <w:lang w:val="ru-RU"/>
        </w:rPr>
        <w:t>бранка</w:t>
      </w:r>
      <w:proofErr w:type="spellEnd"/>
      <w:r>
        <w:rPr>
          <w:lang w:val="ru-RU"/>
        </w:rPr>
        <w:t>, что хотел задержаться на минутку, вглядеться в темноту, надеясь, что она рассеется под моим взглядом, но Лысанов упрямо тянул вперёд.</w:t>
      </w:r>
    </w:p>
    <w:p w14:paraId="44BAA7B3" w14:textId="6CC13A41" w:rsidR="00966FDD" w:rsidRDefault="00966FDD" w:rsidP="0063005E">
      <w:pPr>
        <w:tabs>
          <w:tab w:val="left" w:pos="4380"/>
        </w:tabs>
        <w:rPr>
          <w:lang w:val="ru-RU"/>
        </w:rPr>
      </w:pPr>
      <w:r>
        <w:rPr>
          <w:lang w:val="ru-RU"/>
        </w:rPr>
        <w:t>— Интерком в каждом модуле, — продолжал он. — Связь по номеру модуля. Можно выйти на общий канал, но это не рекомендуется.</w:t>
      </w:r>
    </w:p>
    <w:p w14:paraId="54E52A82" w14:textId="7B334B81" w:rsidR="008827E5" w:rsidRDefault="008827E5" w:rsidP="0063005E">
      <w:pPr>
        <w:tabs>
          <w:tab w:val="left" w:pos="4380"/>
        </w:tabs>
        <w:rPr>
          <w:lang w:val="ru-RU"/>
        </w:rPr>
      </w:pPr>
      <w:r>
        <w:rPr>
          <w:lang w:val="ru-RU"/>
        </w:rPr>
        <w:t>По пути нам встретилась девушка — совсем юная, как будто вчера сдавала дипломную.</w:t>
      </w:r>
    </w:p>
    <w:p w14:paraId="05935463" w14:textId="646C81F6" w:rsidR="008827E5" w:rsidRDefault="008827E5" w:rsidP="0063005E">
      <w:pPr>
        <w:tabs>
          <w:tab w:val="left" w:pos="4380"/>
        </w:tabs>
        <w:rPr>
          <w:lang w:val="ru-RU"/>
        </w:rPr>
      </w:pPr>
      <w:r>
        <w:rPr>
          <w:lang w:val="ru-RU"/>
        </w:rPr>
        <w:t>Она замерла, уставилась на меня так, пытаясь прочитать что-то в глазах, но ничего не сказала, а лишь приветственно кивнула Лысанову и пошла дальше.</w:t>
      </w:r>
    </w:p>
    <w:p w14:paraId="14237FBE" w14:textId="2FE89616" w:rsidR="008827E5" w:rsidRDefault="00600D2F" w:rsidP="0063005E">
      <w:pPr>
        <w:tabs>
          <w:tab w:val="left" w:pos="4380"/>
        </w:tabs>
        <w:rPr>
          <w:lang w:val="ru-RU"/>
        </w:rPr>
      </w:pPr>
      <w:r>
        <w:rPr>
          <w:lang w:val="ru-RU"/>
        </w:rPr>
        <w:t>— А сколько сейчас на станции людей? — спросил я.</w:t>
      </w:r>
    </w:p>
    <w:p w14:paraId="10DEB6D8" w14:textId="306147A3" w:rsidR="00600D2F" w:rsidRDefault="00600D2F" w:rsidP="0063005E">
      <w:pPr>
        <w:tabs>
          <w:tab w:val="left" w:pos="4380"/>
        </w:tabs>
        <w:rPr>
          <w:lang w:val="ru-RU"/>
        </w:rPr>
      </w:pPr>
      <w:r>
        <w:rPr>
          <w:lang w:val="ru-RU"/>
        </w:rPr>
        <w:t>— Вместе с вами — тридцать один.</w:t>
      </w:r>
    </w:p>
    <w:p w14:paraId="4243AA8F" w14:textId="68DAA7F1" w:rsidR="00600D2F" w:rsidRDefault="00600D2F" w:rsidP="0063005E">
      <w:pPr>
        <w:tabs>
          <w:tab w:val="left" w:pos="4380"/>
        </w:tabs>
        <w:rPr>
          <w:lang w:val="ru-RU"/>
        </w:rPr>
      </w:pPr>
      <w:r>
        <w:rPr>
          <w:lang w:val="ru-RU"/>
        </w:rPr>
        <w:t>Лысанов подвёл меня к похожей на ворота шлюза двери и сунул в руки увесистый металлический ключ.</w:t>
      </w:r>
    </w:p>
    <w:p w14:paraId="1B25C0E4" w14:textId="26A44422" w:rsidR="00600D2F" w:rsidRDefault="00600D2F" w:rsidP="0063005E">
      <w:pPr>
        <w:tabs>
          <w:tab w:val="left" w:pos="4380"/>
        </w:tabs>
        <w:rPr>
          <w:lang w:val="ru-RU"/>
        </w:rPr>
      </w:pPr>
      <w:r>
        <w:rPr>
          <w:lang w:val="ru-RU"/>
        </w:rPr>
        <w:t>— Модуль три, — сказал он и дёрнул за рычаг в стене.</w:t>
      </w:r>
    </w:p>
    <w:p w14:paraId="2B21A403" w14:textId="7BD20506" w:rsidR="00600D2F" w:rsidRDefault="00156664" w:rsidP="0063005E">
      <w:pPr>
        <w:tabs>
          <w:tab w:val="left" w:pos="4380"/>
        </w:tabs>
        <w:rPr>
          <w:lang w:val="ru-RU"/>
        </w:rPr>
      </w:pPr>
      <w:r>
        <w:rPr>
          <w:lang w:val="ru-RU"/>
        </w:rPr>
        <w:t>От неожиданности я покачнулся, и Лысанов крепко ухватил меня за плечо. Пол под крутым откосом уходил вниз, в выбеленные светом недра станции.</w:t>
      </w:r>
    </w:p>
    <w:p w14:paraId="78350622" w14:textId="5FE4E622" w:rsidR="00946C22" w:rsidRDefault="00946C22" w:rsidP="0063005E">
      <w:pPr>
        <w:tabs>
          <w:tab w:val="left" w:pos="4380"/>
        </w:tabs>
        <w:rPr>
          <w:lang w:val="ru-RU"/>
        </w:rPr>
      </w:pPr>
      <w:r>
        <w:rPr>
          <w:lang w:val="ru-RU"/>
        </w:rPr>
        <w:t xml:space="preserve">— Другой вектор гравитации, — сказал Лысанов. — Вы что, на </w:t>
      </w:r>
      <w:r w:rsidR="00974DEA">
        <w:rPr>
          <w:lang w:val="ru-RU"/>
        </w:rPr>
        <w:t>станциях</w:t>
      </w:r>
      <w:r>
        <w:rPr>
          <w:lang w:val="ru-RU"/>
        </w:rPr>
        <w:t xml:space="preserve"> раньше не были?</w:t>
      </w:r>
    </w:p>
    <w:p w14:paraId="602ACC26" w14:textId="689A3A43" w:rsidR="00946C22" w:rsidRDefault="00946C22" w:rsidP="0063005E">
      <w:pPr>
        <w:tabs>
          <w:tab w:val="left" w:pos="4380"/>
        </w:tabs>
        <w:rPr>
          <w:lang w:val="ru-RU"/>
        </w:rPr>
      </w:pPr>
      <w:r>
        <w:rPr>
          <w:lang w:val="ru-RU"/>
        </w:rPr>
        <w:t>— Был, — проговорил я, — но такого не видел.</w:t>
      </w:r>
    </w:p>
    <w:p w14:paraId="526D62C6" w14:textId="54DFF265" w:rsidR="00AD43D5" w:rsidRDefault="00AD43D5" w:rsidP="0063005E">
      <w:pPr>
        <w:tabs>
          <w:tab w:val="left" w:pos="4380"/>
        </w:tabs>
        <w:rPr>
          <w:lang w:val="ru-RU"/>
        </w:rPr>
      </w:pPr>
      <w:r>
        <w:rPr>
          <w:lang w:val="ru-RU"/>
        </w:rPr>
        <w:t>— Вот теперь посмотрите. А мне — пора.</w:t>
      </w:r>
    </w:p>
    <w:p w14:paraId="267A1B51" w14:textId="2B9C6779" w:rsidR="00AD43D5" w:rsidRDefault="00AD43D5" w:rsidP="0063005E">
      <w:pPr>
        <w:tabs>
          <w:tab w:val="left" w:pos="4380"/>
        </w:tabs>
        <w:rPr>
          <w:lang w:val="ru-RU"/>
        </w:rPr>
      </w:pPr>
      <w:r>
        <w:rPr>
          <w:lang w:val="ru-RU"/>
        </w:rPr>
        <w:t>Я набрал побольше воздуха в грудь, словно собирался сигануть с головой в прорубь, и сделал осторожный шаг. Мозг отчаянно вопил, что сейчас покачусь вниз, как марионетка с оборванными нитками, но гравитационная волна мягко подтолкнула меня вперёд и прижала к полу, как на магнитах.</w:t>
      </w:r>
    </w:p>
    <w:p w14:paraId="6F35AD14" w14:textId="52CA5D19" w:rsidR="005A144F" w:rsidRDefault="005A144F" w:rsidP="0063005E">
      <w:pPr>
        <w:tabs>
          <w:tab w:val="left" w:pos="4380"/>
        </w:tabs>
        <w:rPr>
          <w:lang w:val="ru-RU"/>
        </w:rPr>
      </w:pPr>
      <w:r>
        <w:rPr>
          <w:lang w:val="ru-RU"/>
        </w:rPr>
        <w:t>Лысанов и правда ушёл. Гермодверь за спиной закрылась.</w:t>
      </w:r>
    </w:p>
    <w:p w14:paraId="3DC05FA5" w14:textId="512301F1" w:rsidR="00E84137" w:rsidRDefault="00E84137" w:rsidP="0063005E">
      <w:pPr>
        <w:tabs>
          <w:tab w:val="left" w:pos="4380"/>
        </w:tabs>
        <w:rPr>
          <w:lang w:val="ru-RU"/>
        </w:rPr>
      </w:pPr>
      <w:r>
        <w:rPr>
          <w:lang w:val="ru-RU"/>
        </w:rPr>
        <w:t>Жилой блок — под номером «С», судя по висящей у потолка, как табло на аэровокзале, табличке — состоял из дюжины модулей.</w:t>
      </w:r>
      <w:r w:rsidR="00182EFC" w:rsidRPr="00182EFC">
        <w:rPr>
          <w:lang w:val="ru-RU"/>
        </w:rPr>
        <w:t xml:space="preserve"> </w:t>
      </w:r>
      <w:r w:rsidR="00182EFC">
        <w:rPr>
          <w:lang w:val="ru-RU"/>
        </w:rPr>
        <w:t>Я открыл свою дверь на удивление громким, крикливо щёлкающим ключом и зашёл в каюту.</w:t>
      </w:r>
    </w:p>
    <w:p w14:paraId="20CB2148" w14:textId="5AA73056" w:rsidR="00EE5438" w:rsidRDefault="00EE5438" w:rsidP="0063005E">
      <w:pPr>
        <w:tabs>
          <w:tab w:val="left" w:pos="4380"/>
        </w:tabs>
        <w:rPr>
          <w:lang w:val="ru-RU"/>
        </w:rPr>
      </w:pPr>
      <w:r>
        <w:rPr>
          <w:lang w:val="ru-RU"/>
        </w:rPr>
        <w:t>После каюты на «Грозном» жилой модуль выглядел, как люксовый номер в дорогом отеле. Лампа тут же приветливо мигнула мне, омыв светом небольшой столик с диспенсером воды, угловатое кресло и настоящий иллюминатор со шторкой из металлических пластин, похожей на диафрагму фотоаппарата. Иллюминатор, впрочем, был закрыт, чтобы зазря не растрачивать орбитальный вид.</w:t>
      </w:r>
    </w:p>
    <w:p w14:paraId="6BDAD125" w14:textId="5F8E52A4" w:rsidR="00EE5438" w:rsidRDefault="00EE5438" w:rsidP="0063005E">
      <w:pPr>
        <w:tabs>
          <w:tab w:val="left" w:pos="4380"/>
        </w:tabs>
        <w:rPr>
          <w:lang w:val="ru-RU"/>
        </w:rPr>
      </w:pPr>
      <w:r>
        <w:rPr>
          <w:lang w:val="ru-RU"/>
        </w:rPr>
        <w:lastRenderedPageBreak/>
        <w:t>Ещё больше удивил меня личный санузел, прятавшийся за узенькой, сдвигающейся гармошкой дверцей. Там я обнаружил зеркало, в которое совершенно не хотелось смотреть, и душевую кабинку с сухой чисткой, как на «Грозном».</w:t>
      </w:r>
    </w:p>
    <w:p w14:paraId="520B5D6A" w14:textId="05481206" w:rsidR="00EE5438" w:rsidRDefault="00974DEA" w:rsidP="0063005E">
      <w:pPr>
        <w:tabs>
          <w:tab w:val="left" w:pos="4380"/>
        </w:tabs>
        <w:rPr>
          <w:lang w:val="ru-RU"/>
        </w:rPr>
      </w:pPr>
      <w:r>
        <w:rPr>
          <w:lang w:val="ru-RU"/>
        </w:rPr>
        <w:t xml:space="preserve">Я отключил сигнал на побудку, как если бы собирался спать не меньше суток, </w:t>
      </w:r>
      <w:r w:rsidR="00D01411">
        <w:rPr>
          <w:lang w:val="ru-RU"/>
        </w:rPr>
        <w:t xml:space="preserve">сел рядом с иллюминатором и покрутил ручкой в стене. Диафрагма иллюминатора с тихим шелестом открылась. Взгляд снова упёрся в темноту. Я привстал, пытаясь заглянуть за край проёма, но ничего толком не </w:t>
      </w:r>
      <w:r w:rsidR="007B6D0A">
        <w:rPr>
          <w:lang w:val="ru-RU"/>
        </w:rPr>
        <w:t>увидел</w:t>
      </w:r>
      <w:r w:rsidR="00D01411">
        <w:rPr>
          <w:lang w:val="ru-RU"/>
        </w:rPr>
        <w:t xml:space="preserve"> — лишь лёгкий, как дымка, отголосок ослепительной синевы Кратера Водолея, похожий на космический отлив, который растворялся в </w:t>
      </w:r>
      <w:r w:rsidR="00307CA4">
        <w:rPr>
          <w:lang w:val="ru-RU"/>
        </w:rPr>
        <w:t>пустоте.</w:t>
      </w:r>
    </w:p>
    <w:p w14:paraId="6217AF75" w14:textId="77777777" w:rsidR="00954618" w:rsidRDefault="00954618" w:rsidP="0063005E">
      <w:pPr>
        <w:tabs>
          <w:tab w:val="left" w:pos="4380"/>
        </w:tabs>
        <w:rPr>
          <w:lang w:val="ru-RU"/>
        </w:rPr>
      </w:pPr>
      <w:r>
        <w:rPr>
          <w:lang w:val="ru-RU"/>
        </w:rPr>
        <w:t>Я думал, что после всех приключений сразу свалюсь в кровать — и впервые за долгое время не увижу кошмар с фрактальным озером и червями, рвущими меня на части.</w:t>
      </w:r>
    </w:p>
    <w:p w14:paraId="31EEF1D4" w14:textId="78E0C5F8" w:rsidR="00954618" w:rsidRDefault="00954618" w:rsidP="0063005E">
      <w:pPr>
        <w:tabs>
          <w:tab w:val="left" w:pos="4380"/>
        </w:tabs>
        <w:rPr>
          <w:lang w:val="ru-RU"/>
        </w:rPr>
      </w:pPr>
      <w:r>
        <w:rPr>
          <w:lang w:val="ru-RU"/>
        </w:rPr>
        <w:t>Но спать не хотелось.</w:t>
      </w:r>
    </w:p>
    <w:p w14:paraId="09FF3CB2" w14:textId="3E1B38AE" w:rsidR="00954618" w:rsidRDefault="00954618" w:rsidP="0063005E">
      <w:pPr>
        <w:tabs>
          <w:tab w:val="left" w:pos="4380"/>
        </w:tabs>
        <w:rPr>
          <w:lang w:val="ru-RU"/>
        </w:rPr>
      </w:pPr>
      <w:r>
        <w:rPr>
          <w:lang w:val="ru-RU"/>
        </w:rPr>
        <w:t>Я сидел и смотрел в иллюминатор, как будто ожидал, что планета проступит в темноте, как изображение на снимке в проявителе. Налил из диспенсера воды — стакан нашёлся в рундуке рядом с кроватью. Вода была на вкус, как аккумуляторная жидкость.</w:t>
      </w:r>
      <w:r w:rsidR="0040282C">
        <w:rPr>
          <w:lang w:val="ru-RU"/>
        </w:rPr>
        <w:t xml:space="preserve"> Прилёг ненадолго в кровать, но сразу встал. Спать не хотелось. Наверное, я слишком устал, чтобы спать.</w:t>
      </w:r>
    </w:p>
    <w:p w14:paraId="5FD63AE6" w14:textId="2BDC0822" w:rsidR="0040282C" w:rsidRDefault="0040282C" w:rsidP="0063005E">
      <w:pPr>
        <w:tabs>
          <w:tab w:val="left" w:pos="4380"/>
        </w:tabs>
        <w:rPr>
          <w:lang w:val="ru-RU"/>
        </w:rPr>
      </w:pPr>
      <w:r>
        <w:rPr>
          <w:lang w:val="ru-RU"/>
        </w:rPr>
        <w:t>Промаявшись какое-то время в модуле, я вышел в жилой блок, чтобы осмотреться — и немного привыкнуть к местным причудам с гравитацией.</w:t>
      </w:r>
    </w:p>
    <w:p w14:paraId="72802EDE" w14:textId="2E357D64" w:rsidR="00715BCF" w:rsidRDefault="00715BCF" w:rsidP="0063005E">
      <w:pPr>
        <w:tabs>
          <w:tab w:val="left" w:pos="4380"/>
        </w:tabs>
        <w:rPr>
          <w:lang w:val="ru-RU"/>
        </w:rPr>
      </w:pPr>
      <w:r>
        <w:rPr>
          <w:lang w:val="ru-RU"/>
        </w:rPr>
        <w:t>На сей раз гермодверь в соединительный коридор была у меня под ногами — я дёрнул за рычаг и, поборов секундную нерешимость, шагнул в открывшийся проём. Голова закружилась. Тело</w:t>
      </w:r>
      <w:r w:rsidR="00993306">
        <w:rPr>
          <w:lang w:val="ru-RU"/>
        </w:rPr>
        <w:t xml:space="preserve"> вновь</w:t>
      </w:r>
      <w:r>
        <w:rPr>
          <w:lang w:val="ru-RU"/>
        </w:rPr>
        <w:t xml:space="preserve"> было уверено в том, что сейчас я кубарём полечу по туннелю, но меня мягко притянуло к новой опорной поверхности. Ощущение было такое, словно пол поменялся местами с потолком. К горлу подступил тёплый комок.</w:t>
      </w:r>
    </w:p>
    <w:p w14:paraId="1992A299" w14:textId="28125A8E" w:rsidR="00715BCF" w:rsidRDefault="00515D3E" w:rsidP="0063005E">
      <w:pPr>
        <w:tabs>
          <w:tab w:val="left" w:pos="4380"/>
        </w:tabs>
        <w:rPr>
          <w:lang w:val="ru-RU"/>
        </w:rPr>
      </w:pPr>
      <w:r>
        <w:rPr>
          <w:lang w:val="ru-RU"/>
        </w:rPr>
        <w:t>У коридора рядом с иллюминатором стояла девушка, которая встретилась нам по пути к жилому блоку.</w:t>
      </w:r>
      <w:r w:rsidR="00F80D21">
        <w:rPr>
          <w:lang w:val="ru-RU"/>
        </w:rPr>
        <w:t xml:space="preserve"> Она услышала шипение гермодвери, обернулась и — снова как-то странно зацепилась за меня взглядом.</w:t>
      </w:r>
    </w:p>
    <w:p w14:paraId="142D03C3" w14:textId="442204B5" w:rsidR="00C05F14" w:rsidRDefault="00C05F14" w:rsidP="0063005E">
      <w:pPr>
        <w:tabs>
          <w:tab w:val="left" w:pos="4380"/>
        </w:tabs>
        <w:rPr>
          <w:lang w:val="ru-RU"/>
        </w:rPr>
      </w:pPr>
      <w:r>
        <w:rPr>
          <w:lang w:val="ru-RU"/>
        </w:rPr>
        <w:t>Я решил, что она давно не видела нового лица, сделал несколько шагов навстречу, и девушка, нахмурившись</w:t>
      </w:r>
      <w:r w:rsidR="003B0E9D">
        <w:rPr>
          <w:lang w:val="ru-RU"/>
        </w:rPr>
        <w:t xml:space="preserve"> так, словно попыталась меня вспомнить</w:t>
      </w:r>
      <w:r>
        <w:rPr>
          <w:lang w:val="ru-RU"/>
        </w:rPr>
        <w:t>, спросила:</w:t>
      </w:r>
    </w:p>
    <w:p w14:paraId="230FD163" w14:textId="0E2C502E" w:rsidR="00C05F14" w:rsidRDefault="00C05F14" w:rsidP="0063005E">
      <w:pPr>
        <w:tabs>
          <w:tab w:val="left" w:pos="4380"/>
        </w:tabs>
        <w:rPr>
          <w:lang w:val="ru-RU"/>
        </w:rPr>
      </w:pPr>
      <w:r>
        <w:rPr>
          <w:lang w:val="ru-RU"/>
        </w:rPr>
        <w:t xml:space="preserve">— </w:t>
      </w:r>
      <w:r w:rsidR="00C22594">
        <w:rPr>
          <w:lang w:val="ru-RU"/>
        </w:rPr>
        <w:t>Вы ведь с корабля, который недавно пристыковался?</w:t>
      </w:r>
    </w:p>
    <w:p w14:paraId="641E0E45" w14:textId="7041A757" w:rsidR="00C22594" w:rsidRDefault="00C22594" w:rsidP="0063005E">
      <w:pPr>
        <w:tabs>
          <w:tab w:val="left" w:pos="4380"/>
        </w:tabs>
        <w:rPr>
          <w:lang w:val="ru-RU"/>
        </w:rPr>
      </w:pPr>
      <w:r>
        <w:rPr>
          <w:lang w:val="ru-RU"/>
        </w:rPr>
        <w:t xml:space="preserve">— </w:t>
      </w:r>
      <w:r w:rsidR="0057043C">
        <w:rPr>
          <w:lang w:val="ru-RU"/>
        </w:rPr>
        <w:t>Да, — кивнул я.</w:t>
      </w:r>
    </w:p>
    <w:p w14:paraId="02B7BE71" w14:textId="0E97B831" w:rsidR="00271B7D" w:rsidRDefault="00271B7D" w:rsidP="0063005E">
      <w:pPr>
        <w:tabs>
          <w:tab w:val="left" w:pos="4380"/>
        </w:tabs>
        <w:rPr>
          <w:lang w:val="ru-RU"/>
        </w:rPr>
      </w:pPr>
      <w:r>
        <w:rPr>
          <w:lang w:val="ru-RU"/>
        </w:rPr>
        <w:t xml:space="preserve">— Я слышала, у вас были какие-то проблемы при стыковке? Всё обошлось? </w:t>
      </w:r>
      <w:r w:rsidR="000E1C8E">
        <w:rPr>
          <w:lang w:val="ru-RU"/>
        </w:rPr>
        <w:t>Нам</w:t>
      </w:r>
      <w:r>
        <w:rPr>
          <w:lang w:val="ru-RU"/>
        </w:rPr>
        <w:t xml:space="preserve"> говорили, что на причал лучше не ходить, а я всё же пошла, но там уже никого не было.</w:t>
      </w:r>
    </w:p>
    <w:p w14:paraId="6C51AEF6" w14:textId="23576C3D" w:rsidR="0020165A" w:rsidRDefault="0020165A" w:rsidP="0063005E">
      <w:pPr>
        <w:tabs>
          <w:tab w:val="left" w:pos="4380"/>
        </w:tabs>
        <w:rPr>
          <w:lang w:val="ru-RU"/>
        </w:rPr>
      </w:pPr>
      <w:r>
        <w:rPr>
          <w:lang w:val="ru-RU"/>
        </w:rPr>
        <w:lastRenderedPageBreak/>
        <w:t>— Проблем у нас хватало, — сказал я, — и при стыковке тоже.</w:t>
      </w:r>
      <w:r w:rsidR="003B0E9D">
        <w:rPr>
          <w:lang w:val="ru-RU"/>
        </w:rPr>
        <w:t xml:space="preserve"> Наш навигатор умер. Но это случилось не во время стыковки. Мы вышли из червоточины, и она сразу умерла.</w:t>
      </w:r>
    </w:p>
    <w:p w14:paraId="68B38DCB" w14:textId="2A28A0E4" w:rsidR="000E1C8E" w:rsidRDefault="000E1C8E" w:rsidP="0063005E">
      <w:pPr>
        <w:tabs>
          <w:tab w:val="left" w:pos="4380"/>
        </w:tabs>
        <w:rPr>
          <w:lang w:val="ru-RU"/>
        </w:rPr>
      </w:pPr>
      <w:r>
        <w:rPr>
          <w:lang w:val="ru-RU"/>
        </w:rPr>
        <w:t>— Она вывела вас из червоточины и сразу умерла? — вздёрнула брови девушка.</w:t>
      </w:r>
    </w:p>
    <w:p w14:paraId="698E7731" w14:textId="71956FAA" w:rsidR="000E1C8E" w:rsidRDefault="000E1C8E" w:rsidP="0063005E">
      <w:pPr>
        <w:tabs>
          <w:tab w:val="left" w:pos="4380"/>
        </w:tabs>
        <w:rPr>
          <w:lang w:val="ru-RU"/>
        </w:rPr>
      </w:pPr>
      <w:r>
        <w:rPr>
          <w:lang w:val="ru-RU"/>
        </w:rPr>
        <w:t>— Получается, что так.</w:t>
      </w:r>
    </w:p>
    <w:p w14:paraId="7C133D08" w14:textId="56B15628" w:rsidR="000E1C8E" w:rsidRDefault="000E1C8E" w:rsidP="0063005E">
      <w:pPr>
        <w:tabs>
          <w:tab w:val="left" w:pos="4380"/>
        </w:tabs>
        <w:rPr>
          <w:lang w:val="ru-RU"/>
        </w:rPr>
      </w:pPr>
      <w:r>
        <w:rPr>
          <w:lang w:val="ru-RU"/>
        </w:rPr>
        <w:t>— Ни разу о таком не слышала.</w:t>
      </w:r>
    </w:p>
    <w:p w14:paraId="640BD433" w14:textId="0D1C9007" w:rsidR="000E1C8E" w:rsidRDefault="000E1C8E" w:rsidP="0063005E">
      <w:pPr>
        <w:tabs>
          <w:tab w:val="left" w:pos="4380"/>
        </w:tabs>
        <w:rPr>
          <w:lang w:val="ru-RU"/>
        </w:rPr>
      </w:pPr>
      <w:r>
        <w:rPr>
          <w:lang w:val="ru-RU"/>
        </w:rPr>
        <w:t>— Да я бы и сейчас предпочёл об это</w:t>
      </w:r>
      <w:r w:rsidR="00993306">
        <w:rPr>
          <w:lang w:val="ru-RU"/>
        </w:rPr>
        <w:t>м</w:t>
      </w:r>
      <w:r>
        <w:rPr>
          <w:lang w:val="ru-RU"/>
        </w:rPr>
        <w:t xml:space="preserve"> не слышать.</w:t>
      </w:r>
    </w:p>
    <w:p w14:paraId="601D9150" w14:textId="0A5407E8" w:rsidR="00993306" w:rsidRDefault="00993306" w:rsidP="0063005E">
      <w:pPr>
        <w:tabs>
          <w:tab w:val="left" w:pos="4380"/>
        </w:tabs>
        <w:rPr>
          <w:lang w:val="ru-RU"/>
        </w:rPr>
      </w:pPr>
      <w:r>
        <w:rPr>
          <w:lang w:val="ru-RU"/>
        </w:rPr>
        <w:t xml:space="preserve">— И что теперь будет? — Девушка смотрела на меня так, будто от моих слов зависела её судьба. — </w:t>
      </w:r>
      <w:r w:rsidR="00CD6F81">
        <w:rPr>
          <w:lang w:val="ru-RU"/>
        </w:rPr>
        <w:t>Как вы обратно полетите?</w:t>
      </w:r>
    </w:p>
    <w:p w14:paraId="66DD2B23" w14:textId="126927C3" w:rsidR="00CD6F81" w:rsidRDefault="00CD6F81" w:rsidP="0063005E">
      <w:pPr>
        <w:tabs>
          <w:tab w:val="left" w:pos="4380"/>
        </w:tabs>
        <w:rPr>
          <w:lang w:val="ru-RU"/>
        </w:rPr>
      </w:pPr>
      <w:r>
        <w:rPr>
          <w:lang w:val="ru-RU"/>
        </w:rPr>
        <w:t>— Пришлют нового навигатора, — сказал я. — Наверное. Связи с центром нет, но есть специальные директивы на такой случай. Правда, нам придётся у вас какое-то время погостить. Месяца два, если не больше.</w:t>
      </w:r>
    </w:p>
    <w:p w14:paraId="69A1F835" w14:textId="6AE1A86D" w:rsidR="00647CC5" w:rsidRDefault="00647CC5" w:rsidP="0063005E">
      <w:pPr>
        <w:tabs>
          <w:tab w:val="left" w:pos="4380"/>
        </w:tabs>
        <w:rPr>
          <w:lang w:val="ru-RU"/>
        </w:rPr>
      </w:pPr>
      <w:r>
        <w:rPr>
          <w:lang w:val="ru-RU"/>
        </w:rPr>
        <w:t>— Месяца два, — повторила за мной девушка. — А вы, кстати, пассажиров с собой не собирались брать?</w:t>
      </w:r>
    </w:p>
    <w:p w14:paraId="274B0566" w14:textId="7CAFA88E" w:rsidR="00647CC5" w:rsidRDefault="00647CC5" w:rsidP="0063005E">
      <w:pPr>
        <w:tabs>
          <w:tab w:val="left" w:pos="4380"/>
        </w:tabs>
        <w:rPr>
          <w:lang w:val="ru-RU"/>
        </w:rPr>
      </w:pPr>
      <w:r>
        <w:rPr>
          <w:lang w:val="ru-RU"/>
        </w:rPr>
        <w:t>— Пассажиров?</w:t>
      </w:r>
    </w:p>
    <w:p w14:paraId="7A2189DE" w14:textId="774E732A" w:rsidR="00647CC5" w:rsidRDefault="00647CC5" w:rsidP="0063005E">
      <w:pPr>
        <w:tabs>
          <w:tab w:val="left" w:pos="4380"/>
        </w:tabs>
        <w:rPr>
          <w:lang w:val="ru-RU"/>
        </w:rPr>
      </w:pPr>
      <w:r>
        <w:rPr>
          <w:lang w:val="ru-RU"/>
        </w:rPr>
        <w:t>— Да, ну обратно, домой. — Она показала ладонью в пустой коридор, словно отмерила расстояние до Земли.</w:t>
      </w:r>
    </w:p>
    <w:p w14:paraId="2F6F30E5" w14:textId="6E5DFAEE" w:rsidR="00647CC5" w:rsidRDefault="00647CC5" w:rsidP="0063005E">
      <w:pPr>
        <w:tabs>
          <w:tab w:val="left" w:pos="4380"/>
        </w:tabs>
        <w:rPr>
          <w:lang w:val="ru-RU"/>
        </w:rPr>
      </w:pPr>
      <w:r>
        <w:rPr>
          <w:lang w:val="ru-RU"/>
        </w:rPr>
        <w:t>— Понятия не имею, — сказал я. — Но мне вообще мало о чём рассказывают. Я — простой инженер. Младший. Вообще-то каюта свободная у нас была. Но это потому</w:t>
      </w:r>
      <w:r w:rsidR="007D0C0F">
        <w:rPr>
          <w:lang w:val="ru-RU"/>
        </w:rPr>
        <w:t>,</w:t>
      </w:r>
      <w:r>
        <w:rPr>
          <w:lang w:val="ru-RU"/>
        </w:rPr>
        <w:t xml:space="preserve"> что навигатор была уже на четвёртом цикле</w:t>
      </w:r>
      <w:r w:rsidR="007D0C0F">
        <w:rPr>
          <w:lang w:val="ru-RU"/>
        </w:rPr>
        <w:t>.</w:t>
      </w:r>
    </w:p>
    <w:p w14:paraId="2061E261" w14:textId="7A413DFC" w:rsidR="00993306" w:rsidRDefault="007D0C0F" w:rsidP="0063005E">
      <w:pPr>
        <w:tabs>
          <w:tab w:val="left" w:pos="4380"/>
        </w:tabs>
        <w:rPr>
          <w:lang w:val="ru-RU"/>
        </w:rPr>
      </w:pPr>
      <w:r>
        <w:rPr>
          <w:lang w:val="ru-RU"/>
        </w:rPr>
        <w:t>— Значит, могли бы забрать?</w:t>
      </w:r>
    </w:p>
    <w:p w14:paraId="2F3BBA05" w14:textId="6AE7190C" w:rsidR="007D0C0F" w:rsidRDefault="007D0C0F" w:rsidP="0063005E">
      <w:pPr>
        <w:tabs>
          <w:tab w:val="left" w:pos="4380"/>
        </w:tabs>
        <w:rPr>
          <w:lang w:val="ru-RU"/>
        </w:rPr>
      </w:pPr>
      <w:r>
        <w:rPr>
          <w:lang w:val="ru-RU"/>
        </w:rPr>
        <w:t>— Понятия не имею. Технически — да. Могу уточнить завтра у капитана. Но вылет, как вы понимаете, немного задерживается.</w:t>
      </w:r>
    </w:p>
    <w:p w14:paraId="146896AF" w14:textId="13DDA0D9" w:rsidR="00993306" w:rsidRDefault="00993306" w:rsidP="0063005E">
      <w:pPr>
        <w:tabs>
          <w:tab w:val="left" w:pos="4380"/>
        </w:tabs>
        <w:rPr>
          <w:lang w:val="ru-RU"/>
        </w:rPr>
      </w:pPr>
      <w:r>
        <w:rPr>
          <w:lang w:val="ru-RU"/>
        </w:rPr>
        <w:t xml:space="preserve">— </w:t>
      </w:r>
      <w:r w:rsidR="007D0C0F">
        <w:rPr>
          <w:lang w:val="ru-RU"/>
        </w:rPr>
        <w:t xml:space="preserve">Спасибо. — Девушка несколько раз кивнула. — </w:t>
      </w:r>
      <w:r>
        <w:rPr>
          <w:lang w:val="ru-RU"/>
        </w:rPr>
        <w:t>Меня, кстати, Вера зовут. Вы извините, что я так на вас с расспросами набросилась.</w:t>
      </w:r>
    </w:p>
    <w:p w14:paraId="1B5C2C22" w14:textId="2CAB6394" w:rsidR="00373D03" w:rsidRDefault="00373D03" w:rsidP="0063005E">
      <w:pPr>
        <w:tabs>
          <w:tab w:val="left" w:pos="4380"/>
        </w:tabs>
        <w:rPr>
          <w:lang w:val="ru-RU"/>
        </w:rPr>
      </w:pPr>
      <w:r>
        <w:rPr>
          <w:lang w:val="ru-RU"/>
        </w:rPr>
        <w:t>— Я — Олег.</w:t>
      </w:r>
    </w:p>
    <w:p w14:paraId="1E36B886" w14:textId="17B0599E" w:rsidR="00373D03" w:rsidRDefault="00373D03" w:rsidP="0063005E">
      <w:pPr>
        <w:tabs>
          <w:tab w:val="left" w:pos="4380"/>
        </w:tabs>
        <w:rPr>
          <w:lang w:val="ru-RU"/>
        </w:rPr>
      </w:pPr>
      <w:r>
        <w:rPr>
          <w:lang w:val="ru-RU"/>
        </w:rPr>
        <w:t>— Очень приятно, Олег.</w:t>
      </w:r>
    </w:p>
    <w:p w14:paraId="702B0097" w14:textId="31F48D97" w:rsidR="00373D03" w:rsidRDefault="00373D03" w:rsidP="0063005E">
      <w:pPr>
        <w:tabs>
          <w:tab w:val="left" w:pos="4380"/>
        </w:tabs>
        <w:rPr>
          <w:lang w:val="ru-RU"/>
        </w:rPr>
      </w:pPr>
      <w:r>
        <w:rPr>
          <w:lang w:val="ru-RU"/>
        </w:rPr>
        <w:t>— У вас что-то случилось, вы хотите вернуться? Я, честно, не знаю, как тут у вас всё устроено.</w:t>
      </w:r>
      <w:r w:rsidR="005E6888">
        <w:rPr>
          <w:lang w:val="ru-RU"/>
        </w:rPr>
        <w:t xml:space="preserve"> Могу предположить, что не все на станции работают с самого начала.</w:t>
      </w:r>
    </w:p>
    <w:p w14:paraId="2750ED9D" w14:textId="2B4363C7" w:rsidR="00477CFF" w:rsidRDefault="00477CFF" w:rsidP="0063005E">
      <w:pPr>
        <w:tabs>
          <w:tab w:val="left" w:pos="4380"/>
        </w:tabs>
        <w:rPr>
          <w:lang w:val="ru-RU"/>
        </w:rPr>
      </w:pPr>
      <w:r>
        <w:rPr>
          <w:lang w:val="ru-RU"/>
        </w:rPr>
        <w:t>— Конечно, нет. Но сейчас людей не хватает. А вся связь тут только через почтовый экспресс. Вы извините, — Вера смущённо улыбнулась, — я имел в виду…</w:t>
      </w:r>
    </w:p>
    <w:p w14:paraId="6168400F" w14:textId="248800A8" w:rsidR="00477CFF" w:rsidRDefault="002D27C7" w:rsidP="0063005E">
      <w:pPr>
        <w:tabs>
          <w:tab w:val="left" w:pos="4380"/>
        </w:tabs>
        <w:rPr>
          <w:lang w:val="ru-RU"/>
        </w:rPr>
      </w:pPr>
      <w:r>
        <w:rPr>
          <w:lang w:val="ru-RU"/>
        </w:rPr>
        <w:t>— Я понял. У нас про это любят шутить. Когда летишь на осу, то ты дальнобойщик, а обратно — почтальон.</w:t>
      </w:r>
    </w:p>
    <w:p w14:paraId="304651BE" w14:textId="000ED46B" w:rsidR="002D27C7" w:rsidRDefault="002D27C7" w:rsidP="0063005E">
      <w:pPr>
        <w:tabs>
          <w:tab w:val="left" w:pos="4380"/>
        </w:tabs>
        <w:rPr>
          <w:lang w:val="ru-RU"/>
        </w:rPr>
      </w:pPr>
      <w:r>
        <w:rPr>
          <w:lang w:val="ru-RU"/>
        </w:rPr>
        <w:t xml:space="preserve">— Ну, — усмехнулась </w:t>
      </w:r>
      <w:r w:rsidR="00B01E26">
        <w:rPr>
          <w:lang w:val="ru-RU"/>
        </w:rPr>
        <w:t>Вера</w:t>
      </w:r>
      <w:r>
        <w:rPr>
          <w:lang w:val="ru-RU"/>
        </w:rPr>
        <w:t>, — письма вы нам тоже возите.</w:t>
      </w:r>
    </w:p>
    <w:p w14:paraId="75F4BB4C" w14:textId="197DCD4C" w:rsidR="00993306" w:rsidRDefault="00C42850" w:rsidP="0063005E">
      <w:pPr>
        <w:tabs>
          <w:tab w:val="left" w:pos="4380"/>
        </w:tabs>
        <w:rPr>
          <w:lang w:val="ru-RU"/>
        </w:rPr>
      </w:pPr>
      <w:r>
        <w:rPr>
          <w:lang w:val="ru-RU"/>
        </w:rPr>
        <w:t>Она вновь посмотрела в иллюминатор, сдвинув брови, как бы пытаясь заглянуть за своё отражение в стекле.</w:t>
      </w:r>
    </w:p>
    <w:p w14:paraId="620B2E78" w14:textId="40C3DD7D" w:rsidR="00B01E26" w:rsidRDefault="00B01E26" w:rsidP="0063005E">
      <w:pPr>
        <w:tabs>
          <w:tab w:val="left" w:pos="4380"/>
        </w:tabs>
        <w:rPr>
          <w:lang w:val="ru-RU"/>
        </w:rPr>
      </w:pPr>
      <w:r>
        <w:rPr>
          <w:lang w:val="ru-RU"/>
        </w:rPr>
        <w:lastRenderedPageBreak/>
        <w:t>— Я писала заявление по форме, — продолжила она. — Всё как полагается, со всеми нужными закорючками, но Алексей Геныч тогда ещё говорил, что никаких гарантий. Ситуация сейчас сложная, людей не хватает, а далеко не все горят желанием сюда лететь.</w:t>
      </w:r>
      <w:r w:rsidR="00CC7751">
        <w:rPr>
          <w:lang w:val="ru-RU"/>
        </w:rPr>
        <w:t xml:space="preserve"> Я уж честно, — Вера вздохнула, — не первый раз писала.</w:t>
      </w:r>
    </w:p>
    <w:p w14:paraId="55FF0DDE" w14:textId="57BACA79" w:rsidR="002B0778" w:rsidRDefault="002B0778" w:rsidP="0063005E">
      <w:pPr>
        <w:tabs>
          <w:tab w:val="left" w:pos="4380"/>
        </w:tabs>
        <w:rPr>
          <w:lang w:val="ru-RU"/>
        </w:rPr>
      </w:pPr>
      <w:r>
        <w:rPr>
          <w:lang w:val="ru-RU"/>
        </w:rPr>
        <w:t>В коридоре никого кроме нас не было, и свет словно тускнел с каждой минутой — электрический вечер перетекал в ночь, — как если бы нам намекали, что пора уже разбредаться по своим модулям.</w:t>
      </w:r>
    </w:p>
    <w:p w14:paraId="460C8CFB" w14:textId="03E01AB6" w:rsidR="002B0778" w:rsidRDefault="002B0778" w:rsidP="0063005E">
      <w:pPr>
        <w:tabs>
          <w:tab w:val="left" w:pos="4380"/>
        </w:tabs>
        <w:rPr>
          <w:lang w:val="ru-RU"/>
        </w:rPr>
      </w:pPr>
      <w:r>
        <w:rPr>
          <w:lang w:val="ru-RU"/>
        </w:rPr>
        <w:t>— А вы чем занимаетесь? — спросил я.</w:t>
      </w:r>
    </w:p>
    <w:p w14:paraId="4BE51678" w14:textId="77B0D102" w:rsidR="002B0778" w:rsidRDefault="002B0778" w:rsidP="0063005E">
      <w:pPr>
        <w:tabs>
          <w:tab w:val="left" w:pos="4380"/>
        </w:tabs>
        <w:rPr>
          <w:lang w:val="ru-RU"/>
        </w:rPr>
      </w:pPr>
      <w:r>
        <w:rPr>
          <w:lang w:val="ru-RU"/>
        </w:rPr>
        <w:t xml:space="preserve">— Можно на «ты», Олег, — сказала Вера. — Я здесь в </w:t>
      </w:r>
      <w:proofErr w:type="spellStart"/>
      <w:r>
        <w:rPr>
          <w:lang w:val="ru-RU"/>
        </w:rPr>
        <w:t>химлабе</w:t>
      </w:r>
      <w:proofErr w:type="spellEnd"/>
      <w:r>
        <w:rPr>
          <w:lang w:val="ru-RU"/>
        </w:rPr>
        <w:t xml:space="preserve"> работаю, два года уже.</w:t>
      </w:r>
      <w:r w:rsidR="00E91B26">
        <w:rPr>
          <w:lang w:val="ru-RU"/>
        </w:rPr>
        <w:t xml:space="preserve"> — Она взглянула на меня через плечо, шутливо прищурившись. — </w:t>
      </w:r>
      <w:r w:rsidR="00DB7C07">
        <w:rPr>
          <w:lang w:val="ru-RU"/>
        </w:rPr>
        <w:t>Т</w:t>
      </w:r>
      <w:r w:rsidR="00E91B26">
        <w:rPr>
          <w:lang w:val="ru-RU"/>
        </w:rPr>
        <w:t>ы не смотри так, я старше, чем выгляжу. А то все, кто прилетает, удивляются, как я вообще здесь оказалась.</w:t>
      </w:r>
    </w:p>
    <w:p w14:paraId="28FEBB0D" w14:textId="56602930" w:rsidR="003469AE" w:rsidRDefault="00E91B26" w:rsidP="0063005E">
      <w:pPr>
        <w:tabs>
          <w:tab w:val="left" w:pos="4380"/>
        </w:tabs>
        <w:rPr>
          <w:lang w:val="ru-RU"/>
        </w:rPr>
      </w:pPr>
      <w:r>
        <w:rPr>
          <w:lang w:val="ru-RU"/>
        </w:rPr>
        <w:t xml:space="preserve">Я хотел спросить </w:t>
      </w:r>
      <w:r w:rsidR="002F4394">
        <w:rPr>
          <w:lang w:val="ru-RU"/>
        </w:rPr>
        <w:t>её</w:t>
      </w:r>
      <w:r>
        <w:rPr>
          <w:lang w:val="ru-RU"/>
        </w:rPr>
        <w:t xml:space="preserve">, почему она </w:t>
      </w:r>
      <w:r w:rsidR="00CC7751">
        <w:rPr>
          <w:lang w:val="ru-RU"/>
        </w:rPr>
        <w:t>после двух лет так внезапно</w:t>
      </w:r>
      <w:r>
        <w:rPr>
          <w:lang w:val="ru-RU"/>
        </w:rPr>
        <w:t xml:space="preserve"> решила вернуться на Землю</w:t>
      </w:r>
      <w:r w:rsidR="00CC7751">
        <w:rPr>
          <w:lang w:val="ru-RU"/>
        </w:rPr>
        <w:t xml:space="preserve"> — такими выкрутасами карьере уж точно</w:t>
      </w:r>
      <w:r w:rsidR="005A7E9A">
        <w:rPr>
          <w:lang w:val="ru-RU"/>
        </w:rPr>
        <w:t xml:space="preserve"> не поможешь</w:t>
      </w:r>
      <w:r>
        <w:rPr>
          <w:lang w:val="ru-RU"/>
        </w:rPr>
        <w:t xml:space="preserve">, </w:t>
      </w:r>
      <w:r w:rsidR="005A7E9A">
        <w:rPr>
          <w:lang w:val="ru-RU"/>
        </w:rPr>
        <w:t xml:space="preserve">— </w:t>
      </w:r>
      <w:r>
        <w:rPr>
          <w:lang w:val="ru-RU"/>
        </w:rPr>
        <w:t>но почему-то не реш</w:t>
      </w:r>
      <w:r w:rsidR="002F4394">
        <w:rPr>
          <w:lang w:val="ru-RU"/>
        </w:rPr>
        <w:t>и</w:t>
      </w:r>
      <w:r>
        <w:rPr>
          <w:lang w:val="ru-RU"/>
        </w:rPr>
        <w:t>лся.</w:t>
      </w:r>
    </w:p>
    <w:p w14:paraId="18DCE520" w14:textId="31FFB2A9" w:rsidR="005A7E9A" w:rsidRDefault="00615FD3" w:rsidP="0063005E">
      <w:pPr>
        <w:tabs>
          <w:tab w:val="left" w:pos="4380"/>
        </w:tabs>
        <w:rPr>
          <w:lang w:val="ru-RU"/>
        </w:rPr>
      </w:pPr>
      <w:r>
        <w:rPr>
          <w:lang w:val="ru-RU"/>
        </w:rPr>
        <w:t xml:space="preserve">— Как </w:t>
      </w:r>
      <w:r w:rsidR="007678E6">
        <w:rPr>
          <w:lang w:val="ru-RU"/>
        </w:rPr>
        <w:t>вам на станции, Олег? — Вера отвернулась от иллюминатора и сцепила за спиной руки. — То есть, тебе. Привыкаешь?</w:t>
      </w:r>
    </w:p>
    <w:p w14:paraId="79B4E01F" w14:textId="3A706DC9" w:rsidR="007678E6" w:rsidRDefault="007678E6" w:rsidP="0063005E">
      <w:pPr>
        <w:tabs>
          <w:tab w:val="left" w:pos="4380"/>
        </w:tabs>
        <w:rPr>
          <w:lang w:val="ru-RU"/>
        </w:rPr>
      </w:pPr>
      <w:r>
        <w:rPr>
          <w:lang w:val="ru-RU"/>
        </w:rPr>
        <w:t>— Если ты про эти шутки с гравитацией, — сказал я, — то пока не очень.</w:t>
      </w:r>
      <w:r w:rsidR="00DB7C07">
        <w:rPr>
          <w:lang w:val="ru-RU"/>
        </w:rPr>
        <w:t xml:space="preserve"> Не понимаю, какого чёрта они это сделали.</w:t>
      </w:r>
    </w:p>
    <w:p w14:paraId="102D5889" w14:textId="622F8AEE" w:rsidR="00DB7C07" w:rsidRDefault="00DB7C07" w:rsidP="0063005E">
      <w:pPr>
        <w:tabs>
          <w:tab w:val="left" w:pos="4380"/>
        </w:tabs>
        <w:rPr>
          <w:lang w:val="ru-RU"/>
        </w:rPr>
      </w:pPr>
      <w:r>
        <w:rPr>
          <w:lang w:val="ru-RU"/>
        </w:rPr>
        <w:t>Вера рассмеялась, облизнула верхнюю губу.</w:t>
      </w:r>
    </w:p>
    <w:p w14:paraId="5709B82F" w14:textId="2E3DD52F" w:rsidR="00DB7C07" w:rsidRDefault="00DB7C07" w:rsidP="0063005E">
      <w:pPr>
        <w:tabs>
          <w:tab w:val="left" w:pos="4380"/>
        </w:tabs>
        <w:rPr>
          <w:lang w:val="ru-RU"/>
        </w:rPr>
      </w:pPr>
      <w:r>
        <w:rPr>
          <w:lang w:val="ru-RU"/>
        </w:rPr>
        <w:t xml:space="preserve">— </w:t>
      </w:r>
      <w:r w:rsidR="008A31F4">
        <w:rPr>
          <w:lang w:val="ru-RU"/>
        </w:rPr>
        <w:t>Специально, что ли, аттракцион устроили? Я понимаю, вектор гравитации поменять не так сложно, но…</w:t>
      </w:r>
    </w:p>
    <w:p w14:paraId="4542B15A" w14:textId="1C69068D" w:rsidR="008A31F4" w:rsidRDefault="008A31F4" w:rsidP="0063005E">
      <w:pPr>
        <w:tabs>
          <w:tab w:val="left" w:pos="4380"/>
        </w:tabs>
        <w:rPr>
          <w:lang w:val="ru-RU"/>
        </w:rPr>
      </w:pPr>
      <w:r>
        <w:rPr>
          <w:lang w:val="ru-RU"/>
        </w:rPr>
        <w:t>— А у нас необычная станция! Осой, кстати, не называй её, мне-то всё равно, но многие тут не любят ваш полётный жаргон.</w:t>
      </w:r>
    </w:p>
    <w:p w14:paraId="4DEFDD26" w14:textId="2E8AB797" w:rsidR="008A31F4" w:rsidRDefault="008A31F4" w:rsidP="0063005E">
      <w:pPr>
        <w:tabs>
          <w:tab w:val="left" w:pos="4380"/>
        </w:tabs>
        <w:rPr>
          <w:lang w:val="ru-RU"/>
        </w:rPr>
      </w:pPr>
      <w:r>
        <w:rPr>
          <w:lang w:val="ru-RU"/>
        </w:rPr>
        <w:t>— Понял. Так в чём смысл?</w:t>
      </w:r>
    </w:p>
    <w:p w14:paraId="2C8BFAE1" w14:textId="43B8BCFA" w:rsidR="008A31F4" w:rsidRDefault="008A31F4" w:rsidP="0063005E">
      <w:pPr>
        <w:tabs>
          <w:tab w:val="left" w:pos="4380"/>
        </w:tabs>
        <w:rPr>
          <w:lang w:val="ru-RU"/>
        </w:rPr>
      </w:pPr>
      <w:r>
        <w:rPr>
          <w:lang w:val="ru-RU"/>
        </w:rPr>
        <w:t>— Она как бы, — Вера изобразила руками непонятный жест, как будто сжимала что-то в невидимый комок, — обладает некоторой аэродинамикой. На станции старались делать как можно меньше выступающих модулей, кроме причала, конечно же. А туннели тут видишь, как сделаны. — Она показала на иллюминаторы у меня за спиной, в которых были видны горящие на солнце шпили антенны и всё та же ровная темнота. — В общем, в итоге жилые модули как бы по бокам станции приделаны. Понятно объяснила?</w:t>
      </w:r>
    </w:p>
    <w:p w14:paraId="48A31FDE" w14:textId="2C7242F2" w:rsidR="008A31F4" w:rsidRDefault="008A31F4" w:rsidP="0063005E">
      <w:pPr>
        <w:tabs>
          <w:tab w:val="left" w:pos="4380"/>
        </w:tabs>
        <w:rPr>
          <w:lang w:val="ru-RU"/>
        </w:rPr>
      </w:pPr>
      <w:r>
        <w:rPr>
          <w:lang w:val="ru-RU"/>
        </w:rPr>
        <w:t>— Нет, — признался я.</w:t>
      </w:r>
    </w:p>
    <w:p w14:paraId="2EA6C48E" w14:textId="3CC8D75B" w:rsidR="00721F06" w:rsidRDefault="00721F06" w:rsidP="0063005E">
      <w:pPr>
        <w:tabs>
          <w:tab w:val="left" w:pos="4380"/>
        </w:tabs>
        <w:rPr>
          <w:lang w:val="ru-RU"/>
        </w:rPr>
      </w:pPr>
      <w:r>
        <w:rPr>
          <w:lang w:val="ru-RU"/>
        </w:rPr>
        <w:t>Вера хихикнула.</w:t>
      </w:r>
    </w:p>
    <w:p w14:paraId="48FBC2BF" w14:textId="6E0FF09C" w:rsidR="00721F06" w:rsidRDefault="00721F06" w:rsidP="0063005E">
      <w:pPr>
        <w:tabs>
          <w:tab w:val="left" w:pos="4380"/>
        </w:tabs>
        <w:rPr>
          <w:lang w:val="ru-RU"/>
        </w:rPr>
      </w:pPr>
      <w:r>
        <w:rPr>
          <w:lang w:val="ru-RU"/>
        </w:rPr>
        <w:t>— Честно говоря, я и сама толком не знаю. Но до сих пор предпочитаю немного прогуляться после обеда перед тем, как в модуль идти.</w:t>
      </w:r>
    </w:p>
    <w:p w14:paraId="1643F5BC" w14:textId="79540C5B" w:rsidR="00EC0FB9" w:rsidRDefault="00EC0FB9" w:rsidP="0063005E">
      <w:pPr>
        <w:tabs>
          <w:tab w:val="left" w:pos="4380"/>
        </w:tabs>
        <w:rPr>
          <w:lang w:val="ru-RU"/>
        </w:rPr>
      </w:pPr>
      <w:r>
        <w:rPr>
          <w:lang w:val="ru-RU"/>
        </w:rPr>
        <w:t>— А зачем станции аэродинамика? Мы же в космосе.</w:t>
      </w:r>
    </w:p>
    <w:p w14:paraId="29BBB717" w14:textId="4A823A3E" w:rsidR="00EC0FB9" w:rsidRDefault="00EC0FB9" w:rsidP="0063005E">
      <w:pPr>
        <w:tabs>
          <w:tab w:val="left" w:pos="4380"/>
        </w:tabs>
        <w:rPr>
          <w:lang w:val="ru-RU"/>
        </w:rPr>
      </w:pPr>
      <w:r>
        <w:rPr>
          <w:lang w:val="ru-RU"/>
        </w:rPr>
        <w:t>— Кратер иногда расширяется как бы. Планета у нас ещё более странная, чем станция.</w:t>
      </w:r>
    </w:p>
    <w:p w14:paraId="29E244A4" w14:textId="09891728" w:rsidR="00EC0FB9" w:rsidRDefault="00EC0FB9" w:rsidP="0063005E">
      <w:pPr>
        <w:tabs>
          <w:tab w:val="left" w:pos="4380"/>
        </w:tabs>
        <w:rPr>
          <w:lang w:val="ru-RU"/>
        </w:rPr>
      </w:pPr>
      <w:r>
        <w:rPr>
          <w:lang w:val="ru-RU"/>
        </w:rPr>
        <w:lastRenderedPageBreak/>
        <w:t>— У него что, бывают приливы?</w:t>
      </w:r>
    </w:p>
    <w:p w14:paraId="1326D44C" w14:textId="123DF33B" w:rsidR="00EC0FB9" w:rsidRDefault="00EC0FB9" w:rsidP="0063005E">
      <w:pPr>
        <w:tabs>
          <w:tab w:val="left" w:pos="4380"/>
        </w:tabs>
        <w:rPr>
          <w:lang w:val="ru-RU"/>
        </w:rPr>
      </w:pPr>
      <w:r>
        <w:rPr>
          <w:lang w:val="ru-RU"/>
        </w:rPr>
        <w:t>— Можно и так сказать. Движение по орбите постоянно корректируется, но иногда мы всё равно влетаем в облака газа.</w:t>
      </w:r>
      <w:r w:rsidR="00134529">
        <w:rPr>
          <w:lang w:val="ru-RU"/>
        </w:rPr>
        <w:t xml:space="preserve"> Да и вроде как сами иногда пониже запускаемся, чтобы зонды было проще запускать. — Вера дёрнула плечами. —</w:t>
      </w:r>
      <w:r>
        <w:rPr>
          <w:lang w:val="ru-RU"/>
        </w:rPr>
        <w:t xml:space="preserve"> Короче, не знаю. Мне объясняли, но я уже толком не помню. Сам попробуй кого-нибудь попросить объяснить. Ну вот операторов с рубки. Они так объяснят, что ещё больше запутаешься. Перестраховывались, наверное, как обычно. К тому же, как ты сам сказал, вектор гравитации поменять не сложно.</w:t>
      </w:r>
    </w:p>
    <w:p w14:paraId="11A53EEF" w14:textId="616A992E" w:rsidR="00B05989" w:rsidRDefault="00B05989" w:rsidP="0063005E">
      <w:pPr>
        <w:tabs>
          <w:tab w:val="left" w:pos="4380"/>
        </w:tabs>
        <w:rPr>
          <w:lang w:val="ru-RU"/>
        </w:rPr>
      </w:pPr>
      <w:r>
        <w:rPr>
          <w:lang w:val="ru-RU"/>
        </w:rPr>
        <w:t>В коридоре стало темно, как на Земле поздним вечером, но глаза у Веры поблёскивали, отражая какой-то невидимый свет.</w:t>
      </w:r>
    </w:p>
    <w:p w14:paraId="3853E0EF" w14:textId="77460813" w:rsidR="00B05989" w:rsidRDefault="00B05989" w:rsidP="0063005E">
      <w:pPr>
        <w:tabs>
          <w:tab w:val="left" w:pos="4380"/>
        </w:tabs>
        <w:rPr>
          <w:lang w:val="ru-RU"/>
        </w:rPr>
      </w:pPr>
      <w:r>
        <w:rPr>
          <w:lang w:val="ru-RU"/>
        </w:rPr>
        <w:t>— Интересно, — сказал я, — сколько меня ещё здесь ждёт сюрпризов</w:t>
      </w:r>
      <w:r w:rsidR="008232EF">
        <w:rPr>
          <w:lang w:val="ru-RU"/>
        </w:rPr>
        <w:t>?</w:t>
      </w:r>
    </w:p>
    <w:p w14:paraId="613BDD86" w14:textId="789E6A7F" w:rsidR="00B05989" w:rsidRDefault="00B05989" w:rsidP="0063005E">
      <w:pPr>
        <w:tabs>
          <w:tab w:val="left" w:pos="4380"/>
        </w:tabs>
        <w:rPr>
          <w:lang w:val="ru-RU"/>
        </w:rPr>
      </w:pPr>
      <w:r>
        <w:rPr>
          <w:lang w:val="ru-RU"/>
        </w:rPr>
        <w:t>— Много, — серьёзно ответила Вера. — Я могла бы подсказать, но лучше все самому открывать. Постепенно. Сюрприз за сюрпризом.</w:t>
      </w:r>
    </w:p>
    <w:p w14:paraId="7A6FF44D" w14:textId="42CA476A" w:rsidR="003C6149" w:rsidRDefault="003C6149" w:rsidP="0063005E">
      <w:pPr>
        <w:tabs>
          <w:tab w:val="left" w:pos="4380"/>
        </w:tabs>
        <w:rPr>
          <w:lang w:val="ru-RU"/>
        </w:rPr>
      </w:pPr>
      <w:r>
        <w:rPr>
          <w:lang w:val="ru-RU"/>
        </w:rPr>
        <w:t xml:space="preserve">— Сплошные интриги! — </w:t>
      </w:r>
      <w:r w:rsidR="00BC45E7">
        <w:rPr>
          <w:lang w:val="ru-RU"/>
        </w:rPr>
        <w:t>сказал</w:t>
      </w:r>
      <w:r>
        <w:rPr>
          <w:lang w:val="ru-RU"/>
        </w:rPr>
        <w:t xml:space="preserve"> я.</w:t>
      </w:r>
    </w:p>
    <w:p w14:paraId="3EC1161E" w14:textId="0FDD1A37" w:rsidR="003C6149" w:rsidRDefault="00BC45E7" w:rsidP="0063005E">
      <w:pPr>
        <w:tabs>
          <w:tab w:val="left" w:pos="4380"/>
        </w:tabs>
        <w:rPr>
          <w:lang w:val="ru-RU"/>
        </w:rPr>
      </w:pPr>
      <w:r>
        <w:rPr>
          <w:lang w:val="ru-RU"/>
        </w:rPr>
        <w:t>— Пойдём! — Вера прищурилась на тусклые лампы. — А то сейчас совсем темно станет. Ты в каком блоке?</w:t>
      </w:r>
    </w:p>
    <w:p w14:paraId="2664D8FE" w14:textId="5E6B9993" w:rsidR="00BC45E7" w:rsidRDefault="00BC45E7" w:rsidP="0063005E">
      <w:pPr>
        <w:tabs>
          <w:tab w:val="left" w:pos="4380"/>
        </w:tabs>
        <w:rPr>
          <w:lang w:val="ru-RU"/>
        </w:rPr>
      </w:pPr>
      <w:r>
        <w:rPr>
          <w:lang w:val="ru-RU"/>
        </w:rPr>
        <w:t>— Эс.</w:t>
      </w:r>
    </w:p>
    <w:p w14:paraId="61E208CB" w14:textId="75FBE21A" w:rsidR="00BC45E7" w:rsidRDefault="00BC45E7" w:rsidP="0063005E">
      <w:pPr>
        <w:tabs>
          <w:tab w:val="left" w:pos="4380"/>
        </w:tabs>
        <w:rPr>
          <w:lang w:val="ru-RU"/>
        </w:rPr>
      </w:pPr>
      <w:r>
        <w:rPr>
          <w:lang w:val="ru-RU"/>
        </w:rPr>
        <w:t xml:space="preserve">— Правильно говорить не эс, а </w:t>
      </w:r>
      <w:proofErr w:type="spellStart"/>
      <w:r>
        <w:rPr>
          <w:lang w:val="ru-RU"/>
        </w:rPr>
        <w:t>це</w:t>
      </w:r>
      <w:proofErr w:type="spellEnd"/>
      <w:r>
        <w:rPr>
          <w:lang w:val="ru-RU"/>
        </w:rPr>
        <w:t>. Мы, кстати, соседи.</w:t>
      </w:r>
      <w:r w:rsidR="00A53DF5">
        <w:rPr>
          <w:lang w:val="ru-RU"/>
        </w:rPr>
        <w:t xml:space="preserve"> — Вера подошла к гермодвери, проход открылся. — Давай! Иди первый!</w:t>
      </w:r>
    </w:p>
    <w:p w14:paraId="536E13C9" w14:textId="71AC6EDF" w:rsidR="00A53DF5" w:rsidRDefault="00005F9F" w:rsidP="0063005E">
      <w:pPr>
        <w:tabs>
          <w:tab w:val="left" w:pos="4380"/>
        </w:tabs>
        <w:rPr>
          <w:lang w:val="ru-RU"/>
        </w:rPr>
      </w:pPr>
      <w:r>
        <w:rPr>
          <w:lang w:val="ru-RU"/>
        </w:rPr>
        <w:t>Свет в жилом блоке тоже выцветал, точно за время нашей беседы в лампах выгорел газ. Оказалось, что Вера живёт в первом модуле — всего через одну дверь от меня.</w:t>
      </w:r>
    </w:p>
    <w:p w14:paraId="7AAF17DD" w14:textId="45B3DB14" w:rsidR="00005F9F" w:rsidRDefault="00005F9F" w:rsidP="0063005E">
      <w:pPr>
        <w:tabs>
          <w:tab w:val="left" w:pos="4380"/>
        </w:tabs>
        <w:rPr>
          <w:lang w:val="ru-RU"/>
        </w:rPr>
      </w:pPr>
      <w:r>
        <w:rPr>
          <w:lang w:val="ru-RU"/>
        </w:rPr>
        <w:t>— Спокойной ночи! — сказала она. — Снов без кошмаров</w:t>
      </w:r>
      <w:r w:rsidR="00BC08B3">
        <w:rPr>
          <w:lang w:val="ru-RU"/>
        </w:rPr>
        <w:t>!</w:t>
      </w:r>
    </w:p>
    <w:p w14:paraId="16F1613C" w14:textId="0D18BDF1" w:rsidR="00A53DF5" w:rsidRDefault="00BC08B3" w:rsidP="0063005E">
      <w:pPr>
        <w:tabs>
          <w:tab w:val="left" w:pos="4380"/>
        </w:tabs>
        <w:rPr>
          <w:lang w:val="ru-RU"/>
        </w:rPr>
      </w:pPr>
      <w:r>
        <w:rPr>
          <w:lang w:val="ru-RU"/>
        </w:rPr>
        <w:t>— Снова без кошмаров! — сказал я и зашёл в дверь.</w:t>
      </w:r>
    </w:p>
    <w:p w14:paraId="7FB9D57F" w14:textId="70276492" w:rsidR="005C7CD8" w:rsidRDefault="005C7CD8" w:rsidP="0063005E">
      <w:pPr>
        <w:tabs>
          <w:tab w:val="left" w:pos="4380"/>
        </w:tabs>
        <w:rPr>
          <w:lang w:val="ru-RU"/>
        </w:rPr>
      </w:pPr>
      <w:r>
        <w:rPr>
          <w:lang w:val="ru-RU"/>
        </w:rPr>
        <w:t xml:space="preserve">Освещение нехотя, через силу, включилось. Я чувствовал себя так, словно вернулся домой после </w:t>
      </w:r>
      <w:r w:rsidR="000F3A57">
        <w:rPr>
          <w:lang w:val="ru-RU"/>
        </w:rPr>
        <w:t>изнурительного</w:t>
      </w:r>
      <w:r>
        <w:rPr>
          <w:lang w:val="ru-RU"/>
        </w:rPr>
        <w:t xml:space="preserve"> рабочего дня</w:t>
      </w:r>
      <w:r w:rsidR="000F3A57">
        <w:rPr>
          <w:lang w:val="ru-RU"/>
        </w:rPr>
        <w:t>, когда всё, о чём ты можешь думать — это сон.</w:t>
      </w:r>
    </w:p>
    <w:p w14:paraId="1EC8C99F" w14:textId="77777777" w:rsidR="00380121" w:rsidRDefault="001B01FA" w:rsidP="0063005E">
      <w:pPr>
        <w:tabs>
          <w:tab w:val="left" w:pos="4380"/>
        </w:tabs>
        <w:rPr>
          <w:lang w:val="ru-RU"/>
        </w:rPr>
      </w:pPr>
      <w:r>
        <w:rPr>
          <w:lang w:val="ru-RU"/>
        </w:rPr>
        <w:t>Иллюминатор я оставил открытым. Звёзд по-прежнему было не видно. Планета пряталась в слепой зоне, не желала показываться на глаза.</w:t>
      </w:r>
      <w:r w:rsidR="00380121">
        <w:rPr>
          <w:lang w:val="ru-RU"/>
        </w:rPr>
        <w:t xml:space="preserve"> Мне показалось, что за иллюминатором что-то промелькнуло — стремительная тень, песчинка темноты, которую я каким-то чудом разглядел на чёрной грунтовке космосе.</w:t>
      </w:r>
    </w:p>
    <w:p w14:paraId="4B602B55" w14:textId="77777777" w:rsidR="00DE3301" w:rsidRDefault="00380121" w:rsidP="0063005E">
      <w:pPr>
        <w:tabs>
          <w:tab w:val="left" w:pos="4380"/>
        </w:tabs>
        <w:rPr>
          <w:lang w:val="ru-RU"/>
        </w:rPr>
      </w:pPr>
      <w:r>
        <w:rPr>
          <w:lang w:val="ru-RU"/>
        </w:rPr>
        <w:t>Я подошёл ближе и застыл от удивления.</w:t>
      </w:r>
    </w:p>
    <w:p w14:paraId="0142E3C3" w14:textId="3AE86A8A" w:rsidR="001B01FA" w:rsidRDefault="00DE3301" w:rsidP="0063005E">
      <w:pPr>
        <w:tabs>
          <w:tab w:val="left" w:pos="4380"/>
        </w:tabs>
        <w:rPr>
          <w:lang w:val="ru-RU"/>
        </w:rPr>
      </w:pPr>
      <w:r>
        <w:rPr>
          <w:lang w:val="ru-RU"/>
        </w:rPr>
        <w:t>На стекле сидела обычная земная муха и суматошно перебирала лапками, прочищая хоботок.</w:t>
      </w:r>
      <w:r w:rsidR="001B01FA">
        <w:rPr>
          <w:lang w:val="ru-RU"/>
        </w:rPr>
        <w:t xml:space="preserve"> </w:t>
      </w:r>
      <w:r w:rsidR="003F1828">
        <w:rPr>
          <w:lang w:val="ru-RU"/>
        </w:rPr>
        <w:t xml:space="preserve">Я моргнул и потёр глаза. После </w:t>
      </w:r>
      <w:proofErr w:type="spellStart"/>
      <w:r w:rsidR="003F1828">
        <w:rPr>
          <w:lang w:val="ru-RU"/>
        </w:rPr>
        <w:t>бранка</w:t>
      </w:r>
      <w:proofErr w:type="spellEnd"/>
      <w:r w:rsidR="003F1828">
        <w:rPr>
          <w:lang w:val="ru-RU"/>
        </w:rPr>
        <w:t xml:space="preserve"> может померещиться и не такое.</w:t>
      </w:r>
      <w:r w:rsidR="004E5911">
        <w:rPr>
          <w:lang w:val="ru-RU"/>
        </w:rPr>
        <w:t xml:space="preserve"> Но муха никуда не делась.</w:t>
      </w:r>
      <w:r w:rsidR="00D207DB">
        <w:rPr>
          <w:lang w:val="ru-RU"/>
        </w:rPr>
        <w:t xml:space="preserve"> Она деловито ползла к кромке иллюминатора, едва различимая на фоне темноты.</w:t>
      </w:r>
    </w:p>
    <w:p w14:paraId="5A13CA90" w14:textId="45F9CA01" w:rsidR="00D207DB" w:rsidRDefault="00D207DB" w:rsidP="0063005E">
      <w:pPr>
        <w:tabs>
          <w:tab w:val="left" w:pos="4380"/>
        </w:tabs>
        <w:rPr>
          <w:lang w:val="ru-RU"/>
        </w:rPr>
      </w:pPr>
      <w:r>
        <w:rPr>
          <w:lang w:val="ru-RU"/>
        </w:rPr>
        <w:t>Я потянулся к ней рукой, и муха тут же взвилась в воздух, пронеслась с истеричным жужжанием у меня над ухом и растворилась в комнате.</w:t>
      </w:r>
    </w:p>
    <w:p w14:paraId="2BECD245" w14:textId="77777777" w:rsidR="00D207DB" w:rsidRDefault="00D207DB" w:rsidP="0063005E">
      <w:pPr>
        <w:tabs>
          <w:tab w:val="left" w:pos="4380"/>
        </w:tabs>
        <w:rPr>
          <w:lang w:val="ru-RU"/>
        </w:rPr>
      </w:pPr>
      <w:r>
        <w:rPr>
          <w:lang w:val="ru-RU"/>
        </w:rPr>
        <w:t>Я качнул головой.</w:t>
      </w:r>
    </w:p>
    <w:p w14:paraId="700BFFAB" w14:textId="7C53ECCD" w:rsidR="00D207DB" w:rsidRDefault="00D207DB" w:rsidP="0063005E">
      <w:pPr>
        <w:tabs>
          <w:tab w:val="left" w:pos="4380"/>
        </w:tabs>
        <w:rPr>
          <w:lang w:val="ru-RU"/>
        </w:rPr>
      </w:pPr>
      <w:r>
        <w:rPr>
          <w:lang w:val="ru-RU"/>
        </w:rPr>
        <w:lastRenderedPageBreak/>
        <w:t>Определённо надо хорошенько выспаться, а то в следующий раз увижу что-нибудь похлеще.</w:t>
      </w:r>
    </w:p>
    <w:p w14:paraId="2C52BC0A" w14:textId="4A0F46BC" w:rsidR="00D207DB" w:rsidRDefault="00D207DB" w:rsidP="0063005E">
      <w:pPr>
        <w:tabs>
          <w:tab w:val="left" w:pos="4380"/>
        </w:tabs>
        <w:rPr>
          <w:lang w:val="ru-RU"/>
        </w:rPr>
      </w:pPr>
      <w:r>
        <w:rPr>
          <w:lang w:val="ru-RU"/>
        </w:rPr>
        <w:t>Я плюхнулся на кровать, закрыл глаза и едва на провалился в сон — в одежде, в скрюченной позе, прижимаясь затылком к холодной переборке. Я встал и прошлёпал в санузел, чтобы умыться.</w:t>
      </w:r>
    </w:p>
    <w:p w14:paraId="50FE638E" w14:textId="77307713" w:rsidR="00D207DB" w:rsidRDefault="00D207DB" w:rsidP="0063005E">
      <w:pPr>
        <w:tabs>
          <w:tab w:val="left" w:pos="4380"/>
        </w:tabs>
        <w:rPr>
          <w:lang w:val="ru-RU"/>
        </w:rPr>
      </w:pPr>
      <w:r>
        <w:rPr>
          <w:lang w:val="ru-RU"/>
        </w:rPr>
        <w:t>Меня ждал первый за долгое время сон без кошмаров.</w:t>
      </w:r>
    </w:p>
    <w:p w14:paraId="38523FD3" w14:textId="6B2E359B" w:rsidR="00D207DB" w:rsidRDefault="00D207DB" w:rsidP="0063005E">
      <w:pPr>
        <w:tabs>
          <w:tab w:val="left" w:pos="4380"/>
        </w:tabs>
        <w:rPr>
          <w:lang w:val="ru-RU"/>
        </w:rPr>
      </w:pPr>
      <w:r>
        <w:rPr>
          <w:lang w:val="ru-RU"/>
        </w:rPr>
        <w:t xml:space="preserve">Уже засыпая, </w:t>
      </w:r>
      <w:r w:rsidR="00AF565E">
        <w:rPr>
          <w:lang w:val="ru-RU"/>
        </w:rPr>
        <w:t>я</w:t>
      </w:r>
      <w:r>
        <w:rPr>
          <w:lang w:val="ru-RU"/>
        </w:rPr>
        <w:t xml:space="preserve"> </w:t>
      </w:r>
      <w:r w:rsidR="00AF565E">
        <w:rPr>
          <w:lang w:val="ru-RU"/>
        </w:rPr>
        <w:t>у</w:t>
      </w:r>
      <w:r>
        <w:rPr>
          <w:lang w:val="ru-RU"/>
        </w:rPr>
        <w:t>слыш</w:t>
      </w:r>
      <w:r w:rsidR="00AF565E">
        <w:rPr>
          <w:lang w:val="ru-RU"/>
        </w:rPr>
        <w:t>ал</w:t>
      </w:r>
      <w:r>
        <w:rPr>
          <w:lang w:val="ru-RU"/>
        </w:rPr>
        <w:t xml:space="preserve"> под потолком чьё-то навязчивое </w:t>
      </w:r>
      <w:r w:rsidR="00C43AE6">
        <w:rPr>
          <w:lang w:val="ru-RU"/>
        </w:rPr>
        <w:t>жужжание.</w:t>
      </w:r>
    </w:p>
    <w:p w14:paraId="1E20C8CD" w14:textId="62FD652E" w:rsidR="000D5797" w:rsidRDefault="000D5797" w:rsidP="000D5797">
      <w:pPr>
        <w:pStyle w:val="a3"/>
        <w:rPr>
          <w:lang w:val="ru-RU"/>
        </w:rPr>
      </w:pPr>
      <w:r>
        <w:rPr>
          <w:lang w:val="ru-RU"/>
        </w:rPr>
        <w:t>* * *</w:t>
      </w:r>
    </w:p>
    <w:p w14:paraId="40F719B9" w14:textId="0252AD3B" w:rsidR="00AB4A3E" w:rsidRDefault="00AB4A3E" w:rsidP="00AB4A3E">
      <w:pPr>
        <w:rPr>
          <w:lang w:val="ru-RU"/>
        </w:rPr>
      </w:pPr>
      <w:r>
        <w:rPr>
          <w:lang w:val="ru-RU"/>
        </w:rPr>
        <w:t xml:space="preserve">Вода резала холодом кожу, словно я плыл сквозь стекло. Алая </w:t>
      </w:r>
      <w:r w:rsidR="00A02BE3">
        <w:rPr>
          <w:lang w:val="ru-RU"/>
        </w:rPr>
        <w:t xml:space="preserve">нарождающаяся </w:t>
      </w:r>
      <w:r>
        <w:rPr>
          <w:lang w:val="ru-RU"/>
        </w:rPr>
        <w:t>заря</w:t>
      </w:r>
      <w:r w:rsidR="00A02BE3">
        <w:rPr>
          <w:lang w:val="ru-RU"/>
        </w:rPr>
        <w:t xml:space="preserve">, как зарево </w:t>
      </w:r>
      <w:r w:rsidR="00C10D4F">
        <w:rPr>
          <w:lang w:val="ru-RU"/>
        </w:rPr>
        <w:t>расходящегося</w:t>
      </w:r>
      <w:r w:rsidR="00A02BE3">
        <w:rPr>
          <w:lang w:val="ru-RU"/>
        </w:rPr>
        <w:t xml:space="preserve"> пожара, </w:t>
      </w:r>
      <w:r>
        <w:rPr>
          <w:lang w:val="ru-RU"/>
        </w:rPr>
        <w:t>идеально отражалась в озере</w:t>
      </w:r>
      <w:r w:rsidR="00590EA8">
        <w:rPr>
          <w:lang w:val="ru-RU"/>
        </w:rPr>
        <w:t>.</w:t>
      </w:r>
      <w:r w:rsidR="00793003">
        <w:rPr>
          <w:lang w:val="ru-RU"/>
        </w:rPr>
        <w:t xml:space="preserve"> </w:t>
      </w:r>
      <w:r w:rsidR="00C41E04">
        <w:rPr>
          <w:lang w:val="ru-RU"/>
        </w:rPr>
        <w:t>А может, это</w:t>
      </w:r>
      <w:r>
        <w:rPr>
          <w:lang w:val="ru-RU"/>
        </w:rPr>
        <w:t xml:space="preserve"> озеро отражалось </w:t>
      </w:r>
      <w:r w:rsidR="00C41E04">
        <w:rPr>
          <w:lang w:val="ru-RU"/>
        </w:rPr>
        <w:t>у меня над головой</w:t>
      </w:r>
      <w:r>
        <w:rPr>
          <w:lang w:val="ru-RU"/>
        </w:rPr>
        <w:t xml:space="preserve">. Определить было невозможно. Весь мир перевернулся. </w:t>
      </w:r>
      <w:r w:rsidR="00A02BE3">
        <w:rPr>
          <w:lang w:val="ru-RU"/>
        </w:rPr>
        <w:t xml:space="preserve">Но у меня не было ни времени, ни сил об этом думать. </w:t>
      </w:r>
      <w:r>
        <w:rPr>
          <w:lang w:val="ru-RU"/>
        </w:rPr>
        <w:t>Я знал только одно — мне нужно плыть.</w:t>
      </w:r>
    </w:p>
    <w:p w14:paraId="52D7331D" w14:textId="77777777" w:rsidR="00BD60AD" w:rsidRDefault="00E6101D" w:rsidP="00AB4A3E">
      <w:pPr>
        <w:rPr>
          <w:lang w:val="ru-RU"/>
        </w:rPr>
      </w:pPr>
      <w:r>
        <w:rPr>
          <w:lang w:val="ru-RU"/>
        </w:rPr>
        <w:t>Мелькнула пугающей тенью мысль — а что, если я с каждой секундой уплываю всё дальше от берега, который хочу найти?</w:t>
      </w:r>
    </w:p>
    <w:p w14:paraId="45A8F6DA" w14:textId="77777777" w:rsidR="00BD60AD" w:rsidRDefault="00BD60AD" w:rsidP="00AB4A3E">
      <w:pPr>
        <w:rPr>
          <w:lang w:val="ru-RU"/>
        </w:rPr>
      </w:pPr>
      <w:r>
        <w:rPr>
          <w:lang w:val="ru-RU"/>
        </w:rPr>
        <w:t>Я попытался обернуться.</w:t>
      </w:r>
    </w:p>
    <w:p w14:paraId="51C29835" w14:textId="6A458662" w:rsidR="00192988" w:rsidRDefault="00BD60AD" w:rsidP="00BA5AC3">
      <w:pPr>
        <w:rPr>
          <w:lang w:val="ru-RU"/>
        </w:rPr>
      </w:pPr>
      <w:r>
        <w:rPr>
          <w:lang w:val="ru-RU"/>
        </w:rPr>
        <w:t xml:space="preserve">Шею тут же свернуло судорогой — казалось, меня намертво поймали в захват и не отпустят, пока не вырвут </w:t>
      </w:r>
      <w:r w:rsidR="00C10D4F">
        <w:rPr>
          <w:lang w:val="ru-RU"/>
        </w:rPr>
        <w:t xml:space="preserve">из горла </w:t>
      </w:r>
      <w:r>
        <w:rPr>
          <w:lang w:val="ru-RU"/>
        </w:rPr>
        <w:t xml:space="preserve">последний вздох. Всё вокруг </w:t>
      </w:r>
      <w:r w:rsidR="00F73E90">
        <w:rPr>
          <w:lang w:val="ru-RU"/>
        </w:rPr>
        <w:t>сразу</w:t>
      </w:r>
      <w:r>
        <w:rPr>
          <w:lang w:val="ru-RU"/>
        </w:rPr>
        <w:t xml:space="preserve"> затянуло обморочной рябью — словно налетело гигантской тучей полчище мух.</w:t>
      </w:r>
      <w:r w:rsidR="00CB5EA6">
        <w:rPr>
          <w:lang w:val="ru-RU"/>
        </w:rPr>
        <w:t xml:space="preserve"> Я ударил ладонью по воде, </w:t>
      </w:r>
      <w:r w:rsidR="00192988">
        <w:rPr>
          <w:lang w:val="ru-RU"/>
        </w:rPr>
        <w:t xml:space="preserve">умоляя о </w:t>
      </w:r>
      <w:r w:rsidR="00CB5EA6">
        <w:rPr>
          <w:lang w:val="ru-RU"/>
        </w:rPr>
        <w:t>пощад</w:t>
      </w:r>
      <w:r w:rsidR="00192988">
        <w:rPr>
          <w:lang w:val="ru-RU"/>
        </w:rPr>
        <w:t>е</w:t>
      </w:r>
      <w:r w:rsidR="00CB5EA6">
        <w:rPr>
          <w:lang w:val="ru-RU"/>
        </w:rPr>
        <w:t>, и тут же провалился в темноту.</w:t>
      </w:r>
    </w:p>
    <w:p w14:paraId="47292000" w14:textId="194545D1" w:rsidR="00B10712" w:rsidRDefault="00B10712" w:rsidP="00BA5AC3">
      <w:pPr>
        <w:rPr>
          <w:lang w:val="ru-RU"/>
        </w:rPr>
      </w:pPr>
      <w:r w:rsidRPr="00B10712">
        <w:rPr>
          <w:lang w:val="ru-RU"/>
        </w:rPr>
        <w:t xml:space="preserve">Удавка соскользнула с шеи, боль разошлась </w:t>
      </w:r>
      <w:r w:rsidR="00446889">
        <w:rPr>
          <w:lang w:val="ru-RU"/>
        </w:rPr>
        <w:t xml:space="preserve">по телу </w:t>
      </w:r>
      <w:r w:rsidRPr="00B10712">
        <w:rPr>
          <w:lang w:val="ru-RU"/>
        </w:rPr>
        <w:t xml:space="preserve">горячей волной и угасла. Но воздуха в лёгких почти не оставалось. Я оттолкнулся ногами от собравшейся подо мной темноты, рванул вверх и тут же соскользнул на дно, как </w:t>
      </w:r>
      <w:r w:rsidR="0059520C">
        <w:rPr>
          <w:lang w:val="ru-RU"/>
        </w:rPr>
        <w:t xml:space="preserve">будто </w:t>
      </w:r>
      <w:r w:rsidRPr="00B10712">
        <w:rPr>
          <w:lang w:val="ru-RU"/>
        </w:rPr>
        <w:t>весь мир опять опрокинулся навзничь.</w:t>
      </w:r>
    </w:p>
    <w:p w14:paraId="5DBB1ABE" w14:textId="5825FB02" w:rsidR="0065053F" w:rsidRDefault="0065053F" w:rsidP="00BA5AC3">
      <w:pPr>
        <w:rPr>
          <w:lang w:val="ru-RU"/>
        </w:rPr>
      </w:pPr>
      <w:r>
        <w:rPr>
          <w:lang w:val="ru-RU"/>
        </w:rPr>
        <w:t>Меня п</w:t>
      </w:r>
      <w:r w:rsidR="001C4401">
        <w:rPr>
          <w:lang w:val="ru-RU"/>
        </w:rPr>
        <w:t>р</w:t>
      </w:r>
      <w:r>
        <w:rPr>
          <w:lang w:val="ru-RU"/>
        </w:rPr>
        <w:t xml:space="preserve">отащило </w:t>
      </w:r>
      <w:r w:rsidR="001C4401">
        <w:rPr>
          <w:lang w:val="ru-RU"/>
        </w:rPr>
        <w:t>сквозь</w:t>
      </w:r>
      <w:r>
        <w:rPr>
          <w:lang w:val="ru-RU"/>
        </w:rPr>
        <w:t xml:space="preserve"> закрученный ревущим винтом водоворот, бросило в омут, но вместо того, чтобы удариться о дно, я вынырнул словно бы с другой стороны</w:t>
      </w:r>
      <w:r w:rsidR="001C4401">
        <w:rPr>
          <w:lang w:val="ru-RU"/>
        </w:rPr>
        <w:t xml:space="preserve"> озера</w:t>
      </w:r>
      <w:r>
        <w:rPr>
          <w:lang w:val="ru-RU"/>
        </w:rPr>
        <w:t>.</w:t>
      </w:r>
    </w:p>
    <w:p w14:paraId="663D0089" w14:textId="77777777" w:rsidR="001C4401" w:rsidRDefault="00A02BE3" w:rsidP="00BA5AC3">
      <w:pPr>
        <w:rPr>
          <w:lang w:val="ru-RU"/>
        </w:rPr>
      </w:pPr>
      <w:r>
        <w:rPr>
          <w:lang w:val="ru-RU"/>
        </w:rPr>
        <w:t>В озере отражалась заря.</w:t>
      </w:r>
      <w:r w:rsidR="005F13ED">
        <w:rPr>
          <w:lang w:val="ru-RU"/>
        </w:rPr>
        <w:t xml:space="preserve"> </w:t>
      </w:r>
    </w:p>
    <w:p w14:paraId="2F26029C" w14:textId="20B46039" w:rsidR="00B63F92" w:rsidRDefault="001C4401" w:rsidP="00BA5AC3">
      <w:pPr>
        <w:rPr>
          <w:lang w:val="ru-RU"/>
        </w:rPr>
      </w:pPr>
      <w:r>
        <w:rPr>
          <w:lang w:val="ru-RU"/>
        </w:rPr>
        <w:t>Я захрипел, глотая едкую, кипящую вокруг пену.  С</w:t>
      </w:r>
      <w:r w:rsidR="00A02BE3">
        <w:rPr>
          <w:lang w:val="ru-RU"/>
        </w:rPr>
        <w:t xml:space="preserve">олнце </w:t>
      </w:r>
      <w:r w:rsidR="005F13ED">
        <w:rPr>
          <w:lang w:val="ru-RU"/>
        </w:rPr>
        <w:t>приподнялось над горизонтом и смотрело на меня сонным недобрым взглядом, похожее на алое око, в которое затека</w:t>
      </w:r>
      <w:r>
        <w:rPr>
          <w:lang w:val="ru-RU"/>
        </w:rPr>
        <w:t>ет</w:t>
      </w:r>
      <w:r w:rsidR="005F13ED">
        <w:rPr>
          <w:lang w:val="ru-RU"/>
        </w:rPr>
        <w:t xml:space="preserve"> вода.</w:t>
      </w:r>
    </w:p>
    <w:p w14:paraId="287385C0" w14:textId="4C984BC2" w:rsidR="001726B4" w:rsidRDefault="001726B4" w:rsidP="00BA5AC3">
      <w:pPr>
        <w:rPr>
          <w:lang w:val="ru-RU"/>
        </w:rPr>
      </w:pPr>
      <w:r>
        <w:rPr>
          <w:lang w:val="ru-RU"/>
        </w:rPr>
        <w:t>Я до одури боялся вновь проваливаться под воду — и сам не понимал, почему. Я стал плыть, просто плыть, неважно, куда. Я понимал, что никакого берега не существует, что я застрял в этой фрактальной ловушке, как пойманная муха, которая путает реальный свет с его отблесками.</w:t>
      </w:r>
    </w:p>
    <w:p w14:paraId="36E99C0A" w14:textId="5B4E954D" w:rsidR="008772D5" w:rsidRDefault="001726B4" w:rsidP="00BA5AC3">
      <w:pPr>
        <w:rPr>
          <w:lang w:val="ru-RU"/>
        </w:rPr>
      </w:pPr>
      <w:r>
        <w:rPr>
          <w:lang w:val="ru-RU"/>
        </w:rPr>
        <w:lastRenderedPageBreak/>
        <w:t>Ледяная вода едва ли не до крови рассекала на руках кожу</w:t>
      </w:r>
      <w:r w:rsidR="00D458CF">
        <w:rPr>
          <w:lang w:val="ru-RU"/>
        </w:rPr>
        <w:t>, но я продолжал плыть.</w:t>
      </w:r>
      <w:r w:rsidR="008772D5">
        <w:rPr>
          <w:lang w:val="ru-RU"/>
        </w:rPr>
        <w:t xml:space="preserve"> Без смысла, без цели. Просто, чтобы продержаться ещё несколько минут.</w:t>
      </w:r>
    </w:p>
    <w:p w14:paraId="6903991A" w14:textId="4EA7B3B1" w:rsidR="001726B4" w:rsidRPr="00EB2849" w:rsidRDefault="00D55B08" w:rsidP="00BA5AC3">
      <w:pPr>
        <w:rPr>
          <w:lang w:val="ru-RU"/>
        </w:rPr>
      </w:pPr>
      <w:r>
        <w:rPr>
          <w:lang w:val="ru-RU"/>
        </w:rPr>
        <w:t xml:space="preserve">Мышцы </w:t>
      </w:r>
      <w:r w:rsidR="008772D5">
        <w:rPr>
          <w:lang w:val="ru-RU"/>
        </w:rPr>
        <w:t xml:space="preserve">стали скручивать от натуги, </w:t>
      </w:r>
      <w:r w:rsidR="00B735B1">
        <w:rPr>
          <w:lang w:val="ru-RU"/>
        </w:rPr>
        <w:t xml:space="preserve">но </w:t>
      </w:r>
      <w:r w:rsidR="008772D5">
        <w:rPr>
          <w:lang w:val="ru-RU"/>
        </w:rPr>
        <w:t xml:space="preserve">я </w:t>
      </w:r>
      <w:r w:rsidR="00B735B1">
        <w:rPr>
          <w:lang w:val="ru-RU"/>
        </w:rPr>
        <w:t xml:space="preserve">успел </w:t>
      </w:r>
      <w:r w:rsidR="00BC1006">
        <w:rPr>
          <w:lang w:val="ru-RU"/>
        </w:rPr>
        <w:t>глотну</w:t>
      </w:r>
      <w:r w:rsidR="00B735B1">
        <w:rPr>
          <w:lang w:val="ru-RU"/>
        </w:rPr>
        <w:t>ть</w:t>
      </w:r>
      <w:r w:rsidR="00BC1006">
        <w:rPr>
          <w:lang w:val="ru-RU"/>
        </w:rPr>
        <w:t xml:space="preserve"> стылого воздуха</w:t>
      </w:r>
      <w:r>
        <w:rPr>
          <w:lang w:val="ru-RU"/>
        </w:rPr>
        <w:t>,</w:t>
      </w:r>
      <w:r w:rsidR="00B735B1">
        <w:rPr>
          <w:lang w:val="ru-RU"/>
        </w:rPr>
        <w:t xml:space="preserve"> прежде чем меня накрыло волной.</w:t>
      </w:r>
      <w:r>
        <w:rPr>
          <w:lang w:val="ru-RU"/>
        </w:rPr>
        <w:t xml:space="preserve"> Вода коварно выдавила из груди весь воздух. Я закрыл глаза, чувствуя, как яростно расходится, вскипает в жилах боль</w:t>
      </w:r>
      <w:r w:rsidR="00EB2849">
        <w:rPr>
          <w:lang w:val="ru-RU"/>
        </w:rPr>
        <w:t xml:space="preserve"> от удушья</w:t>
      </w:r>
      <w:r>
        <w:rPr>
          <w:lang w:val="ru-RU"/>
        </w:rPr>
        <w:t>.</w:t>
      </w:r>
    </w:p>
    <w:p w14:paraId="539095DF" w14:textId="2F52FAF3" w:rsidR="00EB2849" w:rsidRDefault="00EB2849" w:rsidP="00BA5AC3">
      <w:pPr>
        <w:rPr>
          <w:lang w:val="ru-RU"/>
        </w:rPr>
      </w:pPr>
      <w:r>
        <w:rPr>
          <w:lang w:val="ru-RU"/>
        </w:rPr>
        <w:t>Меня потянуло вниз.</w:t>
      </w:r>
      <w:r w:rsidR="00845C49">
        <w:rPr>
          <w:lang w:val="ru-RU"/>
        </w:rPr>
        <w:t xml:space="preserve"> </w:t>
      </w:r>
      <w:r>
        <w:rPr>
          <w:lang w:val="ru-RU"/>
        </w:rPr>
        <w:t xml:space="preserve">Вихрящиеся потоки едва не рвали меня на части. </w:t>
      </w:r>
      <w:r w:rsidR="00BE6428">
        <w:rPr>
          <w:lang w:val="ru-RU"/>
        </w:rPr>
        <w:t>Сил терпеть уже не было, я открыл глаза, вздохнул — и понял, что лежу звездой на спокойной воде, а в глаза мне светит поднявшееся уже высоко солнце.</w:t>
      </w:r>
    </w:p>
    <w:p w14:paraId="451A86FD" w14:textId="3FA8A711" w:rsidR="008E2CDE" w:rsidRDefault="00184198" w:rsidP="00BA5AC3">
      <w:pPr>
        <w:rPr>
          <w:lang w:val="ru-RU"/>
        </w:rPr>
      </w:pPr>
      <w:r>
        <w:rPr>
          <w:lang w:val="ru-RU"/>
        </w:rPr>
        <w:t>Небо прояснилось, заря выжгла последние ночные тени, и от чистой, лишь слегка темнеющей в вышине синевы кружилась голова.</w:t>
      </w:r>
      <w:r w:rsidR="00AF66B6">
        <w:rPr>
          <w:lang w:val="ru-RU"/>
        </w:rPr>
        <w:t xml:space="preserve"> Над озером разлилась незыблемая, как в космическом пространстве, тишина, но от этого фрактального пейзажа вовсе не веяло спокойствием. Всё вокруг дышало тревогой. Горло стал резать ядовитый запах хлорки, как в бассейне в </w:t>
      </w:r>
      <w:proofErr w:type="spellStart"/>
      <w:r w:rsidR="00AF66B6">
        <w:rPr>
          <w:lang w:val="ru-RU"/>
        </w:rPr>
        <w:t>Стальске</w:t>
      </w:r>
      <w:proofErr w:type="spellEnd"/>
      <w:r w:rsidR="00AF66B6">
        <w:rPr>
          <w:lang w:val="ru-RU"/>
        </w:rPr>
        <w:t xml:space="preserve">. Когда я чуть не утонул под безумный галдёж других детей. </w:t>
      </w:r>
    </w:p>
    <w:p w14:paraId="51613E58" w14:textId="009046E7" w:rsidR="00A839A1" w:rsidRDefault="00A839A1" w:rsidP="00BA5AC3">
      <w:pPr>
        <w:rPr>
          <w:lang w:val="ru-RU"/>
        </w:rPr>
      </w:pPr>
      <w:r>
        <w:rPr>
          <w:lang w:val="ru-RU"/>
        </w:rPr>
        <w:t>Надо сейчас мне надо плыть.</w:t>
      </w:r>
    </w:p>
    <w:p w14:paraId="1361EB70" w14:textId="4B57C80D" w:rsidR="00E7768D" w:rsidRDefault="00A839A1" w:rsidP="00BA5AC3">
      <w:pPr>
        <w:rPr>
          <w:lang w:val="ru-RU"/>
        </w:rPr>
      </w:pPr>
      <w:r>
        <w:rPr>
          <w:lang w:val="ru-RU"/>
        </w:rPr>
        <w:t xml:space="preserve">Я перевернулся и рассёк воду неумелой пародией на кроль. </w:t>
      </w:r>
      <w:r w:rsidR="00D83A23">
        <w:rPr>
          <w:lang w:val="ru-RU"/>
        </w:rPr>
        <w:t xml:space="preserve">Чем выше вставало солнце, тем тяжелее становилось держаться на воде, </w:t>
      </w:r>
      <w:r w:rsidR="00E640D4">
        <w:rPr>
          <w:lang w:val="ru-RU"/>
        </w:rPr>
        <w:t>словно</w:t>
      </w:r>
      <w:r w:rsidR="00D83A23">
        <w:rPr>
          <w:lang w:val="ru-RU"/>
        </w:rPr>
        <w:t xml:space="preserve"> озеро густело, как клей, под воздействием его света.</w:t>
      </w:r>
    </w:p>
    <w:p w14:paraId="6431B649" w14:textId="10E8CEA2" w:rsidR="00557841" w:rsidRDefault="00E7768D" w:rsidP="00BA5AC3">
      <w:pPr>
        <w:rPr>
          <w:lang w:val="ru-RU"/>
        </w:rPr>
      </w:pPr>
      <w:r>
        <w:rPr>
          <w:lang w:val="ru-RU"/>
        </w:rPr>
        <w:t>Мышцы привычно заныли от боли, я остановился.</w:t>
      </w:r>
    </w:p>
    <w:p w14:paraId="2FD9062B" w14:textId="265B28B7" w:rsidR="00E7768D" w:rsidRDefault="00E7768D" w:rsidP="00BA5AC3">
      <w:pPr>
        <w:rPr>
          <w:lang w:val="ru-RU"/>
        </w:rPr>
      </w:pPr>
      <w:r>
        <w:rPr>
          <w:lang w:val="ru-RU"/>
        </w:rPr>
        <w:t>Озеро было полно жизни, кишело алыми червями, которые кружились вокруг меня, вспыхивая в воде искрами.</w:t>
      </w:r>
      <w:r w:rsidR="008D5EFF">
        <w:rPr>
          <w:lang w:val="ru-RU"/>
        </w:rPr>
        <w:t xml:space="preserve"> Я попытался вырваться из этого мёртвого кольца, проплыть хотя быть ещё немного, но не успел даже набрать в лёгкие воздух — что-то потянуло меня снизу, потащило за собой.</w:t>
      </w:r>
    </w:p>
    <w:p w14:paraId="2D9424A1" w14:textId="133F4A3F" w:rsidR="00EA5FFF" w:rsidRDefault="00EA5FFF" w:rsidP="00BA5AC3">
      <w:pPr>
        <w:rPr>
          <w:lang w:val="ru-RU"/>
        </w:rPr>
      </w:pPr>
      <w:r>
        <w:rPr>
          <w:lang w:val="ru-RU"/>
        </w:rPr>
        <w:t>Я зажмурился, пообещав себе, что сдержусь, не буду пытаться вздохнуть, а лёгкие тем временем наливались свинцом от удушья.</w:t>
      </w:r>
      <w:r w:rsidR="005824C2">
        <w:rPr>
          <w:lang w:val="ru-RU"/>
        </w:rPr>
        <w:t xml:space="preserve"> Черви бились о щёки и липли к коже. Меня толкали подводные течения, пытаясь разломать, как брошенную куклу, на части.</w:t>
      </w:r>
      <w:r w:rsidR="007C70BC">
        <w:rPr>
          <w:lang w:val="ru-RU"/>
        </w:rPr>
        <w:t xml:space="preserve"> </w:t>
      </w:r>
      <w:r w:rsidR="006D46D6">
        <w:rPr>
          <w:lang w:val="ru-RU"/>
        </w:rPr>
        <w:t>Б</w:t>
      </w:r>
      <w:r w:rsidR="007C70BC">
        <w:rPr>
          <w:lang w:val="ru-RU"/>
        </w:rPr>
        <w:t>оль рвала изнутри.</w:t>
      </w:r>
    </w:p>
    <w:p w14:paraId="2D04729E" w14:textId="11AECB8E" w:rsidR="00F02E68" w:rsidRDefault="00236DE5" w:rsidP="00BA5AC3">
      <w:pPr>
        <w:rPr>
          <w:lang w:val="ru-RU"/>
        </w:rPr>
      </w:pPr>
      <w:r>
        <w:rPr>
          <w:lang w:val="ru-RU"/>
        </w:rPr>
        <w:t xml:space="preserve">И я сдался, </w:t>
      </w:r>
      <w:r w:rsidR="00F02E68">
        <w:rPr>
          <w:lang w:val="ru-RU"/>
        </w:rPr>
        <w:t xml:space="preserve">глотнул с надсадным хрипом </w:t>
      </w:r>
      <w:r w:rsidR="00CA04C8">
        <w:rPr>
          <w:lang w:val="ru-RU"/>
        </w:rPr>
        <w:t>раскалившейся от</w:t>
      </w:r>
      <w:r w:rsidR="00F02E68">
        <w:rPr>
          <w:lang w:val="ru-RU"/>
        </w:rPr>
        <w:t xml:space="preserve"> червей воды —</w:t>
      </w:r>
      <w:r>
        <w:rPr>
          <w:lang w:val="ru-RU"/>
        </w:rPr>
        <w:t xml:space="preserve"> и свалился на пол с кровати.</w:t>
      </w:r>
    </w:p>
    <w:p w14:paraId="53541BFA" w14:textId="5E5957D8" w:rsidR="00F02E68" w:rsidRDefault="00F02E68" w:rsidP="00BA5AC3">
      <w:pPr>
        <w:rPr>
          <w:lang w:val="ru-RU"/>
        </w:rPr>
      </w:pPr>
      <w:r>
        <w:rPr>
          <w:lang w:val="ru-RU"/>
        </w:rPr>
        <w:t>Я ощупал лицо, уши, нос, засунул пальцы в рот — червей не было. Сон отпускал волнами, как вода во время отлива.</w:t>
      </w:r>
      <w:r w:rsidR="008D5434">
        <w:rPr>
          <w:lang w:val="ru-RU"/>
        </w:rPr>
        <w:t xml:space="preserve"> Я поднялся и встал, покачиваясь, посреди модуля. Привкус хлорки ещё ощущался на губах. Я что, в </w:t>
      </w:r>
      <w:proofErr w:type="spellStart"/>
      <w:r w:rsidR="008D5434">
        <w:rPr>
          <w:lang w:val="ru-RU"/>
        </w:rPr>
        <w:t>бранке</w:t>
      </w:r>
      <w:proofErr w:type="spellEnd"/>
      <w:r w:rsidR="008D5434">
        <w:rPr>
          <w:lang w:val="ru-RU"/>
        </w:rPr>
        <w:t>?</w:t>
      </w:r>
      <w:r w:rsidR="00D14971">
        <w:rPr>
          <w:lang w:val="ru-RU"/>
        </w:rPr>
        <w:t xml:space="preserve"> Рассказы о вечном пробуждении вовсе не были шуткой?</w:t>
      </w:r>
    </w:p>
    <w:p w14:paraId="280A57C3" w14:textId="67798F41" w:rsidR="00D14971" w:rsidRDefault="00D14971" w:rsidP="00BA5AC3">
      <w:pPr>
        <w:rPr>
          <w:lang w:val="ru-RU"/>
        </w:rPr>
      </w:pPr>
      <w:r>
        <w:rPr>
          <w:lang w:val="ru-RU"/>
        </w:rPr>
        <w:t>Я вздрогнул и обернулся.</w:t>
      </w:r>
    </w:p>
    <w:p w14:paraId="09D86317" w14:textId="266E54E7" w:rsidR="00D14971" w:rsidRDefault="00C004F0" w:rsidP="00BA5AC3">
      <w:pPr>
        <w:rPr>
          <w:lang w:val="ru-RU"/>
        </w:rPr>
      </w:pPr>
      <w:r>
        <w:rPr>
          <w:lang w:val="ru-RU"/>
        </w:rPr>
        <w:t>Широкий глазок иллюминатора был открыт, ч</w:t>
      </w:r>
      <w:r w:rsidR="00D14971">
        <w:rPr>
          <w:lang w:val="ru-RU"/>
        </w:rPr>
        <w:t>ернота сошла</w:t>
      </w:r>
      <w:r>
        <w:rPr>
          <w:lang w:val="ru-RU"/>
        </w:rPr>
        <w:t xml:space="preserve"> с него, точно унесённая ветром тень, и прорезали до одури яркий серп Кратера Водолея.</w:t>
      </w:r>
    </w:p>
    <w:p w14:paraId="315C0EC7" w14:textId="0A3D2BF0" w:rsidR="00C004F0" w:rsidRDefault="00C004F0" w:rsidP="00BA5AC3">
      <w:pPr>
        <w:rPr>
          <w:lang w:val="ru-RU"/>
        </w:rPr>
      </w:pPr>
      <w:r>
        <w:rPr>
          <w:lang w:val="ru-RU"/>
        </w:rPr>
        <w:t>Началась заря.</w:t>
      </w:r>
    </w:p>
    <w:p w14:paraId="5A9B82FA" w14:textId="50A13368" w:rsidR="00C004F0" w:rsidRDefault="00985C30" w:rsidP="00985C30">
      <w:pPr>
        <w:pStyle w:val="1"/>
        <w:rPr>
          <w:lang w:val="ru-RU"/>
        </w:rPr>
      </w:pPr>
      <w:r>
        <w:rPr>
          <w:lang w:val="ru-RU"/>
        </w:rPr>
        <w:lastRenderedPageBreak/>
        <w:t>КРАТЕР ВОДОЛЕЯ</w:t>
      </w:r>
    </w:p>
    <w:p w14:paraId="4D7C367F" w14:textId="30490AC0" w:rsidR="00471898" w:rsidRDefault="00A8208C" w:rsidP="00985C30">
      <w:pPr>
        <w:rPr>
          <w:lang w:val="ru-RU"/>
        </w:rPr>
      </w:pPr>
      <w:r>
        <w:rPr>
          <w:lang w:val="ru-RU"/>
        </w:rPr>
        <w:t>Я просидел, наверное, несколько часов, наблюдая за восходом планеты, — не решаясь выйти из модуля, как будто боялся, что сон вместе со скрипом отворяемой двери начнётся заново, сбросится на самое начале, где я пытаюсь плыть по фрактальному озеру.</w:t>
      </w:r>
      <w:r w:rsidR="00471898">
        <w:rPr>
          <w:lang w:val="ru-RU"/>
        </w:rPr>
        <w:t xml:space="preserve"> Муха больше не появлялась — то ли она пряталась в собравшейся по углам модуля темноте, то ли привиделась мне от усталости.</w:t>
      </w:r>
    </w:p>
    <w:p w14:paraId="71CDD894" w14:textId="18F4F6DB" w:rsidR="00471898" w:rsidRDefault="00471898" w:rsidP="00985C30">
      <w:pPr>
        <w:rPr>
          <w:lang w:val="ru-RU"/>
        </w:rPr>
      </w:pPr>
      <w:r>
        <w:rPr>
          <w:lang w:val="ru-RU"/>
        </w:rPr>
        <w:t xml:space="preserve">Вывел меня из оцепенения </w:t>
      </w:r>
      <w:r w:rsidR="00182C87">
        <w:rPr>
          <w:lang w:val="ru-RU"/>
        </w:rPr>
        <w:t>трещащий</w:t>
      </w:r>
      <w:r>
        <w:rPr>
          <w:lang w:val="ru-RU"/>
        </w:rPr>
        <w:t xml:space="preserve"> звон</w:t>
      </w:r>
      <w:r w:rsidR="009704D5">
        <w:rPr>
          <w:lang w:val="ru-RU"/>
        </w:rPr>
        <w:t xml:space="preserve"> — казалось, </w:t>
      </w:r>
      <w:r w:rsidR="00182C87">
        <w:rPr>
          <w:lang w:val="ru-RU"/>
        </w:rPr>
        <w:t>кто-то судорожно молоти</w:t>
      </w:r>
      <w:r w:rsidR="009704D5">
        <w:rPr>
          <w:lang w:val="ru-RU"/>
        </w:rPr>
        <w:t>т</w:t>
      </w:r>
      <w:r w:rsidR="00182C87">
        <w:rPr>
          <w:lang w:val="ru-RU"/>
        </w:rPr>
        <w:t xml:space="preserve"> </w:t>
      </w:r>
      <w:r w:rsidR="009704D5">
        <w:rPr>
          <w:lang w:val="ru-RU"/>
        </w:rPr>
        <w:t>стальным ключом</w:t>
      </w:r>
      <w:r w:rsidR="00182C87">
        <w:rPr>
          <w:lang w:val="ru-RU"/>
        </w:rPr>
        <w:t xml:space="preserve"> по </w:t>
      </w:r>
      <w:r w:rsidR="009704D5">
        <w:rPr>
          <w:lang w:val="ru-RU"/>
        </w:rPr>
        <w:t xml:space="preserve">звонкой </w:t>
      </w:r>
      <w:r w:rsidR="00182C87">
        <w:rPr>
          <w:lang w:val="ru-RU"/>
        </w:rPr>
        <w:t>жестянке</w:t>
      </w:r>
      <w:r>
        <w:rPr>
          <w:lang w:val="ru-RU"/>
        </w:rPr>
        <w:t>. Я вздрогнул и обернулся. На интеркоме у двери лихорадочно мигал красный огонёк. Я встал и поднял тяжёлую бакелитовую трубку.</w:t>
      </w:r>
    </w:p>
    <w:p w14:paraId="31E32A69" w14:textId="4F74070A" w:rsidR="00AA371A" w:rsidRDefault="00182C87" w:rsidP="00985C30">
      <w:pPr>
        <w:rPr>
          <w:lang w:val="ru-RU"/>
        </w:rPr>
      </w:pPr>
      <w:r>
        <w:rPr>
          <w:lang w:val="ru-RU"/>
        </w:rPr>
        <w:t>— Олег? — Голос в трубке звучал так, словно говорили в металл</w:t>
      </w:r>
      <w:r w:rsidR="0020317B">
        <w:rPr>
          <w:lang w:val="ru-RU"/>
        </w:rPr>
        <w:t>ическую трубу. — Не разбудил? Это Кофман. Зайди в местную тошниловку, надо обсудить наши планы.</w:t>
      </w:r>
    </w:p>
    <w:p w14:paraId="56FD6E8A" w14:textId="5547262D" w:rsidR="0020317B" w:rsidRDefault="00B81CD5" w:rsidP="00985C30">
      <w:pPr>
        <w:rPr>
          <w:lang w:val="ru-RU"/>
        </w:rPr>
      </w:pPr>
      <w:r>
        <w:rPr>
          <w:lang w:val="ru-RU"/>
        </w:rPr>
        <w:t>Я замешкался и ответил не сразу.</w:t>
      </w:r>
    </w:p>
    <w:p w14:paraId="15D182DB" w14:textId="74FC8636" w:rsidR="00BE0CE0" w:rsidRDefault="004A39B7" w:rsidP="00985C30">
      <w:pPr>
        <w:rPr>
          <w:lang w:val="ru-RU"/>
        </w:rPr>
      </w:pPr>
      <w:r>
        <w:rPr>
          <w:lang w:val="ru-RU"/>
        </w:rPr>
        <w:t>— Олег? — заволновался Кофман. — Слышишь меня? Так-то связь</w:t>
      </w:r>
      <w:r w:rsidR="002D43E2">
        <w:rPr>
          <w:lang w:val="ru-RU"/>
        </w:rPr>
        <w:t xml:space="preserve"> здесь</w:t>
      </w:r>
      <w:r>
        <w:rPr>
          <w:lang w:val="ru-RU"/>
        </w:rPr>
        <w:t xml:space="preserve"> не к чёрту, конечно.</w:t>
      </w:r>
    </w:p>
    <w:p w14:paraId="465EBFA8" w14:textId="5E1FC5F1" w:rsidR="004A39B7" w:rsidRDefault="002D43E2" w:rsidP="00985C30">
      <w:pPr>
        <w:rPr>
          <w:lang w:val="ru-RU"/>
        </w:rPr>
      </w:pPr>
      <w:r>
        <w:rPr>
          <w:lang w:val="ru-RU"/>
        </w:rPr>
        <w:t xml:space="preserve">— </w:t>
      </w:r>
      <w:r w:rsidR="00CB430D">
        <w:rPr>
          <w:lang w:val="ru-RU"/>
        </w:rPr>
        <w:t>Да, да, — ответил я. — Сейчас подойду.</w:t>
      </w:r>
    </w:p>
    <w:p w14:paraId="38ED508D" w14:textId="7CBBFA1A" w:rsidR="00621246" w:rsidRDefault="00621246" w:rsidP="00985C30">
      <w:pPr>
        <w:rPr>
          <w:lang w:val="ru-RU"/>
        </w:rPr>
      </w:pPr>
      <w:r>
        <w:rPr>
          <w:lang w:val="ru-RU"/>
        </w:rPr>
        <w:t>— Столовая на этом же уровне. Выходи из блока и иди прямо, не потеряешься, — сказал Кофман и отключился.</w:t>
      </w:r>
    </w:p>
    <w:p w14:paraId="2F7BAC89" w14:textId="413FA983" w:rsidR="00621246" w:rsidRDefault="00621246" w:rsidP="00985C30">
      <w:pPr>
        <w:rPr>
          <w:lang w:val="ru-RU"/>
        </w:rPr>
      </w:pPr>
      <w:r>
        <w:rPr>
          <w:lang w:val="ru-RU"/>
        </w:rPr>
        <w:t>Я повесил трубку на рычаги.</w:t>
      </w:r>
    </w:p>
    <w:p w14:paraId="1C343362" w14:textId="478C9639" w:rsidR="00621246" w:rsidRDefault="00621246" w:rsidP="00985C30">
      <w:pPr>
        <w:rPr>
          <w:lang w:val="ru-RU"/>
        </w:rPr>
      </w:pPr>
      <w:r>
        <w:rPr>
          <w:lang w:val="ru-RU"/>
        </w:rPr>
        <w:t>Планета, поднявшаяся было до середины иллюминатора, вновь проваливалась в темноту, оставляя после себя лазурный нимб, который быстро тускнел, сдаваясь под натиском нависающей над ним темноты. Можно было подумать, что мы не идём по орбите, а качаемся на волнах, брошенные посреди огромного океана.</w:t>
      </w:r>
    </w:p>
    <w:p w14:paraId="5E2673C2" w14:textId="5605EF66" w:rsidR="00082FC8" w:rsidRDefault="00082FC8" w:rsidP="00985C30">
      <w:pPr>
        <w:rPr>
          <w:lang w:val="ru-RU"/>
        </w:rPr>
      </w:pPr>
      <w:r>
        <w:rPr>
          <w:lang w:val="ru-RU"/>
        </w:rPr>
        <w:t>Где-то под потолком послышалось сердитое жужжание. Я открыл дверь и вышел из модуля.</w:t>
      </w:r>
    </w:p>
    <w:p w14:paraId="3403A0C5" w14:textId="7ED82815" w:rsidR="00BE0CE0" w:rsidRDefault="00082FC8" w:rsidP="00985C30">
      <w:pPr>
        <w:rPr>
          <w:lang w:val="ru-RU"/>
        </w:rPr>
      </w:pPr>
      <w:r>
        <w:rPr>
          <w:lang w:val="ru-RU"/>
        </w:rPr>
        <w:t>Найти столовую и правда оказалось несложно — я миновал лифтовую шахту и увидел мерцающую табличку со столовыми приборами</w:t>
      </w:r>
      <w:r w:rsidR="00D16F03">
        <w:rPr>
          <w:lang w:val="ru-RU"/>
        </w:rPr>
        <w:t xml:space="preserve">, указывающую на массивную двойную дверь, </w:t>
      </w:r>
      <w:proofErr w:type="spellStart"/>
      <w:r w:rsidR="00D16F03">
        <w:rPr>
          <w:lang w:val="ru-RU"/>
        </w:rPr>
        <w:t>гермоворота</w:t>
      </w:r>
      <w:proofErr w:type="spellEnd"/>
      <w:r w:rsidR="00D16F03">
        <w:rPr>
          <w:lang w:val="ru-RU"/>
        </w:rPr>
        <w:t xml:space="preserve">, как у шлюза. С обеих сторон от двери играли отражениями иллюминаторы, и казалось, что вход в столовую </w:t>
      </w:r>
      <w:r w:rsidR="00BE0CE0">
        <w:rPr>
          <w:lang w:val="ru-RU"/>
        </w:rPr>
        <w:t>вед</w:t>
      </w:r>
      <w:r w:rsidR="00D16F03">
        <w:rPr>
          <w:lang w:val="ru-RU"/>
        </w:rPr>
        <w:t>ё</w:t>
      </w:r>
      <w:r w:rsidR="00BE0CE0">
        <w:rPr>
          <w:lang w:val="ru-RU"/>
        </w:rPr>
        <w:t>т прямиком в орбитальное пространство</w:t>
      </w:r>
      <w:r w:rsidR="00D16F03">
        <w:rPr>
          <w:lang w:val="ru-RU"/>
        </w:rPr>
        <w:t>. Однако</w:t>
      </w:r>
      <w:r w:rsidR="00BE0CE0">
        <w:rPr>
          <w:lang w:val="ru-RU"/>
        </w:rPr>
        <w:t xml:space="preserve"> за </w:t>
      </w:r>
      <w:proofErr w:type="spellStart"/>
      <w:r w:rsidR="00D16F03">
        <w:rPr>
          <w:lang w:val="ru-RU"/>
        </w:rPr>
        <w:t>гермоворотами</w:t>
      </w:r>
      <w:proofErr w:type="spellEnd"/>
      <w:r w:rsidR="00BE0CE0">
        <w:rPr>
          <w:lang w:val="ru-RU"/>
        </w:rPr>
        <w:t xml:space="preserve"> </w:t>
      </w:r>
      <w:r w:rsidR="005E5DD7">
        <w:rPr>
          <w:lang w:val="ru-RU"/>
        </w:rPr>
        <w:t>оказалось просторное сумрачное помещение — не пришлось даже спускаться под откос, наслаждаясь изменившимся вектором гравитации.</w:t>
      </w:r>
    </w:p>
    <w:p w14:paraId="634BD45B" w14:textId="7C16A7C9" w:rsidR="00B21CB4" w:rsidRDefault="00B21CB4" w:rsidP="00985C30">
      <w:pPr>
        <w:rPr>
          <w:lang w:val="ru-RU"/>
        </w:rPr>
      </w:pPr>
      <w:r>
        <w:rPr>
          <w:lang w:val="ru-RU"/>
        </w:rPr>
        <w:t xml:space="preserve">За колченогим столиком, как в дешёвой </w:t>
      </w:r>
      <w:proofErr w:type="spellStart"/>
      <w:r>
        <w:rPr>
          <w:lang w:val="ru-RU"/>
        </w:rPr>
        <w:t>кафешке</w:t>
      </w:r>
      <w:proofErr w:type="spellEnd"/>
      <w:r>
        <w:rPr>
          <w:lang w:val="ru-RU"/>
        </w:rPr>
        <w:t>, сидели Майоров и Кофман. Кофман помахал мне рукой.</w:t>
      </w:r>
    </w:p>
    <w:p w14:paraId="18B675C7" w14:textId="0D2B9651" w:rsidR="008A1572" w:rsidRDefault="008A1572" w:rsidP="00985C30">
      <w:pPr>
        <w:rPr>
          <w:lang w:val="ru-RU"/>
        </w:rPr>
      </w:pPr>
      <w:r>
        <w:rPr>
          <w:lang w:val="ru-RU"/>
        </w:rPr>
        <w:t>— Доброе утро, Олег! — Кофман оглядел меня, недоверчиво прищуриваясь. — Ты так-то спал? Выглядишь не очень.</w:t>
      </w:r>
    </w:p>
    <w:p w14:paraId="15540C89" w14:textId="1155BAAD" w:rsidR="008A1572" w:rsidRDefault="008A1572" w:rsidP="00985C30">
      <w:pPr>
        <w:rPr>
          <w:lang w:val="ru-RU"/>
        </w:rPr>
      </w:pPr>
      <w:r>
        <w:rPr>
          <w:lang w:val="ru-RU"/>
        </w:rPr>
        <w:lastRenderedPageBreak/>
        <w:t>— Спал, — ответил я, — но лучше бы…</w:t>
      </w:r>
    </w:p>
    <w:p w14:paraId="603A8F0E" w14:textId="32162726" w:rsidR="008A1572" w:rsidRDefault="008A1572" w:rsidP="00985C30">
      <w:pPr>
        <w:rPr>
          <w:lang w:val="ru-RU"/>
        </w:rPr>
      </w:pPr>
      <w:r>
        <w:rPr>
          <w:lang w:val="ru-RU"/>
        </w:rPr>
        <w:t>— Лучше что? Возьми завтрак в аппарате. — Кофман помешал ложкой густую белую массу в пластиковом контейнере. — Вкуса никакого, но обратно тоже не просится. А вот кофе неплохой!</w:t>
      </w:r>
    </w:p>
    <w:p w14:paraId="78A26A63" w14:textId="064A4FF2" w:rsidR="008A1572" w:rsidRDefault="008A1572" w:rsidP="00985C30">
      <w:pPr>
        <w:rPr>
          <w:lang w:val="ru-RU"/>
        </w:rPr>
      </w:pPr>
      <w:r>
        <w:rPr>
          <w:lang w:val="ru-RU"/>
        </w:rPr>
        <w:t>— Кофе — точно наш, — сказал Майоров, не глядя на меня. — У них запасы закончились.</w:t>
      </w:r>
    </w:p>
    <w:p w14:paraId="0E7AF685" w14:textId="72CE24C3" w:rsidR="003F614E" w:rsidRDefault="003F614E" w:rsidP="00985C30">
      <w:pPr>
        <w:rPr>
          <w:lang w:val="ru-RU"/>
        </w:rPr>
      </w:pPr>
      <w:r>
        <w:rPr>
          <w:lang w:val="ru-RU"/>
        </w:rPr>
        <w:t>Он листал мятые, сцепленные скрепой распечатки. На лбу у него прорезалась такая глубокая морщина, словно лоб треснул от умственного напряжения.</w:t>
      </w:r>
    </w:p>
    <w:p w14:paraId="0943EC7D" w14:textId="71A83C16" w:rsidR="000A733B" w:rsidRDefault="00D16458" w:rsidP="00985C30">
      <w:pPr>
        <w:rPr>
          <w:lang w:val="ru-RU"/>
        </w:rPr>
      </w:pPr>
      <w:r>
        <w:rPr>
          <w:lang w:val="ru-RU"/>
        </w:rPr>
        <w:t>Я подошёл к продовольственному аппарату — громоздкому коробу, похожему на автомат для газировки, — ткнул наугад пару кнопок и вернулся к столику с густой, как клейстер, кашей и чашечкой кофе, похожего на отработанное масло.</w:t>
      </w:r>
    </w:p>
    <w:p w14:paraId="39567272" w14:textId="4F6439D2" w:rsidR="00852B30" w:rsidRDefault="00852B30" w:rsidP="00985C30">
      <w:pPr>
        <w:rPr>
          <w:lang w:val="ru-RU"/>
        </w:rPr>
      </w:pPr>
      <w:r>
        <w:rPr>
          <w:lang w:val="ru-RU"/>
        </w:rPr>
        <w:t>Майоров наконец удостоил меня хмурым взглядом из-под густых бровей и спрятал в карман распечатки.</w:t>
      </w:r>
    </w:p>
    <w:p w14:paraId="6B36D679" w14:textId="1575BB84" w:rsidR="00852B30" w:rsidRDefault="001F7E79" w:rsidP="00985C30">
      <w:pPr>
        <w:rPr>
          <w:lang w:val="ru-RU"/>
        </w:rPr>
      </w:pPr>
      <w:r>
        <w:rPr>
          <w:lang w:val="ru-RU"/>
        </w:rPr>
        <w:t xml:space="preserve">— </w:t>
      </w:r>
      <w:r w:rsidR="007B64CE">
        <w:rPr>
          <w:lang w:val="ru-RU"/>
        </w:rPr>
        <w:t xml:space="preserve">Ситуация такая, — начал он. — Мы хотим провести полную диагностику корабля, слишком много сюрпризов было после </w:t>
      </w:r>
      <w:r w:rsidR="00A85112">
        <w:rPr>
          <w:lang w:val="ru-RU"/>
        </w:rPr>
        <w:t>выхода. А нам на этой птичке ещё обратно лететь.</w:t>
      </w:r>
      <w:r w:rsidR="004545EA">
        <w:rPr>
          <w:lang w:val="ru-RU"/>
        </w:rPr>
        <w:t xml:space="preserve"> Я понимаю, — он отхлебнул остывшего, судя по виду, кофе и поморщился, — после долгого </w:t>
      </w:r>
      <w:proofErr w:type="spellStart"/>
      <w:r w:rsidR="004545EA">
        <w:rPr>
          <w:lang w:val="ru-RU"/>
        </w:rPr>
        <w:t>бранка</w:t>
      </w:r>
      <w:proofErr w:type="spellEnd"/>
      <w:r w:rsidR="004545EA">
        <w:rPr>
          <w:lang w:val="ru-RU"/>
        </w:rPr>
        <w:t xml:space="preserve"> всем хочется отдыха, но ситуация нештатная, так что давайте не затягивать.</w:t>
      </w:r>
    </w:p>
    <w:p w14:paraId="152E5D60" w14:textId="6A2328BF" w:rsidR="00F51B9B" w:rsidRDefault="00F51B9B" w:rsidP="00985C30">
      <w:pPr>
        <w:rPr>
          <w:lang w:val="ru-RU"/>
        </w:rPr>
      </w:pPr>
      <w:r>
        <w:rPr>
          <w:lang w:val="ru-RU"/>
        </w:rPr>
        <w:t>— Хорошо, — кивнул я.</w:t>
      </w:r>
    </w:p>
    <w:p w14:paraId="48E79E90" w14:textId="190EEA6D" w:rsidR="00F51B9B" w:rsidRDefault="00F51B9B" w:rsidP="00985C30">
      <w:pPr>
        <w:rPr>
          <w:lang w:val="ru-RU"/>
        </w:rPr>
      </w:pPr>
      <w:r>
        <w:rPr>
          <w:lang w:val="ru-RU"/>
        </w:rPr>
        <w:t>— Это ваша, — Майоров посмотрел на Кофмана, — прямая обязанность. Мне нужен отчёт. И по ситуации с навигатором, и по проблемам перед стыковкой. Это первое.</w:t>
      </w:r>
    </w:p>
    <w:p w14:paraId="72A3B389" w14:textId="39AEFE8A" w:rsidR="008A1572" w:rsidRDefault="00550427" w:rsidP="00985C30">
      <w:pPr>
        <w:rPr>
          <w:lang w:val="ru-RU"/>
        </w:rPr>
      </w:pPr>
      <w:r>
        <w:rPr>
          <w:lang w:val="ru-RU"/>
        </w:rPr>
        <w:t>Майоров вздохнул — так глубоко, словно затянулся сигаретой.</w:t>
      </w:r>
    </w:p>
    <w:p w14:paraId="6A50ADA9" w14:textId="782BCBA6" w:rsidR="00C90AE9" w:rsidRDefault="00C90AE9" w:rsidP="00985C30">
      <w:pPr>
        <w:rPr>
          <w:lang w:val="ru-RU"/>
        </w:rPr>
      </w:pPr>
      <w:r>
        <w:rPr>
          <w:lang w:val="ru-RU"/>
        </w:rPr>
        <w:t>— Так-то всё понятно, Сергей, — сказал Кофман. — Но поводу ситуации с навигатором, как ты говоришь…</w:t>
      </w:r>
    </w:p>
    <w:p w14:paraId="3A757AA2" w14:textId="414FE2A6" w:rsidR="00C90AE9" w:rsidRDefault="00C90AE9" w:rsidP="00985C30">
      <w:pPr>
        <w:rPr>
          <w:lang w:val="ru-RU"/>
        </w:rPr>
      </w:pPr>
      <w:r>
        <w:rPr>
          <w:lang w:val="ru-RU"/>
        </w:rPr>
        <w:t>—</w:t>
      </w:r>
      <w:r w:rsidR="00CF31B4">
        <w:rPr>
          <w:lang w:val="ru-RU"/>
        </w:rPr>
        <w:t xml:space="preserve"> Я не хочу оправданий, я хочу ответы! — Щека у Майорова дёрнулась, как от нервного тика.</w:t>
      </w:r>
      <w:r w:rsidR="00996F04">
        <w:rPr>
          <w:lang w:val="ru-RU"/>
        </w:rPr>
        <w:t xml:space="preserve"> — И это твоя, повторюсь, прямая обязанность мне эти ответы предоставить.</w:t>
      </w:r>
    </w:p>
    <w:p w14:paraId="7200B515" w14:textId="28BFB03F" w:rsidR="00996F04" w:rsidRDefault="00996F04" w:rsidP="00985C30">
      <w:pPr>
        <w:rPr>
          <w:lang w:val="ru-RU"/>
        </w:rPr>
      </w:pPr>
      <w:r>
        <w:rPr>
          <w:lang w:val="ru-RU"/>
        </w:rPr>
        <w:t xml:space="preserve">— Так я разве спорю? — Кофман развёл руками. — Но диагностические карты мы с тобой уже посмотрели, там ничего нет. Вся </w:t>
      </w:r>
      <w:proofErr w:type="spellStart"/>
      <w:r w:rsidR="00BD31E6">
        <w:rPr>
          <w:lang w:val="ru-RU"/>
        </w:rPr>
        <w:t>электронка</w:t>
      </w:r>
      <w:proofErr w:type="spellEnd"/>
      <w:r w:rsidR="00BD31E6">
        <w:rPr>
          <w:lang w:val="ru-RU"/>
        </w:rPr>
        <w:t xml:space="preserve"> тогда не работала. Так-то идей у меня пока нет.</w:t>
      </w:r>
    </w:p>
    <w:p w14:paraId="0FAFA84C" w14:textId="7CB1F5A7" w:rsidR="00BD31E6" w:rsidRDefault="00BD31E6" w:rsidP="00985C30">
      <w:pPr>
        <w:rPr>
          <w:lang w:val="ru-RU"/>
        </w:rPr>
      </w:pPr>
      <w:r>
        <w:rPr>
          <w:lang w:val="ru-RU"/>
        </w:rPr>
        <w:t>— Ты от меня идей ждёшь? Циан разбирайте, если потребуется! Я туда нового навигатора не положу, пока не мы не поймём, что произошло.</w:t>
      </w:r>
    </w:p>
    <w:p w14:paraId="42D2BA1F" w14:textId="109B7C0C" w:rsidR="001A6B13" w:rsidRDefault="001A6B13" w:rsidP="00985C30">
      <w:pPr>
        <w:rPr>
          <w:lang w:val="ru-RU"/>
        </w:rPr>
      </w:pPr>
      <w:r>
        <w:rPr>
          <w:lang w:val="ru-RU"/>
        </w:rPr>
        <w:t>— Хорошо, — сдался Кофман. — Будем разбирать циан.</w:t>
      </w:r>
    </w:p>
    <w:p w14:paraId="6EC32439" w14:textId="0FBBE627" w:rsidR="001A6B13" w:rsidRDefault="00697245" w:rsidP="00985C30">
      <w:pPr>
        <w:rPr>
          <w:lang w:val="ru-RU"/>
        </w:rPr>
      </w:pPr>
      <w:r>
        <w:rPr>
          <w:lang w:val="ru-RU"/>
        </w:rPr>
        <w:t>Я попробовал кофе — крепкий, точно аппарат сцедил в чашку густой концентрат, и кислый.</w:t>
      </w:r>
    </w:p>
    <w:p w14:paraId="5F103E28" w14:textId="1E579A7E" w:rsidR="00697245" w:rsidRPr="009653B4" w:rsidRDefault="00697245" w:rsidP="00985C30">
      <w:pPr>
        <w:rPr>
          <w:lang w:val="ru-RU"/>
        </w:rPr>
      </w:pPr>
      <w:r>
        <w:rPr>
          <w:lang w:val="ru-RU"/>
        </w:rPr>
        <w:t>— Я ничего невозможного от тебя, Аркадий, не требую</w:t>
      </w:r>
      <w:r w:rsidR="00AD56F9">
        <w:rPr>
          <w:lang w:val="ru-RU"/>
        </w:rPr>
        <w:t>, — сказал Майоров</w:t>
      </w:r>
      <w:r>
        <w:rPr>
          <w:lang w:val="ru-RU"/>
        </w:rPr>
        <w:t xml:space="preserve">. </w:t>
      </w:r>
      <w:r w:rsidR="00AD56F9">
        <w:rPr>
          <w:lang w:val="ru-RU"/>
        </w:rPr>
        <w:t xml:space="preserve">— </w:t>
      </w:r>
      <w:r>
        <w:rPr>
          <w:lang w:val="ru-RU"/>
        </w:rPr>
        <w:t xml:space="preserve">Более того, ничего больше от тебя требовать я не буду. Всё время, </w:t>
      </w:r>
      <w:r>
        <w:rPr>
          <w:lang w:val="ru-RU"/>
        </w:rPr>
        <w:lastRenderedPageBreak/>
        <w:t>которое есть — два, три месяца — можешь заниматься только этим.</w:t>
      </w:r>
      <w:r w:rsidR="00AD56F9">
        <w:rPr>
          <w:lang w:val="ru-RU"/>
        </w:rPr>
        <w:t xml:space="preserve"> </w:t>
      </w:r>
      <w:r w:rsidR="008429C2">
        <w:rPr>
          <w:lang w:val="ru-RU"/>
        </w:rPr>
        <w:t>А Олег пусть посмотрит, что перед стыковкой произошло, почему мы чуть весь груз не сбросили.</w:t>
      </w:r>
    </w:p>
    <w:p w14:paraId="7B0FB2E0" w14:textId="474B88A9" w:rsidR="00215D2F" w:rsidRDefault="00215D2F" w:rsidP="00985C30">
      <w:pPr>
        <w:rPr>
          <w:lang w:val="ru-RU"/>
        </w:rPr>
      </w:pPr>
      <w:r w:rsidRPr="00215D2F">
        <w:rPr>
          <w:lang w:val="ru-RU"/>
        </w:rPr>
        <w:t xml:space="preserve">— </w:t>
      </w:r>
      <w:r>
        <w:rPr>
          <w:lang w:val="ru-RU"/>
        </w:rPr>
        <w:t>Я же тебе не говорю, что не собираюсь ничего делать. — Кофман зачерпнул ложкой вязкую кашицу из контейнера, подержал во рту, забавно выпучив глаза, и проглотил, как тошнотворное лекарство. — Но надо учитывать то, что проблема может быть не техническая, а, так сказать, медицинская.</w:t>
      </w:r>
    </w:p>
    <w:p w14:paraId="591887CD" w14:textId="0A65169F" w:rsidR="00215D2F" w:rsidRDefault="00215D2F" w:rsidP="00985C30">
      <w:pPr>
        <w:rPr>
          <w:lang w:val="ru-RU"/>
        </w:rPr>
      </w:pPr>
      <w:r>
        <w:rPr>
          <w:lang w:val="ru-RU"/>
        </w:rPr>
        <w:t>— Тело навигатора мы трогать не будем, — сказал Майоров.</w:t>
      </w:r>
    </w:p>
    <w:p w14:paraId="0EA3749D" w14:textId="7DF7C179" w:rsidR="00CB2D20" w:rsidRDefault="00CB2D20" w:rsidP="00985C30">
      <w:pPr>
        <w:rPr>
          <w:lang w:val="ru-RU"/>
        </w:rPr>
      </w:pPr>
      <w:r>
        <w:rPr>
          <w:lang w:val="ru-RU"/>
        </w:rPr>
        <w:t>— А зря. Так-то может получиться, что мы будем биться головой о стену, когда ответ рядом лежит.</w:t>
      </w:r>
    </w:p>
    <w:p w14:paraId="62529228" w14:textId="7366A811" w:rsidR="00CB2D20" w:rsidRDefault="00CC738C" w:rsidP="00985C30">
      <w:pPr>
        <w:rPr>
          <w:lang w:val="ru-RU"/>
        </w:rPr>
      </w:pPr>
      <w:r>
        <w:rPr>
          <w:lang w:val="ru-RU"/>
        </w:rPr>
        <w:t>— У меня есть свои распоряжения. Вскрытие будут проводить не местные врачи и не здесь. Это прямые директивы, которые я нарушать не собираюсь. Наша задача — исключить технический фактор.</w:t>
      </w:r>
    </w:p>
    <w:p w14:paraId="7A8491EB" w14:textId="78E71FCF" w:rsidR="00CC738C" w:rsidRDefault="00CC738C" w:rsidP="00985C30">
      <w:pPr>
        <w:rPr>
          <w:lang w:val="ru-RU"/>
        </w:rPr>
      </w:pPr>
      <w:r>
        <w:rPr>
          <w:lang w:val="ru-RU"/>
        </w:rPr>
        <w:t>— Хорошо, хорошо. Я же спорю. Ты как всегда чрезвычайно убедителен.</w:t>
      </w:r>
    </w:p>
    <w:p w14:paraId="6EED2B39" w14:textId="7436F73A" w:rsidR="007D36DE" w:rsidRDefault="007D36DE" w:rsidP="00985C30">
      <w:pPr>
        <w:rPr>
          <w:lang w:val="ru-RU"/>
        </w:rPr>
      </w:pPr>
      <w:r>
        <w:rPr>
          <w:lang w:val="ru-RU"/>
        </w:rPr>
        <w:t>От кофе закололо в висках, но я всё равно сделал ещё глоток.</w:t>
      </w:r>
    </w:p>
    <w:p w14:paraId="420BB0EE" w14:textId="1F703BF6" w:rsidR="00D25DA9" w:rsidRDefault="00D25DA9" w:rsidP="00985C30">
      <w:pPr>
        <w:rPr>
          <w:lang w:val="ru-RU"/>
        </w:rPr>
      </w:pPr>
      <w:r>
        <w:rPr>
          <w:lang w:val="ru-RU"/>
        </w:rPr>
        <w:t>— А второе? — спросил я.</w:t>
      </w:r>
    </w:p>
    <w:p w14:paraId="6B778262" w14:textId="2B46A481" w:rsidR="00D25DA9" w:rsidRDefault="00DF4D53" w:rsidP="00985C30">
      <w:pPr>
        <w:rPr>
          <w:lang w:val="ru-RU"/>
        </w:rPr>
      </w:pPr>
      <w:r>
        <w:rPr>
          <w:lang w:val="ru-RU"/>
        </w:rPr>
        <w:t>— Второе? — моргнул Майоров. — Ты о чём? Сейчас время завтрака.</w:t>
      </w:r>
    </w:p>
    <w:p w14:paraId="35D63780" w14:textId="6EA65A39" w:rsidR="00DF4D53" w:rsidRDefault="00DF4D53" w:rsidP="00985C30">
      <w:pPr>
        <w:rPr>
          <w:lang w:val="ru-RU"/>
        </w:rPr>
      </w:pPr>
      <w:r>
        <w:rPr>
          <w:lang w:val="ru-RU"/>
        </w:rPr>
        <w:t>— Вы говорили, что есть и другая задача.</w:t>
      </w:r>
    </w:p>
    <w:p w14:paraId="7B56EAC5" w14:textId="416E3416" w:rsidR="00DF4D53" w:rsidRDefault="00DF4D53" w:rsidP="00985C30">
      <w:pPr>
        <w:rPr>
          <w:lang w:val="ru-RU"/>
        </w:rPr>
      </w:pPr>
      <w:r>
        <w:rPr>
          <w:lang w:val="ru-RU"/>
        </w:rPr>
        <w:t>— Ах, да! — Майоров осушил залпом стакан с кофе. — Голова уже пухнет. Меня попросили оказать техническое содействие лаборатории. Аркадия я отдать не могу, для меня птичка на первом месте. А по твою душу, как только с делами на корабле закончишь, придёт Марутян</w:t>
      </w:r>
      <w:r w:rsidR="00A7664A">
        <w:rPr>
          <w:lang w:val="ru-RU"/>
        </w:rPr>
        <w:t>, местное светило науки</w:t>
      </w:r>
      <w:r>
        <w:rPr>
          <w:lang w:val="ru-RU"/>
        </w:rPr>
        <w:t>. Техников у них не хватает. Я обещал, что поможем.</w:t>
      </w:r>
    </w:p>
    <w:p w14:paraId="4D1B4392" w14:textId="028E44A6" w:rsidR="008C7B32" w:rsidRDefault="008C7B32" w:rsidP="00985C30">
      <w:pPr>
        <w:rPr>
          <w:lang w:val="ru-RU"/>
        </w:rPr>
      </w:pPr>
      <w:r>
        <w:rPr>
          <w:lang w:val="ru-RU"/>
        </w:rPr>
        <w:t>— Химической лаборатории? — спросил я.</w:t>
      </w:r>
    </w:p>
    <w:p w14:paraId="538D2C8D" w14:textId="298263B4" w:rsidR="008C7B32" w:rsidRDefault="008C7B32" w:rsidP="00985C30">
      <w:pPr>
        <w:rPr>
          <w:lang w:val="ru-RU"/>
        </w:rPr>
      </w:pPr>
      <w:r>
        <w:rPr>
          <w:lang w:val="ru-RU"/>
        </w:rPr>
        <w:t>— Всё куда интереснее, Олег, — ухмыльнулся Кофман.</w:t>
      </w:r>
    </w:p>
    <w:p w14:paraId="15B2B503" w14:textId="1E8AB8DF" w:rsidR="008C7B32" w:rsidRDefault="008F32DC" w:rsidP="00985C30">
      <w:pPr>
        <w:rPr>
          <w:lang w:val="ru-RU"/>
        </w:rPr>
      </w:pPr>
      <w:r>
        <w:rPr>
          <w:lang w:val="ru-RU"/>
        </w:rPr>
        <w:t xml:space="preserve">— Главной, — </w:t>
      </w:r>
      <w:proofErr w:type="spellStart"/>
      <w:r>
        <w:rPr>
          <w:lang w:val="ru-RU"/>
        </w:rPr>
        <w:t>Майров</w:t>
      </w:r>
      <w:proofErr w:type="spellEnd"/>
      <w:r>
        <w:rPr>
          <w:lang w:val="ru-RU"/>
        </w:rPr>
        <w:t xml:space="preserve"> снова удостоил меня мутным, как у пьяного, взглядом, — лаборатории. Где они червей этих исследуют.</w:t>
      </w:r>
    </w:p>
    <w:p w14:paraId="02671072" w14:textId="3070EA0B" w:rsidR="008F32DC" w:rsidRDefault="008F32DC" w:rsidP="00985C30">
      <w:pPr>
        <w:rPr>
          <w:lang w:val="ru-RU"/>
        </w:rPr>
      </w:pPr>
      <w:r>
        <w:rPr>
          <w:lang w:val="ru-RU"/>
        </w:rPr>
        <w:t>— Гельминтов! — вставил Кофман.</w:t>
      </w:r>
    </w:p>
    <w:p w14:paraId="115E844C" w14:textId="5AFD650D" w:rsidR="008F32DC" w:rsidRDefault="008F32DC" w:rsidP="00985C30">
      <w:pPr>
        <w:rPr>
          <w:lang w:val="ru-RU"/>
        </w:rPr>
      </w:pPr>
      <w:r>
        <w:rPr>
          <w:lang w:val="ru-RU"/>
        </w:rPr>
        <w:t>— Не смешно, Аркаш, — устало поморщился Майоров. — Нуболидов. Заставить я тебя, конечно, не могу, так что смотри сам. Лично я проблем тут не вижу. Почему бы и не помочь? Всем нам два месяца надо будет чем-то заниматься.</w:t>
      </w:r>
    </w:p>
    <w:p w14:paraId="64FA6D58" w14:textId="5B4A52DC" w:rsidR="005811CB" w:rsidRDefault="005811CB" w:rsidP="00985C30">
      <w:pPr>
        <w:rPr>
          <w:lang w:val="ru-RU"/>
        </w:rPr>
      </w:pPr>
      <w:r>
        <w:rPr>
          <w:lang w:val="ru-RU"/>
        </w:rPr>
        <w:t xml:space="preserve">— Марутян нам, кстати, вчера экскурсию устроил, — сказал Кофман. </w:t>
      </w:r>
      <w:r w:rsidR="00BE2D5E">
        <w:rPr>
          <w:lang w:val="ru-RU"/>
        </w:rPr>
        <w:t xml:space="preserve">— Так-то интересно, конечно, но я не сильно впечатлился. Гельминты, они </w:t>
      </w:r>
      <w:r w:rsidR="00AE230C">
        <w:rPr>
          <w:lang w:val="ru-RU"/>
        </w:rPr>
        <w:t xml:space="preserve">и </w:t>
      </w:r>
      <w:r w:rsidR="00BE2D5E">
        <w:rPr>
          <w:lang w:val="ru-RU"/>
        </w:rPr>
        <w:t>есть гельминты.</w:t>
      </w:r>
    </w:p>
    <w:p w14:paraId="33E1695E" w14:textId="5751D70F" w:rsidR="00A123A6" w:rsidRDefault="00AE5087" w:rsidP="00985C30">
      <w:pPr>
        <w:rPr>
          <w:lang w:val="ru-RU"/>
        </w:rPr>
      </w:pPr>
      <w:r>
        <w:rPr>
          <w:lang w:val="ru-RU"/>
        </w:rPr>
        <w:t xml:space="preserve">— Ну да, — </w:t>
      </w:r>
      <w:r w:rsidR="00A123A6">
        <w:rPr>
          <w:lang w:val="ru-RU"/>
        </w:rPr>
        <w:t>согласился</w:t>
      </w:r>
      <w:r>
        <w:rPr>
          <w:lang w:val="ru-RU"/>
        </w:rPr>
        <w:t xml:space="preserve"> Майоров, — черви в банке.</w:t>
      </w:r>
    </w:p>
    <w:p w14:paraId="6E0208B0" w14:textId="77777777" w:rsidR="00A123A6" w:rsidRDefault="00721320" w:rsidP="00985C30">
      <w:pPr>
        <w:rPr>
          <w:lang w:val="ru-RU"/>
        </w:rPr>
      </w:pPr>
      <w:r>
        <w:rPr>
          <w:lang w:val="ru-RU"/>
        </w:rPr>
        <w:t>Он отодвинул от себя недоеденную кашу и вытащил из кармана распечатки.</w:t>
      </w:r>
    </w:p>
    <w:p w14:paraId="40B3B2C1" w14:textId="14BE42E4" w:rsidR="009653B4" w:rsidRDefault="009653B4" w:rsidP="00985C30">
      <w:pPr>
        <w:rPr>
          <w:lang w:val="ru-RU"/>
        </w:rPr>
      </w:pPr>
      <w:r>
        <w:rPr>
          <w:lang w:val="ru-RU"/>
        </w:rPr>
        <w:t>— Что ты там хочешь найти, Сергей? — спросил Кофман. — Мы уже сто раз эти карты просмотрели.</w:t>
      </w:r>
    </w:p>
    <w:p w14:paraId="256B243F" w14:textId="7ECDD79B" w:rsidR="00A123A6" w:rsidRDefault="00A123A6" w:rsidP="00985C30">
      <w:pPr>
        <w:rPr>
          <w:lang w:val="ru-RU"/>
        </w:rPr>
      </w:pPr>
      <w:r>
        <w:rPr>
          <w:lang w:val="ru-RU"/>
        </w:rPr>
        <w:lastRenderedPageBreak/>
        <w:t>— Это всё, товарищи, — сказал Майоров, — о чём я хотел поговорить. Вопросы, предложения?</w:t>
      </w:r>
    </w:p>
    <w:p w14:paraId="598C8EC3" w14:textId="4569A187" w:rsidR="00243043" w:rsidRDefault="00243043" w:rsidP="00985C30">
      <w:pPr>
        <w:rPr>
          <w:lang w:val="ru-RU"/>
        </w:rPr>
      </w:pPr>
      <w:r>
        <w:rPr>
          <w:lang w:val="ru-RU"/>
        </w:rPr>
        <w:t>— Мы хоть и не матросы, но у нас нет вопросов! — весело объявил Кофман.</w:t>
      </w:r>
    </w:p>
    <w:p w14:paraId="79F47CE6" w14:textId="376C5B32" w:rsidR="00243043" w:rsidRDefault="00243043" w:rsidP="00985C30">
      <w:pPr>
        <w:rPr>
          <w:lang w:val="ru-RU"/>
        </w:rPr>
      </w:pPr>
      <w:r>
        <w:rPr>
          <w:lang w:val="ru-RU"/>
        </w:rPr>
        <w:t>— Да, всё понятно, — сказал я и встал из-за стола.</w:t>
      </w:r>
    </w:p>
    <w:p w14:paraId="5EAF43F0" w14:textId="5BEC5F9D" w:rsidR="00243043" w:rsidRDefault="00243043" w:rsidP="00985C30">
      <w:pPr>
        <w:rPr>
          <w:lang w:val="ru-RU"/>
        </w:rPr>
      </w:pPr>
      <w:r>
        <w:rPr>
          <w:lang w:val="ru-RU"/>
        </w:rPr>
        <w:t>Кофман посмотрел на меня с улыбкой.</w:t>
      </w:r>
    </w:p>
    <w:p w14:paraId="58D89FB1" w14:textId="047C55A0" w:rsidR="007D2A0C" w:rsidRDefault="007D2A0C" w:rsidP="00985C30">
      <w:pPr>
        <w:rPr>
          <w:lang w:val="ru-RU"/>
        </w:rPr>
      </w:pPr>
      <w:r>
        <w:rPr>
          <w:lang w:val="ru-RU"/>
        </w:rPr>
        <w:t>— Что, даже не попробуешь местное варево? Или боишься, что кишки слипнутся? Я так-то тоже слегка опасаюсь.</w:t>
      </w:r>
    </w:p>
    <w:p w14:paraId="6888DEA8" w14:textId="112A32DE" w:rsidR="002C0043" w:rsidRDefault="002C0043" w:rsidP="00985C30">
      <w:pPr>
        <w:rPr>
          <w:lang w:val="ru-RU"/>
        </w:rPr>
      </w:pPr>
      <w:r>
        <w:rPr>
          <w:lang w:val="ru-RU"/>
        </w:rPr>
        <w:t>Я снова сел.</w:t>
      </w:r>
    </w:p>
    <w:p w14:paraId="50254DE6" w14:textId="1AEF9C3D" w:rsidR="006B132A" w:rsidRDefault="006B132A" w:rsidP="00985C30">
      <w:pPr>
        <w:rPr>
          <w:lang w:val="ru-RU"/>
        </w:rPr>
      </w:pPr>
      <w:r>
        <w:rPr>
          <w:lang w:val="ru-RU"/>
        </w:rPr>
        <w:t xml:space="preserve">— Расслабься, Олег, — сказал Кофман. — Мы </w:t>
      </w:r>
      <w:r w:rsidR="00153FED">
        <w:rPr>
          <w:lang w:val="ru-RU"/>
        </w:rPr>
        <w:t>прилетели. Не без приключений, конечно, но все живы-здоровы. Кошмаров больше не будет. Под ногами гравитация, пускай она и гуляет в разные стороны. Да и циан разбирать тебе не придётся.</w:t>
      </w:r>
    </w:p>
    <w:p w14:paraId="4EC1C975" w14:textId="05C51EE3" w:rsidR="009B5746" w:rsidRDefault="009B5746" w:rsidP="00985C30">
      <w:pPr>
        <w:rPr>
          <w:lang w:val="ru-RU"/>
        </w:rPr>
      </w:pPr>
      <w:r>
        <w:rPr>
          <w:lang w:val="ru-RU"/>
        </w:rPr>
        <w:t>— Этот Марутян, — спросил я, — сам со мной свяжется?</w:t>
      </w:r>
    </w:p>
    <w:p w14:paraId="598A088E" w14:textId="4FAA32ED" w:rsidR="009B5746" w:rsidRDefault="009B5746" w:rsidP="00985C30">
      <w:pPr>
        <w:rPr>
          <w:lang w:val="ru-RU"/>
        </w:rPr>
      </w:pPr>
      <w:r>
        <w:rPr>
          <w:lang w:val="ru-RU"/>
        </w:rPr>
        <w:t xml:space="preserve">— Завтра, — ответил Майоров. — Наберёт по интеркому или сам зайдёт. </w:t>
      </w:r>
      <w:r w:rsidR="00EF3022">
        <w:rPr>
          <w:lang w:val="ru-RU"/>
        </w:rPr>
        <w:t>А расслабляться тоже особо не торопитесь. Мы не на курорте находимся.</w:t>
      </w:r>
      <w:r w:rsidR="003E5017">
        <w:rPr>
          <w:lang w:val="ru-RU"/>
        </w:rPr>
        <w:t xml:space="preserve"> Если тебе рассказать, как «Заря» по орбите идёт, спать вообще не будешь.</w:t>
      </w:r>
    </w:p>
    <w:p w14:paraId="4EF09872" w14:textId="0833ABDA" w:rsidR="00294D76" w:rsidRDefault="00294D76" w:rsidP="00985C30">
      <w:pPr>
        <w:rPr>
          <w:lang w:val="ru-RU"/>
        </w:rPr>
      </w:pPr>
      <w:r>
        <w:rPr>
          <w:lang w:val="ru-RU"/>
        </w:rPr>
        <w:t>Кофман крякнул. Можно было подумать, что у него началась икота от утреннего рациона.</w:t>
      </w:r>
    </w:p>
    <w:p w14:paraId="6ED1F2CC" w14:textId="76EACD92" w:rsidR="00AA2EBF" w:rsidRDefault="00AA2EBF" w:rsidP="00985C30">
      <w:pPr>
        <w:rPr>
          <w:lang w:val="ru-RU"/>
        </w:rPr>
      </w:pPr>
      <w:r>
        <w:rPr>
          <w:lang w:val="ru-RU"/>
        </w:rPr>
        <w:t>— Умеешь ты, Сергей, стращать молодё</w:t>
      </w:r>
      <w:r w:rsidR="002720F3">
        <w:rPr>
          <w:lang w:val="ru-RU"/>
        </w:rPr>
        <w:t>ж</w:t>
      </w:r>
      <w:r>
        <w:rPr>
          <w:lang w:val="ru-RU"/>
        </w:rPr>
        <w:t>ь! Но Олег у нас не робкого десятка, так ведь? Трусов не берут в космонавты!</w:t>
      </w:r>
    </w:p>
    <w:p w14:paraId="219D21CD" w14:textId="72DB4E3E" w:rsidR="009653B4" w:rsidRDefault="009653B4" w:rsidP="00985C30">
      <w:pPr>
        <w:rPr>
          <w:lang w:val="ru-RU"/>
        </w:rPr>
      </w:pPr>
      <w:r>
        <w:rPr>
          <w:lang w:val="ru-RU"/>
        </w:rPr>
        <w:t>— Пожалуй, пропущу завтрак, — проговорил я, посмотрев на стынущий клейстер в контейнере. — Меня слегка мутит сегодня.</w:t>
      </w:r>
    </w:p>
    <w:p w14:paraId="7EBDE423" w14:textId="67C317D9" w:rsidR="009653B4" w:rsidRDefault="009653B4" w:rsidP="00985C30">
      <w:pPr>
        <w:rPr>
          <w:lang w:val="ru-RU"/>
        </w:rPr>
      </w:pPr>
      <w:r>
        <w:rPr>
          <w:lang w:val="ru-RU"/>
        </w:rPr>
        <w:t xml:space="preserve">— Приведи себя в порядок, — сказал Майоров, шелестя листками распечатки. — </w:t>
      </w:r>
      <w:r w:rsidR="003F4893">
        <w:rPr>
          <w:lang w:val="ru-RU"/>
        </w:rPr>
        <w:t>И спускайся к птичке.</w:t>
      </w:r>
    </w:p>
    <w:p w14:paraId="4440DCAE" w14:textId="562C5EB5" w:rsidR="00EF1005" w:rsidRDefault="00EF1005" w:rsidP="00985C30">
      <w:pPr>
        <w:rPr>
          <w:lang w:val="ru-RU"/>
        </w:rPr>
      </w:pPr>
      <w:r>
        <w:rPr>
          <w:lang w:val="ru-RU"/>
        </w:rPr>
        <w:t>В столовую зашли двое незнакомых мужчин, быстро взглянули на нас и выбрали себе местечко подальше от нашего столика, под выгоревшей лампой, словно от нас исходил какой-то дух опасности. Чуть позже к ним присоединилась женщина средних лет. День начинался.</w:t>
      </w:r>
    </w:p>
    <w:p w14:paraId="75D4C520" w14:textId="6E003A53" w:rsidR="00EF1005" w:rsidRDefault="00560A34" w:rsidP="00985C30">
      <w:pPr>
        <w:rPr>
          <w:lang w:val="ru-RU"/>
        </w:rPr>
      </w:pPr>
      <w:r>
        <w:rPr>
          <w:lang w:val="ru-RU"/>
        </w:rPr>
        <w:t>— Я тут хотел спросить</w:t>
      </w:r>
      <w:r w:rsidR="006C5DA7">
        <w:rPr>
          <w:lang w:val="ru-RU"/>
        </w:rPr>
        <w:t>,</w:t>
      </w:r>
      <w:r>
        <w:rPr>
          <w:lang w:val="ru-RU"/>
        </w:rPr>
        <w:t xml:space="preserve"> — начал я.</w:t>
      </w:r>
    </w:p>
    <w:p w14:paraId="29614C6C" w14:textId="30AD9ADB" w:rsidR="00522C8E" w:rsidRDefault="00522C8E" w:rsidP="00985C30">
      <w:pPr>
        <w:rPr>
          <w:lang w:val="ru-RU"/>
        </w:rPr>
      </w:pPr>
      <w:r>
        <w:rPr>
          <w:lang w:val="ru-RU"/>
        </w:rPr>
        <w:t>— Да? — сдвинул брови Майоров.</w:t>
      </w:r>
    </w:p>
    <w:p w14:paraId="089CC02F" w14:textId="3F37CDD0" w:rsidR="00522C8E" w:rsidRDefault="00522C8E" w:rsidP="00985C30">
      <w:pPr>
        <w:rPr>
          <w:lang w:val="ru-RU"/>
        </w:rPr>
      </w:pPr>
      <w:r>
        <w:rPr>
          <w:lang w:val="ru-RU"/>
        </w:rPr>
        <w:t>— Мы случайно не собирались на обратном пути брать с собой пассажира?</w:t>
      </w:r>
    </w:p>
    <w:p w14:paraId="3FB6359C" w14:textId="7AC0D4EF" w:rsidR="00EE1345" w:rsidRDefault="00EE1345" w:rsidP="00985C30">
      <w:pPr>
        <w:rPr>
          <w:lang w:val="ru-RU"/>
        </w:rPr>
      </w:pPr>
      <w:r>
        <w:rPr>
          <w:lang w:val="ru-RU"/>
        </w:rPr>
        <w:t>— Пассажира? Ты о чём, Олег?</w:t>
      </w:r>
    </w:p>
    <w:p w14:paraId="21562659" w14:textId="1F12C9F8" w:rsidR="00EE1345" w:rsidRDefault="00EE1345" w:rsidP="00985C30">
      <w:pPr>
        <w:rPr>
          <w:lang w:val="ru-RU"/>
        </w:rPr>
      </w:pPr>
      <w:r>
        <w:rPr>
          <w:lang w:val="ru-RU"/>
        </w:rPr>
        <w:t>— Теоретически у нас же была свободная каюта, так что мы могли бы, наверное…</w:t>
      </w:r>
    </w:p>
    <w:p w14:paraId="6075017E" w14:textId="01DB3DD2" w:rsidR="00EE1345" w:rsidRDefault="00EE1345" w:rsidP="00985C30">
      <w:pPr>
        <w:rPr>
          <w:lang w:val="ru-RU"/>
        </w:rPr>
      </w:pPr>
      <w:r>
        <w:rPr>
          <w:lang w:val="ru-RU"/>
        </w:rPr>
        <w:t>— Мы что, по-твоему, рейсовый автобус? Пассажиров «Грозный» не возит, это не пассажирский корабль. Откуда вообще такая идея возникла?</w:t>
      </w:r>
    </w:p>
    <w:p w14:paraId="2EB9CE2F" w14:textId="0E3B5427" w:rsidR="00712F16" w:rsidRDefault="00712F16" w:rsidP="00985C30">
      <w:pPr>
        <w:rPr>
          <w:lang w:val="ru-RU"/>
        </w:rPr>
      </w:pPr>
      <w:r>
        <w:rPr>
          <w:lang w:val="ru-RU"/>
        </w:rPr>
        <w:t>— Просто меня тут спросили, вот я и подумал. Соседка по блоку интересовалась.</w:t>
      </w:r>
    </w:p>
    <w:p w14:paraId="1E218D7D" w14:textId="5A6C11D3" w:rsidR="00EE1345" w:rsidRDefault="00322C81" w:rsidP="00985C30">
      <w:pPr>
        <w:rPr>
          <w:lang w:val="ru-RU"/>
        </w:rPr>
      </w:pPr>
      <w:r>
        <w:rPr>
          <w:lang w:val="ru-RU"/>
        </w:rPr>
        <w:lastRenderedPageBreak/>
        <w:t xml:space="preserve">— А ты не думай. — </w:t>
      </w:r>
      <w:r w:rsidR="00EE1345">
        <w:rPr>
          <w:lang w:val="ru-RU"/>
        </w:rPr>
        <w:t>Майоров откинулся на спинку, сцепил на груди руки и посмотрел на меня, как учитель, который с садистским наслаждением пытает на зачёте не слишком старательного ученика.</w:t>
      </w:r>
      <w:r>
        <w:rPr>
          <w:lang w:val="ru-RU"/>
        </w:rPr>
        <w:t xml:space="preserve"> — У тебя есть свои обязанности, о которых стоит беспокоиться.</w:t>
      </w:r>
    </w:p>
    <w:p w14:paraId="209ED6BE" w14:textId="601562CD" w:rsidR="006C5DA7" w:rsidRDefault="00322C81" w:rsidP="00985C30">
      <w:pPr>
        <w:rPr>
          <w:lang w:val="ru-RU"/>
        </w:rPr>
      </w:pPr>
      <w:r>
        <w:rPr>
          <w:lang w:val="ru-RU"/>
        </w:rPr>
        <w:t xml:space="preserve">— Мы так-то перевозом пассажиров не занимаемся, — сказал Кофман. </w:t>
      </w:r>
      <w:r w:rsidR="006C5DA7">
        <w:rPr>
          <w:lang w:val="ru-RU"/>
        </w:rPr>
        <w:t>— Никто в каютах для экипажа пассажиров не возит. Ты же, Олег, не первый год летаешь. Должен все эти вещи понимать.</w:t>
      </w:r>
    </w:p>
    <w:p w14:paraId="0AFC1EC2" w14:textId="2034B209" w:rsidR="00322C81" w:rsidRDefault="00322C81" w:rsidP="00985C30">
      <w:pPr>
        <w:rPr>
          <w:lang w:val="ru-RU"/>
        </w:rPr>
      </w:pPr>
      <w:r>
        <w:rPr>
          <w:lang w:val="ru-RU"/>
        </w:rPr>
        <w:t>Он вытащил ложку из контейнера с клейстером, и за ней, точно липучка, потянулась длинная белесая сопля.</w:t>
      </w:r>
      <w:r w:rsidR="006C5DA7">
        <w:rPr>
          <w:lang w:val="ru-RU"/>
        </w:rPr>
        <w:t xml:space="preserve"> </w:t>
      </w:r>
    </w:p>
    <w:p w14:paraId="4E20B82B" w14:textId="19CA7EB0" w:rsidR="006C5DA7" w:rsidRDefault="006C5DA7" w:rsidP="00985C30">
      <w:pPr>
        <w:rPr>
          <w:lang w:val="ru-RU"/>
        </w:rPr>
      </w:pPr>
      <w:r>
        <w:rPr>
          <w:lang w:val="ru-RU"/>
        </w:rPr>
        <w:t>— Я решил, — сказал я, — что, может, в порядке исключения.</w:t>
      </w:r>
    </w:p>
    <w:p w14:paraId="6C59E4DF" w14:textId="7DD227AD" w:rsidR="00112095" w:rsidRDefault="006C5DA7" w:rsidP="00985C30">
      <w:pPr>
        <w:rPr>
          <w:lang w:val="ru-RU"/>
        </w:rPr>
      </w:pPr>
      <w:r>
        <w:rPr>
          <w:lang w:val="ru-RU"/>
        </w:rPr>
        <w:t xml:space="preserve">— Нет таких исключений. — </w:t>
      </w:r>
      <w:r w:rsidR="00112095">
        <w:rPr>
          <w:lang w:val="ru-RU"/>
        </w:rPr>
        <w:t>Загудели в стенах воздуховоды, желтые странички диагностической карты затрепетали, как опавшие листья на ветру, и Майоров поставил на них контейнер с недоеденной кашей</w:t>
      </w:r>
      <w:r w:rsidR="00EE1345">
        <w:rPr>
          <w:lang w:val="ru-RU"/>
        </w:rPr>
        <w:t>.</w:t>
      </w:r>
      <w:r>
        <w:rPr>
          <w:lang w:val="ru-RU"/>
        </w:rPr>
        <w:t xml:space="preserve"> — </w:t>
      </w:r>
      <w:r w:rsidR="00C8211C">
        <w:rPr>
          <w:lang w:val="ru-RU"/>
        </w:rPr>
        <w:t>Если бы мы собирались кого-нибудь везти, то на корабле был бы оборудован пассажирский модуль. У нас есть пассажирский модуль?</w:t>
      </w:r>
    </w:p>
    <w:p w14:paraId="4A90EC6F" w14:textId="1C615478" w:rsidR="00C8211C" w:rsidRDefault="00C8211C" w:rsidP="00985C30">
      <w:pPr>
        <w:rPr>
          <w:lang w:val="ru-RU"/>
        </w:rPr>
      </w:pPr>
      <w:r>
        <w:rPr>
          <w:lang w:val="ru-RU"/>
        </w:rPr>
        <w:t>— Нет.</w:t>
      </w:r>
    </w:p>
    <w:p w14:paraId="545E7709" w14:textId="60FC9187" w:rsidR="00C8211C" w:rsidRDefault="00C8211C" w:rsidP="00985C30">
      <w:pPr>
        <w:rPr>
          <w:lang w:val="ru-RU"/>
        </w:rPr>
      </w:pPr>
      <w:r>
        <w:rPr>
          <w:lang w:val="ru-RU"/>
        </w:rPr>
        <w:t>— Вот и ответ на твой вопрос. — Майоров склонился над столом и со вздохом посмотрел на истерзанные листки диагностической карты. — Ждём тебя на корабле.</w:t>
      </w:r>
    </w:p>
    <w:p w14:paraId="39AFE6F4" w14:textId="5A137F9E" w:rsidR="00ED22CD" w:rsidRDefault="00ED22CD" w:rsidP="00ED22CD">
      <w:pPr>
        <w:pStyle w:val="a3"/>
        <w:rPr>
          <w:lang w:val="ru-RU"/>
        </w:rPr>
      </w:pPr>
      <w:r>
        <w:rPr>
          <w:lang w:val="ru-RU"/>
        </w:rPr>
        <w:t>* * *</w:t>
      </w:r>
    </w:p>
    <w:p w14:paraId="13569CC1" w14:textId="694C191D" w:rsidR="00ED22CD" w:rsidRDefault="00ED22CD" w:rsidP="00985C30">
      <w:pPr>
        <w:rPr>
          <w:lang w:val="ru-RU"/>
        </w:rPr>
      </w:pPr>
      <w:r>
        <w:rPr>
          <w:lang w:val="ru-RU"/>
        </w:rPr>
        <w:t xml:space="preserve">В коридоре на втором стали появляться обитатели станции. Я даже заметил знакомое лицо — </w:t>
      </w:r>
      <w:proofErr w:type="spellStart"/>
      <w:r>
        <w:rPr>
          <w:lang w:val="ru-RU"/>
        </w:rPr>
        <w:t>Мицюкина</w:t>
      </w:r>
      <w:proofErr w:type="spellEnd"/>
      <w:r>
        <w:rPr>
          <w:lang w:val="ru-RU"/>
        </w:rPr>
        <w:t xml:space="preserve"> из службы безопасности — и приветливо кивнул ему, получив в ответ лишь настороженный взгляд.</w:t>
      </w:r>
    </w:p>
    <w:p w14:paraId="50518B3F" w14:textId="2FA14A96" w:rsidR="00606759" w:rsidRDefault="00606759" w:rsidP="00985C30">
      <w:pPr>
        <w:rPr>
          <w:lang w:val="ru-RU"/>
        </w:rPr>
      </w:pPr>
      <w:r>
        <w:rPr>
          <w:lang w:val="ru-RU"/>
        </w:rPr>
        <w:t>В модуле я принял душ, «привел себя в порядок», как посоветовал Майоров. Потом спустился к кораблю.</w:t>
      </w:r>
    </w:p>
    <w:p w14:paraId="62849391" w14:textId="77777777" w:rsidR="00037A99" w:rsidRDefault="00606759" w:rsidP="00985C30">
      <w:pPr>
        <w:rPr>
          <w:lang w:val="ru-RU"/>
        </w:rPr>
      </w:pPr>
      <w:r>
        <w:rPr>
          <w:lang w:val="ru-RU"/>
        </w:rPr>
        <w:t>У шлюза дежурил Лысанов. Он поздоровался со мной жёстким шершавым рукопожатием и открыл люк. Я залез в стыковочный рукав, и уши тут же заложило, как будто я нырнул в глубокий подводный капкан. Сила притяжения ослабла, и казалось, что меня накачали гелием.</w:t>
      </w:r>
    </w:p>
    <w:p w14:paraId="64085F6C" w14:textId="3A4F4D3F" w:rsidR="00606759" w:rsidRDefault="00606759" w:rsidP="00985C30">
      <w:pPr>
        <w:rPr>
          <w:lang w:val="ru-RU"/>
        </w:rPr>
      </w:pPr>
      <w:r>
        <w:rPr>
          <w:lang w:val="ru-RU"/>
        </w:rPr>
        <w:t xml:space="preserve">Я </w:t>
      </w:r>
      <w:r w:rsidR="00975E2E">
        <w:rPr>
          <w:lang w:val="ru-RU"/>
        </w:rPr>
        <w:t>лез</w:t>
      </w:r>
      <w:r w:rsidR="00037A99">
        <w:rPr>
          <w:lang w:val="ru-RU"/>
        </w:rPr>
        <w:t xml:space="preserve"> по</w:t>
      </w:r>
      <w:r>
        <w:rPr>
          <w:lang w:val="ru-RU"/>
        </w:rPr>
        <w:t xml:space="preserve"> </w:t>
      </w:r>
      <w:r w:rsidR="00037A99">
        <w:rPr>
          <w:lang w:val="ru-RU"/>
        </w:rPr>
        <w:t>лестнице</w:t>
      </w:r>
      <w:r>
        <w:rPr>
          <w:lang w:val="ru-RU"/>
        </w:rPr>
        <w:t xml:space="preserve">, перехватывая перекладины дрожащими руками, </w:t>
      </w:r>
      <w:r w:rsidR="004F3CCE">
        <w:rPr>
          <w:lang w:val="ru-RU"/>
        </w:rPr>
        <w:t>и чувство было такое, что мы снова собираемся куда-то лететь. Я улягусь в ложемент, застегнусь удушливыми ремнями</w:t>
      </w:r>
      <w:r w:rsidR="003114A6">
        <w:rPr>
          <w:lang w:val="ru-RU"/>
        </w:rPr>
        <w:t xml:space="preserve"> —</w:t>
      </w:r>
      <w:r w:rsidR="004F3CCE">
        <w:rPr>
          <w:lang w:val="ru-RU"/>
        </w:rPr>
        <w:t xml:space="preserve"> и </w:t>
      </w:r>
      <w:r w:rsidR="003114A6">
        <w:rPr>
          <w:lang w:val="ru-RU"/>
        </w:rPr>
        <w:t>тут же</w:t>
      </w:r>
      <w:r w:rsidR="004F3CCE">
        <w:rPr>
          <w:lang w:val="ru-RU"/>
        </w:rPr>
        <w:t xml:space="preserve"> навалится </w:t>
      </w:r>
      <w:r w:rsidR="003114A6">
        <w:rPr>
          <w:lang w:val="ru-RU"/>
        </w:rPr>
        <w:t>яростная волна</w:t>
      </w:r>
      <w:r w:rsidR="004F3CCE">
        <w:rPr>
          <w:lang w:val="ru-RU"/>
        </w:rPr>
        <w:t xml:space="preserve"> от перегрузок</w:t>
      </w:r>
      <w:r w:rsidR="003114A6">
        <w:rPr>
          <w:lang w:val="ru-RU"/>
        </w:rPr>
        <w:t xml:space="preserve"> при ускорении</w:t>
      </w:r>
      <w:r w:rsidR="004F3CCE">
        <w:rPr>
          <w:lang w:val="ru-RU"/>
        </w:rPr>
        <w:t xml:space="preserve">, пытаясь </w:t>
      </w:r>
      <w:r w:rsidR="003114A6">
        <w:rPr>
          <w:lang w:val="ru-RU"/>
        </w:rPr>
        <w:t>раздавить меня</w:t>
      </w:r>
      <w:r w:rsidR="004F3CCE">
        <w:rPr>
          <w:lang w:val="ru-RU"/>
        </w:rPr>
        <w:t>, как насекомое.</w:t>
      </w:r>
    </w:p>
    <w:p w14:paraId="0117527F" w14:textId="0A2ADEBF" w:rsidR="00062EC8" w:rsidRDefault="00701380" w:rsidP="00985C30">
      <w:pPr>
        <w:rPr>
          <w:lang w:val="ru-RU"/>
        </w:rPr>
      </w:pPr>
      <w:r>
        <w:rPr>
          <w:lang w:val="ru-RU"/>
        </w:rPr>
        <w:t xml:space="preserve">Майоров с Кофманом спорили в рубке о методах диагностике </w:t>
      </w:r>
      <w:r w:rsidR="00AD4249">
        <w:rPr>
          <w:lang w:val="ru-RU"/>
        </w:rPr>
        <w:t>циана</w:t>
      </w:r>
      <w:r>
        <w:rPr>
          <w:lang w:val="ru-RU"/>
        </w:rPr>
        <w:t>.</w:t>
      </w:r>
    </w:p>
    <w:p w14:paraId="34863B7C" w14:textId="2ECE6920" w:rsidR="00701380" w:rsidRDefault="00701380" w:rsidP="00985C30">
      <w:pPr>
        <w:rPr>
          <w:lang w:val="ru-RU"/>
        </w:rPr>
      </w:pPr>
      <w:r>
        <w:rPr>
          <w:lang w:val="ru-RU"/>
        </w:rPr>
        <w:t>— Так-то у нас есть модули для тестового прогона</w:t>
      </w:r>
      <w:r w:rsidR="003021FC">
        <w:rPr>
          <w:lang w:val="ru-RU"/>
        </w:rPr>
        <w:t>, могу начать с них. Но результата, скорее всего, не будет.</w:t>
      </w:r>
    </w:p>
    <w:p w14:paraId="096A2B1B" w14:textId="3F42DD32" w:rsidR="003021FC" w:rsidRDefault="003021FC" w:rsidP="00985C30">
      <w:pPr>
        <w:rPr>
          <w:lang w:val="ru-RU"/>
        </w:rPr>
      </w:pPr>
      <w:r>
        <w:rPr>
          <w:lang w:val="ru-RU"/>
        </w:rPr>
        <w:t>— Почему ты так в этом уверен?</w:t>
      </w:r>
    </w:p>
    <w:p w14:paraId="0FC875A5" w14:textId="0CC5932C" w:rsidR="00AD4249" w:rsidRDefault="00AD4249" w:rsidP="00985C30">
      <w:pPr>
        <w:rPr>
          <w:lang w:val="ru-RU"/>
        </w:rPr>
      </w:pPr>
      <w:r>
        <w:rPr>
          <w:lang w:val="ru-RU"/>
        </w:rPr>
        <w:lastRenderedPageBreak/>
        <w:t>— Потому что, циан работает. — Кофман лежал в ложементе, уставившись в переборки на потолке, и задумчиво грыз карандаш. Он как-то упоминал, что был в молодости заядлым курильщиком, хотя я так и не понял, как эта привычка совмещается с космическими полётами. — Все эти штуки, Сергей, нужны для, так сказать, проверки перед первым запуском. Если они дадут какой-то результат, значит в циане есть механические повреждения. А если там есть повреждения, значит он не работает целиком. Попробуй вытряхнуть из часов шестерёнку. Будет они тебе время правильно показывать?</w:t>
      </w:r>
    </w:p>
    <w:p w14:paraId="79076BFD" w14:textId="12ABA940" w:rsidR="00445454" w:rsidRDefault="00445454" w:rsidP="00445454">
      <w:pPr>
        <w:rPr>
          <w:lang w:val="ru-RU"/>
        </w:rPr>
      </w:pPr>
      <w:r>
        <w:rPr>
          <w:lang w:val="ru-RU"/>
        </w:rPr>
        <w:t>Майоров стоял между ложементов пилотов, упираясь руками в контрольную панель, и смотрел в залитый отблесками фонарь на чёрные, едва проглядывающие в темноте очертания станции.</w:t>
      </w:r>
    </w:p>
    <w:p w14:paraId="3BC1742B" w14:textId="64EEC545" w:rsidR="00445454" w:rsidRDefault="00445454" w:rsidP="00445454">
      <w:pPr>
        <w:rPr>
          <w:lang w:val="ru-RU"/>
        </w:rPr>
      </w:pPr>
      <w:r>
        <w:rPr>
          <w:lang w:val="ru-RU"/>
        </w:rPr>
        <w:t>— Мы уже по кругу идём, Аркадий. Может, циан уже не работает! Олег? — Он повернулся ко мне. — Давай в техничку и разбирай всю трассировку, которая перед стыковкой. У тебя-то, надеюсь, никаких возражений не будет?</w:t>
      </w:r>
    </w:p>
    <w:p w14:paraId="6674A9A4" w14:textId="25804091" w:rsidR="00445454" w:rsidRDefault="00445454" w:rsidP="00445454">
      <w:pPr>
        <w:rPr>
          <w:lang w:val="ru-RU"/>
        </w:rPr>
      </w:pPr>
      <w:r>
        <w:rPr>
          <w:lang w:val="ru-RU"/>
        </w:rPr>
        <w:t>Возражений у меня не было.</w:t>
      </w:r>
    </w:p>
    <w:p w14:paraId="72F1BDF7" w14:textId="2615A05D" w:rsidR="00E4328B" w:rsidRDefault="00E4328B" w:rsidP="00445454">
      <w:pPr>
        <w:rPr>
          <w:lang w:val="ru-RU"/>
        </w:rPr>
      </w:pPr>
      <w:r>
        <w:rPr>
          <w:lang w:val="ru-RU"/>
        </w:rPr>
        <w:t xml:space="preserve">Я зашёл в технический отсек, врубил терминал и стал просматривать все накопившиеся на жёстком диске файлы бинарных логов — сотни килобайт закодированных данных, которые </w:t>
      </w:r>
      <w:r w:rsidR="004B7C1A">
        <w:rPr>
          <w:lang w:val="ru-RU"/>
        </w:rPr>
        <w:t>исторгла</w:t>
      </w:r>
      <w:r>
        <w:rPr>
          <w:lang w:val="ru-RU"/>
        </w:rPr>
        <w:t xml:space="preserve"> из себя проснувшаяся от спячки управляющая оснастка корабля.</w:t>
      </w:r>
      <w:r w:rsidR="00A30AC9">
        <w:rPr>
          <w:lang w:val="ru-RU"/>
        </w:rPr>
        <w:t xml:space="preserve"> Фильтрующие запросы не помогали — несмотря на то, что мы чуть не сбросили у станции весь груз, никаких ошибок и предупреждений в логах не было. </w:t>
      </w:r>
      <w:r w:rsidR="00537430">
        <w:rPr>
          <w:lang w:val="ru-RU"/>
        </w:rPr>
        <w:t>Тогда я запустил перекодировщик и стал просматривать все записи, одну за другой, пока строчку на рябящем экране на стали расплываться, как чернила по намокшему листу.</w:t>
      </w:r>
    </w:p>
    <w:p w14:paraId="7DA22C06" w14:textId="113CE6D3" w:rsidR="00411BA5" w:rsidRDefault="00B64678" w:rsidP="00445454">
      <w:pPr>
        <w:rPr>
          <w:lang w:val="ru-RU"/>
        </w:rPr>
      </w:pPr>
      <w:r>
        <w:rPr>
          <w:lang w:val="ru-RU"/>
        </w:rPr>
        <w:t>Вытащил меня из этого омута Кофман, который заглянул ко мне перед обедом.</w:t>
      </w:r>
    </w:p>
    <w:p w14:paraId="03050BBE" w14:textId="1E0FB014" w:rsidR="00A31318" w:rsidRDefault="00A31318" w:rsidP="00445454">
      <w:pPr>
        <w:rPr>
          <w:lang w:val="ru-RU"/>
        </w:rPr>
      </w:pPr>
      <w:r>
        <w:rPr>
          <w:lang w:val="ru-RU"/>
        </w:rPr>
        <w:t xml:space="preserve">— </w:t>
      </w:r>
      <w:r w:rsidR="00552155">
        <w:rPr>
          <w:lang w:val="ru-RU"/>
        </w:rPr>
        <w:t>Живо</w:t>
      </w:r>
      <w:r w:rsidR="00054CED">
        <w:rPr>
          <w:lang w:val="ru-RU"/>
        </w:rPr>
        <w:t>й</w:t>
      </w:r>
      <w:r w:rsidR="00552155">
        <w:rPr>
          <w:lang w:val="ru-RU"/>
        </w:rPr>
        <w:t xml:space="preserve"> тут, Олег? — </w:t>
      </w:r>
      <w:r w:rsidR="00054CED">
        <w:rPr>
          <w:lang w:val="ru-RU"/>
        </w:rPr>
        <w:t>сказал</w:t>
      </w:r>
      <w:r w:rsidR="00552155">
        <w:rPr>
          <w:lang w:val="ru-RU"/>
        </w:rPr>
        <w:t xml:space="preserve"> он. — Не ослеп ещё от этого ящика?</w:t>
      </w:r>
    </w:p>
    <w:p w14:paraId="16E50851" w14:textId="664CD07B" w:rsidR="00552155" w:rsidRDefault="00552155" w:rsidP="00445454">
      <w:pPr>
        <w:rPr>
          <w:lang w:val="ru-RU"/>
        </w:rPr>
      </w:pPr>
      <w:r>
        <w:rPr>
          <w:lang w:val="ru-RU"/>
        </w:rPr>
        <w:t>Вместо ответа я потёр глаза, словно не мог его рассмотреть. Кофман засмеялся.</w:t>
      </w:r>
    </w:p>
    <w:p w14:paraId="4A1BDED4" w14:textId="7C43F879" w:rsidR="00054CED" w:rsidRDefault="00054CED" w:rsidP="00445454">
      <w:pPr>
        <w:rPr>
          <w:lang w:val="ru-RU"/>
        </w:rPr>
      </w:pPr>
      <w:r>
        <w:rPr>
          <w:lang w:val="ru-RU"/>
        </w:rPr>
        <w:t>— Я бы спросил, конечно, как у тебя дела, но так-то и без ответа видно, что не слишком успешно.</w:t>
      </w:r>
    </w:p>
    <w:p w14:paraId="61EB5E32" w14:textId="1834DA28" w:rsidR="00636159" w:rsidRDefault="00636159" w:rsidP="00445454">
      <w:pPr>
        <w:rPr>
          <w:lang w:val="ru-RU"/>
        </w:rPr>
      </w:pPr>
      <w:r>
        <w:rPr>
          <w:lang w:val="ru-RU"/>
        </w:rPr>
        <w:t>— Никаких ошибок нет, — сказал я. — Вообще нет ничего, за что можно было бы зацепиться.</w:t>
      </w:r>
      <w:r w:rsidR="00AF5284">
        <w:rPr>
          <w:lang w:val="ru-RU"/>
        </w:rPr>
        <w:t xml:space="preserve"> </w:t>
      </w:r>
      <w:r w:rsidR="00682D5A">
        <w:rPr>
          <w:lang w:val="ru-RU"/>
        </w:rPr>
        <w:t xml:space="preserve">Как будто нам всё показалось, и ничего, на самом деле, не было. </w:t>
      </w:r>
      <w:r w:rsidR="00AF5284">
        <w:rPr>
          <w:lang w:val="ru-RU"/>
        </w:rPr>
        <w:t xml:space="preserve">Так что смотрю всё вручную, а это </w:t>
      </w:r>
      <w:r w:rsidR="006C13C8">
        <w:rPr>
          <w:lang w:val="ru-RU"/>
        </w:rPr>
        <w:t>не быстро</w:t>
      </w:r>
      <w:r w:rsidR="00AF5284">
        <w:rPr>
          <w:lang w:val="ru-RU"/>
        </w:rPr>
        <w:t>.</w:t>
      </w:r>
    </w:p>
    <w:p w14:paraId="6DAD58E3" w14:textId="0D227AF8" w:rsidR="00B476F2" w:rsidRDefault="00B476F2" w:rsidP="00445454">
      <w:pPr>
        <w:rPr>
          <w:lang w:val="ru-RU"/>
        </w:rPr>
      </w:pPr>
      <w:r>
        <w:rPr>
          <w:lang w:val="ru-RU"/>
        </w:rPr>
        <w:t>В этот момент я почему-то был уверен в том, что ничего не найду.</w:t>
      </w:r>
    </w:p>
    <w:p w14:paraId="64A95372" w14:textId="6D489D40" w:rsidR="002F3EB9" w:rsidRDefault="002F3EB9" w:rsidP="00445454">
      <w:pPr>
        <w:rPr>
          <w:lang w:val="ru-RU"/>
        </w:rPr>
      </w:pPr>
      <w:r>
        <w:rPr>
          <w:lang w:val="ru-RU"/>
        </w:rPr>
        <w:t>— Странно, конечно, — качнул головой Кофман. — Ты-то уж должен что-нибудь найти.</w:t>
      </w:r>
      <w:r w:rsidR="005A79AF">
        <w:rPr>
          <w:lang w:val="ru-RU"/>
        </w:rPr>
        <w:t xml:space="preserve"> Не может же всё подряд работать неправильно! Так-то после каждого преступления улики остаются.</w:t>
      </w:r>
    </w:p>
    <w:p w14:paraId="0C6733CB" w14:textId="6C8745E6" w:rsidR="00EB08E5" w:rsidRDefault="00EB08E5" w:rsidP="00445454">
      <w:pPr>
        <w:rPr>
          <w:lang w:val="ru-RU"/>
        </w:rPr>
      </w:pPr>
      <w:r>
        <w:rPr>
          <w:lang w:val="ru-RU"/>
        </w:rPr>
        <w:t>— Преступления? — не понял я.</w:t>
      </w:r>
    </w:p>
    <w:p w14:paraId="12FC7179" w14:textId="15F6B329" w:rsidR="00EB08E5" w:rsidRDefault="00EB08E5" w:rsidP="00445454">
      <w:pPr>
        <w:rPr>
          <w:lang w:val="ru-RU"/>
        </w:rPr>
      </w:pPr>
      <w:r>
        <w:rPr>
          <w:lang w:val="ru-RU"/>
        </w:rPr>
        <w:t xml:space="preserve">— Образно выражаясь! </w:t>
      </w:r>
      <w:r w:rsidR="009D5E48">
        <w:rPr>
          <w:lang w:val="ru-RU"/>
        </w:rPr>
        <w:t xml:space="preserve">Ладно. — Кофман махнул рукой. — </w:t>
      </w:r>
      <w:r w:rsidR="000D624B">
        <w:rPr>
          <w:lang w:val="ru-RU"/>
        </w:rPr>
        <w:t xml:space="preserve">Пойдем на обед. </w:t>
      </w:r>
      <w:r w:rsidR="009D5E48">
        <w:rPr>
          <w:lang w:val="ru-RU"/>
        </w:rPr>
        <w:t>Это развлечение у нас надолго затянется.</w:t>
      </w:r>
    </w:p>
    <w:p w14:paraId="2ECB23EC" w14:textId="4F8FB5EA" w:rsidR="000D624B" w:rsidRDefault="000D624B" w:rsidP="00445454">
      <w:pPr>
        <w:rPr>
          <w:lang w:val="ru-RU"/>
        </w:rPr>
      </w:pPr>
      <w:r>
        <w:rPr>
          <w:lang w:val="ru-RU"/>
        </w:rPr>
        <w:lastRenderedPageBreak/>
        <w:t>В столовой Майоров усадил нас всех за одним столом, как будто хотел произнести командирскую речь, но вместо этого молча ел дневной рацион, записывая его дегтярной жидкостью из стаканчика. Остальные тоже помалкивали. Можно было подумать, что мы собрались на поминк</w:t>
      </w:r>
      <w:r w:rsidR="00B45FFD">
        <w:rPr>
          <w:lang w:val="ru-RU"/>
        </w:rPr>
        <w:t xml:space="preserve">и </w:t>
      </w:r>
      <w:r>
        <w:rPr>
          <w:lang w:val="ru-RU"/>
        </w:rPr>
        <w:t>по навигатору и едим кутью из пластиковых контейнеров.</w:t>
      </w:r>
    </w:p>
    <w:p w14:paraId="1256644C" w14:textId="2F25B4B5" w:rsidR="006C13C8" w:rsidRDefault="006C13C8" w:rsidP="00445454">
      <w:pPr>
        <w:rPr>
          <w:lang w:val="ru-RU"/>
        </w:rPr>
      </w:pPr>
      <w:r>
        <w:rPr>
          <w:lang w:val="ru-RU"/>
        </w:rPr>
        <w:t>Столовая потихоньку заполнялась людьми</w:t>
      </w:r>
      <w:r w:rsidR="00A13AA8">
        <w:rPr>
          <w:lang w:val="ru-RU"/>
        </w:rPr>
        <w:t>, у продуктового аппарата даже образовалась очередь, как в магазине, куда завезли какой-нибудь дефицитный продукт</w:t>
      </w:r>
      <w:r>
        <w:rPr>
          <w:lang w:val="ru-RU"/>
        </w:rPr>
        <w:t>. Я стал замечать знакомые лица.</w:t>
      </w:r>
      <w:r w:rsidR="00A13AA8">
        <w:rPr>
          <w:lang w:val="ru-RU"/>
        </w:rPr>
        <w:t xml:space="preserve"> Появилась Вера, увидела меня, улыбнулась, но подойти не решилась.</w:t>
      </w:r>
    </w:p>
    <w:p w14:paraId="181C2761" w14:textId="4CFC9503" w:rsidR="00A059D2" w:rsidRDefault="00A059D2" w:rsidP="00445454">
      <w:pPr>
        <w:rPr>
          <w:lang w:val="ru-RU"/>
        </w:rPr>
      </w:pPr>
      <w:r>
        <w:rPr>
          <w:lang w:val="ru-RU"/>
        </w:rPr>
        <w:t>— Ты хотел о чём-то поговорить, капитан? — не выдержал Григорьев напряжённого молчания.</w:t>
      </w:r>
    </w:p>
    <w:p w14:paraId="337C69E5" w14:textId="7813861F" w:rsidR="00136E19" w:rsidRDefault="00136E19" w:rsidP="00445454">
      <w:pPr>
        <w:rPr>
          <w:lang w:val="ru-RU"/>
        </w:rPr>
      </w:pPr>
      <w:r>
        <w:rPr>
          <w:lang w:val="ru-RU"/>
        </w:rPr>
        <w:t>— Олег! — Майоров поморщился и потёр ладонью лоб, разглаживая собравшиеся складки. — Удалось что-нибудь найти в логах?</w:t>
      </w:r>
    </w:p>
    <w:p w14:paraId="3950991A" w14:textId="3B8A9090" w:rsidR="00136E19" w:rsidRDefault="00136E19" w:rsidP="00445454">
      <w:pPr>
        <w:rPr>
          <w:lang w:val="ru-RU"/>
        </w:rPr>
      </w:pPr>
      <w:r>
        <w:rPr>
          <w:lang w:val="ru-RU"/>
        </w:rPr>
        <w:t>— Пока нет, — сказал я. — Ошибок нет, анализирую всё вручную.</w:t>
      </w:r>
    </w:p>
    <w:p w14:paraId="10F7D957" w14:textId="7A870B87" w:rsidR="00136E19" w:rsidRDefault="00136E19" w:rsidP="00445454">
      <w:pPr>
        <w:rPr>
          <w:lang w:val="ru-RU"/>
        </w:rPr>
      </w:pPr>
      <w:r>
        <w:rPr>
          <w:lang w:val="ru-RU"/>
        </w:rPr>
        <w:t>— Ошибок нет, — повторил Майоров. — Конечно же! Чего я ещё ждал? У нас хоть что-нибудь нормально работает?</w:t>
      </w:r>
    </w:p>
    <w:p w14:paraId="7EF4ECF1" w14:textId="1BF00B63" w:rsidR="00136E19" w:rsidRDefault="00136E19" w:rsidP="00445454">
      <w:pPr>
        <w:rPr>
          <w:lang w:val="ru-RU"/>
        </w:rPr>
      </w:pPr>
      <w:r>
        <w:rPr>
          <w:lang w:val="ru-RU"/>
        </w:rPr>
        <w:t xml:space="preserve">— Вы про грузовой модуль? — спросил Григорьев. — </w:t>
      </w:r>
      <w:r w:rsidR="00446475">
        <w:rPr>
          <w:lang w:val="ru-RU"/>
        </w:rPr>
        <w:t>Это м</w:t>
      </w:r>
      <w:r>
        <w:rPr>
          <w:lang w:val="ru-RU"/>
        </w:rPr>
        <w:t>ог быть программный сбой, и тогда никаких ошибок в логах не будет.</w:t>
      </w:r>
    </w:p>
    <w:p w14:paraId="70160FB9" w14:textId="0D83E745" w:rsidR="00136E19" w:rsidRDefault="00BD6304" w:rsidP="00445454">
      <w:pPr>
        <w:rPr>
          <w:lang w:val="ru-RU"/>
        </w:rPr>
      </w:pPr>
      <w:r>
        <w:rPr>
          <w:lang w:val="ru-RU"/>
        </w:rPr>
        <w:t>— Я много лет летаю, и подобной ситуации у меня ни разу не было.</w:t>
      </w:r>
    </w:p>
    <w:p w14:paraId="0D79C09E" w14:textId="7F49A3FE" w:rsidR="00AA4EB0" w:rsidRDefault="00AA4EB0" w:rsidP="00445454">
      <w:pPr>
        <w:rPr>
          <w:lang w:val="ru-RU"/>
        </w:rPr>
      </w:pPr>
      <w:r>
        <w:rPr>
          <w:lang w:val="ru-RU"/>
        </w:rPr>
        <w:t>— Корабль новый, оснастка новая.</w:t>
      </w:r>
    </w:p>
    <w:p w14:paraId="7E02B02B" w14:textId="78957D8A" w:rsidR="00AA4EB0" w:rsidRDefault="00AA4EB0" w:rsidP="00445454">
      <w:pPr>
        <w:rPr>
          <w:lang w:val="ru-RU"/>
        </w:rPr>
      </w:pPr>
      <w:r>
        <w:rPr>
          <w:lang w:val="ru-RU"/>
        </w:rPr>
        <w:t>— Мы что, лётчики-испытатели теперь?</w:t>
      </w:r>
    </w:p>
    <w:p w14:paraId="7A23CF0D" w14:textId="78EEA8EB" w:rsidR="00C43679" w:rsidRDefault="00C43679" w:rsidP="00445454">
      <w:pPr>
        <w:rPr>
          <w:lang w:val="ru-RU"/>
        </w:rPr>
      </w:pPr>
      <w:r>
        <w:rPr>
          <w:lang w:val="ru-RU"/>
        </w:rPr>
        <w:t>— Я со своей стороны тоже не видела никаких проблем, — оживилась Мерцель. Прошедшая ночь пошла ей на пользу, и она уже не выглядела, как безутешная вдова на похоронах. — Выглядело это так, будто отдали команду на аварийный сброс.</w:t>
      </w:r>
    </w:p>
    <w:p w14:paraId="1E88DB31" w14:textId="04F20EBF" w:rsidR="00C43679" w:rsidRDefault="00C43679" w:rsidP="00445454">
      <w:pPr>
        <w:rPr>
          <w:lang w:val="ru-RU"/>
        </w:rPr>
      </w:pPr>
      <w:r>
        <w:rPr>
          <w:lang w:val="ru-RU"/>
        </w:rPr>
        <w:t>— Олег? — Майоров покосился на меня.</w:t>
      </w:r>
    </w:p>
    <w:p w14:paraId="03CCE4C3" w14:textId="77777777" w:rsidR="00446475" w:rsidRDefault="000E02C3" w:rsidP="00445454">
      <w:pPr>
        <w:rPr>
          <w:lang w:val="ru-RU"/>
        </w:rPr>
      </w:pPr>
      <w:r>
        <w:rPr>
          <w:lang w:val="ru-RU"/>
        </w:rPr>
        <w:t>— В аудите никаких ручных команд не было, — сказал я.</w:t>
      </w:r>
    </w:p>
    <w:p w14:paraId="7CEE8A8D" w14:textId="7ACE8674" w:rsidR="000E02C3" w:rsidRDefault="00446475" w:rsidP="00445454">
      <w:pPr>
        <w:rPr>
          <w:lang w:val="ru-RU"/>
        </w:rPr>
      </w:pPr>
      <w:r>
        <w:rPr>
          <w:lang w:val="ru-RU"/>
        </w:rPr>
        <w:t>— Так-то понятно, — хмыкнул Кофман. — Не стали бы мы сами груз сбрасывать.</w:t>
      </w:r>
      <w:r w:rsidR="006938F6">
        <w:rPr>
          <w:lang w:val="ru-RU"/>
        </w:rPr>
        <w:t xml:space="preserve"> Какой в этом смысл?</w:t>
      </w:r>
    </w:p>
    <w:p w14:paraId="569FCF58" w14:textId="5DC4B1C4" w:rsidR="00F5385D" w:rsidRDefault="00F5385D" w:rsidP="00445454">
      <w:pPr>
        <w:rPr>
          <w:lang w:val="ru-RU"/>
        </w:rPr>
      </w:pPr>
      <w:r>
        <w:rPr>
          <w:lang w:val="ru-RU"/>
        </w:rPr>
        <w:t>— Вы же понимаете, что это бомба замедленного действия? Я теперь уже не знаю, чего ждать от корабля. Какой в следующий раз будет системный сбой? Нас о стыковочный причал размажет?</w:t>
      </w:r>
    </w:p>
    <w:p w14:paraId="6D35E69D" w14:textId="24BB0930" w:rsidR="00DB1C5F" w:rsidRDefault="00DB1C5F" w:rsidP="00445454">
      <w:pPr>
        <w:rPr>
          <w:lang w:val="ru-RU"/>
        </w:rPr>
      </w:pPr>
      <w:r>
        <w:rPr>
          <w:lang w:val="ru-RU"/>
        </w:rPr>
        <w:t>— Я ищу проблему, — сказал я. — Но для этого потребуется больше времени.</w:t>
      </w:r>
    </w:p>
    <w:p w14:paraId="09398240" w14:textId="34BEF1FE" w:rsidR="00DB1C5F" w:rsidRDefault="00DB1C5F" w:rsidP="00445454">
      <w:pPr>
        <w:rPr>
          <w:lang w:val="ru-RU"/>
        </w:rPr>
      </w:pPr>
      <w:r>
        <w:rPr>
          <w:lang w:val="ru-RU"/>
        </w:rPr>
        <w:t>— Так-то времени у нас достаточно, — вставил Кофман.</w:t>
      </w:r>
    </w:p>
    <w:p w14:paraId="211D5379" w14:textId="0BB56802" w:rsidR="00EB6012" w:rsidRDefault="00EB6012" w:rsidP="00445454">
      <w:pPr>
        <w:rPr>
          <w:lang w:val="ru-RU"/>
        </w:rPr>
      </w:pPr>
      <w:r>
        <w:rPr>
          <w:lang w:val="ru-RU"/>
        </w:rPr>
        <w:t>— Я уже обещал тебя лаборатории. — Майоров промочил горло остывшим кофе, как лектор после долгого выступления.</w:t>
      </w:r>
      <w:r w:rsidR="00BC7489">
        <w:rPr>
          <w:lang w:val="ru-RU"/>
        </w:rPr>
        <w:t xml:space="preserve"> — Изучай логи по вечерам. Если надо будет, два раза их вручную проверь.</w:t>
      </w:r>
    </w:p>
    <w:p w14:paraId="671B5D91" w14:textId="2E57A480" w:rsidR="00AE1670" w:rsidRDefault="00AE1670" w:rsidP="00445454">
      <w:pPr>
        <w:rPr>
          <w:lang w:val="ru-RU"/>
        </w:rPr>
      </w:pPr>
      <w:r>
        <w:rPr>
          <w:lang w:val="ru-RU"/>
        </w:rPr>
        <w:t>Все снова замолчали.</w:t>
      </w:r>
    </w:p>
    <w:p w14:paraId="0DF3EEFE" w14:textId="11306CFA" w:rsidR="00157F9D" w:rsidRDefault="004C7F0B" w:rsidP="00445454">
      <w:pPr>
        <w:rPr>
          <w:lang w:val="ru-RU"/>
        </w:rPr>
      </w:pPr>
      <w:r>
        <w:rPr>
          <w:lang w:val="ru-RU"/>
        </w:rPr>
        <w:lastRenderedPageBreak/>
        <w:t>— Слушайте, — заговорил я, сглатывая во рту кофейную горечь, — а никто случайно не видел в жилом модуле мух?</w:t>
      </w:r>
    </w:p>
    <w:p w14:paraId="1BBD13B4" w14:textId="3629E364" w:rsidR="00862993" w:rsidRPr="00282C62" w:rsidRDefault="00397801" w:rsidP="00862993">
      <w:pPr>
        <w:rPr>
          <w:lang w:val="ru-RU"/>
        </w:rPr>
      </w:pPr>
      <w:r>
        <w:rPr>
          <w:lang w:val="ru-RU"/>
        </w:rPr>
        <w:t>— Олег! — вылупилась на меня Мерцель. — Каких мух? С тобой всё в порядке?</w:t>
      </w:r>
    </w:p>
    <w:p w14:paraId="66F27658" w14:textId="613B6511" w:rsidR="00862993" w:rsidRDefault="00862993" w:rsidP="00862993">
      <w:pPr>
        <w:pStyle w:val="a3"/>
        <w:rPr>
          <w:lang w:val="ru-RU"/>
        </w:rPr>
      </w:pPr>
      <w:r>
        <w:rPr>
          <w:lang w:val="ru-RU"/>
        </w:rPr>
        <w:t>* * *</w:t>
      </w:r>
    </w:p>
    <w:p w14:paraId="2B747C08" w14:textId="38234C60" w:rsidR="0057238C" w:rsidRDefault="00862993" w:rsidP="00862993">
      <w:pPr>
        <w:rPr>
          <w:lang w:val="ru-RU"/>
        </w:rPr>
      </w:pPr>
      <w:r>
        <w:rPr>
          <w:lang w:val="ru-RU"/>
        </w:rPr>
        <w:t>Я ничего не нашёл.</w:t>
      </w:r>
      <w:r w:rsidR="0057238C">
        <w:rPr>
          <w:lang w:val="ru-RU"/>
        </w:rPr>
        <w:t xml:space="preserve"> В логах просто было не за что зацепиться — рядовые дежурные события, автоматические корректировки тяг</w:t>
      </w:r>
      <w:r w:rsidR="00FA2C9F">
        <w:rPr>
          <w:lang w:val="ru-RU"/>
        </w:rPr>
        <w:t>и</w:t>
      </w:r>
      <w:r w:rsidR="0057238C">
        <w:rPr>
          <w:lang w:val="ru-RU"/>
        </w:rPr>
        <w:t>, отчёты по маневровым движкам, тангажу — и ничего, связанного с грузовым модулем.</w:t>
      </w:r>
    </w:p>
    <w:p w14:paraId="62DA33BE" w14:textId="60C6099E" w:rsidR="00683799" w:rsidRPr="00282C62" w:rsidRDefault="0057238C" w:rsidP="00683799">
      <w:pPr>
        <w:rPr>
          <w:lang w:val="ru-RU"/>
        </w:rPr>
      </w:pPr>
      <w:r>
        <w:rPr>
          <w:lang w:val="ru-RU"/>
        </w:rPr>
        <w:t>Мне было жаль потраченного времени, с таким же успехом я мог бы весь день пялиться в стенку. А Май</w:t>
      </w:r>
      <w:r w:rsidR="00683799">
        <w:rPr>
          <w:lang w:val="ru-RU"/>
        </w:rPr>
        <w:t>о</w:t>
      </w:r>
      <w:r>
        <w:rPr>
          <w:lang w:val="ru-RU"/>
        </w:rPr>
        <w:t>ров наверняка закатит очередную сцену и заставит вгрызаться в эти бесконечные трассировки снова.</w:t>
      </w:r>
      <w:r w:rsidR="00683799">
        <w:rPr>
          <w:lang w:val="ru-RU"/>
        </w:rPr>
        <w:t xml:space="preserve"> Я просидел в техничке допоздна, надеясь хоть что-нибудь раскопать. Кофман заглянул ко мне перед уходом, сочувственно повздыхал и отправился в столовую. Ужин я пропустил — есть всё равно не хотелось. </w:t>
      </w:r>
    </w:p>
    <w:p w14:paraId="5FA57C5F" w14:textId="67B662EC" w:rsidR="00683799" w:rsidRDefault="00683799" w:rsidP="00862993">
      <w:pPr>
        <w:rPr>
          <w:lang w:val="ru-RU"/>
        </w:rPr>
      </w:pPr>
      <w:r>
        <w:rPr>
          <w:lang w:val="ru-RU"/>
        </w:rPr>
        <w:t>Возвращался я в подавленном настроении. Остальные обитатели станции уже разбрелись по своим каморкам, и я не встретил никого ни нижнем уровне ни в коридоре у жилого блока. Можно было подумать, что после завершения рабочего дня всем настоятельно рекомендуется не попадаться друг другу на глаза.</w:t>
      </w:r>
    </w:p>
    <w:p w14:paraId="20A25BAF" w14:textId="77777777" w:rsidR="00997B9E" w:rsidRPr="00282C62" w:rsidRDefault="00282C62" w:rsidP="00997B9E">
      <w:pPr>
        <w:rPr>
          <w:lang w:val="ru-RU"/>
        </w:rPr>
      </w:pPr>
      <w:r>
        <w:rPr>
          <w:lang w:val="ru-RU"/>
        </w:rPr>
        <w:t>Я зашёл в свой модуль и лёг на кровать. Спать было ещё рано, но я понятия не имел, чем можно заняться. Кофман говорил, что на верхнем уровне есть библиотека, которой Андреев особенно гордился, словно сам подобрал каждый томик, но читать после проведённого за аппаратом дня мне не хотелось.</w:t>
      </w:r>
      <w:r w:rsidR="0057238C">
        <w:rPr>
          <w:lang w:val="ru-RU"/>
        </w:rPr>
        <w:t xml:space="preserve"> Я даже подумывал заглянуть к соседке — может, она тоже скучает одна в модуле? — но не решился. Так она ещё подумает, что я её преследую.</w:t>
      </w:r>
      <w:r>
        <w:rPr>
          <w:lang w:val="ru-RU"/>
        </w:rPr>
        <w:t xml:space="preserve"> </w:t>
      </w:r>
      <w:r w:rsidR="00997B9E">
        <w:rPr>
          <w:lang w:val="ru-RU"/>
        </w:rPr>
        <w:t xml:space="preserve">Строчки трассировки впечатались мне в роговицу и, закрывая глаза, я видел, как медленно ползут сквозь темноту коды системных событий. </w:t>
      </w:r>
    </w:p>
    <w:p w14:paraId="4289D78D" w14:textId="31F01AAD" w:rsidR="00282C62" w:rsidRDefault="001A1D20" w:rsidP="00862993">
      <w:pPr>
        <w:rPr>
          <w:lang w:val="ru-RU"/>
        </w:rPr>
      </w:pPr>
      <w:r>
        <w:rPr>
          <w:lang w:val="ru-RU"/>
        </w:rPr>
        <w:t>Я</w:t>
      </w:r>
      <w:r w:rsidR="00997B9E">
        <w:rPr>
          <w:lang w:val="ru-RU"/>
        </w:rPr>
        <w:t xml:space="preserve"> ненадолго задремал — мне снилось бесконечное полотно мерцающего, как звёзды</w:t>
      </w:r>
      <w:r>
        <w:rPr>
          <w:lang w:val="ru-RU"/>
        </w:rPr>
        <w:t>,</w:t>
      </w:r>
      <w:r w:rsidR="00997B9E">
        <w:rPr>
          <w:lang w:val="ru-RU"/>
        </w:rPr>
        <w:t xml:space="preserve"> кода</w:t>
      </w:r>
      <w:r>
        <w:rPr>
          <w:lang w:val="ru-RU"/>
        </w:rPr>
        <w:t>. Разбудил меня хамоватый треск интеркома. Я нехотя встал и поднял трубку.</w:t>
      </w:r>
    </w:p>
    <w:p w14:paraId="6D1467C6" w14:textId="07D24B30" w:rsidR="00926AE2" w:rsidRDefault="00926AE2" w:rsidP="00862993">
      <w:pPr>
        <w:rPr>
          <w:lang w:val="ru-RU"/>
        </w:rPr>
      </w:pPr>
      <w:r>
        <w:rPr>
          <w:lang w:val="ru-RU"/>
        </w:rPr>
        <w:t xml:space="preserve">— Ты у себя? — Я узнал </w:t>
      </w:r>
      <w:r w:rsidR="00D44A93">
        <w:rPr>
          <w:lang w:val="ru-RU"/>
        </w:rPr>
        <w:t xml:space="preserve">голос </w:t>
      </w:r>
      <w:r>
        <w:rPr>
          <w:lang w:val="ru-RU"/>
        </w:rPr>
        <w:t>Вер</w:t>
      </w:r>
      <w:r w:rsidR="00D44A93">
        <w:rPr>
          <w:lang w:val="ru-RU"/>
        </w:rPr>
        <w:t>ы</w:t>
      </w:r>
      <w:r>
        <w:rPr>
          <w:lang w:val="ru-RU"/>
        </w:rPr>
        <w:t>.</w:t>
      </w:r>
    </w:p>
    <w:p w14:paraId="4D651921" w14:textId="2D25D296" w:rsidR="00AB4436" w:rsidRDefault="00AB4436" w:rsidP="00862993">
      <w:pPr>
        <w:rPr>
          <w:lang w:val="ru-RU"/>
        </w:rPr>
      </w:pPr>
      <w:r>
        <w:rPr>
          <w:lang w:val="ru-RU"/>
        </w:rPr>
        <w:t>— Ну да. Как бы я тебе тогда ответил?</w:t>
      </w:r>
    </w:p>
    <w:p w14:paraId="16A39ECF" w14:textId="77777777" w:rsidR="00B406C3" w:rsidRDefault="00AB4436" w:rsidP="00862993">
      <w:pPr>
        <w:rPr>
          <w:lang w:val="ru-RU"/>
        </w:rPr>
      </w:pPr>
      <w:r>
        <w:rPr>
          <w:lang w:val="ru-RU"/>
        </w:rPr>
        <w:t>— Логично.</w:t>
      </w:r>
    </w:p>
    <w:p w14:paraId="7B4A664C" w14:textId="503D6728" w:rsidR="00B406C3" w:rsidRDefault="00AB4436" w:rsidP="00862993">
      <w:pPr>
        <w:rPr>
          <w:lang w:val="ru-RU"/>
        </w:rPr>
      </w:pPr>
      <w:r>
        <w:rPr>
          <w:lang w:val="ru-RU"/>
        </w:rPr>
        <w:t xml:space="preserve">— </w:t>
      </w:r>
      <w:r w:rsidR="00B406C3">
        <w:rPr>
          <w:lang w:val="ru-RU"/>
        </w:rPr>
        <w:t>А что ты хотела?</w:t>
      </w:r>
    </w:p>
    <w:p w14:paraId="447D1582" w14:textId="11DE1A64" w:rsidR="00AB4436" w:rsidRDefault="004935FD" w:rsidP="00862993">
      <w:pPr>
        <w:rPr>
          <w:lang w:val="ru-RU"/>
        </w:rPr>
      </w:pPr>
      <w:r>
        <w:rPr>
          <w:lang w:val="ru-RU"/>
        </w:rPr>
        <w:t>В</w:t>
      </w:r>
      <w:r w:rsidR="00B406C3">
        <w:rPr>
          <w:lang w:val="ru-RU"/>
        </w:rPr>
        <w:t xml:space="preserve"> ответ мне в ухо ударил острый звон, как от порванной струны.</w:t>
      </w:r>
    </w:p>
    <w:p w14:paraId="15F34C12" w14:textId="514F688A" w:rsidR="00215CAC" w:rsidRDefault="00B406C3" w:rsidP="00862993">
      <w:pPr>
        <w:rPr>
          <w:lang w:val="ru-RU"/>
        </w:rPr>
      </w:pPr>
      <w:r>
        <w:rPr>
          <w:lang w:val="ru-RU"/>
        </w:rPr>
        <w:lastRenderedPageBreak/>
        <w:t xml:space="preserve">Я несколько секунд смотрел на трубку, прежде чем повесить её на рычаги, сомневаясь в том, что </w:t>
      </w:r>
      <w:r w:rsidR="004935FD">
        <w:rPr>
          <w:lang w:val="ru-RU"/>
        </w:rPr>
        <w:t xml:space="preserve">этот странный </w:t>
      </w:r>
      <w:r>
        <w:rPr>
          <w:lang w:val="ru-RU"/>
        </w:rPr>
        <w:t xml:space="preserve">разговор </w:t>
      </w:r>
      <w:r w:rsidR="004935FD">
        <w:rPr>
          <w:lang w:val="ru-RU"/>
        </w:rPr>
        <w:t>состоялся в действительности</w:t>
      </w:r>
      <w:r>
        <w:rPr>
          <w:lang w:val="ru-RU"/>
        </w:rPr>
        <w:t>.</w:t>
      </w:r>
    </w:p>
    <w:p w14:paraId="2AE36B98" w14:textId="2312A014" w:rsidR="00B406C3" w:rsidRDefault="00B406C3" w:rsidP="00B406C3">
      <w:pPr>
        <w:rPr>
          <w:lang w:val="ru-RU"/>
        </w:rPr>
      </w:pPr>
      <w:r>
        <w:rPr>
          <w:lang w:val="ru-RU"/>
        </w:rPr>
        <w:t>В дверь постучали. Я открыл.</w:t>
      </w:r>
    </w:p>
    <w:p w14:paraId="6F6744EA" w14:textId="05703F0F" w:rsidR="00B406C3" w:rsidRDefault="00B406C3" w:rsidP="00B406C3">
      <w:pPr>
        <w:rPr>
          <w:lang w:val="ru-RU"/>
        </w:rPr>
      </w:pPr>
      <w:r>
        <w:rPr>
          <w:lang w:val="ru-RU"/>
        </w:rPr>
        <w:t xml:space="preserve">Вера стояла, деловито сцепив руки, и смотрела на меня с непонятным укором, как </w:t>
      </w:r>
      <w:r w:rsidR="00B66643">
        <w:rPr>
          <w:lang w:val="ru-RU"/>
        </w:rPr>
        <w:t xml:space="preserve">если бы </w:t>
      </w:r>
      <w:r>
        <w:rPr>
          <w:lang w:val="ru-RU"/>
        </w:rPr>
        <w:t>я назначил ей встречу и не явился.</w:t>
      </w:r>
    </w:p>
    <w:p w14:paraId="5A29AB79" w14:textId="39C03979" w:rsidR="00CA43BF" w:rsidRDefault="00CA43BF" w:rsidP="00B406C3">
      <w:pPr>
        <w:rPr>
          <w:lang w:val="ru-RU"/>
        </w:rPr>
      </w:pPr>
      <w:r>
        <w:rPr>
          <w:lang w:val="ru-RU"/>
        </w:rPr>
        <w:t>— Ты поздно вернулся, — сказала она.</w:t>
      </w:r>
    </w:p>
    <w:p w14:paraId="33FDB6CF" w14:textId="5C12EF97" w:rsidR="00CA43BF" w:rsidRDefault="00CA43BF" w:rsidP="00B406C3">
      <w:pPr>
        <w:rPr>
          <w:lang w:val="ru-RU"/>
        </w:rPr>
      </w:pPr>
      <w:r>
        <w:rPr>
          <w:lang w:val="ru-RU"/>
        </w:rPr>
        <w:t>— Работы был</w:t>
      </w:r>
      <w:r w:rsidR="00B66643">
        <w:rPr>
          <w:lang w:val="ru-RU"/>
        </w:rPr>
        <w:t>о много. — Я словно оправдывался. — Я даже без ужина сегодня.</w:t>
      </w:r>
    </w:p>
    <w:p w14:paraId="54F84EFC" w14:textId="1EB4AC53" w:rsidR="00B66643" w:rsidRDefault="00B66643" w:rsidP="00B406C3">
      <w:pPr>
        <w:rPr>
          <w:lang w:val="ru-RU"/>
        </w:rPr>
      </w:pPr>
      <w:r>
        <w:rPr>
          <w:lang w:val="ru-RU"/>
        </w:rPr>
        <w:t>— Всё с вами ясно.</w:t>
      </w:r>
    </w:p>
    <w:p w14:paraId="048E6FCA" w14:textId="7D821E67" w:rsidR="00B66643" w:rsidRDefault="00B66643" w:rsidP="00B406C3">
      <w:pPr>
        <w:rPr>
          <w:lang w:val="ru-RU"/>
        </w:rPr>
      </w:pPr>
      <w:r>
        <w:rPr>
          <w:lang w:val="ru-RU"/>
        </w:rPr>
        <w:t>Она зашла в модуль, огляделась.</w:t>
      </w:r>
    </w:p>
    <w:p w14:paraId="17301124" w14:textId="22C67BD9" w:rsidR="00B66643" w:rsidRDefault="00B66643" w:rsidP="00B406C3">
      <w:pPr>
        <w:rPr>
          <w:lang w:val="ru-RU"/>
        </w:rPr>
      </w:pPr>
      <w:r>
        <w:rPr>
          <w:lang w:val="ru-RU"/>
        </w:rPr>
        <w:t>— Выглядит всё так, как будто тут</w:t>
      </w:r>
      <w:r w:rsidR="006D074E">
        <w:rPr>
          <w:lang w:val="ru-RU"/>
        </w:rPr>
        <w:t xml:space="preserve"> никто</w:t>
      </w:r>
      <w:r>
        <w:rPr>
          <w:lang w:val="ru-RU"/>
        </w:rPr>
        <w:t xml:space="preserve"> не живёт, — подытожила Вера.</w:t>
      </w:r>
    </w:p>
    <w:p w14:paraId="4B2C225C" w14:textId="5F867164" w:rsidR="00B66643" w:rsidRDefault="0024796E" w:rsidP="00B406C3">
      <w:pPr>
        <w:rPr>
          <w:lang w:val="ru-RU"/>
        </w:rPr>
      </w:pPr>
      <w:r>
        <w:rPr>
          <w:lang w:val="ru-RU"/>
        </w:rPr>
        <w:t>— Я же здесь только одну</w:t>
      </w:r>
      <w:r w:rsidR="00717D13">
        <w:rPr>
          <w:lang w:val="ru-RU"/>
        </w:rPr>
        <w:t xml:space="preserve"> ночь</w:t>
      </w:r>
      <w:r>
        <w:rPr>
          <w:lang w:val="ru-RU"/>
        </w:rPr>
        <w:t xml:space="preserve"> провёл.</w:t>
      </w:r>
    </w:p>
    <w:p w14:paraId="39FD9179" w14:textId="312EA2AB" w:rsidR="0024796E" w:rsidRDefault="0024796E" w:rsidP="00B406C3">
      <w:pPr>
        <w:rPr>
          <w:lang w:val="ru-RU"/>
        </w:rPr>
      </w:pPr>
      <w:r>
        <w:rPr>
          <w:lang w:val="ru-RU"/>
        </w:rPr>
        <w:t>— А личных вещей с собой не возишь?</w:t>
      </w:r>
      <w:r w:rsidR="00E33F7B">
        <w:rPr>
          <w:lang w:val="ru-RU"/>
        </w:rPr>
        <w:t xml:space="preserve"> Фотографии там, талисманы?</w:t>
      </w:r>
    </w:p>
    <w:p w14:paraId="213FDC8E" w14:textId="77777777" w:rsidR="0019002A" w:rsidRDefault="0024796E" w:rsidP="00B406C3">
      <w:pPr>
        <w:rPr>
          <w:lang w:val="ru-RU"/>
        </w:rPr>
      </w:pPr>
      <w:r>
        <w:rPr>
          <w:lang w:val="ru-RU"/>
        </w:rPr>
        <w:t>Вера села в кресло у столика и выглянула в иллюминатор</w:t>
      </w:r>
      <w:r w:rsidR="00723D74">
        <w:rPr>
          <w:lang w:val="ru-RU"/>
        </w:rPr>
        <w:t xml:space="preserve"> — как пассажир в вагоне поезда, который смотрит на уносящуюся вместе с ветром последнюю станцию</w:t>
      </w:r>
      <w:r>
        <w:rPr>
          <w:lang w:val="ru-RU"/>
        </w:rPr>
        <w:t>.</w:t>
      </w:r>
    </w:p>
    <w:p w14:paraId="6647C06A" w14:textId="42891D8F" w:rsidR="0024796E" w:rsidRDefault="0024796E" w:rsidP="00B406C3">
      <w:pPr>
        <w:rPr>
          <w:lang w:val="ru-RU"/>
        </w:rPr>
      </w:pPr>
      <w:r>
        <w:rPr>
          <w:lang w:val="ru-RU"/>
        </w:rPr>
        <w:t>Из темноты ей подмигнуло её отражение.</w:t>
      </w:r>
    </w:p>
    <w:p w14:paraId="070B8BAE" w14:textId="4385369E" w:rsidR="00E33F7B" w:rsidRDefault="00A1220C" w:rsidP="00B406C3">
      <w:pPr>
        <w:rPr>
          <w:lang w:val="ru-RU"/>
        </w:rPr>
      </w:pPr>
      <w:r>
        <w:rPr>
          <w:lang w:val="ru-RU"/>
        </w:rPr>
        <w:t>— Ты чего-то хотела?</w:t>
      </w:r>
    </w:p>
    <w:p w14:paraId="0792E117" w14:textId="26E44A66" w:rsidR="00A1220C" w:rsidRDefault="00A1220C" w:rsidP="00B406C3">
      <w:pPr>
        <w:rPr>
          <w:lang w:val="ru-RU"/>
        </w:rPr>
      </w:pPr>
      <w:r>
        <w:rPr>
          <w:lang w:val="ru-RU"/>
        </w:rPr>
        <w:t>— Ну да. — Вера закинула ногу на ногу. — Ты спросил у своих?</w:t>
      </w:r>
    </w:p>
    <w:p w14:paraId="6A3143EC" w14:textId="28C36707" w:rsidR="00A1220C" w:rsidRDefault="00A1220C" w:rsidP="00B406C3">
      <w:pPr>
        <w:rPr>
          <w:lang w:val="ru-RU"/>
        </w:rPr>
      </w:pPr>
      <w:r>
        <w:rPr>
          <w:lang w:val="ru-RU"/>
        </w:rPr>
        <w:t>— О чём?</w:t>
      </w:r>
    </w:p>
    <w:p w14:paraId="1AF702F8" w14:textId="706419A5" w:rsidR="00A1220C" w:rsidRDefault="00A1220C" w:rsidP="00B406C3">
      <w:pPr>
        <w:rPr>
          <w:lang w:val="ru-RU"/>
        </w:rPr>
      </w:pPr>
      <w:r>
        <w:rPr>
          <w:lang w:val="ru-RU"/>
        </w:rPr>
        <w:t>Вера сдвинула брови.</w:t>
      </w:r>
    </w:p>
    <w:p w14:paraId="5C757B5D" w14:textId="2C89CAC8" w:rsidR="00A1220C" w:rsidRDefault="00A1220C" w:rsidP="00B406C3">
      <w:pPr>
        <w:rPr>
          <w:lang w:val="ru-RU"/>
        </w:rPr>
      </w:pPr>
      <w:r>
        <w:rPr>
          <w:lang w:val="ru-RU"/>
        </w:rPr>
        <w:t>— Я же тебе говорила вчера. Пассажира на обратном пути брать не собирались?</w:t>
      </w:r>
    </w:p>
    <w:p w14:paraId="305B8A5F" w14:textId="58A10942" w:rsidR="00A1220C" w:rsidRDefault="00C2202A" w:rsidP="00C2202A">
      <w:pPr>
        <w:rPr>
          <w:lang w:val="ru-RU"/>
        </w:rPr>
      </w:pPr>
      <w:r>
        <w:rPr>
          <w:lang w:val="ru-RU"/>
        </w:rPr>
        <w:t xml:space="preserve">— А, ты об этом. — </w:t>
      </w:r>
      <w:r w:rsidR="00A1220C">
        <w:rPr>
          <w:lang w:val="ru-RU"/>
        </w:rPr>
        <w:t>Я присел на кровать и потёр ладонью лицо</w:t>
      </w:r>
      <w:r>
        <w:rPr>
          <w:lang w:val="ru-RU"/>
        </w:rPr>
        <w:t>. После короткого беспокойного сна всё тело болезненно онемело, точно меня разбудили среди ночи.</w:t>
      </w:r>
    </w:p>
    <w:p w14:paraId="0446F574" w14:textId="7800F0BA" w:rsidR="00C2202A" w:rsidRDefault="00C2202A" w:rsidP="00C2202A">
      <w:pPr>
        <w:rPr>
          <w:lang w:val="ru-RU"/>
        </w:rPr>
      </w:pPr>
      <w:r>
        <w:rPr>
          <w:lang w:val="ru-RU"/>
        </w:rPr>
        <w:t>— Ты чего, спал, когда я позвонила?</w:t>
      </w:r>
    </w:p>
    <w:p w14:paraId="01BF8B10" w14:textId="117EE5CD" w:rsidR="00C2202A" w:rsidRDefault="00C2202A" w:rsidP="00C2202A">
      <w:pPr>
        <w:rPr>
          <w:lang w:val="ru-RU"/>
        </w:rPr>
      </w:pPr>
      <w:r>
        <w:rPr>
          <w:lang w:val="ru-RU"/>
        </w:rPr>
        <w:t>— Нет, не спал. Устал просто сегодня.</w:t>
      </w:r>
    </w:p>
    <w:p w14:paraId="34D64D91" w14:textId="475B04FA" w:rsidR="00C2202A" w:rsidRDefault="00C2202A" w:rsidP="00C2202A">
      <w:pPr>
        <w:rPr>
          <w:lang w:val="ru-RU"/>
        </w:rPr>
      </w:pPr>
      <w:r>
        <w:rPr>
          <w:lang w:val="ru-RU"/>
        </w:rPr>
        <w:t>— Так что? — Она нетерпеливо поджала губы.</w:t>
      </w:r>
    </w:p>
    <w:p w14:paraId="52D40F8B" w14:textId="00CFAC6E" w:rsidR="008A696B" w:rsidRDefault="008A696B" w:rsidP="00C2202A">
      <w:pPr>
        <w:rPr>
          <w:lang w:val="ru-RU"/>
        </w:rPr>
      </w:pPr>
      <w:r>
        <w:rPr>
          <w:lang w:val="ru-RU"/>
        </w:rPr>
        <w:t>— Да в общем ничего, — сказал я. — Майоров, это наш капитан, вообще заявил, что это не моего ума дела. Но я так понимаю, что, если планируют везти пассажиров, то ставят пассажирский модуль, а у нас…</w:t>
      </w:r>
    </w:p>
    <w:p w14:paraId="1484C4CD" w14:textId="4CF6809E" w:rsidR="008A696B" w:rsidRDefault="008A696B" w:rsidP="00C2202A">
      <w:pPr>
        <w:rPr>
          <w:lang w:val="ru-RU"/>
        </w:rPr>
      </w:pPr>
      <w:r>
        <w:rPr>
          <w:lang w:val="ru-RU"/>
        </w:rPr>
        <w:t>— А у вас его нет, — закончила за меня Вера. — Вот же чёрт! Они меня там нарочно, что ли, игнорируют?</w:t>
      </w:r>
    </w:p>
    <w:p w14:paraId="375F69EF" w14:textId="4A74C71F" w:rsidR="00D35E47" w:rsidRDefault="00D35E47" w:rsidP="00C2202A">
      <w:pPr>
        <w:rPr>
          <w:lang w:val="ru-RU"/>
        </w:rPr>
      </w:pPr>
      <w:r>
        <w:rPr>
          <w:lang w:val="ru-RU"/>
        </w:rPr>
        <w:t>— Ты о чём?</w:t>
      </w:r>
    </w:p>
    <w:p w14:paraId="2CAC4292" w14:textId="0086E18F" w:rsidR="00D35E47" w:rsidRDefault="00D35E47" w:rsidP="00C2202A">
      <w:pPr>
        <w:rPr>
          <w:lang w:val="ru-RU"/>
        </w:rPr>
      </w:pPr>
      <w:r>
        <w:rPr>
          <w:lang w:val="ru-RU"/>
        </w:rPr>
        <w:t>Вера встала и взволнованно заходила по модулю.</w:t>
      </w:r>
    </w:p>
    <w:p w14:paraId="614392FB" w14:textId="77777777" w:rsidR="006916BE" w:rsidRDefault="00414BA0" w:rsidP="00C2202A">
      <w:pPr>
        <w:rPr>
          <w:lang w:val="ru-RU"/>
        </w:rPr>
      </w:pPr>
      <w:r>
        <w:rPr>
          <w:lang w:val="ru-RU"/>
        </w:rPr>
        <w:t>— Я уже несколько раз заявление писала — и всё без толку. Они их там читают вообще? Здесь не тюрьма!</w:t>
      </w:r>
    </w:p>
    <w:p w14:paraId="75A2B02C" w14:textId="6315AC0B" w:rsidR="00414BA0" w:rsidRDefault="00414BA0" w:rsidP="00C2202A">
      <w:pPr>
        <w:rPr>
          <w:lang w:val="ru-RU"/>
        </w:rPr>
      </w:pPr>
      <w:r>
        <w:rPr>
          <w:lang w:val="ru-RU"/>
        </w:rPr>
        <w:lastRenderedPageBreak/>
        <w:t>Она остановилась, посмотрела на меня долгим, оценивающим взглядом, как бы решая, стоит ли доверять мне свои секреты</w:t>
      </w:r>
      <w:r w:rsidR="006916BE">
        <w:rPr>
          <w:lang w:val="ru-RU"/>
        </w:rPr>
        <w:t>, и тут качнула головой — видимо, нет, не стоит.</w:t>
      </w:r>
    </w:p>
    <w:p w14:paraId="77D499D5" w14:textId="05D940A0" w:rsidR="00DD4E1E" w:rsidRDefault="00DD4E1E" w:rsidP="00C2202A">
      <w:pPr>
        <w:rPr>
          <w:lang w:val="ru-RU"/>
        </w:rPr>
      </w:pPr>
      <w:r>
        <w:rPr>
          <w:lang w:val="ru-RU"/>
        </w:rPr>
        <w:t>— Ладно, ты тут не виноват.</w:t>
      </w:r>
      <w:r w:rsidR="00B70E26">
        <w:rPr>
          <w:lang w:val="ru-RU"/>
        </w:rPr>
        <w:t xml:space="preserve"> Значит, говоришь, ужин пропустил? В такое время уже ничего не поделаешь, останешься голодным.</w:t>
      </w:r>
    </w:p>
    <w:p w14:paraId="658B6473" w14:textId="77777777" w:rsidR="003316A9" w:rsidRDefault="003316A9" w:rsidP="00C2202A">
      <w:pPr>
        <w:rPr>
          <w:lang w:val="ru-RU"/>
        </w:rPr>
      </w:pPr>
      <w:r>
        <w:rPr>
          <w:lang w:val="ru-RU"/>
        </w:rPr>
        <w:t>— Переживу. Сейчас уже все спят, наверное, какой ужин.</w:t>
      </w:r>
    </w:p>
    <w:p w14:paraId="4224401E" w14:textId="77777777" w:rsidR="00DF77FB" w:rsidRDefault="003316A9" w:rsidP="00C2202A">
      <w:pPr>
        <w:rPr>
          <w:lang w:val="ru-RU"/>
        </w:rPr>
      </w:pPr>
      <w:r>
        <w:rPr>
          <w:lang w:val="ru-RU"/>
        </w:rPr>
        <w:t>— Ну я вот не сплю, — пожала плечами Вера.</w:t>
      </w:r>
    </w:p>
    <w:p w14:paraId="19A01501" w14:textId="77777777" w:rsidR="00410BD3" w:rsidRDefault="00DF77FB" w:rsidP="00C2202A">
      <w:pPr>
        <w:rPr>
          <w:lang w:val="ru-RU"/>
        </w:rPr>
      </w:pPr>
      <w:r>
        <w:rPr>
          <w:lang w:val="ru-RU"/>
        </w:rPr>
        <w:t>— Я вижу.</w:t>
      </w:r>
    </w:p>
    <w:p w14:paraId="2CD27C71" w14:textId="3DDB512A" w:rsidR="00410BD3" w:rsidRDefault="00410BD3" w:rsidP="00C2202A">
      <w:pPr>
        <w:rPr>
          <w:lang w:val="ru-RU"/>
        </w:rPr>
      </w:pPr>
      <w:r>
        <w:rPr>
          <w:lang w:val="ru-RU"/>
        </w:rPr>
        <w:t>— Ладно. — Вера подошла к двери. — Не буду тебе мешать наслаждаться своей, — она покрутила рукой, — усталостью. Если чего узнаешь интересное, набери. Интеркомом же умеешь пользоваться?</w:t>
      </w:r>
    </w:p>
    <w:p w14:paraId="51DA9BF8" w14:textId="3D20E7AF" w:rsidR="003D486E" w:rsidRDefault="003D486E" w:rsidP="00C2202A">
      <w:pPr>
        <w:rPr>
          <w:lang w:val="ru-RU"/>
        </w:rPr>
      </w:pPr>
      <w:r>
        <w:rPr>
          <w:lang w:val="ru-RU"/>
        </w:rPr>
        <w:t>— Умею.</w:t>
      </w:r>
    </w:p>
    <w:p w14:paraId="68081419" w14:textId="391C331A" w:rsidR="003D486E" w:rsidRDefault="003D486E" w:rsidP="00C2202A">
      <w:pPr>
        <w:rPr>
          <w:lang w:val="ru-RU"/>
        </w:rPr>
      </w:pPr>
      <w:r>
        <w:rPr>
          <w:lang w:val="ru-RU"/>
        </w:rPr>
        <w:t>— Ну тогда до связи. — Вера открыла дверь.</w:t>
      </w:r>
    </w:p>
    <w:p w14:paraId="3D7F304E" w14:textId="77777777" w:rsidR="00F17583" w:rsidRDefault="001B3E85" w:rsidP="00C2202A">
      <w:pPr>
        <w:rPr>
          <w:lang w:val="ru-RU"/>
        </w:rPr>
      </w:pPr>
      <w:r>
        <w:rPr>
          <w:lang w:val="ru-RU"/>
        </w:rPr>
        <w:t xml:space="preserve">— Погоди! — </w:t>
      </w:r>
      <w:r w:rsidR="00F17583">
        <w:rPr>
          <w:lang w:val="ru-RU"/>
        </w:rPr>
        <w:t>Я вдруг понял, что совершенно не хочу оставаться один в модуле и маяться от безделья, пока меня не затянет в сон, где я снова буду тонуть в фрактальном озере. — Я думал прогуляться немного перед сном. Вроде это не запрещено, — добавил я с сомнением. — Я был бы рад, если бы ты…</w:t>
      </w:r>
    </w:p>
    <w:p w14:paraId="1ADEE791" w14:textId="26319055" w:rsidR="001B3E85" w:rsidRDefault="00F17583" w:rsidP="00C2202A">
      <w:pPr>
        <w:rPr>
          <w:lang w:val="ru-RU"/>
        </w:rPr>
      </w:pPr>
      <w:r>
        <w:rPr>
          <w:lang w:val="ru-RU"/>
        </w:rPr>
        <w:t xml:space="preserve">— Составила тебе компанию? </w:t>
      </w:r>
    </w:p>
    <w:p w14:paraId="3E5A72EC" w14:textId="44086428" w:rsidR="00F17583" w:rsidRDefault="00F17583" w:rsidP="00C2202A">
      <w:pPr>
        <w:rPr>
          <w:lang w:val="ru-RU"/>
        </w:rPr>
      </w:pPr>
      <w:r>
        <w:rPr>
          <w:lang w:val="ru-RU"/>
        </w:rPr>
        <w:t>Вера наморщила лоб.</w:t>
      </w:r>
    </w:p>
    <w:p w14:paraId="77EC2D78" w14:textId="3C75E1CE" w:rsidR="00F17583" w:rsidRDefault="00F17583" w:rsidP="00C2202A">
      <w:pPr>
        <w:rPr>
          <w:lang w:val="ru-RU"/>
        </w:rPr>
      </w:pPr>
      <w:r>
        <w:rPr>
          <w:lang w:val="ru-RU"/>
        </w:rPr>
        <w:t>— Или там уже везде свет вырубили?</w:t>
      </w:r>
    </w:p>
    <w:p w14:paraId="579E4D06" w14:textId="37DDACD6" w:rsidR="00F17583" w:rsidRDefault="00F17583" w:rsidP="00C2202A">
      <w:pPr>
        <w:rPr>
          <w:lang w:val="ru-RU"/>
        </w:rPr>
      </w:pPr>
      <w:r>
        <w:rPr>
          <w:lang w:val="ru-RU"/>
        </w:rPr>
        <w:t xml:space="preserve">— Свет у нас совсем не выключают, </w:t>
      </w:r>
      <w:r w:rsidR="0080371A">
        <w:rPr>
          <w:lang w:val="ru-RU"/>
        </w:rPr>
        <w:t>— сказала Вера. — С</w:t>
      </w:r>
      <w:r>
        <w:rPr>
          <w:lang w:val="ru-RU"/>
        </w:rPr>
        <w:t xml:space="preserve">умрачно просто становится. </w:t>
      </w:r>
      <w:r w:rsidR="0080371A">
        <w:rPr>
          <w:lang w:val="ru-RU"/>
        </w:rPr>
        <w:t>Но если зрение в порядке, то проблем никаких.</w:t>
      </w:r>
    </w:p>
    <w:p w14:paraId="7E0574CE" w14:textId="0EAAC730" w:rsidR="0080371A" w:rsidRDefault="0080371A" w:rsidP="00C2202A">
      <w:pPr>
        <w:rPr>
          <w:lang w:val="ru-RU"/>
        </w:rPr>
      </w:pPr>
      <w:r>
        <w:rPr>
          <w:lang w:val="ru-RU"/>
        </w:rPr>
        <w:t>— Мне нравится, когда сумрачно.</w:t>
      </w:r>
    </w:p>
    <w:p w14:paraId="3F31BB71" w14:textId="00945C8C" w:rsidR="00EF4CDB" w:rsidRDefault="00EF4CDB" w:rsidP="00C2202A">
      <w:pPr>
        <w:rPr>
          <w:lang w:val="ru-RU"/>
        </w:rPr>
      </w:pPr>
      <w:r>
        <w:rPr>
          <w:lang w:val="ru-RU"/>
        </w:rPr>
        <w:t>— Значит, устроить тебе экскурсию? Ну не знаю. Только если недолго. Мне в лабораторию с утра.</w:t>
      </w:r>
    </w:p>
    <w:p w14:paraId="29FCA447" w14:textId="33B9735F" w:rsidR="005B22DE" w:rsidRDefault="005B22DE" w:rsidP="00C2202A">
      <w:pPr>
        <w:rPr>
          <w:lang w:val="ru-RU"/>
        </w:rPr>
      </w:pPr>
      <w:r>
        <w:rPr>
          <w:lang w:val="ru-RU"/>
        </w:rPr>
        <w:t>— Договорились.</w:t>
      </w:r>
    </w:p>
    <w:p w14:paraId="088B424E" w14:textId="2D88FC7B" w:rsidR="0000102D" w:rsidRDefault="0000102D" w:rsidP="00C2202A">
      <w:pPr>
        <w:rPr>
          <w:lang w:val="ru-RU"/>
        </w:rPr>
      </w:pPr>
      <w:r>
        <w:rPr>
          <w:lang w:val="ru-RU"/>
        </w:rPr>
        <w:t>Мы вместе вышли из модуля. Я чувствовал себя не до конца проснувшимся, как будто часть сознания ещё была затянута плотным туманом сна и даже шёл неуверенно, путаясь в шагах, как пьяный.</w:t>
      </w:r>
    </w:p>
    <w:p w14:paraId="7E8EC3F4" w14:textId="75BEE755" w:rsidR="0000102D" w:rsidRDefault="0000102D" w:rsidP="00C2202A">
      <w:pPr>
        <w:rPr>
          <w:lang w:val="ru-RU"/>
        </w:rPr>
      </w:pPr>
      <w:r>
        <w:rPr>
          <w:lang w:val="ru-RU"/>
        </w:rPr>
        <w:t>Вера поглядывала на меня с усмешкой.</w:t>
      </w:r>
    </w:p>
    <w:p w14:paraId="0164A546" w14:textId="3DC9345C" w:rsidR="0000102D" w:rsidRDefault="0000102D" w:rsidP="00C2202A">
      <w:pPr>
        <w:rPr>
          <w:lang w:val="ru-RU"/>
        </w:rPr>
      </w:pPr>
      <w:r>
        <w:rPr>
          <w:lang w:val="ru-RU"/>
        </w:rPr>
        <w:t>Когда я, проходя через гравитационную волну у выхода в коридор, едва не растянулся на полу, она даже подхватила меня за локоть.</w:t>
      </w:r>
    </w:p>
    <w:p w14:paraId="114C1754" w14:textId="0C3CC0ED" w:rsidR="003A0109" w:rsidRDefault="003A0109" w:rsidP="00C2202A">
      <w:pPr>
        <w:rPr>
          <w:lang w:val="ru-RU"/>
        </w:rPr>
      </w:pPr>
      <w:r>
        <w:rPr>
          <w:lang w:val="ru-RU"/>
        </w:rPr>
        <w:t xml:space="preserve">— </w:t>
      </w:r>
      <w:r w:rsidR="008D5946">
        <w:rPr>
          <w:lang w:val="ru-RU"/>
        </w:rPr>
        <w:t>Серьёзно, конечно, они на вас насели, — сказала Вера.</w:t>
      </w:r>
    </w:p>
    <w:p w14:paraId="5BC1B75D" w14:textId="74E77C9D" w:rsidR="008D5946" w:rsidRDefault="008D5946" w:rsidP="00C2202A">
      <w:pPr>
        <w:rPr>
          <w:lang w:val="ru-RU"/>
        </w:rPr>
      </w:pPr>
      <w:r>
        <w:rPr>
          <w:lang w:val="ru-RU"/>
        </w:rPr>
        <w:t>В коридоре и правда горел свет — мягкий и тёплый, как на городской аллее поздним вечером.</w:t>
      </w:r>
    </w:p>
    <w:p w14:paraId="0C14C8BE" w14:textId="049FDBDD" w:rsidR="00CF3DD1" w:rsidRDefault="00CF3DD1" w:rsidP="00C2202A">
      <w:pPr>
        <w:rPr>
          <w:lang w:val="ru-RU"/>
        </w:rPr>
      </w:pPr>
      <w:r>
        <w:rPr>
          <w:lang w:val="ru-RU"/>
        </w:rPr>
        <w:t>— Ты о чём?</w:t>
      </w:r>
    </w:p>
    <w:p w14:paraId="53040AA4" w14:textId="60133FB4" w:rsidR="00CF3DD1" w:rsidRDefault="00CF3DD1" w:rsidP="00C2202A">
      <w:pPr>
        <w:rPr>
          <w:lang w:val="ru-RU"/>
        </w:rPr>
      </w:pPr>
      <w:r>
        <w:rPr>
          <w:lang w:val="ru-RU"/>
        </w:rPr>
        <w:t>— Я, помню, когда прилетела, дали недели три, чтобы в себя прийти.</w:t>
      </w:r>
      <w:r w:rsidR="003E1407">
        <w:rPr>
          <w:lang w:val="ru-RU"/>
        </w:rPr>
        <w:t xml:space="preserve"> Гуляли по станции, аэробикой занимались, пили витаминные коктейли. А в</w:t>
      </w:r>
      <w:r w:rsidR="00235C75">
        <w:rPr>
          <w:lang w:val="ru-RU"/>
        </w:rPr>
        <w:t>ы</w:t>
      </w:r>
      <w:r w:rsidR="003E1407">
        <w:rPr>
          <w:lang w:val="ru-RU"/>
        </w:rPr>
        <w:t xml:space="preserve"> вообще </w:t>
      </w:r>
      <w:r w:rsidR="00235C75">
        <w:rPr>
          <w:lang w:val="ru-RU"/>
        </w:rPr>
        <w:t xml:space="preserve">без </w:t>
      </w:r>
      <w:proofErr w:type="spellStart"/>
      <w:r w:rsidR="00235C75">
        <w:rPr>
          <w:lang w:val="ru-RU"/>
        </w:rPr>
        <w:t>продыха</w:t>
      </w:r>
      <w:proofErr w:type="spellEnd"/>
      <w:r w:rsidR="003E1407">
        <w:rPr>
          <w:lang w:val="ru-RU"/>
        </w:rPr>
        <w:t xml:space="preserve">. </w:t>
      </w:r>
      <w:r w:rsidR="00546A6B">
        <w:rPr>
          <w:lang w:val="ru-RU"/>
        </w:rPr>
        <w:t>Выглядишь ты не очень. В</w:t>
      </w:r>
      <w:r w:rsidR="003E1407">
        <w:rPr>
          <w:lang w:val="ru-RU"/>
        </w:rPr>
        <w:t xml:space="preserve"> обморок </w:t>
      </w:r>
      <w:r w:rsidR="00546A6B">
        <w:rPr>
          <w:lang w:val="ru-RU"/>
        </w:rPr>
        <w:t>не</w:t>
      </w:r>
      <w:r w:rsidR="003E1407">
        <w:rPr>
          <w:lang w:val="ru-RU"/>
        </w:rPr>
        <w:t xml:space="preserve"> хлопнешься</w:t>
      </w:r>
      <w:r w:rsidR="00546A6B">
        <w:rPr>
          <w:lang w:val="ru-RU"/>
        </w:rPr>
        <w:t>?</w:t>
      </w:r>
      <w:r w:rsidR="003E1407">
        <w:rPr>
          <w:lang w:val="ru-RU"/>
        </w:rPr>
        <w:t xml:space="preserve"> Уверен, что хочешь гулять?</w:t>
      </w:r>
    </w:p>
    <w:p w14:paraId="4810F0E7" w14:textId="73332DAB" w:rsidR="00235C75" w:rsidRDefault="00235C75" w:rsidP="00C2202A">
      <w:pPr>
        <w:rPr>
          <w:lang w:val="ru-RU"/>
        </w:rPr>
      </w:pPr>
      <w:r>
        <w:rPr>
          <w:lang w:val="ru-RU"/>
        </w:rPr>
        <w:lastRenderedPageBreak/>
        <w:t>— Мне лучше пройтись</w:t>
      </w:r>
      <w:r w:rsidR="00FC1EDB">
        <w:rPr>
          <w:lang w:val="ru-RU"/>
        </w:rPr>
        <w:t>, — сказал я.</w:t>
      </w:r>
    </w:p>
    <w:p w14:paraId="64D5D28D" w14:textId="3AB74225" w:rsidR="00FC4EDB" w:rsidRDefault="00FC4EDB" w:rsidP="0050276C">
      <w:pPr>
        <w:rPr>
          <w:lang w:val="ru-RU"/>
        </w:rPr>
      </w:pPr>
      <w:r>
        <w:rPr>
          <w:lang w:val="ru-RU"/>
        </w:rPr>
        <w:t xml:space="preserve">— Как скажешь. Только здесь смотреть особо нечего. — </w:t>
      </w:r>
      <w:r w:rsidR="00FE2D74">
        <w:rPr>
          <w:lang w:val="ru-RU"/>
        </w:rPr>
        <w:t xml:space="preserve">Вера показала кивком на коридор, который </w:t>
      </w:r>
      <w:r w:rsidR="00546A6B">
        <w:rPr>
          <w:lang w:val="ru-RU"/>
        </w:rPr>
        <w:t>уходил</w:t>
      </w:r>
      <w:r w:rsidR="0050276C">
        <w:rPr>
          <w:lang w:val="ru-RU"/>
        </w:rPr>
        <w:t xml:space="preserve"> в густеющую темноту, изгибаясь дугой, как коромысло.</w:t>
      </w:r>
      <w:r w:rsidR="00FE2D74">
        <w:rPr>
          <w:lang w:val="ru-RU"/>
        </w:rPr>
        <w:t xml:space="preserve"> — Можем наверх подняться, там основные достопримечательности.</w:t>
      </w:r>
    </w:p>
    <w:p w14:paraId="43F5E557" w14:textId="71D74B1E" w:rsidR="008E061F" w:rsidRDefault="008E061F" w:rsidP="00C2202A">
      <w:pPr>
        <w:rPr>
          <w:lang w:val="ru-RU"/>
        </w:rPr>
      </w:pPr>
      <w:r>
        <w:rPr>
          <w:lang w:val="ru-RU"/>
        </w:rPr>
        <w:t>— Давай.</w:t>
      </w:r>
    </w:p>
    <w:p w14:paraId="5628C949" w14:textId="7E929C64" w:rsidR="0000102D" w:rsidRDefault="00D244AC" w:rsidP="00C2202A">
      <w:pPr>
        <w:rPr>
          <w:lang w:val="ru-RU"/>
        </w:rPr>
      </w:pPr>
      <w:r>
        <w:rPr>
          <w:lang w:val="ru-RU"/>
        </w:rPr>
        <w:t>Мы дошли до лифтовой шахты</w:t>
      </w:r>
      <w:r w:rsidR="008215B2">
        <w:rPr>
          <w:lang w:val="ru-RU"/>
        </w:rPr>
        <w:t>.</w:t>
      </w:r>
      <w:r w:rsidR="00E95639">
        <w:rPr>
          <w:lang w:val="ru-RU"/>
        </w:rPr>
        <w:t xml:space="preserve"> Я чувствовал себя, как больной, которого вывели на лечебный моцион перед приёмом лекарств. </w:t>
      </w:r>
      <w:r w:rsidR="00FC4EDB">
        <w:rPr>
          <w:lang w:val="ru-RU"/>
        </w:rPr>
        <w:t xml:space="preserve">Ноги </w:t>
      </w:r>
      <w:r w:rsidR="00E95639">
        <w:rPr>
          <w:lang w:val="ru-RU"/>
        </w:rPr>
        <w:t>о</w:t>
      </w:r>
      <w:r w:rsidR="00FC4EDB">
        <w:rPr>
          <w:lang w:val="ru-RU"/>
        </w:rPr>
        <w:t xml:space="preserve">тяжелели, я </w:t>
      </w:r>
      <w:r w:rsidR="00E95639">
        <w:rPr>
          <w:lang w:val="ru-RU"/>
        </w:rPr>
        <w:t xml:space="preserve">будто </w:t>
      </w:r>
      <w:r w:rsidR="00FC4EDB">
        <w:rPr>
          <w:lang w:val="ru-RU"/>
        </w:rPr>
        <w:t>набрал за последний час добрый десяток килограмм, и едва справлялся с собственным весом.</w:t>
      </w:r>
    </w:p>
    <w:p w14:paraId="328AEC1D" w14:textId="1690E7EF" w:rsidR="008215B2" w:rsidRDefault="008215B2" w:rsidP="00C2202A">
      <w:pPr>
        <w:rPr>
          <w:lang w:val="ru-RU"/>
        </w:rPr>
      </w:pPr>
      <w:r>
        <w:rPr>
          <w:lang w:val="ru-RU"/>
        </w:rPr>
        <w:t>Вера щелкнула кнопкой на стене.</w:t>
      </w:r>
    </w:p>
    <w:p w14:paraId="615D7987" w14:textId="2A613939" w:rsidR="004441D6" w:rsidRDefault="00E95639" w:rsidP="00C2202A">
      <w:pPr>
        <w:rPr>
          <w:lang w:val="ru-RU"/>
        </w:rPr>
      </w:pPr>
      <w:r>
        <w:rPr>
          <w:lang w:val="ru-RU"/>
        </w:rPr>
        <w:t>— Тебе ведь снились</w:t>
      </w:r>
      <w:r w:rsidR="0006038D">
        <w:rPr>
          <w:lang w:val="ru-RU"/>
        </w:rPr>
        <w:t xml:space="preserve"> кошмары во время </w:t>
      </w:r>
      <w:proofErr w:type="spellStart"/>
      <w:r w:rsidR="0006038D">
        <w:rPr>
          <w:lang w:val="ru-RU"/>
        </w:rPr>
        <w:t>бранка</w:t>
      </w:r>
      <w:proofErr w:type="spellEnd"/>
      <w:r w:rsidR="0006038D">
        <w:rPr>
          <w:lang w:val="ru-RU"/>
        </w:rPr>
        <w:t>? — спросил я</w:t>
      </w:r>
      <w:r w:rsidR="00DD597C">
        <w:rPr>
          <w:lang w:val="ru-RU"/>
        </w:rPr>
        <w:t>, когда подошёл лифт</w:t>
      </w:r>
      <w:r w:rsidR="0006038D">
        <w:rPr>
          <w:lang w:val="ru-RU"/>
        </w:rPr>
        <w:t>.</w:t>
      </w:r>
    </w:p>
    <w:p w14:paraId="6029B8AE" w14:textId="74952B52" w:rsidR="0006038D" w:rsidRDefault="00312CF0" w:rsidP="00C2202A">
      <w:pPr>
        <w:rPr>
          <w:lang w:val="ru-RU"/>
        </w:rPr>
      </w:pPr>
      <w:r>
        <w:rPr>
          <w:lang w:val="ru-RU"/>
        </w:rPr>
        <w:t xml:space="preserve">— Да. Всем </w:t>
      </w:r>
      <w:r w:rsidR="008260CF">
        <w:rPr>
          <w:lang w:val="ru-RU"/>
        </w:rPr>
        <w:t xml:space="preserve">же </w:t>
      </w:r>
      <w:r>
        <w:rPr>
          <w:lang w:val="ru-RU"/>
        </w:rPr>
        <w:t xml:space="preserve">снятся. Я летала среди каких-то каменных облаков и билась о них, как шарик для пинг-понга. </w:t>
      </w:r>
      <w:r w:rsidR="008260CF">
        <w:rPr>
          <w:lang w:val="ru-RU"/>
        </w:rPr>
        <w:t xml:space="preserve">Дурацкий сон такой. </w:t>
      </w:r>
      <w:r>
        <w:rPr>
          <w:lang w:val="ru-RU"/>
        </w:rPr>
        <w:t xml:space="preserve">Было, скорее, </w:t>
      </w:r>
      <w:r w:rsidR="008260CF">
        <w:rPr>
          <w:lang w:val="ru-RU"/>
        </w:rPr>
        <w:t>смешно</w:t>
      </w:r>
      <w:r>
        <w:rPr>
          <w:lang w:val="ru-RU"/>
        </w:rPr>
        <w:t>, чем страшно. А тебе что снилось?</w:t>
      </w:r>
    </w:p>
    <w:p w14:paraId="7443FC5D" w14:textId="1F6CFF62" w:rsidR="008260CF" w:rsidRDefault="008260CF" w:rsidP="00C2202A">
      <w:pPr>
        <w:rPr>
          <w:lang w:val="ru-RU"/>
        </w:rPr>
      </w:pPr>
      <w:r>
        <w:rPr>
          <w:lang w:val="ru-RU"/>
        </w:rPr>
        <w:t>Пол лифтовой кабинки просел под нами, и все жилы в моём теле натянулись. Я схватился за поручень в стене.</w:t>
      </w:r>
    </w:p>
    <w:p w14:paraId="1D98B59C" w14:textId="42DC87E7" w:rsidR="004441D6" w:rsidRPr="00307F3C" w:rsidRDefault="00E70534" w:rsidP="00C2202A">
      <w:pPr>
        <w:rPr>
          <w:lang w:val="ru-RU"/>
        </w:rPr>
      </w:pPr>
      <w:r>
        <w:rPr>
          <w:lang w:val="ru-RU"/>
        </w:rPr>
        <w:t>— Мне снилось, что я тону. Вернее, до сих пор снится.</w:t>
      </w:r>
    </w:p>
    <w:p w14:paraId="754E73A0" w14:textId="5F763A85" w:rsidR="00D017AB" w:rsidRDefault="00D017AB" w:rsidP="00C2202A">
      <w:pPr>
        <w:rPr>
          <w:lang w:val="ru-RU"/>
        </w:rPr>
      </w:pPr>
      <w:r w:rsidRPr="00D017AB">
        <w:rPr>
          <w:lang w:val="ru-RU"/>
        </w:rPr>
        <w:t xml:space="preserve">— </w:t>
      </w:r>
      <w:r>
        <w:rPr>
          <w:lang w:val="ru-RU"/>
        </w:rPr>
        <w:t xml:space="preserve">В смысле до сих пор? Тебя что, до сих пор не отпустило? У меня эта ерунда сразу прошла, как только мы из </w:t>
      </w:r>
      <w:proofErr w:type="spellStart"/>
      <w:r>
        <w:rPr>
          <w:lang w:val="ru-RU"/>
        </w:rPr>
        <w:t>бранка</w:t>
      </w:r>
      <w:proofErr w:type="spellEnd"/>
      <w:r>
        <w:rPr>
          <w:lang w:val="ru-RU"/>
        </w:rPr>
        <w:t xml:space="preserve"> вышли.</w:t>
      </w:r>
    </w:p>
    <w:p w14:paraId="302CC4E2" w14:textId="32AEA703" w:rsidR="003B7317" w:rsidRDefault="003B7317" w:rsidP="00C2202A">
      <w:pPr>
        <w:rPr>
          <w:lang w:val="ru-RU"/>
        </w:rPr>
      </w:pPr>
      <w:r>
        <w:rPr>
          <w:lang w:val="ru-RU"/>
        </w:rPr>
        <w:t>— А у меня вот пока не проходит.</w:t>
      </w:r>
    </w:p>
    <w:p w14:paraId="100BB9A8" w14:textId="51A56E8F" w:rsidR="00A76456" w:rsidRDefault="00A76456" w:rsidP="00C2202A">
      <w:pPr>
        <w:rPr>
          <w:lang w:val="ru-RU"/>
        </w:rPr>
      </w:pPr>
      <w:r>
        <w:rPr>
          <w:lang w:val="ru-RU"/>
        </w:rPr>
        <w:t>—</w:t>
      </w:r>
      <w:r w:rsidR="00A6463A">
        <w:rPr>
          <w:lang w:val="ru-RU"/>
        </w:rPr>
        <w:t xml:space="preserve"> </w:t>
      </w:r>
      <w:r w:rsidR="00AA4475">
        <w:rPr>
          <w:lang w:val="ru-RU"/>
        </w:rPr>
        <w:t>Странно.</w:t>
      </w:r>
      <w:r w:rsidR="00C705D9">
        <w:rPr>
          <w:lang w:val="ru-RU"/>
        </w:rPr>
        <w:t xml:space="preserve"> Может, ты до сих пор не прилетел?</w:t>
      </w:r>
    </w:p>
    <w:p w14:paraId="5F1C4A43" w14:textId="5CCFDB6B" w:rsidR="00C9199B" w:rsidRDefault="00C9199B" w:rsidP="00C2202A">
      <w:pPr>
        <w:rPr>
          <w:lang w:val="ru-RU"/>
        </w:rPr>
      </w:pPr>
      <w:r>
        <w:rPr>
          <w:lang w:val="ru-RU"/>
        </w:rPr>
        <w:t>— Очень смешно.</w:t>
      </w:r>
    </w:p>
    <w:p w14:paraId="785BD60B" w14:textId="49E2D426" w:rsidR="00C9199B" w:rsidRPr="00D017AB" w:rsidRDefault="00C9199B" w:rsidP="00C2202A">
      <w:pPr>
        <w:rPr>
          <w:lang w:val="ru-RU"/>
        </w:rPr>
      </w:pPr>
      <w:r>
        <w:rPr>
          <w:lang w:val="ru-RU"/>
        </w:rPr>
        <w:t>— Давай, наша остановка.</w:t>
      </w:r>
    </w:p>
    <w:p w14:paraId="583F7DE1" w14:textId="669BD697" w:rsidR="004441D6" w:rsidRDefault="004441D6" w:rsidP="00C2202A">
      <w:pPr>
        <w:rPr>
          <w:lang w:val="ru-RU"/>
        </w:rPr>
      </w:pPr>
      <w:r>
        <w:rPr>
          <w:lang w:val="ru-RU"/>
        </w:rPr>
        <w:t xml:space="preserve">На верхнем уровне было </w:t>
      </w:r>
      <w:r w:rsidR="00C37DE4">
        <w:rPr>
          <w:lang w:val="ru-RU"/>
        </w:rPr>
        <w:t>так же темно</w:t>
      </w:r>
      <w:r>
        <w:rPr>
          <w:lang w:val="ru-RU"/>
        </w:rPr>
        <w:t>.</w:t>
      </w:r>
      <w:r w:rsidR="003B7317">
        <w:rPr>
          <w:lang w:val="ru-RU"/>
        </w:rPr>
        <w:t xml:space="preserve"> Вера вышла из лифта и огляделась, словно вспоминала, куда идти.</w:t>
      </w:r>
    </w:p>
    <w:p w14:paraId="07C119D1" w14:textId="5C123BFF" w:rsidR="00C37DE4" w:rsidRDefault="00C37DE4" w:rsidP="00C2202A">
      <w:pPr>
        <w:rPr>
          <w:lang w:val="ru-RU"/>
        </w:rPr>
      </w:pPr>
      <w:r>
        <w:rPr>
          <w:lang w:val="ru-RU"/>
        </w:rPr>
        <w:t>— Так что за достопримечательности? — спросил я. — Мне про библиотеку говорили, но она ведь закрыта уже.</w:t>
      </w:r>
    </w:p>
    <w:p w14:paraId="59215801" w14:textId="1D8107F6" w:rsidR="00C37DE4" w:rsidRDefault="00C37DE4" w:rsidP="00C2202A">
      <w:pPr>
        <w:rPr>
          <w:lang w:val="ru-RU"/>
        </w:rPr>
      </w:pPr>
      <w:r>
        <w:rPr>
          <w:lang w:val="ru-RU"/>
        </w:rPr>
        <w:t>— Библиотека есть, да, — сказала Вера. — Ну вернее, чулан с книжками. Ещё есть кинотеатр.</w:t>
      </w:r>
    </w:p>
    <w:p w14:paraId="015AAD5B" w14:textId="258FC013" w:rsidR="00C37DE4" w:rsidRDefault="00C37DE4" w:rsidP="00C2202A">
      <w:pPr>
        <w:rPr>
          <w:lang w:val="ru-RU"/>
        </w:rPr>
      </w:pPr>
      <w:r>
        <w:rPr>
          <w:lang w:val="ru-RU"/>
        </w:rPr>
        <w:t>— Серьёзно?</w:t>
      </w:r>
    </w:p>
    <w:p w14:paraId="206E5126" w14:textId="71E72CCA" w:rsidR="00C37DE4" w:rsidRDefault="00C37DE4" w:rsidP="00C2202A">
      <w:pPr>
        <w:rPr>
          <w:lang w:val="ru-RU"/>
        </w:rPr>
      </w:pPr>
      <w:r>
        <w:rPr>
          <w:lang w:val="ru-RU"/>
        </w:rPr>
        <w:t xml:space="preserve">— Да, конечно. У нас тут все удобства и развлечения. Только он не работает. Тут вообще много чего не работает. — Вера посмотрел на одну из ламп на потолке, которая </w:t>
      </w:r>
      <w:r w:rsidR="00F47D89">
        <w:rPr>
          <w:lang w:val="ru-RU"/>
        </w:rPr>
        <w:t>едва светила</w:t>
      </w:r>
      <w:r>
        <w:rPr>
          <w:lang w:val="ru-RU"/>
        </w:rPr>
        <w:t>, медленно заплывая чернотой. — Привыкай.</w:t>
      </w:r>
    </w:p>
    <w:p w14:paraId="34178F3F" w14:textId="0BD1E23D" w:rsidR="003D10AB" w:rsidRDefault="003D10AB" w:rsidP="00C2202A">
      <w:pPr>
        <w:rPr>
          <w:lang w:val="ru-RU"/>
        </w:rPr>
      </w:pPr>
      <w:r>
        <w:rPr>
          <w:lang w:val="ru-RU"/>
        </w:rPr>
        <w:t>— И не чинят?</w:t>
      </w:r>
    </w:p>
    <w:p w14:paraId="3DDF7AD3" w14:textId="77777777" w:rsidR="003D10AB" w:rsidRDefault="003D10AB" w:rsidP="00C2202A">
      <w:pPr>
        <w:rPr>
          <w:lang w:val="ru-RU"/>
        </w:rPr>
      </w:pPr>
      <w:r>
        <w:rPr>
          <w:lang w:val="ru-RU"/>
        </w:rPr>
        <w:t>— Так не привозят ничего. Линза там вроде накрылась. Ещё, кстати, диапроектор можно взять. Правда, все слайды, которые есть, не шибко интересные. Сплошная хроника партийный дек. Хотя в качестве снотворного сгодится.</w:t>
      </w:r>
    </w:p>
    <w:p w14:paraId="6EFD0E25" w14:textId="77777777" w:rsidR="000603D0" w:rsidRDefault="006C1811" w:rsidP="00C2202A">
      <w:pPr>
        <w:rPr>
          <w:lang w:val="ru-RU"/>
        </w:rPr>
      </w:pPr>
      <w:r>
        <w:rPr>
          <w:lang w:val="ru-RU"/>
        </w:rPr>
        <w:lastRenderedPageBreak/>
        <w:t>— Значит, кинотеатр закрыт, — вздохнул я. — Библиотека — чулан. Куда пойдём?</w:t>
      </w:r>
    </w:p>
    <w:p w14:paraId="7BBDAAAE" w14:textId="77777777" w:rsidR="000603D0" w:rsidRDefault="000603D0" w:rsidP="00C2202A">
      <w:pPr>
        <w:rPr>
          <w:lang w:val="ru-RU"/>
        </w:rPr>
      </w:pPr>
      <w:r>
        <w:rPr>
          <w:lang w:val="ru-RU"/>
        </w:rPr>
        <w:t>— В музей!</w:t>
      </w:r>
    </w:p>
    <w:p w14:paraId="399D9B37" w14:textId="77777777" w:rsidR="00607CCE" w:rsidRDefault="002C4E18" w:rsidP="00C2202A">
      <w:pPr>
        <w:rPr>
          <w:lang w:val="ru-RU"/>
        </w:rPr>
      </w:pPr>
      <w:r>
        <w:rPr>
          <w:lang w:val="ru-RU"/>
        </w:rPr>
        <w:t>— В музей? — нахмурился я. — Ты меня разыгрываешь?</w:t>
      </w:r>
    </w:p>
    <w:p w14:paraId="03A9E9F7" w14:textId="77777777" w:rsidR="00D445B9" w:rsidRDefault="00607CCE" w:rsidP="00C2202A">
      <w:pPr>
        <w:rPr>
          <w:lang w:val="ru-RU"/>
        </w:rPr>
      </w:pPr>
      <w:r>
        <w:rPr>
          <w:lang w:val="ru-RU"/>
        </w:rPr>
        <w:t>— Ничуть. «Заря» же не простая станция, а последний рубеж человечества! — Вера шутливо покачала указательным пальцем. — Правда, музей тоже не работает.</w:t>
      </w:r>
    </w:p>
    <w:p w14:paraId="01B2DDD7" w14:textId="6708CFB7" w:rsidR="00A51231" w:rsidRDefault="00D445B9" w:rsidP="00C2202A">
      <w:pPr>
        <w:rPr>
          <w:lang w:val="ru-RU"/>
        </w:rPr>
      </w:pPr>
      <w:r>
        <w:rPr>
          <w:lang w:val="ru-RU"/>
        </w:rPr>
        <w:t>— Ясно.</w:t>
      </w:r>
      <w:r w:rsidR="00A51231">
        <w:rPr>
          <w:lang w:val="ru-RU"/>
        </w:rPr>
        <w:t xml:space="preserve"> Но прогулка всё равно была очень познавательной. Я узнал много мест, куда не смогу попасть.</w:t>
      </w:r>
    </w:p>
    <w:p w14:paraId="07F95F08" w14:textId="4483230B" w:rsidR="003D10AB" w:rsidRDefault="00A51231" w:rsidP="00C2202A">
      <w:pPr>
        <w:rPr>
          <w:lang w:val="ru-RU"/>
        </w:rPr>
      </w:pPr>
      <w:r>
        <w:rPr>
          <w:lang w:val="ru-RU"/>
        </w:rPr>
        <w:t>Вера рассмеялась.</w:t>
      </w:r>
    </w:p>
    <w:p w14:paraId="0F2B63F0" w14:textId="411F812E" w:rsidR="00606660" w:rsidRDefault="00606660" w:rsidP="00C2202A">
      <w:pPr>
        <w:rPr>
          <w:lang w:val="ru-RU"/>
        </w:rPr>
      </w:pPr>
      <w:r>
        <w:rPr>
          <w:lang w:val="ru-RU"/>
        </w:rPr>
        <w:t>— Не вешай нос! В музей-то как раз попасть можно, хоть он и не работает. Пошли!</w:t>
      </w:r>
    </w:p>
    <w:p w14:paraId="703AC91E" w14:textId="6B9984AD" w:rsidR="004935FD" w:rsidRDefault="004935FD" w:rsidP="00C2202A">
      <w:pPr>
        <w:rPr>
          <w:lang w:val="ru-RU"/>
        </w:rPr>
      </w:pPr>
      <w:r>
        <w:rPr>
          <w:lang w:val="ru-RU"/>
        </w:rPr>
        <w:t>И она бодро зашагала в сумрак, оглядываясь на меня через плечо.</w:t>
      </w:r>
    </w:p>
    <w:p w14:paraId="66CFACDF" w14:textId="55F6C1E9" w:rsidR="0044125C" w:rsidRDefault="0044125C" w:rsidP="00C2202A">
      <w:pPr>
        <w:rPr>
          <w:lang w:val="ru-RU"/>
        </w:rPr>
      </w:pPr>
      <w:r>
        <w:rPr>
          <w:lang w:val="ru-RU"/>
        </w:rPr>
        <w:t>Мы остановились у глухой двери с погасшей табличкой. Вера дёрнула за рычаг в стене, и дверь</w:t>
      </w:r>
      <w:r w:rsidR="008A6B7D">
        <w:rPr>
          <w:lang w:val="ru-RU"/>
        </w:rPr>
        <w:t>,</w:t>
      </w:r>
      <w:r>
        <w:rPr>
          <w:lang w:val="ru-RU"/>
        </w:rPr>
        <w:t xml:space="preserve"> </w:t>
      </w:r>
      <w:r w:rsidR="008A6B7D">
        <w:rPr>
          <w:lang w:val="ru-RU"/>
        </w:rPr>
        <w:t xml:space="preserve">немного </w:t>
      </w:r>
      <w:r>
        <w:rPr>
          <w:lang w:val="ru-RU"/>
        </w:rPr>
        <w:t>потрещав, как бы разминая застоявшиеся косточки, со старческим стоном</w:t>
      </w:r>
      <w:r w:rsidR="00A402FD">
        <w:rPr>
          <w:lang w:val="ru-RU"/>
        </w:rPr>
        <w:t xml:space="preserve"> открылась</w:t>
      </w:r>
      <w:r>
        <w:rPr>
          <w:lang w:val="ru-RU"/>
        </w:rPr>
        <w:t>.</w:t>
      </w:r>
      <w:r w:rsidR="008A6B7D">
        <w:rPr>
          <w:lang w:val="ru-RU"/>
        </w:rPr>
        <w:t xml:space="preserve"> В музее еще</w:t>
      </w:r>
      <w:r w:rsidR="00A402FD">
        <w:rPr>
          <w:lang w:val="ru-RU"/>
        </w:rPr>
        <w:t xml:space="preserve"> </w:t>
      </w:r>
      <w:r w:rsidR="008A6B7D">
        <w:rPr>
          <w:lang w:val="ru-RU"/>
        </w:rPr>
        <w:t>пару секунд держалась вязкая темноте, а потом с гулким щелчком, как от стрелочного перевода, врубилась большая потолочная лампа, наотмашь ударив колющим светом в глаза.</w:t>
      </w:r>
    </w:p>
    <w:p w14:paraId="3CC0A43D" w14:textId="02DF342D" w:rsidR="008A6B7D" w:rsidRDefault="008A6B7D" w:rsidP="00C2202A">
      <w:pPr>
        <w:rPr>
          <w:lang w:val="ru-RU"/>
        </w:rPr>
      </w:pPr>
      <w:r>
        <w:rPr>
          <w:lang w:val="ru-RU"/>
        </w:rPr>
        <w:t>Я невольно отвернулся.</w:t>
      </w:r>
    </w:p>
    <w:p w14:paraId="5D1DB202" w14:textId="42150CFE" w:rsidR="004807FA" w:rsidRDefault="004807FA" w:rsidP="00C2202A">
      <w:pPr>
        <w:rPr>
          <w:lang w:val="ru-RU"/>
        </w:rPr>
      </w:pPr>
      <w:r>
        <w:rPr>
          <w:lang w:val="ru-RU"/>
        </w:rPr>
        <w:t>— Заходи, не бойся, — сказала Вера и легонько толкнула меня в плечо.</w:t>
      </w:r>
    </w:p>
    <w:p w14:paraId="0417A748" w14:textId="17F72E15" w:rsidR="00AA7E2E" w:rsidRDefault="00551734" w:rsidP="00551734">
      <w:pPr>
        <w:rPr>
          <w:lang w:val="ru-RU"/>
        </w:rPr>
      </w:pPr>
      <w:r>
        <w:rPr>
          <w:lang w:val="ru-RU"/>
        </w:rPr>
        <w:t>Музей представлял собой просторное по меркам орбитальной станции помещение</w:t>
      </w:r>
      <w:r w:rsidR="00C9254E">
        <w:rPr>
          <w:lang w:val="ru-RU"/>
        </w:rPr>
        <w:t xml:space="preserve"> с витающими в воздухе искрящимися пылинками, которых встревожило наше появление</w:t>
      </w:r>
      <w:r>
        <w:rPr>
          <w:lang w:val="ru-RU"/>
        </w:rPr>
        <w:t xml:space="preserve">. У дальней стены таинственно возвышался причудливый механизм из зубчатых колёс </w:t>
      </w:r>
      <w:r w:rsidR="00FD4994">
        <w:rPr>
          <w:lang w:val="ru-RU"/>
        </w:rPr>
        <w:t xml:space="preserve">с </w:t>
      </w:r>
      <w:r>
        <w:rPr>
          <w:lang w:val="ru-RU"/>
        </w:rPr>
        <w:t>огромным пружинным двигателем</w:t>
      </w:r>
      <w:r w:rsidR="00C9254E">
        <w:rPr>
          <w:lang w:val="ru-RU"/>
        </w:rPr>
        <w:t>.</w:t>
      </w:r>
      <w:r w:rsidR="008C6DC7">
        <w:rPr>
          <w:lang w:val="ru-RU"/>
        </w:rPr>
        <w:t xml:space="preserve"> </w:t>
      </w:r>
      <w:r w:rsidR="00C9254E">
        <w:rPr>
          <w:lang w:val="ru-RU"/>
        </w:rPr>
        <w:t xml:space="preserve">Эта конструкция </w:t>
      </w:r>
      <w:r w:rsidR="00FD4994">
        <w:rPr>
          <w:lang w:val="ru-RU"/>
        </w:rPr>
        <w:t>возвышался над головой, точно устройство, созданное великанами из «Путешествий Гулливера». Гигантские шестерёнки ритмично поворачивались вокруг оси, отчётливо выщёлкивая секунды, и мне показалось, что я нахожусь внутри невероятного часового механизма.</w:t>
      </w:r>
    </w:p>
    <w:p w14:paraId="371B61B3" w14:textId="27B88A8C" w:rsidR="001761F9" w:rsidRDefault="001761F9" w:rsidP="00551734">
      <w:pPr>
        <w:rPr>
          <w:lang w:val="ru-RU"/>
        </w:rPr>
      </w:pPr>
      <w:r>
        <w:rPr>
          <w:lang w:val="ru-RU"/>
        </w:rPr>
        <w:t>— Что… — пробормотал я, — что это?</w:t>
      </w:r>
    </w:p>
    <w:p w14:paraId="6E2A13E2" w14:textId="71EBBA79" w:rsidR="00B46BD4" w:rsidRDefault="00B46BD4" w:rsidP="00551734">
      <w:pPr>
        <w:rPr>
          <w:lang w:val="ru-RU"/>
        </w:rPr>
      </w:pPr>
      <w:r>
        <w:rPr>
          <w:lang w:val="ru-RU"/>
        </w:rPr>
        <w:t>— А на что похоже? — улыбнулась Вера.</w:t>
      </w:r>
    </w:p>
    <w:p w14:paraId="51EFBC02" w14:textId="3B5D224A" w:rsidR="00B46BD4" w:rsidRDefault="00B46BD4" w:rsidP="00551734">
      <w:pPr>
        <w:rPr>
          <w:lang w:val="ru-RU"/>
        </w:rPr>
      </w:pPr>
      <w:r>
        <w:rPr>
          <w:lang w:val="ru-RU"/>
        </w:rPr>
        <w:t>— Не знаю, — честно сказал я. — Памятник времени.</w:t>
      </w:r>
    </w:p>
    <w:p w14:paraId="6B8BB296" w14:textId="3E6B18F8" w:rsidR="00C9254E" w:rsidRDefault="00B46BD4" w:rsidP="00B46BD4">
      <w:pPr>
        <w:rPr>
          <w:lang w:val="ru-RU"/>
        </w:rPr>
      </w:pPr>
      <w:r>
        <w:rPr>
          <w:lang w:val="ru-RU"/>
        </w:rPr>
        <w:t>— Интересная у тебя фантазия! На самом деле, это простые часы. Правда, смотрят за ними редко последнее время. Вон пылищи сколько скопилось. Так, глядишь, и вообще встанут.</w:t>
      </w:r>
    </w:p>
    <w:p w14:paraId="25BE06AF" w14:textId="27FB1CCC" w:rsidR="00C9254E" w:rsidRDefault="00C9254E" w:rsidP="00551734">
      <w:pPr>
        <w:rPr>
          <w:lang w:val="ru-RU"/>
        </w:rPr>
      </w:pPr>
      <w:r>
        <w:rPr>
          <w:lang w:val="ru-RU"/>
        </w:rPr>
        <w:t>— Но зачем?</w:t>
      </w:r>
    </w:p>
    <w:p w14:paraId="12AC10A2" w14:textId="5484A53B" w:rsidR="00C9254E" w:rsidRDefault="00C9254E" w:rsidP="00551734">
      <w:pPr>
        <w:rPr>
          <w:lang w:val="ru-RU"/>
        </w:rPr>
      </w:pPr>
      <w:r>
        <w:rPr>
          <w:lang w:val="ru-RU"/>
        </w:rPr>
        <w:t xml:space="preserve">Я зачарованно смотрел на </w:t>
      </w:r>
      <w:r w:rsidR="006A324E">
        <w:rPr>
          <w:lang w:val="ru-RU"/>
        </w:rPr>
        <w:t>блестящие медные</w:t>
      </w:r>
      <w:r>
        <w:rPr>
          <w:lang w:val="ru-RU"/>
        </w:rPr>
        <w:t xml:space="preserve"> колёса</w:t>
      </w:r>
      <w:r w:rsidR="006A324E">
        <w:rPr>
          <w:lang w:val="ru-RU"/>
        </w:rPr>
        <w:t>, которые вращались в каком-то неправильном направлении, против хода станции.</w:t>
      </w:r>
    </w:p>
    <w:p w14:paraId="1AEABC1B" w14:textId="1A7A0672" w:rsidR="000C3712" w:rsidRDefault="000C3712" w:rsidP="00551734">
      <w:pPr>
        <w:rPr>
          <w:lang w:val="ru-RU"/>
        </w:rPr>
      </w:pPr>
      <w:r>
        <w:rPr>
          <w:lang w:val="ru-RU"/>
        </w:rPr>
        <w:t>— Зачем, зачем! — фыркнула Вера. — Я же говорю, это музей! По задумке, наверное, это был главный хронометр станции. Сейчас-то по нему никто уже время не смотрит.</w:t>
      </w:r>
    </w:p>
    <w:p w14:paraId="3CCD64E7" w14:textId="7D7EF23E" w:rsidR="000C3712" w:rsidRDefault="000C3712" w:rsidP="00551734">
      <w:pPr>
        <w:rPr>
          <w:lang w:val="ru-RU"/>
        </w:rPr>
      </w:pPr>
      <w:r>
        <w:rPr>
          <w:lang w:val="ru-RU"/>
        </w:rPr>
        <w:lastRenderedPageBreak/>
        <w:t>— И как тут время смотреть?</w:t>
      </w:r>
    </w:p>
    <w:p w14:paraId="4E159A2C" w14:textId="28D7F365" w:rsidR="000C3712" w:rsidRDefault="000C3712" w:rsidP="00551734">
      <w:pPr>
        <w:rPr>
          <w:lang w:val="ru-RU"/>
        </w:rPr>
      </w:pPr>
      <w:r>
        <w:rPr>
          <w:lang w:val="ru-RU"/>
        </w:rPr>
        <w:t>— А ты приглядись.</w:t>
      </w:r>
    </w:p>
    <w:p w14:paraId="5BE5AE78" w14:textId="3CB0642F" w:rsidR="008C6DC7" w:rsidRDefault="008C6DC7" w:rsidP="00551734">
      <w:pPr>
        <w:rPr>
          <w:lang w:val="ru-RU"/>
        </w:rPr>
      </w:pPr>
      <w:r>
        <w:rPr>
          <w:lang w:val="ru-RU"/>
        </w:rPr>
        <w:t xml:space="preserve">Я пригляделся и заметил тонкий широкий триб, который, как орбитальная линия, опоясывал всю конструкцию, теряясь среди массивных </w:t>
      </w:r>
      <w:r w:rsidR="00BA1800">
        <w:rPr>
          <w:lang w:val="ru-RU"/>
        </w:rPr>
        <w:t>деталей. На трибе крепился небольшой красный диск.</w:t>
      </w:r>
    </w:p>
    <w:p w14:paraId="5F3B75B5" w14:textId="3EE648C8" w:rsidR="00BA1800" w:rsidRDefault="00BA1800" w:rsidP="00551734">
      <w:pPr>
        <w:rPr>
          <w:lang w:val="ru-RU"/>
        </w:rPr>
      </w:pPr>
      <w:r>
        <w:rPr>
          <w:lang w:val="ru-RU"/>
        </w:rPr>
        <w:t>— Эта штука, — Вера показала на диск пальцем. — Тут принцип, как у часов с одной стрелкой. Неудобно, конечно, зато эффектно.</w:t>
      </w:r>
    </w:p>
    <w:p w14:paraId="33C1BF3B" w14:textId="2FCF2D50" w:rsidR="00D11FC6" w:rsidRDefault="00D11FC6" w:rsidP="00551734">
      <w:pPr>
        <w:rPr>
          <w:lang w:val="ru-RU"/>
        </w:rPr>
      </w:pPr>
      <w:r>
        <w:rPr>
          <w:lang w:val="ru-RU"/>
        </w:rPr>
        <w:t>— И их регулярно заводят? — спросил я.</w:t>
      </w:r>
    </w:p>
    <w:p w14:paraId="30F40416" w14:textId="08E7F57B" w:rsidR="00D11FC6" w:rsidRDefault="00D11FC6" w:rsidP="00551734">
      <w:pPr>
        <w:rPr>
          <w:lang w:val="ru-RU"/>
        </w:rPr>
      </w:pPr>
      <w:r>
        <w:rPr>
          <w:lang w:val="ru-RU"/>
        </w:rPr>
        <w:t>— Не совсем. Тут механизм Иванченко-Веллера. Они заводят себя сами, по идее. Вечный двигатель, можно сказать. Ну почти.</w:t>
      </w:r>
    </w:p>
    <w:p w14:paraId="370B76CF" w14:textId="77777777" w:rsidR="00A64D65" w:rsidRDefault="00D11FC6" w:rsidP="00551734">
      <w:pPr>
        <w:rPr>
          <w:lang w:val="ru-RU"/>
        </w:rPr>
      </w:pPr>
      <w:r>
        <w:rPr>
          <w:lang w:val="ru-RU"/>
        </w:rPr>
        <w:t xml:space="preserve">Я смотрел </w:t>
      </w:r>
      <w:proofErr w:type="gramStart"/>
      <w:r>
        <w:rPr>
          <w:lang w:val="ru-RU"/>
        </w:rPr>
        <w:t>на триб</w:t>
      </w:r>
      <w:proofErr w:type="gramEnd"/>
      <w:r>
        <w:rPr>
          <w:lang w:val="ru-RU"/>
        </w:rPr>
        <w:t>, на поблёскивающий диск, отсчитывающий часы и минуты, и мне показалось, что сама станция, «Заря», движется по орбите, как заводная детская игрушка.</w:t>
      </w:r>
    </w:p>
    <w:p w14:paraId="31CAB3E5" w14:textId="7A327D39" w:rsidR="00A64D65" w:rsidRDefault="00A64D65" w:rsidP="00551734">
      <w:pPr>
        <w:rPr>
          <w:lang w:val="ru-RU"/>
        </w:rPr>
      </w:pPr>
      <w:r>
        <w:rPr>
          <w:lang w:val="ru-RU"/>
        </w:rPr>
        <w:t>— В реальности, конечно, их должны время от времени подводить, — продолжала Вера. — Но я здесь никого никогда не видела.</w:t>
      </w:r>
    </w:p>
    <w:p w14:paraId="219DF1AA" w14:textId="5ABFB4DA" w:rsidR="006D39AA" w:rsidRDefault="00D11FC6" w:rsidP="00551734">
      <w:pPr>
        <w:rPr>
          <w:lang w:val="ru-RU"/>
        </w:rPr>
      </w:pPr>
      <w:r>
        <w:rPr>
          <w:lang w:val="ru-RU"/>
        </w:rPr>
        <w:t>Мне захотелось поймать глазами момент, когда</w:t>
      </w:r>
      <w:r w:rsidR="0026445B">
        <w:rPr>
          <w:lang w:val="ru-RU"/>
        </w:rPr>
        <w:t xml:space="preserve"> красный диск сдвинется с места. Я зацепился за него взглядом, и вдруг</w:t>
      </w:r>
      <w:r w:rsidR="006D39AA">
        <w:rPr>
          <w:lang w:val="ru-RU"/>
        </w:rPr>
        <w:t xml:space="preserve"> пол под ногами пошатнулся, меня на мгновение захлестнула обморочная </w:t>
      </w:r>
      <w:r w:rsidR="00A3566B">
        <w:rPr>
          <w:lang w:val="ru-RU"/>
        </w:rPr>
        <w:t>жуть</w:t>
      </w:r>
      <w:r w:rsidR="006D39AA">
        <w:rPr>
          <w:lang w:val="ru-RU"/>
        </w:rPr>
        <w:t xml:space="preserve"> невесомости, и </w:t>
      </w:r>
      <w:r w:rsidR="00ED639C">
        <w:rPr>
          <w:lang w:val="ru-RU"/>
        </w:rPr>
        <w:t xml:space="preserve">я </w:t>
      </w:r>
      <w:r w:rsidR="006D39AA">
        <w:rPr>
          <w:lang w:val="ru-RU"/>
        </w:rPr>
        <w:t>едва не упал.</w:t>
      </w:r>
    </w:p>
    <w:p w14:paraId="33504F46" w14:textId="7E667358" w:rsidR="00D11FC6" w:rsidRDefault="006D39AA" w:rsidP="00551734">
      <w:pPr>
        <w:rPr>
          <w:lang w:val="ru-RU"/>
        </w:rPr>
      </w:pPr>
      <w:r>
        <w:rPr>
          <w:lang w:val="ru-RU"/>
        </w:rPr>
        <w:t>Красный диск сдвинулся с места.</w:t>
      </w:r>
    </w:p>
    <w:p w14:paraId="30133996" w14:textId="7229FC33" w:rsidR="003316A9" w:rsidRDefault="002C73C7" w:rsidP="00C2202A">
      <w:pPr>
        <w:rPr>
          <w:lang w:val="ru-RU"/>
        </w:rPr>
      </w:pPr>
      <w:r>
        <w:rPr>
          <w:lang w:val="ru-RU"/>
        </w:rPr>
        <w:t xml:space="preserve">— Что такое? — </w:t>
      </w:r>
      <w:r w:rsidR="00BD3A2E">
        <w:rPr>
          <w:lang w:val="ru-RU"/>
        </w:rPr>
        <w:t>дёрнулся</w:t>
      </w:r>
      <w:r>
        <w:rPr>
          <w:lang w:val="ru-RU"/>
        </w:rPr>
        <w:t xml:space="preserve"> я. — Авария?</w:t>
      </w:r>
    </w:p>
    <w:p w14:paraId="3F2C9777" w14:textId="3A09FEB3" w:rsidR="00BD3A2E" w:rsidRDefault="00BD3A2E" w:rsidP="00C2202A">
      <w:pPr>
        <w:rPr>
          <w:lang w:val="ru-RU"/>
        </w:rPr>
      </w:pPr>
      <w:r>
        <w:rPr>
          <w:lang w:val="ru-RU"/>
        </w:rPr>
        <w:t>— Всё в порядке. —</w:t>
      </w:r>
      <w:r w:rsidR="00290206">
        <w:rPr>
          <w:lang w:val="ru-RU"/>
        </w:rPr>
        <w:t xml:space="preserve"> </w:t>
      </w:r>
      <w:r>
        <w:rPr>
          <w:lang w:val="ru-RU"/>
        </w:rPr>
        <w:t>Вера прижала ладонь к груди и медленно выдохнула</w:t>
      </w:r>
      <w:r w:rsidR="00290206">
        <w:rPr>
          <w:lang w:val="ru-RU"/>
        </w:rPr>
        <w:t>, недоверчиво глядя себе под ноги</w:t>
      </w:r>
      <w:r>
        <w:rPr>
          <w:lang w:val="ru-RU"/>
        </w:rPr>
        <w:t>.</w:t>
      </w:r>
      <w:r w:rsidR="00290206">
        <w:rPr>
          <w:lang w:val="ru-RU"/>
        </w:rPr>
        <w:t xml:space="preserve"> Можно было подумать, что обращается она в действительности к самой себе. — Давно уже такого не было.</w:t>
      </w:r>
    </w:p>
    <w:p w14:paraId="7E3D0B50" w14:textId="643D9571" w:rsidR="00290206" w:rsidRDefault="00290206" w:rsidP="00C2202A">
      <w:pPr>
        <w:rPr>
          <w:lang w:val="ru-RU"/>
        </w:rPr>
      </w:pPr>
      <w:r>
        <w:rPr>
          <w:lang w:val="ru-RU"/>
        </w:rPr>
        <w:t>— Так что это?</w:t>
      </w:r>
    </w:p>
    <w:p w14:paraId="39504760" w14:textId="263C2EF4" w:rsidR="00290206" w:rsidRDefault="00290206" w:rsidP="00C2202A">
      <w:pPr>
        <w:rPr>
          <w:lang w:val="ru-RU"/>
        </w:rPr>
      </w:pPr>
      <w:r>
        <w:rPr>
          <w:lang w:val="ru-RU"/>
        </w:rPr>
        <w:t>Вера подняла голову.</w:t>
      </w:r>
    </w:p>
    <w:p w14:paraId="15B1AF9E" w14:textId="685A5AA0" w:rsidR="00290206" w:rsidRDefault="00290206" w:rsidP="00C2202A">
      <w:pPr>
        <w:rPr>
          <w:lang w:val="ru-RU"/>
        </w:rPr>
      </w:pPr>
      <w:r>
        <w:rPr>
          <w:lang w:val="ru-RU"/>
        </w:rPr>
        <w:t xml:space="preserve">— Здесь </w:t>
      </w:r>
      <w:proofErr w:type="spellStart"/>
      <w:r>
        <w:rPr>
          <w:lang w:val="ru-RU"/>
        </w:rPr>
        <w:t>гравитонные</w:t>
      </w:r>
      <w:proofErr w:type="spellEnd"/>
      <w:r>
        <w:rPr>
          <w:lang w:val="ru-RU"/>
        </w:rPr>
        <w:t xml:space="preserve"> камеры так работают. Сбой, наверное, но никто не чинит, и все давно привыкли. Станция часто делает корректировки, и иногда камеры отрубаются на доли секунды, и получается так вот, — она качнула рукой, — аттракцион.</w:t>
      </w:r>
    </w:p>
    <w:p w14:paraId="1452CA01" w14:textId="1F40B31D" w:rsidR="00985AEE" w:rsidRDefault="00985AEE" w:rsidP="00C2202A">
      <w:pPr>
        <w:rPr>
          <w:lang w:val="ru-RU"/>
        </w:rPr>
      </w:pPr>
      <w:r>
        <w:rPr>
          <w:lang w:val="ru-RU"/>
        </w:rPr>
        <w:t>— Да уж, аттракцион! — сказал я. — У вас тут хоть что-нибудь нормально работает?</w:t>
      </w:r>
    </w:p>
    <w:p w14:paraId="5597EDA1" w14:textId="1B3E412E" w:rsidR="00985AEE" w:rsidRDefault="00985AEE" w:rsidP="00C2202A">
      <w:pPr>
        <w:rPr>
          <w:lang w:val="ru-RU"/>
        </w:rPr>
      </w:pPr>
      <w:r>
        <w:rPr>
          <w:lang w:val="ru-RU"/>
        </w:rPr>
        <w:t xml:space="preserve">— </w:t>
      </w:r>
      <w:r w:rsidR="002A1040">
        <w:rPr>
          <w:lang w:val="ru-RU"/>
        </w:rPr>
        <w:t>Привыкнешь. Мы это дело качкой называем — ну как будто ты на корабле плывёшь по огромному морю-океану, и иногда волны поднимаются.</w:t>
      </w:r>
    </w:p>
    <w:p w14:paraId="4219B998" w14:textId="630E49A0" w:rsidR="00776070" w:rsidRDefault="00776070" w:rsidP="00C2202A">
      <w:pPr>
        <w:rPr>
          <w:lang w:val="ru-RU"/>
        </w:rPr>
      </w:pPr>
      <w:r>
        <w:rPr>
          <w:lang w:val="ru-RU"/>
        </w:rPr>
        <w:t>— Качка! — проговорил я. — Скажешь тоже.</w:t>
      </w:r>
    </w:p>
    <w:p w14:paraId="4B133743" w14:textId="04561BC0" w:rsidR="00290206" w:rsidRDefault="00B503E7" w:rsidP="00CA2610">
      <w:pPr>
        <w:rPr>
          <w:lang w:val="ru-RU"/>
        </w:rPr>
      </w:pPr>
      <w:r>
        <w:rPr>
          <w:lang w:val="ru-RU"/>
        </w:rPr>
        <w:t>Я осторожно прошёлся по отсеку, ожидая, что пол в любой момент захочет выскользнуть у меня из</w:t>
      </w:r>
      <w:r w:rsidR="00CA2610">
        <w:rPr>
          <w:lang w:val="ru-RU"/>
        </w:rPr>
        <w:t>-</w:t>
      </w:r>
      <w:r>
        <w:rPr>
          <w:lang w:val="ru-RU"/>
        </w:rPr>
        <w:t>под ног.</w:t>
      </w:r>
      <w:r w:rsidR="00CA2610">
        <w:rPr>
          <w:lang w:val="ru-RU"/>
        </w:rPr>
        <w:t xml:space="preserve"> У двери стояли две низкие неудобные скамейки. В левом крыле стену украшала цветастая мозаика — синее ночное небо с крапинками угловатых звёзд и гордо реющее красное знамя. Внизу висела табличка с цитатой. Я прочитал вслух:</w:t>
      </w:r>
    </w:p>
    <w:p w14:paraId="3E9876E6" w14:textId="2445C1D2" w:rsidR="00CA2610" w:rsidRDefault="00CA2610" w:rsidP="00CA2610">
      <w:pPr>
        <w:rPr>
          <w:lang w:val="ru-RU"/>
        </w:rPr>
      </w:pPr>
      <w:r>
        <w:rPr>
          <w:lang w:val="ru-RU"/>
        </w:rPr>
        <w:t>— «Путь к звёздам — важнейший из всех путей».</w:t>
      </w:r>
    </w:p>
    <w:p w14:paraId="053A91F4" w14:textId="320C82F5" w:rsidR="00CA2610" w:rsidRDefault="00CA2610" w:rsidP="00CA2610">
      <w:pPr>
        <w:rPr>
          <w:lang w:val="ru-RU"/>
        </w:rPr>
      </w:pPr>
      <w:r>
        <w:rPr>
          <w:lang w:val="ru-RU"/>
        </w:rPr>
        <w:lastRenderedPageBreak/>
        <w:t>— Ага, — сказала Вера, подходя ко мне. — Это какой-то из прежних секретарей на пленуме сказал, только тут почему-то источник цитаты решили не указывать. И ещё флаг на ветру развеваются, а на фоне вроде как космос и звёзды. В космосе ветра вроде нет.</w:t>
      </w:r>
    </w:p>
    <w:p w14:paraId="1222B000" w14:textId="619535B9" w:rsidR="000164E5" w:rsidRDefault="000164E5" w:rsidP="00CA2610">
      <w:pPr>
        <w:rPr>
          <w:lang w:val="ru-RU"/>
        </w:rPr>
      </w:pPr>
      <w:r>
        <w:rPr>
          <w:lang w:val="ru-RU"/>
        </w:rPr>
        <w:t>— Может, это не космос, — предположил я, — а звёздная ночь?</w:t>
      </w:r>
    </w:p>
    <w:p w14:paraId="6C122557" w14:textId="0540C9D7" w:rsidR="00BD774C" w:rsidRDefault="00BD774C" w:rsidP="00BD774C">
      <w:pPr>
        <w:rPr>
          <w:lang w:val="ru-RU"/>
        </w:rPr>
      </w:pPr>
      <w:r>
        <w:rPr>
          <w:lang w:val="ru-RU"/>
        </w:rPr>
        <w:t>В друго</w:t>
      </w:r>
      <w:r w:rsidR="00EF170C">
        <w:rPr>
          <w:lang w:val="ru-RU"/>
        </w:rPr>
        <w:t>м</w:t>
      </w:r>
      <w:r>
        <w:rPr>
          <w:lang w:val="ru-RU"/>
        </w:rPr>
        <w:t xml:space="preserve"> крыле высился ещё один экспонат — великанская чаша с широким устьем и двумя спиральными ручками по бокам. Стенки сосуда были выкрашены в цвет газового гиганта под нами — густая синева с разводами рыхлых облаков.</w:t>
      </w:r>
    </w:p>
    <w:p w14:paraId="2A5F9D64" w14:textId="66F1765D" w:rsidR="00BD774C" w:rsidRDefault="00BD774C" w:rsidP="00BD774C">
      <w:pPr>
        <w:rPr>
          <w:lang w:val="ru-RU"/>
        </w:rPr>
      </w:pPr>
      <w:r>
        <w:rPr>
          <w:lang w:val="ru-RU"/>
        </w:rPr>
        <w:t>— А что это значит? — спросил я.</w:t>
      </w:r>
    </w:p>
    <w:p w14:paraId="14B359E3" w14:textId="7A9177F4" w:rsidR="00BD774C" w:rsidRDefault="00BD774C" w:rsidP="00BD774C">
      <w:pPr>
        <w:rPr>
          <w:lang w:val="ru-RU"/>
        </w:rPr>
      </w:pPr>
      <w:r>
        <w:rPr>
          <w:lang w:val="ru-RU"/>
        </w:rPr>
        <w:t>Никаких пояснительных надписей к сосуду не прилагалось.</w:t>
      </w:r>
    </w:p>
    <w:p w14:paraId="5B67D7EA" w14:textId="7CA7A23C" w:rsidR="00DE63F9" w:rsidRDefault="00DE63F9" w:rsidP="00BD774C">
      <w:pPr>
        <w:rPr>
          <w:lang w:val="ru-RU"/>
        </w:rPr>
      </w:pPr>
      <w:r>
        <w:rPr>
          <w:lang w:val="ru-RU"/>
        </w:rPr>
        <w:t>— Ну кратер же, — сказала Вера.</w:t>
      </w:r>
    </w:p>
    <w:p w14:paraId="369A224D" w14:textId="2C1F6875" w:rsidR="00DE63F9" w:rsidRDefault="00DE63F9" w:rsidP="00BD774C">
      <w:pPr>
        <w:rPr>
          <w:lang w:val="ru-RU"/>
        </w:rPr>
      </w:pPr>
      <w:r>
        <w:rPr>
          <w:lang w:val="ru-RU"/>
        </w:rPr>
        <w:t xml:space="preserve">— </w:t>
      </w:r>
      <w:r w:rsidR="00505792">
        <w:rPr>
          <w:lang w:val="ru-RU"/>
        </w:rPr>
        <w:t>Не понял?</w:t>
      </w:r>
    </w:p>
    <w:p w14:paraId="6206BBD3" w14:textId="6E11D5E2" w:rsidR="00505792" w:rsidRDefault="00505792" w:rsidP="00BD774C">
      <w:pPr>
        <w:rPr>
          <w:lang w:val="ru-RU"/>
        </w:rPr>
      </w:pPr>
      <w:r>
        <w:rPr>
          <w:lang w:val="ru-RU"/>
        </w:rPr>
        <w:t>— Кратер. — Вера описала в воздухе контуры подразумеваемого сосуда. — Чаша такая.</w:t>
      </w:r>
      <w:r w:rsidR="00DE3087">
        <w:rPr>
          <w:lang w:val="ru-RU"/>
        </w:rPr>
        <w:t xml:space="preserve"> Планета же называется Кратер Водолея. Я думала, ты знаешь.</w:t>
      </w:r>
    </w:p>
    <w:p w14:paraId="15E44AF2" w14:textId="62AD826D" w:rsidR="0033397D" w:rsidRDefault="0033397D" w:rsidP="00BD774C">
      <w:pPr>
        <w:rPr>
          <w:lang w:val="ru-RU"/>
        </w:rPr>
      </w:pPr>
      <w:r>
        <w:rPr>
          <w:lang w:val="ru-RU"/>
        </w:rPr>
        <w:t>— Теперь понятно. Я-то думал…</w:t>
      </w:r>
    </w:p>
    <w:p w14:paraId="5EF190CD" w14:textId="1EFCD4B5" w:rsidR="0033397D" w:rsidRDefault="0033397D" w:rsidP="00BD774C">
      <w:pPr>
        <w:rPr>
          <w:lang w:val="ru-RU"/>
        </w:rPr>
      </w:pPr>
      <w:r>
        <w:rPr>
          <w:lang w:val="ru-RU"/>
        </w:rPr>
        <w:t>— Что речь о дырке в земле? — усмехнулась Вера.</w:t>
      </w:r>
      <w:r w:rsidR="004D5A07">
        <w:rPr>
          <w:lang w:val="ru-RU"/>
        </w:rPr>
        <w:t xml:space="preserve"> — Что ж, музей хоть и не работает, но оказался весьма познавательным.</w:t>
      </w:r>
    </w:p>
    <w:p w14:paraId="0F1E937B" w14:textId="6BCE1008" w:rsidR="004D5A07" w:rsidRDefault="004D5A07" w:rsidP="00BD774C">
      <w:pPr>
        <w:rPr>
          <w:lang w:val="ru-RU"/>
        </w:rPr>
      </w:pPr>
      <w:r>
        <w:rPr>
          <w:lang w:val="ru-RU"/>
        </w:rPr>
        <w:t>Она присела на скамейку у входа и закинула ногу на ногу.</w:t>
      </w:r>
    </w:p>
    <w:p w14:paraId="1E874E03" w14:textId="151B9540" w:rsidR="00D9150A" w:rsidRDefault="00D9150A" w:rsidP="00BD774C">
      <w:pPr>
        <w:rPr>
          <w:lang w:val="ru-RU"/>
        </w:rPr>
      </w:pPr>
      <w:r>
        <w:rPr>
          <w:lang w:val="ru-RU"/>
        </w:rPr>
        <w:t>— Кстати, — начал я, — а почему не работает-то?</w:t>
      </w:r>
      <w:r w:rsidR="007A159F">
        <w:rPr>
          <w:lang w:val="ru-RU"/>
        </w:rPr>
        <w:t xml:space="preserve"> Забавное местечко. Пустовато здесь, конечно.</w:t>
      </w:r>
    </w:p>
    <w:p w14:paraId="5B6AF5CD" w14:textId="5DDEADC2" w:rsidR="007A159F" w:rsidRDefault="007A159F" w:rsidP="00BD774C">
      <w:pPr>
        <w:rPr>
          <w:lang w:val="ru-RU"/>
        </w:rPr>
      </w:pPr>
      <w:r>
        <w:rPr>
          <w:lang w:val="ru-RU"/>
        </w:rPr>
        <w:t xml:space="preserve">— </w:t>
      </w:r>
      <w:r w:rsidR="003002EE">
        <w:rPr>
          <w:lang w:val="ru-RU"/>
        </w:rPr>
        <w:t>К</w:t>
      </w:r>
      <w:r>
        <w:rPr>
          <w:lang w:val="ru-RU"/>
        </w:rPr>
        <w:t>то сюда будет ходить</w:t>
      </w:r>
      <w:r w:rsidR="003002EE">
        <w:rPr>
          <w:lang w:val="ru-RU"/>
        </w:rPr>
        <w:t>-то</w:t>
      </w:r>
      <w:r>
        <w:rPr>
          <w:lang w:val="ru-RU"/>
        </w:rPr>
        <w:t xml:space="preserve">? — сказала Вера. — </w:t>
      </w:r>
      <w:r w:rsidR="00815743">
        <w:rPr>
          <w:lang w:val="ru-RU"/>
        </w:rPr>
        <w:t>Местным не особо интересно, одноразовое мероприятие. Разве что так, помедитировать, посмотреть, как эти шестерни на себя время наматывают. А экскурсию пока к «Заре» не летают, далековато всё-таки.</w:t>
      </w:r>
    </w:p>
    <w:p w14:paraId="6BEA7A5E" w14:textId="315AF9A9" w:rsidR="003002EE" w:rsidRDefault="003002EE" w:rsidP="00BD774C">
      <w:pPr>
        <w:rPr>
          <w:lang w:val="ru-RU"/>
        </w:rPr>
      </w:pPr>
      <w:r>
        <w:rPr>
          <w:lang w:val="ru-RU"/>
        </w:rPr>
        <w:t>— А ведь раньше хотели сюда посылать корабли, — стал вспоминать я, — учёных, исследователей. Но потом…</w:t>
      </w:r>
    </w:p>
    <w:p w14:paraId="50F94B18" w14:textId="42DC71E7" w:rsidR="003002EE" w:rsidRDefault="003002EE" w:rsidP="00BD774C">
      <w:pPr>
        <w:rPr>
          <w:lang w:val="ru-RU"/>
        </w:rPr>
      </w:pPr>
      <w:r>
        <w:rPr>
          <w:lang w:val="ru-RU"/>
        </w:rPr>
        <w:t xml:space="preserve">— Потом как обычно другие заботы появились, — закончила за меня Вера. — Да и трехнедельный </w:t>
      </w:r>
      <w:proofErr w:type="spellStart"/>
      <w:r>
        <w:rPr>
          <w:lang w:val="ru-RU"/>
        </w:rPr>
        <w:t>бранк</w:t>
      </w:r>
      <w:proofErr w:type="spellEnd"/>
      <w:r>
        <w:rPr>
          <w:lang w:val="ru-RU"/>
        </w:rPr>
        <w:t xml:space="preserve"> — сомнительное удовольствие.</w:t>
      </w:r>
    </w:p>
    <w:p w14:paraId="4BA14A01" w14:textId="23BD63D7" w:rsidR="00F65006" w:rsidRDefault="00F65006" w:rsidP="00BD774C">
      <w:pPr>
        <w:rPr>
          <w:lang w:val="ru-RU"/>
        </w:rPr>
      </w:pPr>
      <w:r>
        <w:rPr>
          <w:lang w:val="ru-RU"/>
        </w:rPr>
        <w:t>Она вдруг пристально и долго посмотрела на меня, словно пыталась разгадать что-то.</w:t>
      </w:r>
    </w:p>
    <w:p w14:paraId="4EE97727" w14:textId="2E89C81E" w:rsidR="006D66D8" w:rsidRDefault="006D66D8" w:rsidP="00BD774C">
      <w:pPr>
        <w:rPr>
          <w:lang w:val="ru-RU"/>
        </w:rPr>
      </w:pPr>
      <w:r>
        <w:rPr>
          <w:lang w:val="ru-RU"/>
        </w:rPr>
        <w:t>— Говоришь, тебе всё ещё кошмары снятся? Поэтому и гулять напросился? Спать не хочешь?</w:t>
      </w:r>
    </w:p>
    <w:p w14:paraId="7E50A4D9" w14:textId="1210A52F" w:rsidR="006D66D8" w:rsidRDefault="006D66D8" w:rsidP="00BD774C">
      <w:pPr>
        <w:rPr>
          <w:lang w:val="ru-RU"/>
        </w:rPr>
      </w:pPr>
      <w:r>
        <w:rPr>
          <w:lang w:val="ru-RU"/>
        </w:rPr>
        <w:t>Я подошёл, сел рядом.</w:t>
      </w:r>
    </w:p>
    <w:p w14:paraId="7316E962" w14:textId="68F8C5D7" w:rsidR="006D66D8" w:rsidRDefault="006D66D8" w:rsidP="00BD774C">
      <w:pPr>
        <w:rPr>
          <w:lang w:val="ru-RU"/>
        </w:rPr>
      </w:pPr>
      <w:r>
        <w:rPr>
          <w:lang w:val="ru-RU"/>
        </w:rPr>
        <w:t xml:space="preserve">— Ты меня расколола. </w:t>
      </w:r>
      <w:r w:rsidR="00630EBB">
        <w:rPr>
          <w:lang w:val="ru-RU"/>
        </w:rPr>
        <w:t>Кошмаров больше не хочется. Устал я от них за три недели.</w:t>
      </w:r>
    </w:p>
    <w:p w14:paraId="15F01DC3" w14:textId="68C2550A" w:rsidR="00DC6734" w:rsidRDefault="00DC6734" w:rsidP="00BD774C">
      <w:pPr>
        <w:rPr>
          <w:lang w:val="ru-RU"/>
        </w:rPr>
      </w:pPr>
      <w:r>
        <w:rPr>
          <w:lang w:val="ru-RU"/>
        </w:rPr>
        <w:t>— Что снится-то? Просто тонешь?</w:t>
      </w:r>
    </w:p>
    <w:p w14:paraId="745E0418" w14:textId="3F8E2993" w:rsidR="00856605" w:rsidRDefault="00856605" w:rsidP="00BD774C">
      <w:pPr>
        <w:rPr>
          <w:lang w:val="ru-RU"/>
        </w:rPr>
      </w:pPr>
      <w:r>
        <w:rPr>
          <w:lang w:val="ru-RU"/>
        </w:rPr>
        <w:t>— Можно сказать и так. — Я подумал с секунду, говорить, не говорить. — Я, признаться, плаваю не очень хорошо, так что…</w:t>
      </w:r>
    </w:p>
    <w:p w14:paraId="15029619" w14:textId="0C12F673" w:rsidR="00856605" w:rsidRDefault="00856605" w:rsidP="00BD774C">
      <w:pPr>
        <w:rPr>
          <w:lang w:val="ru-RU"/>
        </w:rPr>
      </w:pPr>
      <w:r>
        <w:rPr>
          <w:lang w:val="ru-RU"/>
        </w:rPr>
        <w:lastRenderedPageBreak/>
        <w:t>— Ты плавать не умеешь? — Вера прикрыла ладонью рот, едва сдержав смешок. — Нет, серьёзно? Ты — космонавт, и плавать не умеешь? Такое вообще возможно.</w:t>
      </w:r>
    </w:p>
    <w:p w14:paraId="6D41ADA4" w14:textId="218CC271" w:rsidR="00856605" w:rsidRDefault="00856605" w:rsidP="00BD774C">
      <w:pPr>
        <w:rPr>
          <w:lang w:val="ru-RU"/>
        </w:rPr>
      </w:pPr>
      <w:r>
        <w:rPr>
          <w:lang w:val="ru-RU"/>
        </w:rPr>
        <w:t>— Умею я плавать, — проворчал я. — Просто не люблю. И плаваю не очень хорошо. Но все нормативы сдаю, мне хватает.</w:t>
      </w:r>
    </w:p>
    <w:p w14:paraId="314A2E52" w14:textId="37F325F8" w:rsidR="00F4120F" w:rsidRDefault="00F4120F" w:rsidP="00BD774C">
      <w:pPr>
        <w:rPr>
          <w:lang w:val="ru-RU"/>
        </w:rPr>
      </w:pPr>
      <w:r>
        <w:rPr>
          <w:lang w:val="ru-RU"/>
        </w:rPr>
        <w:t>— Понятно всё с вами, — сказала Вера.</w:t>
      </w:r>
    </w:p>
    <w:p w14:paraId="579D2DA5" w14:textId="7A11C871" w:rsidR="00757072" w:rsidRDefault="00757072" w:rsidP="00BD774C">
      <w:pPr>
        <w:rPr>
          <w:lang w:val="ru-RU"/>
        </w:rPr>
      </w:pPr>
      <w:r>
        <w:rPr>
          <w:lang w:val="ru-RU"/>
        </w:rPr>
        <w:t>— Да что тебе понятно?</w:t>
      </w:r>
    </w:p>
    <w:p w14:paraId="76A20CB5" w14:textId="3C154B4F" w:rsidR="00D12436" w:rsidRDefault="00D12436" w:rsidP="00BD774C">
      <w:pPr>
        <w:rPr>
          <w:lang w:val="ru-RU"/>
        </w:rPr>
      </w:pPr>
      <w:r>
        <w:rPr>
          <w:lang w:val="ru-RU"/>
        </w:rPr>
        <w:t>— Ладно, не бесись. Шучу я. А кошмары снятся, потому что сам ещё не привык к мысли, что прилетел. Инерция сознания. Нам про такое рассказывали перед полётом.</w:t>
      </w:r>
    </w:p>
    <w:p w14:paraId="74289724" w14:textId="04C9A2EA" w:rsidR="00D12436" w:rsidRDefault="00D12436" w:rsidP="00BD774C">
      <w:pPr>
        <w:rPr>
          <w:lang w:val="ru-RU"/>
        </w:rPr>
      </w:pPr>
      <w:r>
        <w:rPr>
          <w:lang w:val="ru-RU"/>
        </w:rPr>
        <w:t>— Правда?</w:t>
      </w:r>
    </w:p>
    <w:p w14:paraId="10AF5EE2" w14:textId="1DB38F34" w:rsidR="00D12436" w:rsidRDefault="00D12436" w:rsidP="00BD774C">
      <w:pPr>
        <w:rPr>
          <w:lang w:val="ru-RU"/>
        </w:rPr>
      </w:pPr>
      <w:r>
        <w:rPr>
          <w:lang w:val="ru-RU"/>
        </w:rPr>
        <w:t>— Нет. — Вера покачала головой. — Я только что придумала. Но ведь правдоподобно звучит, согласись?</w:t>
      </w:r>
    </w:p>
    <w:p w14:paraId="5DEE4349" w14:textId="1B2F00AA" w:rsidR="00B40D23" w:rsidRDefault="00B40D23" w:rsidP="00BD774C">
      <w:pPr>
        <w:rPr>
          <w:lang w:val="ru-RU"/>
        </w:rPr>
      </w:pPr>
      <w:r>
        <w:rPr>
          <w:lang w:val="ru-RU"/>
        </w:rPr>
        <w:t>— Да ну тебя!</w:t>
      </w:r>
    </w:p>
    <w:p w14:paraId="2E975C50" w14:textId="68E7E554" w:rsidR="00B40D23" w:rsidRDefault="00B40D23" w:rsidP="00BD774C">
      <w:pPr>
        <w:rPr>
          <w:lang w:val="ru-RU"/>
        </w:rPr>
      </w:pPr>
      <w:r>
        <w:rPr>
          <w:lang w:val="ru-RU"/>
        </w:rPr>
        <w:t>Вера хихикнула.</w:t>
      </w:r>
    </w:p>
    <w:p w14:paraId="279A6C0B" w14:textId="004EACD4" w:rsidR="00B40D23" w:rsidRDefault="00B40D23" w:rsidP="00BD774C">
      <w:pPr>
        <w:rPr>
          <w:lang w:val="ru-RU"/>
        </w:rPr>
      </w:pPr>
      <w:r>
        <w:rPr>
          <w:lang w:val="ru-RU"/>
        </w:rPr>
        <w:t>Маленький красный диск — стилизованная «Заря» — едва заметно сдвинулся по колесу.</w:t>
      </w:r>
    </w:p>
    <w:p w14:paraId="379C7CB2" w14:textId="572A70D1" w:rsidR="00B40D23" w:rsidRDefault="00B40D23" w:rsidP="00BD774C">
      <w:pPr>
        <w:rPr>
          <w:lang w:val="ru-RU"/>
        </w:rPr>
      </w:pPr>
      <w:r>
        <w:rPr>
          <w:lang w:val="ru-RU"/>
        </w:rPr>
        <w:t>— Раз уж я разоткровенничался, — сказал я, — ты тоже тогда расскажи, почему улететь хочешь.</w:t>
      </w:r>
    </w:p>
    <w:p w14:paraId="619BF1B4" w14:textId="0B87237A" w:rsidR="00B40D23" w:rsidRDefault="00B40D23" w:rsidP="00BD774C">
      <w:pPr>
        <w:rPr>
          <w:lang w:val="ru-RU"/>
        </w:rPr>
      </w:pPr>
      <w:r>
        <w:rPr>
          <w:lang w:val="ru-RU"/>
        </w:rPr>
        <w:t>Вера сдвинула брови и отвернулась.</w:t>
      </w:r>
    </w:p>
    <w:p w14:paraId="7E9462C9" w14:textId="42FA7F29" w:rsidR="00B40D23" w:rsidRDefault="00B40D23" w:rsidP="00BD774C">
      <w:pPr>
        <w:rPr>
          <w:lang w:val="ru-RU"/>
        </w:rPr>
      </w:pPr>
      <w:r>
        <w:rPr>
          <w:lang w:val="ru-RU"/>
        </w:rPr>
        <w:t>— Устала я здесь. Хочу домой. Имею право.</w:t>
      </w:r>
    </w:p>
    <w:p w14:paraId="5A091D9E" w14:textId="4D281E31" w:rsidR="000E46BD" w:rsidRDefault="000E46BD" w:rsidP="00BD774C">
      <w:pPr>
        <w:rPr>
          <w:lang w:val="ru-RU"/>
        </w:rPr>
      </w:pPr>
      <w:r>
        <w:rPr>
          <w:lang w:val="ru-RU"/>
        </w:rPr>
        <w:t>— А сколько тебе осталось?</w:t>
      </w:r>
    </w:p>
    <w:p w14:paraId="035B97CB" w14:textId="031C1CEE" w:rsidR="000E46BD" w:rsidRDefault="000E46BD" w:rsidP="00BD774C">
      <w:pPr>
        <w:rPr>
          <w:lang w:val="ru-RU"/>
        </w:rPr>
      </w:pPr>
      <w:r>
        <w:rPr>
          <w:lang w:val="ru-RU"/>
        </w:rPr>
        <w:t>— Ещё год.</w:t>
      </w:r>
    </w:p>
    <w:p w14:paraId="74E86466" w14:textId="5FD41CEB" w:rsidR="0051010E" w:rsidRDefault="0051010E" w:rsidP="00BD774C">
      <w:pPr>
        <w:rPr>
          <w:lang w:val="ru-RU"/>
        </w:rPr>
      </w:pPr>
      <w:r>
        <w:rPr>
          <w:lang w:val="ru-RU"/>
        </w:rPr>
        <w:t>— Всего год? — удивился я.</w:t>
      </w:r>
    </w:p>
    <w:p w14:paraId="585B3162" w14:textId="18CC5AB9" w:rsidR="0051010E" w:rsidRDefault="0051010E" w:rsidP="00BD774C">
      <w:pPr>
        <w:rPr>
          <w:lang w:val="ru-RU"/>
        </w:rPr>
      </w:pPr>
      <w:r>
        <w:rPr>
          <w:lang w:val="ru-RU"/>
        </w:rPr>
        <w:t xml:space="preserve">— Целый год! — </w:t>
      </w:r>
      <w:r w:rsidR="00196690">
        <w:rPr>
          <w:lang w:val="ru-RU"/>
        </w:rPr>
        <w:t>кольнула</w:t>
      </w:r>
      <w:r>
        <w:rPr>
          <w:lang w:val="ru-RU"/>
        </w:rPr>
        <w:t xml:space="preserve"> меня взглядом Вера.</w:t>
      </w:r>
    </w:p>
    <w:p w14:paraId="7F9DBE6E" w14:textId="5DBF9116" w:rsidR="003B028D" w:rsidRDefault="003B028D" w:rsidP="00BD774C">
      <w:pPr>
        <w:rPr>
          <w:lang w:val="ru-RU"/>
        </w:rPr>
      </w:pPr>
      <w:r>
        <w:rPr>
          <w:lang w:val="ru-RU"/>
        </w:rPr>
        <w:t>Ма замолчали.</w:t>
      </w:r>
    </w:p>
    <w:p w14:paraId="79F8CE19" w14:textId="10237CD5" w:rsidR="003B028D" w:rsidRDefault="003B028D" w:rsidP="00BD774C">
      <w:pPr>
        <w:rPr>
          <w:lang w:val="ru-RU"/>
        </w:rPr>
      </w:pPr>
      <w:r>
        <w:rPr>
          <w:lang w:val="ru-RU"/>
        </w:rPr>
        <w:t>Ход великанских часов, методичные удары механического сердца, стал вдруг грубо и навязчиво рвать установившуюся тишину.</w:t>
      </w:r>
    </w:p>
    <w:p w14:paraId="11D7FAB2" w14:textId="0BFC17C1" w:rsidR="003B028D" w:rsidRDefault="003B028D" w:rsidP="00BD774C">
      <w:pPr>
        <w:rPr>
          <w:lang w:val="ru-RU"/>
        </w:rPr>
      </w:pPr>
      <w:r>
        <w:rPr>
          <w:lang w:val="ru-RU"/>
        </w:rPr>
        <w:t>— Из партии тебя не исключат, конечно, — сказал я, — но дальнейшая карьера может и не сложиться.</w:t>
      </w:r>
    </w:p>
    <w:p w14:paraId="58128A04" w14:textId="383B6A98" w:rsidR="003B028D" w:rsidRDefault="003B028D" w:rsidP="00BD774C">
      <w:pPr>
        <w:rPr>
          <w:lang w:val="ru-RU"/>
        </w:rPr>
      </w:pPr>
      <w:r>
        <w:rPr>
          <w:lang w:val="ru-RU"/>
        </w:rPr>
        <w:t>— Да плевать мне на карьеру!</w:t>
      </w:r>
    </w:p>
    <w:p w14:paraId="589FB150" w14:textId="2E972812" w:rsidR="003B028D" w:rsidRDefault="003B028D" w:rsidP="00BD774C">
      <w:pPr>
        <w:rPr>
          <w:lang w:val="ru-RU"/>
        </w:rPr>
      </w:pPr>
      <w:r>
        <w:rPr>
          <w:lang w:val="ru-RU"/>
        </w:rPr>
        <w:t>— Что тебя здесь так взбесило? Я уже начинаю бояться этой станции.</w:t>
      </w:r>
    </w:p>
    <w:p w14:paraId="42836D23" w14:textId="5736344E" w:rsidR="003B028D" w:rsidRDefault="003B028D" w:rsidP="00BD774C">
      <w:pPr>
        <w:rPr>
          <w:lang w:val="ru-RU"/>
        </w:rPr>
      </w:pPr>
      <w:r>
        <w:rPr>
          <w:lang w:val="ru-RU"/>
        </w:rPr>
        <w:t>— Не бойся. Ты-то скоро улетишь, в отличие от меня.</w:t>
      </w:r>
    </w:p>
    <w:p w14:paraId="6083B07E" w14:textId="2162057F" w:rsidR="003B028D" w:rsidRDefault="003B028D" w:rsidP="00BD774C">
      <w:pPr>
        <w:rPr>
          <w:lang w:val="ru-RU"/>
        </w:rPr>
      </w:pPr>
      <w:r>
        <w:rPr>
          <w:lang w:val="ru-RU"/>
        </w:rPr>
        <w:t>Скоро. Два месяца вовсе не казались мне таким коротким сроком.</w:t>
      </w:r>
    </w:p>
    <w:p w14:paraId="7C787928" w14:textId="1148CCE6" w:rsidR="003B028D" w:rsidRDefault="00290EEA" w:rsidP="00BD774C">
      <w:pPr>
        <w:rPr>
          <w:lang w:val="ru-RU"/>
        </w:rPr>
      </w:pPr>
      <w:r>
        <w:rPr>
          <w:lang w:val="ru-RU"/>
        </w:rPr>
        <w:t>— Ты уже сколько здесь?</w:t>
      </w:r>
    </w:p>
    <w:p w14:paraId="7ECA216C" w14:textId="632D97DF" w:rsidR="00290EEA" w:rsidRDefault="00290EEA" w:rsidP="00BD774C">
      <w:pPr>
        <w:rPr>
          <w:lang w:val="ru-RU"/>
        </w:rPr>
      </w:pPr>
      <w:r>
        <w:rPr>
          <w:lang w:val="ru-RU"/>
        </w:rPr>
        <w:t>— Два года. — Вера встала. — Слушай, пойдём. Поздно уже, я устала.</w:t>
      </w:r>
    </w:p>
    <w:p w14:paraId="0A35360B" w14:textId="47B7A8E5" w:rsidR="00290EEA" w:rsidRDefault="00290EEA" w:rsidP="00BD774C">
      <w:pPr>
        <w:rPr>
          <w:lang w:val="ru-RU"/>
        </w:rPr>
      </w:pPr>
      <w:r>
        <w:rPr>
          <w:lang w:val="ru-RU"/>
        </w:rPr>
        <w:t>Мы вышли в коридор. Задвинулась за нами тяжёлая скрипящая дверь. Лампы на потолке, точно посадочная дорожка, вели к лифтовой шахте.</w:t>
      </w:r>
    </w:p>
    <w:p w14:paraId="6608D91A" w14:textId="0F4F505A" w:rsidR="00091686" w:rsidRDefault="00091686" w:rsidP="00BD774C">
      <w:pPr>
        <w:rPr>
          <w:lang w:val="ru-RU"/>
        </w:rPr>
      </w:pPr>
      <w:r>
        <w:rPr>
          <w:lang w:val="ru-RU"/>
        </w:rPr>
        <w:t>— Ты извини, — сказал я, — если тебя это чем-то обидело. Буду теперь знать, что об этом лучше не говорить.</w:t>
      </w:r>
    </w:p>
    <w:p w14:paraId="5F0AB20B" w14:textId="1293EFBD" w:rsidR="009E3886" w:rsidRDefault="009E3886" w:rsidP="00BD774C">
      <w:pPr>
        <w:rPr>
          <w:lang w:val="ru-RU"/>
        </w:rPr>
      </w:pPr>
      <w:r>
        <w:rPr>
          <w:lang w:val="ru-RU"/>
        </w:rPr>
        <w:lastRenderedPageBreak/>
        <w:t>Вера вздохнула.</w:t>
      </w:r>
    </w:p>
    <w:p w14:paraId="1F412BEE" w14:textId="77777777" w:rsidR="003F5AEA" w:rsidRDefault="00A5774B" w:rsidP="00BD774C">
      <w:pPr>
        <w:rPr>
          <w:lang w:val="ru-RU"/>
        </w:rPr>
      </w:pPr>
      <w:r>
        <w:rPr>
          <w:lang w:val="ru-RU"/>
        </w:rPr>
        <w:t>— Я с отцом прилетела. Два года назад. Он был главным инженером в лаборатории. Той самой, — лицо у неё искривилось, — лаборатории. Сама, дурочка, напросилась. Думала, космос, такая возможность. Карьера, как ты говоришь.</w:t>
      </w:r>
    </w:p>
    <w:p w14:paraId="661B4D9D" w14:textId="25946F9A" w:rsidR="003F5AEA" w:rsidRDefault="003F5AEA" w:rsidP="00BD774C">
      <w:pPr>
        <w:rPr>
          <w:lang w:val="ru-RU"/>
        </w:rPr>
      </w:pPr>
      <w:r>
        <w:rPr>
          <w:lang w:val="ru-RU"/>
        </w:rPr>
        <w:t>Мы подошли к лифту. Дверцы открылись сразу, кабина нас ждала. На сей раз меня уже не смутил гулящий под ногами пол.</w:t>
      </w:r>
    </w:p>
    <w:p w14:paraId="3D085804" w14:textId="0427F0BE" w:rsidR="00A5774B" w:rsidRDefault="003F5AEA" w:rsidP="00BD774C">
      <w:pPr>
        <w:rPr>
          <w:lang w:val="ru-RU"/>
        </w:rPr>
      </w:pPr>
      <w:r>
        <w:rPr>
          <w:lang w:val="ru-RU"/>
        </w:rPr>
        <w:t>— Он погиб. Несчастный случай в лаборатории. Рассказывать в деталях, уж извини, не буду. Не сейчас. И после этого всё изменилось. Не могу здесь больше оставаться. На карьеру мне плевать, готова хоть уборщицей в каком-нибудь замшелом НИИ работать. Только бы забрали меня отсюда. Но не забирают.</w:t>
      </w:r>
    </w:p>
    <w:p w14:paraId="6F757BB1" w14:textId="4B5E9523" w:rsidR="000F7A8F" w:rsidRDefault="000F7A8F" w:rsidP="00BD774C">
      <w:pPr>
        <w:rPr>
          <w:lang w:val="ru-RU"/>
        </w:rPr>
      </w:pPr>
      <w:r>
        <w:rPr>
          <w:lang w:val="ru-RU"/>
        </w:rPr>
        <w:t>Я не знал, что сказать.</w:t>
      </w:r>
    </w:p>
    <w:p w14:paraId="4D262105" w14:textId="2806930F" w:rsidR="00B82770" w:rsidRDefault="00B82770" w:rsidP="00BD774C">
      <w:pPr>
        <w:rPr>
          <w:lang w:val="ru-RU"/>
        </w:rPr>
      </w:pPr>
      <w:r>
        <w:rPr>
          <w:lang w:val="ru-RU"/>
        </w:rPr>
        <w:t>Мы добрели до нашего жилого блока — сквозь сгустившуюся тенистую темноту, как в узких проходах глубокого грота. Вера остановилась у своей двери и улыбнулась на прощание.</w:t>
      </w:r>
    </w:p>
    <w:p w14:paraId="4578328F" w14:textId="5FFD86C0" w:rsidR="00F14A30" w:rsidRDefault="00F14A30" w:rsidP="00BD774C">
      <w:pPr>
        <w:rPr>
          <w:lang w:val="ru-RU"/>
        </w:rPr>
      </w:pPr>
      <w:r>
        <w:rPr>
          <w:lang w:val="ru-RU"/>
        </w:rPr>
        <w:t>— Спасибо за экскурсию, — сказал я. — Было чудесно</w:t>
      </w:r>
      <w:r w:rsidR="0066426C">
        <w:rPr>
          <w:lang w:val="ru-RU"/>
        </w:rPr>
        <w:t>.</w:t>
      </w:r>
      <w:r>
        <w:rPr>
          <w:lang w:val="ru-RU"/>
        </w:rPr>
        <w:t xml:space="preserve"> </w:t>
      </w:r>
      <w:r w:rsidR="0066426C">
        <w:rPr>
          <w:lang w:val="ru-RU"/>
        </w:rPr>
        <w:t>П</w:t>
      </w:r>
      <w:r>
        <w:rPr>
          <w:lang w:val="ru-RU"/>
        </w:rPr>
        <w:t>равда. С удовольствием бы ещё повторил.</w:t>
      </w:r>
    </w:p>
    <w:p w14:paraId="3400DE5B" w14:textId="3D809E35" w:rsidR="00F14A30" w:rsidRDefault="00F14A30" w:rsidP="00BD774C">
      <w:pPr>
        <w:rPr>
          <w:lang w:val="ru-RU"/>
        </w:rPr>
      </w:pPr>
      <w:r>
        <w:rPr>
          <w:lang w:val="ru-RU"/>
        </w:rPr>
        <w:t>— Хороших снова, — сказала она. — Без кошмаров.</w:t>
      </w:r>
    </w:p>
    <w:p w14:paraId="61B0D25E" w14:textId="7AF4F53D" w:rsidR="00307F3C" w:rsidRDefault="00307F3C" w:rsidP="00307F3C">
      <w:pPr>
        <w:pStyle w:val="1"/>
        <w:rPr>
          <w:lang w:val="ru-RU"/>
        </w:rPr>
      </w:pPr>
      <w:r>
        <w:rPr>
          <w:lang w:val="ru-RU"/>
        </w:rPr>
        <w:t>НУБОЛИДЫ</w:t>
      </w:r>
    </w:p>
    <w:p w14:paraId="2F40E10D" w14:textId="5F60CA79" w:rsidR="002310B8" w:rsidRDefault="002310B8" w:rsidP="00307F3C">
      <w:pPr>
        <w:rPr>
          <w:lang w:val="ru-RU"/>
        </w:rPr>
      </w:pPr>
      <w:r>
        <w:rPr>
          <w:lang w:val="ru-RU"/>
        </w:rPr>
        <w:t xml:space="preserve">Стальск-12, один из множества пронумерованных городов, выросших в ударном темпе всесоюзной стройки, </w:t>
      </w:r>
      <w:r w:rsidR="00B71A66">
        <w:rPr>
          <w:lang w:val="ru-RU"/>
        </w:rPr>
        <w:t xml:space="preserve">был похож на огромный, вопящий конвейерным гвалтом завод. </w:t>
      </w:r>
      <w:r>
        <w:rPr>
          <w:lang w:val="ru-RU"/>
        </w:rPr>
        <w:t>Несмотря на северную полосу</w:t>
      </w:r>
      <w:r w:rsidR="00B71A66">
        <w:rPr>
          <w:lang w:val="ru-RU"/>
        </w:rPr>
        <w:t>, я всегда вижу его в памяти душным и раскалённым, к</w:t>
      </w:r>
      <w:r>
        <w:rPr>
          <w:lang w:val="ru-RU"/>
        </w:rPr>
        <w:t>ак жестяная крыша в солнечный полдень</w:t>
      </w:r>
      <w:r w:rsidR="00B71A66">
        <w:rPr>
          <w:lang w:val="ru-RU"/>
        </w:rPr>
        <w:t xml:space="preserve">. </w:t>
      </w:r>
    </w:p>
    <w:p w14:paraId="3C4CE09A" w14:textId="1ACD8B59" w:rsidR="00B71A66" w:rsidRDefault="00B71A66" w:rsidP="00307F3C">
      <w:pPr>
        <w:rPr>
          <w:lang w:val="ru-RU"/>
        </w:rPr>
      </w:pPr>
      <w:r>
        <w:rPr>
          <w:lang w:val="ru-RU"/>
        </w:rPr>
        <w:t xml:space="preserve">Собственно, весь город и состоял из </w:t>
      </w:r>
      <w:r w:rsidR="00BA76DB">
        <w:rPr>
          <w:lang w:val="ru-RU"/>
        </w:rPr>
        <w:t xml:space="preserve">горящих </w:t>
      </w:r>
      <w:r>
        <w:rPr>
          <w:lang w:val="ru-RU"/>
        </w:rPr>
        <w:t>жестяных</w:t>
      </w:r>
      <w:r w:rsidR="00BA76DB">
        <w:rPr>
          <w:lang w:val="ru-RU"/>
        </w:rPr>
        <w:t xml:space="preserve"> крыш.</w:t>
      </w:r>
    </w:p>
    <w:p w14:paraId="03CD61B3" w14:textId="0B62A634" w:rsidR="009A3D37" w:rsidRDefault="009A3D37" w:rsidP="00B7211C">
      <w:pPr>
        <w:rPr>
          <w:lang w:val="ru-RU"/>
        </w:rPr>
      </w:pPr>
      <w:r>
        <w:rPr>
          <w:lang w:val="ru-RU"/>
        </w:rPr>
        <w:t xml:space="preserve">Не могу сказать, что моё детство было несчастным, но и счастливым я </w:t>
      </w:r>
      <w:r w:rsidR="006324EB">
        <w:rPr>
          <w:lang w:val="ru-RU"/>
        </w:rPr>
        <w:t xml:space="preserve">тоже </w:t>
      </w:r>
      <w:r>
        <w:rPr>
          <w:lang w:val="ru-RU"/>
        </w:rPr>
        <w:t xml:space="preserve">назвать его не могу. </w:t>
      </w:r>
      <w:proofErr w:type="spellStart"/>
      <w:r>
        <w:rPr>
          <w:lang w:val="ru-RU"/>
        </w:rPr>
        <w:t>Стальск</w:t>
      </w:r>
      <w:proofErr w:type="spellEnd"/>
      <w:r>
        <w:rPr>
          <w:lang w:val="ru-RU"/>
        </w:rPr>
        <w:t xml:space="preserve"> я не любил.</w:t>
      </w:r>
      <w:r w:rsidR="0022735E">
        <w:rPr>
          <w:lang w:val="ru-RU"/>
        </w:rPr>
        <w:t xml:space="preserve"> Можно даже сказать, ненавидел — глубинной, искренней, неприкрытой ненавистью, на </w:t>
      </w:r>
      <w:r w:rsidR="002D0F89">
        <w:rPr>
          <w:lang w:val="ru-RU"/>
        </w:rPr>
        <w:t>какую</w:t>
      </w:r>
      <w:r w:rsidR="0022735E">
        <w:rPr>
          <w:lang w:val="ru-RU"/>
        </w:rPr>
        <w:t xml:space="preserve"> способен только ребёнок.</w:t>
      </w:r>
      <w:r w:rsidR="002D0F89">
        <w:rPr>
          <w:lang w:val="ru-RU"/>
        </w:rPr>
        <w:t xml:space="preserve"> По нашему старенькому телевизору, который ловил </w:t>
      </w:r>
      <w:r w:rsidR="006324EB">
        <w:rPr>
          <w:lang w:val="ru-RU"/>
        </w:rPr>
        <w:t>всего</w:t>
      </w:r>
      <w:r w:rsidR="002D0F89">
        <w:rPr>
          <w:lang w:val="ru-RU"/>
        </w:rPr>
        <w:t xml:space="preserve"> два канала, часто показывали передачи о других городах, похожи</w:t>
      </w:r>
      <w:r w:rsidR="006A5FF3">
        <w:rPr>
          <w:lang w:val="ru-RU"/>
        </w:rPr>
        <w:t>х</w:t>
      </w:r>
      <w:r w:rsidR="002D0F89">
        <w:rPr>
          <w:lang w:val="ru-RU"/>
        </w:rPr>
        <w:t xml:space="preserve"> на тонущие в буйной зелени и цветах парки. </w:t>
      </w:r>
      <w:r w:rsidR="006A5FF3">
        <w:rPr>
          <w:lang w:val="ru-RU"/>
        </w:rPr>
        <w:t xml:space="preserve">Там ходили по </w:t>
      </w:r>
      <w:r w:rsidR="002D0F89">
        <w:rPr>
          <w:lang w:val="ru-RU"/>
        </w:rPr>
        <w:t xml:space="preserve">рекам в каменных берегах </w:t>
      </w:r>
      <w:r w:rsidR="006A5FF3">
        <w:rPr>
          <w:lang w:val="ru-RU"/>
        </w:rPr>
        <w:t xml:space="preserve">прогулочные </w:t>
      </w:r>
      <w:r w:rsidR="002D0F89">
        <w:rPr>
          <w:lang w:val="ru-RU"/>
        </w:rPr>
        <w:t xml:space="preserve">корабли, </w:t>
      </w:r>
      <w:r w:rsidR="00FC5962">
        <w:rPr>
          <w:lang w:val="ru-RU"/>
        </w:rPr>
        <w:t xml:space="preserve">и люди </w:t>
      </w:r>
      <w:r w:rsidR="0073665E">
        <w:rPr>
          <w:lang w:val="ru-RU"/>
        </w:rPr>
        <w:t>радостно высыпали</w:t>
      </w:r>
      <w:r w:rsidR="00FC5962">
        <w:rPr>
          <w:lang w:val="ru-RU"/>
        </w:rPr>
        <w:t xml:space="preserve"> на палубы приветствовать встречный ветер, там </w:t>
      </w:r>
      <w:r w:rsidR="002D0F89">
        <w:rPr>
          <w:lang w:val="ru-RU"/>
        </w:rPr>
        <w:t>разводились мосты,</w:t>
      </w:r>
      <w:r w:rsidR="00096915">
        <w:rPr>
          <w:lang w:val="ru-RU"/>
        </w:rPr>
        <w:t xml:space="preserve"> </w:t>
      </w:r>
      <w:r w:rsidR="006D1963">
        <w:rPr>
          <w:lang w:val="ru-RU"/>
        </w:rPr>
        <w:t xml:space="preserve">словно </w:t>
      </w:r>
      <w:r w:rsidR="00096915">
        <w:rPr>
          <w:lang w:val="ru-RU"/>
        </w:rPr>
        <w:t xml:space="preserve">пропуская </w:t>
      </w:r>
      <w:r w:rsidR="006D1963">
        <w:rPr>
          <w:lang w:val="ru-RU"/>
        </w:rPr>
        <w:t xml:space="preserve">вперёд </w:t>
      </w:r>
      <w:r w:rsidR="00096915">
        <w:rPr>
          <w:lang w:val="ru-RU"/>
        </w:rPr>
        <w:t xml:space="preserve">по течению </w:t>
      </w:r>
      <w:r w:rsidR="006D1963">
        <w:rPr>
          <w:lang w:val="ru-RU"/>
        </w:rPr>
        <w:t>невидимый дух спустившейся</w:t>
      </w:r>
      <w:r w:rsidR="00096915">
        <w:rPr>
          <w:lang w:val="ru-RU"/>
        </w:rPr>
        <w:t xml:space="preserve"> ночи, </w:t>
      </w:r>
      <w:r w:rsidR="00B7211C">
        <w:rPr>
          <w:lang w:val="ru-RU"/>
        </w:rPr>
        <w:t xml:space="preserve">а дирижабли, как пузатые воздушные киты, церемонно проплывали над шпилями башен, </w:t>
      </w:r>
      <w:r w:rsidR="006324EB">
        <w:rPr>
          <w:lang w:val="ru-RU"/>
        </w:rPr>
        <w:t>похожих</w:t>
      </w:r>
      <w:r w:rsidR="006D1963">
        <w:rPr>
          <w:lang w:val="ru-RU"/>
        </w:rPr>
        <w:t xml:space="preserve"> на прицелившиеся в звёзды </w:t>
      </w:r>
      <w:r w:rsidR="006D1963">
        <w:rPr>
          <w:lang w:val="ru-RU"/>
        </w:rPr>
        <w:lastRenderedPageBreak/>
        <w:t>корпусные ракеты</w:t>
      </w:r>
      <w:r w:rsidR="00B7211C">
        <w:rPr>
          <w:lang w:val="ru-RU"/>
        </w:rPr>
        <w:t>.</w:t>
      </w:r>
      <w:r w:rsidR="002D0F89">
        <w:rPr>
          <w:lang w:val="ru-RU"/>
        </w:rPr>
        <w:t xml:space="preserve"> У нас всего этого не было — только море жестяных крыш, усеянных коптящими трубами.</w:t>
      </w:r>
    </w:p>
    <w:p w14:paraId="67A3C833" w14:textId="6CDB4338" w:rsidR="00D87DD6" w:rsidRDefault="00D87DD6" w:rsidP="00B7211C">
      <w:pPr>
        <w:rPr>
          <w:lang w:val="ru-RU"/>
        </w:rPr>
      </w:pPr>
      <w:r>
        <w:rPr>
          <w:lang w:val="ru-RU"/>
        </w:rPr>
        <w:t>Хотя нет, ракеты были.</w:t>
      </w:r>
    </w:p>
    <w:p w14:paraId="70C0253F" w14:textId="6F9C21CA" w:rsidR="00D87DD6" w:rsidRDefault="00D87DD6" w:rsidP="00B7211C">
      <w:pPr>
        <w:rPr>
          <w:lang w:val="ru-RU"/>
        </w:rPr>
      </w:pPr>
      <w:r>
        <w:rPr>
          <w:lang w:val="ru-RU"/>
        </w:rPr>
        <w:t>Километрах в двухстах от нас стоял небольшой космодром, и шаткий панельный домик</w:t>
      </w:r>
      <w:r w:rsidR="006324EB">
        <w:rPr>
          <w:lang w:val="ru-RU"/>
        </w:rPr>
        <w:t>, где мы жили,</w:t>
      </w:r>
      <w:r>
        <w:rPr>
          <w:lang w:val="ru-RU"/>
        </w:rPr>
        <w:t xml:space="preserve"> иногда накрывало взрывной волной от </w:t>
      </w:r>
      <w:r w:rsidR="006324EB">
        <w:rPr>
          <w:lang w:val="ru-RU"/>
        </w:rPr>
        <w:t>пуска</w:t>
      </w:r>
      <w:r>
        <w:rPr>
          <w:lang w:val="ru-RU"/>
        </w:rPr>
        <w:t>.</w:t>
      </w:r>
    </w:p>
    <w:p w14:paraId="62A1F232" w14:textId="3DB9C68B" w:rsidR="00A62E5D" w:rsidRPr="00863050" w:rsidRDefault="002434F2" w:rsidP="00B7211C">
      <w:pPr>
        <w:rPr>
          <w:lang w:val="ru-RU"/>
        </w:rPr>
      </w:pPr>
      <w:r>
        <w:rPr>
          <w:lang w:val="ru-RU"/>
        </w:rPr>
        <w:t>В Стальске-12 производили какие-то модули для кораблей дальнего следования, и за счёт этого жил весь город — вернее, умирал в чад</w:t>
      </w:r>
      <w:r w:rsidR="00863050">
        <w:rPr>
          <w:lang w:val="ru-RU"/>
        </w:rPr>
        <w:t>е</w:t>
      </w:r>
      <w:r>
        <w:rPr>
          <w:lang w:val="ru-RU"/>
        </w:rPr>
        <w:t xml:space="preserve"> непрекращающегося и днём, и ночью производства.</w:t>
      </w:r>
      <w:r w:rsidR="00863050">
        <w:rPr>
          <w:lang w:val="ru-RU"/>
        </w:rPr>
        <w:t xml:space="preserve"> Отец, как и все вокруг, работал на заводе. Мать успела сменить карьеру продавщицы в универсаме на учительницу начальных классов, а потом, когда я уже подрос, вернулась в магазин, потому что, как она выразилась, «дети её достали». Сейчас мне кажется, что она и в школу-то пошла, потому что хотела</w:t>
      </w:r>
      <w:r w:rsidR="00863050" w:rsidRPr="00863050">
        <w:rPr>
          <w:lang w:val="ru-RU"/>
        </w:rPr>
        <w:t xml:space="preserve"> </w:t>
      </w:r>
      <w:r w:rsidR="00863050">
        <w:rPr>
          <w:lang w:val="ru-RU"/>
        </w:rPr>
        <w:t>разобраться, что со мной делать, поэкспериментировав на чужих отпрысках.</w:t>
      </w:r>
    </w:p>
    <w:p w14:paraId="311DEDEE" w14:textId="1E0BE554" w:rsidR="009D71AF" w:rsidRDefault="008348AC" w:rsidP="00307F3C">
      <w:pPr>
        <w:rPr>
          <w:lang w:val="ru-RU"/>
        </w:rPr>
      </w:pPr>
      <w:r>
        <w:rPr>
          <w:lang w:val="ru-RU"/>
        </w:rPr>
        <w:t>Самое светлое воспоминание моего детства — это звёздочка. Маленькая пластиковая звёздочка, которую мне вручили вместе с ламинированной открыткой то ли в первом, то ли во втором классе.</w:t>
      </w:r>
      <w:r w:rsidR="009D71AF">
        <w:rPr>
          <w:lang w:val="ru-RU"/>
        </w:rPr>
        <w:t xml:space="preserve"> На открытке было написано текущими синими чернилами поздравление — так размашисто и непонятно, что я не смог его прочитать. Но звёздочка была прекрасна. Яркий рубиновый пластик вспыхивал на свету, когда я поднимал её над головой, </w:t>
      </w:r>
      <w:r w:rsidR="002B338F">
        <w:rPr>
          <w:lang w:val="ru-RU"/>
        </w:rPr>
        <w:t>закрывая настоящую</w:t>
      </w:r>
      <w:r w:rsidR="005B44AA">
        <w:rPr>
          <w:lang w:val="ru-RU"/>
        </w:rPr>
        <w:t xml:space="preserve"> звезду</w:t>
      </w:r>
      <w:r w:rsidR="002B338F">
        <w:rPr>
          <w:lang w:val="ru-RU"/>
        </w:rPr>
        <w:t xml:space="preserve">, </w:t>
      </w:r>
      <w:r w:rsidR="005B44AA">
        <w:rPr>
          <w:lang w:val="ru-RU"/>
        </w:rPr>
        <w:t>которая пыталась</w:t>
      </w:r>
      <w:r w:rsidR="002B338F">
        <w:rPr>
          <w:lang w:val="ru-RU"/>
        </w:rPr>
        <w:t xml:space="preserve"> испепелить наш цельнометаллический город.</w:t>
      </w:r>
    </w:p>
    <w:p w14:paraId="659F881D" w14:textId="634D42C5" w:rsidR="009736F8" w:rsidRDefault="00EB789C" w:rsidP="00307F3C">
      <w:pPr>
        <w:rPr>
          <w:lang w:val="ru-RU"/>
        </w:rPr>
      </w:pPr>
      <w:r>
        <w:rPr>
          <w:lang w:val="ru-RU"/>
        </w:rPr>
        <w:t>Может, если бы не эта звёздочка, я бы и не стал космонавтом. Говорили, что пару лет спустя стали выдавать уже металлические, с которых за пару лет слезала вся рубиновая эмаль.</w:t>
      </w:r>
      <w:r w:rsidR="00B32F60">
        <w:rPr>
          <w:lang w:val="ru-RU"/>
        </w:rPr>
        <w:t xml:space="preserve"> </w:t>
      </w:r>
      <w:r w:rsidR="009D71AF">
        <w:rPr>
          <w:lang w:val="ru-RU"/>
        </w:rPr>
        <w:t>Звёздочку я хранил долго, пока не потерял во время переезда.</w:t>
      </w:r>
      <w:r w:rsidR="00B32F60">
        <w:rPr>
          <w:lang w:val="ru-RU"/>
        </w:rPr>
        <w:t xml:space="preserve"> И как будто с ней потерялось и всё остальное — </w:t>
      </w:r>
      <w:r w:rsidR="0087433E">
        <w:rPr>
          <w:lang w:val="ru-RU"/>
        </w:rPr>
        <w:t>вся радость детства превратилась в одно мутное, истрёпанное помехами времени, как изображение на нашем старом телевизоре, воспоминание.</w:t>
      </w:r>
    </w:p>
    <w:p w14:paraId="55B597D0" w14:textId="77777777" w:rsidR="00F93728" w:rsidRDefault="00513504" w:rsidP="00307F3C">
      <w:pPr>
        <w:rPr>
          <w:lang w:val="ru-RU"/>
        </w:rPr>
      </w:pPr>
      <w:r>
        <w:rPr>
          <w:lang w:val="ru-RU"/>
        </w:rPr>
        <w:t>Есть и другое, ещё более сильное впечатление из моего детства.</w:t>
      </w:r>
    </w:p>
    <w:p w14:paraId="0B207D6F" w14:textId="54F4FDB3" w:rsidR="00513504" w:rsidRDefault="00513504" w:rsidP="00307F3C">
      <w:pPr>
        <w:rPr>
          <w:lang w:val="ru-RU"/>
        </w:rPr>
      </w:pPr>
      <w:r>
        <w:rPr>
          <w:lang w:val="ru-RU"/>
        </w:rPr>
        <w:t>Бассейн.</w:t>
      </w:r>
    </w:p>
    <w:p w14:paraId="0AD4DF57" w14:textId="5EF32E03" w:rsidR="00F93728" w:rsidRDefault="00303A6D" w:rsidP="00307F3C">
      <w:pPr>
        <w:rPr>
          <w:lang w:val="ru-RU"/>
        </w:rPr>
      </w:pPr>
      <w:proofErr w:type="spellStart"/>
      <w:r>
        <w:rPr>
          <w:lang w:val="ru-RU"/>
        </w:rPr>
        <w:t>Стальск</w:t>
      </w:r>
      <w:proofErr w:type="spellEnd"/>
      <w:r>
        <w:rPr>
          <w:lang w:val="ru-RU"/>
        </w:rPr>
        <w:t xml:space="preserve"> будто изначально проектировался не для людей, а для роботов, которые, как заведённые, работают по расписанию, едят по расписанию, спят по расписанию — и не тратят время на бесполезные занятия, вроде прогулок в парке или отдыха на пляже. В единственном пруду, маленьком и мелком, как лужа, даже плавали механические утки.</w:t>
      </w:r>
      <w:r w:rsidR="008917BB">
        <w:rPr>
          <w:lang w:val="ru-RU"/>
        </w:rPr>
        <w:t xml:space="preserve"> О плавании я долгое время знал лишь понаслышке — из книжек или из тех же передач по телевизору, которые червоточили помехами.</w:t>
      </w:r>
    </w:p>
    <w:p w14:paraId="7052B280" w14:textId="2CAA2B6D" w:rsidR="008917BB" w:rsidRDefault="008917BB" w:rsidP="00307F3C">
      <w:pPr>
        <w:rPr>
          <w:lang w:val="ru-RU"/>
        </w:rPr>
      </w:pPr>
      <w:r>
        <w:rPr>
          <w:lang w:val="ru-RU"/>
        </w:rPr>
        <w:t>Потом родители достали абонемент</w:t>
      </w:r>
      <w:r w:rsidR="004407EB">
        <w:rPr>
          <w:lang w:val="ru-RU"/>
        </w:rPr>
        <w:t xml:space="preserve"> в бассейн</w:t>
      </w:r>
      <w:r>
        <w:rPr>
          <w:lang w:val="ru-RU"/>
        </w:rPr>
        <w:t>.</w:t>
      </w:r>
    </w:p>
    <w:p w14:paraId="75962BF7" w14:textId="3B3F2674" w:rsidR="004407EB" w:rsidRDefault="004407EB" w:rsidP="00307F3C">
      <w:pPr>
        <w:rPr>
          <w:lang w:val="ru-RU"/>
        </w:rPr>
      </w:pPr>
      <w:r>
        <w:rPr>
          <w:lang w:val="ru-RU"/>
        </w:rPr>
        <w:t>Не помню, сколько мне было лет — но помню, что звёздочку я тогда уже получил.</w:t>
      </w:r>
    </w:p>
    <w:p w14:paraId="107F292C" w14:textId="5130C50C" w:rsidR="004407EB" w:rsidRDefault="004407EB" w:rsidP="00307F3C">
      <w:pPr>
        <w:rPr>
          <w:lang w:val="ru-RU"/>
        </w:rPr>
      </w:pPr>
      <w:r>
        <w:rPr>
          <w:lang w:val="ru-RU"/>
        </w:rPr>
        <w:t>В лягушатник, как его брезгливо называли взрослые, я пошёл вместе с отцом.</w:t>
      </w:r>
      <w:r w:rsidR="00AB574F">
        <w:rPr>
          <w:lang w:val="ru-RU"/>
        </w:rPr>
        <w:t xml:space="preserve"> Отец (он тогда казался мне высоким и плечистым, а не сутулым седым </w:t>
      </w:r>
      <w:r w:rsidR="00AB574F">
        <w:rPr>
          <w:lang w:val="ru-RU"/>
        </w:rPr>
        <w:lastRenderedPageBreak/>
        <w:t xml:space="preserve">стариком, как сейчас) </w:t>
      </w:r>
      <w:r w:rsidR="003455D6">
        <w:rPr>
          <w:lang w:val="ru-RU"/>
        </w:rPr>
        <w:t>с утра</w:t>
      </w:r>
      <w:r w:rsidR="00AB574F">
        <w:rPr>
          <w:lang w:val="ru-RU"/>
        </w:rPr>
        <w:t xml:space="preserve"> вёл себя отстранённо, словно внезапно утратил интерес ко всему вокруг, включая меня.</w:t>
      </w:r>
      <w:r w:rsidR="003455D6">
        <w:rPr>
          <w:lang w:val="ru-RU"/>
        </w:rPr>
        <w:t xml:space="preserve"> День был тяжёлый, громкий, жаркий. Сейчас мне вспоминается, что мы шли по стонущему от зноя тротуару, а у нас за спиной грохотали чудовищные механизмы, похожие на коленчатый вал газового двигателя.</w:t>
      </w:r>
      <w:r w:rsidR="00996D02">
        <w:rPr>
          <w:lang w:val="ru-RU"/>
        </w:rPr>
        <w:t xml:space="preserve"> Быть такого, конечно, не могло — скорее всего в нашу беседу нагло вклинивался шум с какой-нибудь стройки да сердитое дребезжание проезжающих машин.</w:t>
      </w:r>
    </w:p>
    <w:p w14:paraId="58D784E9" w14:textId="6AA7AB77" w:rsidR="000F406D" w:rsidRDefault="000F406D" w:rsidP="00307F3C">
      <w:pPr>
        <w:rPr>
          <w:lang w:val="ru-RU"/>
        </w:rPr>
      </w:pPr>
      <w:r>
        <w:rPr>
          <w:lang w:val="ru-RU"/>
        </w:rPr>
        <w:t>Меня распирало от восторга.</w:t>
      </w:r>
    </w:p>
    <w:p w14:paraId="0CB5EF77" w14:textId="78B8FF30" w:rsidR="004407EB" w:rsidRDefault="000F406D" w:rsidP="00307F3C">
      <w:pPr>
        <w:rPr>
          <w:lang w:val="ru-RU"/>
        </w:rPr>
      </w:pPr>
      <w:r>
        <w:rPr>
          <w:lang w:val="ru-RU"/>
        </w:rPr>
        <w:t>Я спрашивал отца обо всём подряд, обо всём, что когда-либо слышал о бассейнах, а он вздыхал, морщил губы и неизменно отвечал — «увидишь сам».</w:t>
      </w:r>
    </w:p>
    <w:p w14:paraId="385E4CB7" w14:textId="77777777" w:rsidR="009F2F46" w:rsidRDefault="00F35F13" w:rsidP="00307F3C">
      <w:pPr>
        <w:rPr>
          <w:lang w:val="ru-RU"/>
        </w:rPr>
      </w:pPr>
      <w:r>
        <w:rPr>
          <w:lang w:val="ru-RU"/>
        </w:rPr>
        <w:t xml:space="preserve">Увидел </w:t>
      </w:r>
      <w:r w:rsidR="008A154B">
        <w:rPr>
          <w:lang w:val="ru-RU"/>
        </w:rPr>
        <w:t xml:space="preserve">я </w:t>
      </w:r>
      <w:r>
        <w:rPr>
          <w:lang w:val="ru-RU"/>
        </w:rPr>
        <w:t>провонявший хлоркой бассейн, пугающе огромный и громкий, заполненный детьми, которые вопили так, словно над ними проводили какой-то суровый религиозный обряд.</w:t>
      </w:r>
      <w:r w:rsidR="009F2F46">
        <w:rPr>
          <w:lang w:val="ru-RU"/>
        </w:rPr>
        <w:t xml:space="preserve"> </w:t>
      </w:r>
      <w:r w:rsidR="006823C4">
        <w:rPr>
          <w:lang w:val="ru-RU"/>
        </w:rPr>
        <w:t>Вода в основной части бассейна доставала мне до под</w:t>
      </w:r>
      <w:r w:rsidR="009F2F46">
        <w:rPr>
          <w:lang w:val="ru-RU"/>
        </w:rPr>
        <w:t>бородка и была такого же цвета, как дынная газировка. Отец спустился вместе со мной — выглядело это так, словно он против воли залез в глубокую лужу — и стал учить меня плавать.</w:t>
      </w:r>
    </w:p>
    <w:p w14:paraId="684FA5BD" w14:textId="4828A0F7" w:rsidR="006823C4" w:rsidRDefault="009F2F46" w:rsidP="00307F3C">
      <w:pPr>
        <w:rPr>
          <w:lang w:val="ru-RU"/>
        </w:rPr>
      </w:pPr>
      <w:r>
        <w:rPr>
          <w:lang w:val="ru-RU"/>
        </w:rPr>
        <w:t xml:space="preserve">Помню, отец был раздражённым и нетерпеливым, как если бы опаздывал куда-то. Он придерживал меня рукой за живот, а я смеялся и изо всех сил молотил по воде руками и ногами, окатывая его брызгами. Отец злился. Говорил, что плавать я так никогда не научусь, и когда мы поедем — </w:t>
      </w:r>
      <w:r w:rsidR="00647DE0">
        <w:rPr>
          <w:lang w:val="ru-RU"/>
        </w:rPr>
        <w:t>забыл</w:t>
      </w:r>
      <w:r>
        <w:rPr>
          <w:lang w:val="ru-RU"/>
        </w:rPr>
        <w:t>, куда именно, — то придётся мне всё время сидеть на берегу.</w:t>
      </w:r>
    </w:p>
    <w:p w14:paraId="38BFD44A" w14:textId="77777777" w:rsidR="00D61F13" w:rsidRDefault="00D61F13" w:rsidP="00307F3C">
      <w:pPr>
        <w:rPr>
          <w:lang w:val="ru-RU"/>
        </w:rPr>
      </w:pPr>
      <w:r>
        <w:rPr>
          <w:lang w:val="ru-RU"/>
        </w:rPr>
        <w:t>Воды я тогда не боялся. Да и чего бояться, когда рядом отец, а ногами всегда можно достать до дна. Отец устал со мной со мной возиться и разговорился с полной женщиной с растёкшейся под глазами тушью, из-за чего она походила на плачущего Арлекина из детского спектакля.</w:t>
      </w:r>
    </w:p>
    <w:p w14:paraId="3B6EE260" w14:textId="77777777" w:rsidR="000A4D74" w:rsidRDefault="00D61F13" w:rsidP="00307F3C">
      <w:pPr>
        <w:rPr>
          <w:lang w:val="ru-RU"/>
        </w:rPr>
      </w:pPr>
      <w:r>
        <w:rPr>
          <w:lang w:val="ru-RU"/>
        </w:rPr>
        <w:t xml:space="preserve">Я стал бродить по лягушатнику, разгребая воду руками, как пловцы по телевизору, делая вид, что плыву. </w:t>
      </w:r>
    </w:p>
    <w:p w14:paraId="25290D48" w14:textId="75E2DBD5" w:rsidR="000A4D74" w:rsidRDefault="000A4D74" w:rsidP="00307F3C">
      <w:pPr>
        <w:rPr>
          <w:lang w:val="ru-RU"/>
        </w:rPr>
      </w:pPr>
      <w:r>
        <w:rPr>
          <w:lang w:val="ru-RU"/>
        </w:rPr>
        <w:t>— Ты правда плывёшь? — спросил меня</w:t>
      </w:r>
      <w:r w:rsidR="000B558A">
        <w:rPr>
          <w:lang w:val="ru-RU"/>
        </w:rPr>
        <w:t xml:space="preserve"> пухлый</w:t>
      </w:r>
      <w:r>
        <w:rPr>
          <w:lang w:val="ru-RU"/>
        </w:rPr>
        <w:t xml:space="preserve"> мальчуган примерно моих лет.</w:t>
      </w:r>
    </w:p>
    <w:p w14:paraId="69F30253" w14:textId="479432DF" w:rsidR="000A4D74" w:rsidRDefault="000A4D74" w:rsidP="00307F3C">
      <w:pPr>
        <w:rPr>
          <w:lang w:val="ru-RU"/>
        </w:rPr>
      </w:pPr>
      <w:r>
        <w:rPr>
          <w:lang w:val="ru-RU"/>
        </w:rPr>
        <w:t xml:space="preserve">— Конечно! — </w:t>
      </w:r>
      <w:r w:rsidR="000B558A">
        <w:rPr>
          <w:lang w:val="ru-RU"/>
        </w:rPr>
        <w:t>Я гордо насупился</w:t>
      </w:r>
      <w:r>
        <w:rPr>
          <w:lang w:val="ru-RU"/>
        </w:rPr>
        <w:t>.</w:t>
      </w:r>
      <w:r w:rsidR="000B558A">
        <w:rPr>
          <w:lang w:val="ru-RU"/>
        </w:rPr>
        <w:t xml:space="preserve"> — Я вообще классно плаваю уже много лет!</w:t>
      </w:r>
    </w:p>
    <w:p w14:paraId="21B5EC7F" w14:textId="6FF38EAF" w:rsidR="000A4D74" w:rsidRDefault="00C82B5C" w:rsidP="00307F3C">
      <w:pPr>
        <w:rPr>
          <w:lang w:val="ru-RU"/>
        </w:rPr>
      </w:pPr>
      <w:r>
        <w:rPr>
          <w:lang w:val="ru-RU"/>
        </w:rPr>
        <w:t>— Врёшь! — фыркнул мальчуган и брезгливо отвернулся.</w:t>
      </w:r>
    </w:p>
    <w:p w14:paraId="4442A7EF" w14:textId="5C65B767" w:rsidR="002213B8" w:rsidRDefault="003F2F06" w:rsidP="00307F3C">
      <w:pPr>
        <w:rPr>
          <w:lang w:val="ru-RU"/>
        </w:rPr>
      </w:pPr>
      <w:r>
        <w:rPr>
          <w:lang w:val="ru-RU"/>
        </w:rPr>
        <w:t>— Сам такой! — невпопад ответил я</w:t>
      </w:r>
      <w:r w:rsidR="002213B8">
        <w:rPr>
          <w:lang w:val="ru-RU"/>
        </w:rPr>
        <w:t>, но мой наглый обидчик даже не обернулся.</w:t>
      </w:r>
    </w:p>
    <w:p w14:paraId="703C1648" w14:textId="3094ED70" w:rsidR="00C82B5C" w:rsidRDefault="00654110" w:rsidP="00307F3C">
      <w:pPr>
        <w:rPr>
          <w:lang w:val="ru-RU"/>
        </w:rPr>
      </w:pPr>
      <w:r>
        <w:rPr>
          <w:lang w:val="ru-RU"/>
        </w:rPr>
        <w:t xml:space="preserve">Я </w:t>
      </w:r>
      <w:r w:rsidR="003F2F06">
        <w:rPr>
          <w:lang w:val="ru-RU"/>
        </w:rPr>
        <w:t>продолжил исследовать бассейн.</w:t>
      </w:r>
    </w:p>
    <w:p w14:paraId="72A3832E" w14:textId="32EF4EFC" w:rsidR="00D61F13" w:rsidRDefault="00D61F13" w:rsidP="00307F3C">
      <w:pPr>
        <w:rPr>
          <w:lang w:val="ru-RU"/>
        </w:rPr>
      </w:pPr>
      <w:r>
        <w:rPr>
          <w:lang w:val="ru-RU"/>
        </w:rPr>
        <w:t>Кто-то с истошным визгом окатил меня брызгами и тут же трусливо потерялся в бушующем вокруг шуме.</w:t>
      </w:r>
      <w:r w:rsidR="003B01BC">
        <w:rPr>
          <w:lang w:val="ru-RU"/>
        </w:rPr>
        <w:t xml:space="preserve"> Я представлял, что совершаю рекордный заплыв между континентами — в одиночку, без отдыха — и уходил всё дальше от отца.</w:t>
      </w:r>
    </w:p>
    <w:p w14:paraId="10B9DC90" w14:textId="77777777" w:rsidR="00005454" w:rsidRDefault="003B01BC" w:rsidP="00307F3C">
      <w:pPr>
        <w:rPr>
          <w:lang w:val="ru-RU"/>
        </w:rPr>
      </w:pPr>
      <w:r>
        <w:rPr>
          <w:lang w:val="ru-RU"/>
        </w:rPr>
        <w:lastRenderedPageBreak/>
        <w:t>Вода стала пробирать холодом под кожу, руки устали, но я не боялся. Дети вокруг уже не дурачились, а юрко плавали, вспенивая дынную воду, мелькая розовыми пятками. Я оглянулся на отца — тот был по-прежнему поглощён беседой и бурно жестикулировал, как сурдопереводчик, — сделал ещё один шаг и провалился под воду с головой.</w:t>
      </w:r>
    </w:p>
    <w:p w14:paraId="0E6F5B56" w14:textId="6C1E2361" w:rsidR="000A4D74" w:rsidRDefault="00005454" w:rsidP="00307F3C">
      <w:pPr>
        <w:rPr>
          <w:lang w:val="ru-RU"/>
        </w:rPr>
      </w:pPr>
      <w:r>
        <w:rPr>
          <w:lang w:val="ru-RU"/>
        </w:rPr>
        <w:t>Дно бассейна резко пошло под откосом вниз, как спуск в жилой блок на «Заре», обнажая уже вполне пугающую холодную глубину.</w:t>
      </w:r>
      <w:r w:rsidR="003B01BC">
        <w:rPr>
          <w:lang w:val="ru-RU"/>
        </w:rPr>
        <w:t xml:space="preserve"> </w:t>
      </w:r>
      <w:r w:rsidR="000A4D74">
        <w:rPr>
          <w:lang w:val="ru-RU"/>
        </w:rPr>
        <w:t>Казалось, в меня вцепились невидимые ледяные руки и потащили на дно. Я бился, хаотично дёргаясь, как от разрядов тока, пытался вырваться их мёртвой хватки, но ничего не получалось. Силы быстро закончились. Я погрузился на дно.</w:t>
      </w:r>
    </w:p>
    <w:p w14:paraId="14CC4559" w14:textId="7159ECEF" w:rsidR="00F04970" w:rsidRDefault="000A4D74" w:rsidP="00307F3C">
      <w:pPr>
        <w:rPr>
          <w:lang w:val="ru-RU"/>
        </w:rPr>
      </w:pPr>
      <w:r>
        <w:rPr>
          <w:lang w:val="ru-RU"/>
        </w:rPr>
        <w:t>Лёгкие стало распирать от боли</w:t>
      </w:r>
      <w:r w:rsidR="00F04970">
        <w:rPr>
          <w:lang w:val="ru-RU"/>
        </w:rPr>
        <w:t>, мышцы скручивало болью от судороги. Но больше всего я боялся, что меня будет ругать отец за то, что ушёл так далеко без его присмотра.</w:t>
      </w:r>
    </w:p>
    <w:p w14:paraId="1A6D0DEF" w14:textId="0F4EE782" w:rsidR="00A16C98" w:rsidRDefault="000A4D74" w:rsidP="00A16C98">
      <w:pPr>
        <w:rPr>
          <w:lang w:val="ru-RU"/>
        </w:rPr>
      </w:pPr>
      <w:r>
        <w:rPr>
          <w:lang w:val="ru-RU"/>
        </w:rPr>
        <w:t xml:space="preserve">Я открыл глаза и увидел чьи-то мелькающие высоко над </w:t>
      </w:r>
      <w:r w:rsidR="00C32363">
        <w:rPr>
          <w:lang w:val="ru-RU"/>
        </w:rPr>
        <w:t>головой ноги.</w:t>
      </w:r>
      <w:r w:rsidR="00A16C98">
        <w:rPr>
          <w:lang w:val="ru-RU"/>
        </w:rPr>
        <w:t xml:space="preserve"> Я даже не успел ничего подумать. Меня уже тянуло в обморочную темноту, весь шум бассейна смешался в буравящий череп гул.</w:t>
      </w:r>
      <w:r w:rsidR="00AF49A7">
        <w:rPr>
          <w:lang w:val="ru-RU"/>
        </w:rPr>
        <w:t xml:space="preserve"> Я оттолкнулся из последних сил от скользкого дна, схватился за чью-то тонкую лодыжку, истошно рванул на себя, точно хотел не спастись, а забрать кого-нибудь в смертельный омут вместе с собой.</w:t>
      </w:r>
      <w:r w:rsidR="00A2030D">
        <w:rPr>
          <w:lang w:val="ru-RU"/>
        </w:rPr>
        <w:t xml:space="preserve"> Резанул сужающееся из-за темноты пространство визг — и тут же оборвался. </w:t>
      </w:r>
      <w:r w:rsidR="003261EA">
        <w:rPr>
          <w:lang w:val="ru-RU"/>
        </w:rPr>
        <w:t>Девчонка лет десяти у</w:t>
      </w:r>
      <w:r w:rsidR="00A2030D">
        <w:rPr>
          <w:lang w:val="ru-RU"/>
        </w:rPr>
        <w:t>хнул</w:t>
      </w:r>
      <w:r w:rsidR="003261EA">
        <w:rPr>
          <w:lang w:val="ru-RU"/>
        </w:rPr>
        <w:t>а</w:t>
      </w:r>
      <w:r w:rsidR="00A2030D">
        <w:rPr>
          <w:lang w:val="ru-RU"/>
        </w:rPr>
        <w:t xml:space="preserve"> под воду</w:t>
      </w:r>
      <w:r w:rsidR="003261EA">
        <w:rPr>
          <w:lang w:val="ru-RU"/>
        </w:rPr>
        <w:t xml:space="preserve"> и</w:t>
      </w:r>
      <w:r w:rsidR="00A2030D">
        <w:rPr>
          <w:lang w:val="ru-RU"/>
        </w:rPr>
        <w:t xml:space="preserve"> задёргалось от панических конвульсий. Острая коленка заехала мне по лицу.</w:t>
      </w:r>
      <w:r w:rsidR="0036064B">
        <w:rPr>
          <w:lang w:val="ru-RU"/>
        </w:rPr>
        <w:t xml:space="preserve"> </w:t>
      </w:r>
      <w:r w:rsidR="003261EA">
        <w:rPr>
          <w:lang w:val="ru-RU"/>
        </w:rPr>
        <w:t>Я карабкался по ней наверх, уже ничего не соображая, бил её ногами, ударил пяткой по голове и — наконец выплыл.</w:t>
      </w:r>
    </w:p>
    <w:p w14:paraId="5D3BC844" w14:textId="497D622E" w:rsidR="00785365" w:rsidRDefault="00785365" w:rsidP="00A16C98">
      <w:pPr>
        <w:rPr>
          <w:lang w:val="ru-RU"/>
        </w:rPr>
      </w:pPr>
      <w:r>
        <w:rPr>
          <w:lang w:val="ru-RU"/>
        </w:rPr>
        <w:t>Захрипел, втягивая в себя воздух, пытаясь удержаться на воде. Никак не мог надышаться.</w:t>
      </w:r>
    </w:p>
    <w:p w14:paraId="32155C21" w14:textId="139DCBA0" w:rsidR="009E1E12" w:rsidRDefault="009E1E12" w:rsidP="00A16C98">
      <w:pPr>
        <w:rPr>
          <w:lang w:val="ru-RU"/>
        </w:rPr>
      </w:pPr>
      <w:r>
        <w:rPr>
          <w:lang w:val="ru-RU"/>
        </w:rPr>
        <w:t xml:space="preserve">Через пару секунд меня подхватили за </w:t>
      </w:r>
      <w:r w:rsidR="00935213">
        <w:rPr>
          <w:lang w:val="ru-RU"/>
        </w:rPr>
        <w:t>руки</w:t>
      </w:r>
      <w:r>
        <w:rPr>
          <w:lang w:val="ru-RU"/>
        </w:rPr>
        <w:t xml:space="preserve"> и вытащили из бассейна.</w:t>
      </w:r>
      <w:r w:rsidR="00935213">
        <w:rPr>
          <w:lang w:val="ru-RU"/>
        </w:rPr>
        <w:t xml:space="preserve"> Я сидел, растирая по лицу кровавые сопли. Отец теребил меня за плечо и что-то говорил, но в ушах звенело, и я не разбирал ни слова.</w:t>
      </w:r>
    </w:p>
    <w:p w14:paraId="0E3049B7" w14:textId="108AA8F1" w:rsidR="007A160F" w:rsidRDefault="007A160F" w:rsidP="00A16C98">
      <w:pPr>
        <w:rPr>
          <w:lang w:val="ru-RU"/>
        </w:rPr>
      </w:pPr>
      <w:r>
        <w:rPr>
          <w:lang w:val="ru-RU"/>
        </w:rPr>
        <w:t>Двое мужчин достали из воды девчонку. Я помню, как она лежала на бортике, раскинув руки, и на неё сквозь прозрачную крышу падал жёлтый солнечный свет.</w:t>
      </w:r>
    </w:p>
    <w:p w14:paraId="12353BC5" w14:textId="3A78EB4D" w:rsidR="003B2AE9" w:rsidRDefault="003B2AE9" w:rsidP="00A16C98">
      <w:pPr>
        <w:rPr>
          <w:lang w:val="ru-RU"/>
        </w:rPr>
      </w:pPr>
      <w:r>
        <w:rPr>
          <w:lang w:val="ru-RU"/>
        </w:rPr>
        <w:t xml:space="preserve">Её откачали. Но в бассейн в Стальске-12 я больше не ходил никогда. Отец, как будто у нас с ним был молчаливый заговор, об этом случае </w:t>
      </w:r>
      <w:r w:rsidR="0020141F">
        <w:rPr>
          <w:lang w:val="ru-RU"/>
        </w:rPr>
        <w:t xml:space="preserve">старался </w:t>
      </w:r>
      <w:r>
        <w:rPr>
          <w:lang w:val="ru-RU"/>
        </w:rPr>
        <w:t>не вспомина</w:t>
      </w:r>
      <w:r w:rsidR="0020141F">
        <w:rPr>
          <w:lang w:val="ru-RU"/>
        </w:rPr>
        <w:t>ть</w:t>
      </w:r>
      <w:r>
        <w:rPr>
          <w:lang w:val="ru-RU"/>
        </w:rPr>
        <w:t xml:space="preserve">. Сейчас я понимаю, что его вины в этом </w:t>
      </w:r>
      <w:r w:rsidR="001008CF">
        <w:rPr>
          <w:lang w:val="ru-RU"/>
        </w:rPr>
        <w:t xml:space="preserve">было </w:t>
      </w:r>
      <w:r>
        <w:rPr>
          <w:lang w:val="ru-RU"/>
        </w:rPr>
        <w:t xml:space="preserve">куда больше, чем моей, но </w:t>
      </w:r>
      <w:r w:rsidR="00C0243A">
        <w:rPr>
          <w:lang w:val="ru-RU"/>
        </w:rPr>
        <w:t xml:space="preserve">для меня </w:t>
      </w:r>
      <w:r w:rsidR="00487E58">
        <w:rPr>
          <w:lang w:val="ru-RU"/>
        </w:rPr>
        <w:t>бассейн на всю жизнь остался днём</w:t>
      </w:r>
      <w:r w:rsidR="00C0243A">
        <w:rPr>
          <w:lang w:val="ru-RU"/>
        </w:rPr>
        <w:t xml:space="preserve">, когда я </w:t>
      </w:r>
      <w:r w:rsidR="00460775">
        <w:rPr>
          <w:lang w:val="ru-RU"/>
        </w:rPr>
        <w:t>едва</w:t>
      </w:r>
      <w:r w:rsidR="00C0243A">
        <w:rPr>
          <w:lang w:val="ru-RU"/>
        </w:rPr>
        <w:t xml:space="preserve"> </w:t>
      </w:r>
      <w:r w:rsidR="00460775">
        <w:rPr>
          <w:lang w:val="ru-RU"/>
        </w:rPr>
        <w:t xml:space="preserve">кого-то </w:t>
      </w:r>
      <w:r w:rsidR="00C0243A">
        <w:rPr>
          <w:lang w:val="ru-RU"/>
        </w:rPr>
        <w:t>не утопил. Я не думал, не сомневался. Я просто хотел выбраться из воды. Любой ценой.</w:t>
      </w:r>
    </w:p>
    <w:p w14:paraId="7F84724C" w14:textId="7EFDAF0E" w:rsidR="00C0243A" w:rsidRDefault="00C0243A" w:rsidP="00A16C98">
      <w:pPr>
        <w:rPr>
          <w:lang w:val="ru-RU"/>
        </w:rPr>
      </w:pPr>
      <w:r>
        <w:rPr>
          <w:lang w:val="ru-RU"/>
        </w:rPr>
        <w:t>Когда мы вернулись домой, и родители начали ссориться, я спрятался в спальне, достал из коробки свою рубиновую звездочку, подошёл к окну, поднял на свет и — в этот момент солнце ушло за облака.</w:t>
      </w:r>
    </w:p>
    <w:p w14:paraId="0F6E84A3" w14:textId="32338EA1" w:rsidR="004B4A09" w:rsidRDefault="004B4A09" w:rsidP="004B4A09">
      <w:pPr>
        <w:pStyle w:val="a3"/>
        <w:rPr>
          <w:lang w:val="ru-RU"/>
        </w:rPr>
      </w:pPr>
      <w:r>
        <w:rPr>
          <w:lang w:val="ru-RU"/>
        </w:rPr>
        <w:lastRenderedPageBreak/>
        <w:t>*  *  *</w:t>
      </w:r>
    </w:p>
    <w:p w14:paraId="0CE585F1" w14:textId="35A23CA6" w:rsidR="004B4A09" w:rsidRDefault="004B4A09" w:rsidP="004B4A09">
      <w:pPr>
        <w:rPr>
          <w:lang w:val="ru-RU"/>
        </w:rPr>
      </w:pPr>
      <w:r>
        <w:rPr>
          <w:lang w:val="ru-RU"/>
        </w:rPr>
        <w:t>Я проснулся с хрипом. Воздуха не хватало. Казалось, алые черви забились мне в глотку и не дают дышать. Кратер Водолея настороженно заглядывал в иллюминатор, и весь модуль отливал глубокой ночной синевой.</w:t>
      </w:r>
    </w:p>
    <w:p w14:paraId="1EF22137" w14:textId="6EA83F58" w:rsidR="009E1E12" w:rsidRDefault="00D74CE0" w:rsidP="00A16C98">
      <w:pPr>
        <w:rPr>
          <w:lang w:val="ru-RU"/>
        </w:rPr>
      </w:pPr>
      <w:r>
        <w:rPr>
          <w:lang w:val="ru-RU"/>
        </w:rPr>
        <w:t>Я долго лежал на кровати, пытаясь восстановить сбившееся, как после долгого заплыва, дыхание, и смотрел в потолок.</w:t>
      </w:r>
      <w:r w:rsidR="00294384">
        <w:rPr>
          <w:lang w:val="ru-RU"/>
        </w:rPr>
        <w:t xml:space="preserve"> Прожужжала рядом с ухом невидимая муха, я дёрнулся, вскочил с кровати, но ничего не увидел.</w:t>
      </w:r>
    </w:p>
    <w:p w14:paraId="4F78F799" w14:textId="15AFAD8A" w:rsidR="00D61F13" w:rsidRDefault="007A647E" w:rsidP="007A647E">
      <w:pPr>
        <w:rPr>
          <w:lang w:val="ru-RU"/>
        </w:rPr>
      </w:pPr>
      <w:r>
        <w:rPr>
          <w:lang w:val="ru-RU"/>
        </w:rPr>
        <w:t xml:space="preserve">Я принял душ — забрался в узкую кабинку и долго втирал в кожу </w:t>
      </w:r>
      <w:proofErr w:type="spellStart"/>
      <w:r>
        <w:rPr>
          <w:lang w:val="ru-RU"/>
        </w:rPr>
        <w:t>щелочный</w:t>
      </w:r>
      <w:proofErr w:type="spellEnd"/>
      <w:r>
        <w:rPr>
          <w:lang w:val="ru-RU"/>
        </w:rPr>
        <w:t xml:space="preserve"> порошок, который казался ещё более едким, чем на корабле, — и сел у иллюминатора, чтобы полюбоваться планетой, но она уже успела спрятаться в глубокую, словно лежащую складками темноту у орбиты.</w:t>
      </w:r>
    </w:p>
    <w:p w14:paraId="59877B0A" w14:textId="13942DD0" w:rsidR="006C1D8F" w:rsidRDefault="006C1D8F" w:rsidP="007A647E">
      <w:pPr>
        <w:rPr>
          <w:lang w:val="ru-RU"/>
        </w:rPr>
      </w:pPr>
      <w:r>
        <w:rPr>
          <w:lang w:val="ru-RU"/>
        </w:rPr>
        <w:t>Материализовалась назойливая муха, пробежалась по столику и с сердитым жужжанием взвилась в воздух, прежде чем я успел смахнуть её рукой.</w:t>
      </w:r>
    </w:p>
    <w:p w14:paraId="765487E2" w14:textId="326D0780" w:rsidR="00FB144E" w:rsidRDefault="00FB144E" w:rsidP="007A647E">
      <w:pPr>
        <w:rPr>
          <w:lang w:val="ru-RU"/>
        </w:rPr>
      </w:pPr>
      <w:r>
        <w:rPr>
          <w:lang w:val="ru-RU"/>
        </w:rPr>
        <w:t>Затрещал интерком.</w:t>
      </w:r>
    </w:p>
    <w:p w14:paraId="3CF8FA74" w14:textId="36AD1BC4" w:rsidR="00FB144E" w:rsidRDefault="00FB144E" w:rsidP="007A647E">
      <w:pPr>
        <w:rPr>
          <w:lang w:val="ru-RU"/>
        </w:rPr>
      </w:pPr>
      <w:r>
        <w:rPr>
          <w:lang w:val="ru-RU"/>
        </w:rPr>
        <w:t>Я почему-то был уверен, что услышу Веру.</w:t>
      </w:r>
    </w:p>
    <w:p w14:paraId="5C667253" w14:textId="77777777" w:rsidR="00FB144E" w:rsidRDefault="00FB144E" w:rsidP="007A647E">
      <w:pPr>
        <w:rPr>
          <w:lang w:val="ru-RU"/>
        </w:rPr>
      </w:pPr>
      <w:r>
        <w:rPr>
          <w:lang w:val="ru-RU"/>
        </w:rPr>
        <w:t>«Ты там?»</w:t>
      </w:r>
    </w:p>
    <w:p w14:paraId="0578C4DE" w14:textId="2097C49E" w:rsidR="00FB144E" w:rsidRDefault="00FB144E" w:rsidP="007A647E">
      <w:pPr>
        <w:rPr>
          <w:lang w:val="ru-RU"/>
        </w:rPr>
      </w:pPr>
      <w:r>
        <w:rPr>
          <w:lang w:val="ru-RU"/>
        </w:rPr>
        <w:t>«Конечно, ведь я же снял трубку».</w:t>
      </w:r>
    </w:p>
    <w:p w14:paraId="24146562" w14:textId="3F032A35" w:rsidR="00FB144E" w:rsidRDefault="00FB144E" w:rsidP="007A647E">
      <w:pPr>
        <w:rPr>
          <w:lang w:val="ru-RU"/>
        </w:rPr>
      </w:pPr>
      <w:r>
        <w:rPr>
          <w:lang w:val="ru-RU"/>
        </w:rPr>
        <w:t>Но вместо этого по интеркому прозвучал вкрадчивый, с лёгким мелодичным акцентом мужской голос:</w:t>
      </w:r>
    </w:p>
    <w:p w14:paraId="6F121A76" w14:textId="35813BED" w:rsidR="00701F11" w:rsidRDefault="00701F11" w:rsidP="007A647E">
      <w:pPr>
        <w:rPr>
          <w:lang w:val="ru-RU"/>
        </w:rPr>
      </w:pPr>
      <w:r>
        <w:rPr>
          <w:lang w:val="ru-RU"/>
        </w:rPr>
        <w:t>— Олег? Это Арто Марутян. Как ваше самочувствие? Надеюсь, не разбудил?</w:t>
      </w:r>
    </w:p>
    <w:p w14:paraId="0180640E" w14:textId="4A8BBF14" w:rsidR="00011CA7" w:rsidRDefault="00011CA7" w:rsidP="007A647E">
      <w:pPr>
        <w:rPr>
          <w:lang w:val="ru-RU"/>
        </w:rPr>
      </w:pPr>
      <w:r>
        <w:rPr>
          <w:lang w:val="ru-RU"/>
        </w:rPr>
        <w:t>Я подумал, что меня последнее время спрашивают о самочувствии чаще, чем пациентов в больнице.</w:t>
      </w:r>
    </w:p>
    <w:p w14:paraId="5269F865" w14:textId="0AA4BD8E" w:rsidR="00695322" w:rsidRDefault="00695322" w:rsidP="007A647E">
      <w:pPr>
        <w:rPr>
          <w:lang w:val="ru-RU"/>
        </w:rPr>
      </w:pPr>
      <w:r>
        <w:rPr>
          <w:lang w:val="ru-RU"/>
        </w:rPr>
        <w:t>— Всё в порядке. Я уже давно проснулся.</w:t>
      </w:r>
    </w:p>
    <w:p w14:paraId="7FB8C969" w14:textId="20B620BD" w:rsidR="00695322" w:rsidRDefault="00695322" w:rsidP="007A647E">
      <w:pPr>
        <w:rPr>
          <w:lang w:val="ru-RU"/>
        </w:rPr>
      </w:pPr>
      <w:r>
        <w:rPr>
          <w:lang w:val="ru-RU"/>
        </w:rPr>
        <w:t>— Вот и отлично! Отлично! — обрадовался Марутян и вдруг как-то неловко замолчал.</w:t>
      </w:r>
    </w:p>
    <w:p w14:paraId="17CC583D" w14:textId="65D6212D" w:rsidR="00695322" w:rsidRDefault="00695322" w:rsidP="007A647E">
      <w:pPr>
        <w:rPr>
          <w:lang w:val="ru-RU"/>
        </w:rPr>
      </w:pPr>
      <w:r>
        <w:rPr>
          <w:lang w:val="ru-RU"/>
        </w:rPr>
        <w:t>— Мне Сергей Владимирович говорил про лабораторию, — сказал я. — Если скажете, как до вас добраться, я сейчас подойду.</w:t>
      </w:r>
    </w:p>
    <w:p w14:paraId="04D1BD85" w14:textId="39FDDD36" w:rsidR="00695322" w:rsidRDefault="00695322" w:rsidP="007A647E">
      <w:pPr>
        <w:rPr>
          <w:lang w:val="ru-RU"/>
        </w:rPr>
      </w:pPr>
      <w:r>
        <w:rPr>
          <w:lang w:val="ru-RU"/>
        </w:rPr>
        <w:t>— Ну что вы! — прозвенел в трубке голос. — Я тут с вами рядом, в соседнем блоке. Сейчас к вам загляну, если вы не против.</w:t>
      </w:r>
    </w:p>
    <w:p w14:paraId="6690B9F0" w14:textId="75EF08BA" w:rsidR="00695322" w:rsidRDefault="009A6E50" w:rsidP="007A647E">
      <w:pPr>
        <w:rPr>
          <w:lang w:val="ru-RU"/>
        </w:rPr>
      </w:pPr>
      <w:r>
        <w:rPr>
          <w:lang w:val="ru-RU"/>
        </w:rPr>
        <w:t>Я, разумеется, был не против.</w:t>
      </w:r>
    </w:p>
    <w:p w14:paraId="1384CAC0" w14:textId="4FC05847" w:rsidR="009A6E50" w:rsidRDefault="009A6E50" w:rsidP="007A647E">
      <w:pPr>
        <w:rPr>
          <w:lang w:val="ru-RU"/>
        </w:rPr>
      </w:pPr>
      <w:r>
        <w:rPr>
          <w:lang w:val="ru-RU"/>
        </w:rPr>
        <w:t>Марутян появился через несколько минут. Он оказался низким и сутулым, с чёрными, совсем не тронутыми сединой волосами и аккуратной проплешиной, как будто многочисленным морщинам на лбу уже не хватало места, и они продолжили своё нашествия до самого темени.</w:t>
      </w:r>
    </w:p>
    <w:p w14:paraId="34D52DEB" w14:textId="6B55966E" w:rsidR="004B3951" w:rsidRDefault="004B3951" w:rsidP="007A647E">
      <w:pPr>
        <w:rPr>
          <w:lang w:val="ru-RU"/>
        </w:rPr>
      </w:pPr>
      <w:r>
        <w:rPr>
          <w:lang w:val="ru-RU"/>
        </w:rPr>
        <w:t>— Очень рад! — Марутян как-то нервно потряс мою руку. — У нас, так сказать, не так часто бывают гости.</w:t>
      </w:r>
    </w:p>
    <w:p w14:paraId="320892B3" w14:textId="52D62EBF" w:rsidR="004B3951" w:rsidRDefault="004B3951" w:rsidP="007A647E">
      <w:pPr>
        <w:rPr>
          <w:lang w:val="ru-RU"/>
        </w:rPr>
      </w:pPr>
      <w:r>
        <w:rPr>
          <w:lang w:val="ru-RU"/>
        </w:rPr>
        <w:lastRenderedPageBreak/>
        <w:t>Мне послышалась, что проклятая муха ответила ему приветливым жужжанием.</w:t>
      </w:r>
    </w:p>
    <w:p w14:paraId="474CE221" w14:textId="79EF7835" w:rsidR="0042152E" w:rsidRDefault="00155653" w:rsidP="007A647E">
      <w:pPr>
        <w:rPr>
          <w:lang w:val="ru-RU"/>
        </w:rPr>
      </w:pPr>
      <w:r>
        <w:rPr>
          <w:lang w:val="ru-RU"/>
        </w:rPr>
        <w:t>— Ко мне можно просто Арто, давайте обойдёмся без лишних формальностей.</w:t>
      </w:r>
      <w:r w:rsidR="0042152E">
        <w:rPr>
          <w:lang w:val="ru-RU"/>
        </w:rPr>
        <w:t xml:space="preserve"> Мы в лаборатории все друг к другу на «ты».</w:t>
      </w:r>
    </w:p>
    <w:p w14:paraId="70504F72" w14:textId="7AC35985" w:rsidR="0042152E" w:rsidRDefault="0042152E" w:rsidP="007A647E">
      <w:pPr>
        <w:rPr>
          <w:lang w:val="ru-RU"/>
        </w:rPr>
      </w:pPr>
      <w:r>
        <w:rPr>
          <w:lang w:val="ru-RU"/>
        </w:rPr>
        <w:t>— Конечно.</w:t>
      </w:r>
    </w:p>
    <w:p w14:paraId="7F453FCE" w14:textId="57AF4371" w:rsidR="00155653" w:rsidRDefault="0042152E" w:rsidP="007A647E">
      <w:pPr>
        <w:rPr>
          <w:lang w:val="ru-RU"/>
        </w:rPr>
      </w:pPr>
      <w:r>
        <w:rPr>
          <w:lang w:val="ru-RU"/>
        </w:rPr>
        <w:t>Марутян</w:t>
      </w:r>
      <w:r w:rsidR="00155653">
        <w:rPr>
          <w:lang w:val="ru-RU"/>
        </w:rPr>
        <w:t xml:space="preserve"> наконец отпустил мою руку.</w:t>
      </w:r>
    </w:p>
    <w:p w14:paraId="2986BF58" w14:textId="773FF031" w:rsidR="00155653" w:rsidRDefault="00155653" w:rsidP="007A647E">
      <w:pPr>
        <w:rPr>
          <w:lang w:val="ru-RU"/>
        </w:rPr>
      </w:pPr>
      <w:r>
        <w:rPr>
          <w:lang w:val="ru-RU"/>
        </w:rPr>
        <w:t>— Я так понял, я могу помочь с работами в лаборатории, — сказал я.</w:t>
      </w:r>
    </w:p>
    <w:p w14:paraId="5C34DC7D" w14:textId="18E80186" w:rsidR="00155653" w:rsidRPr="00F65C72" w:rsidRDefault="00155653" w:rsidP="007A647E">
      <w:pPr>
        <w:rPr>
          <w:lang w:val="ru-RU"/>
        </w:rPr>
      </w:pPr>
      <w:r>
        <w:rPr>
          <w:lang w:val="ru-RU"/>
        </w:rPr>
        <w:t xml:space="preserve">— Да, это было бы здорово! — закивал Марутян. — Но сначала, — он встряхнул запястьем с часами, — завтрак! </w:t>
      </w:r>
      <w:r w:rsidR="00A84FF7">
        <w:rPr>
          <w:lang w:val="ru-RU"/>
        </w:rPr>
        <w:t>Самый, так сказать, важный приём пищи в течение дня!</w:t>
      </w:r>
    </w:p>
    <w:p w14:paraId="014BC6BA" w14:textId="4288B029" w:rsidR="0049068C" w:rsidRDefault="0049068C" w:rsidP="007A647E">
      <w:pPr>
        <w:rPr>
          <w:lang w:val="ru-RU"/>
        </w:rPr>
      </w:pPr>
      <w:r>
        <w:rPr>
          <w:lang w:val="ru-RU"/>
        </w:rPr>
        <w:t>В столовой в такой час никого, кроме нас, не оказалось. Предложенные в аппарате завтраки отличались, такое впечатление, лишь разными пищевыми красителями для похожей на клейстер субстанции, и я выбрал наугад, как в лотерее. Марутян же взял некую белую массу под названием «суфле» — и непременную чашку кофе.</w:t>
      </w:r>
    </w:p>
    <w:p w14:paraId="37ACAF00" w14:textId="2618E380" w:rsidR="0049068C" w:rsidRDefault="0049068C" w:rsidP="007A647E">
      <w:pPr>
        <w:rPr>
          <w:lang w:val="ru-RU"/>
        </w:rPr>
      </w:pPr>
      <w:r>
        <w:rPr>
          <w:lang w:val="ru-RU"/>
        </w:rPr>
        <w:t>Он сидел, блаженно зажмурившись, и потягивал носом поднимающийся над чашкой пар.</w:t>
      </w:r>
    </w:p>
    <w:p w14:paraId="5C8CA418" w14:textId="24508350" w:rsidR="0049068C" w:rsidRDefault="0049068C" w:rsidP="007A647E">
      <w:pPr>
        <w:rPr>
          <w:lang w:val="ru-RU"/>
        </w:rPr>
      </w:pPr>
      <w:r>
        <w:rPr>
          <w:lang w:val="ru-RU"/>
        </w:rPr>
        <w:t>— Обожаю кофе! — сказал он. — Моя, так сказать, маленькая слабость. А может, и не очень маленькая. — Марутян кашлянул, изобразив смущённый смешок. — Пришлось несколько месяцев жить без кофе. Представляешь, Олег? Для старого наркомана вроде меня — это суровое испытание!</w:t>
      </w:r>
    </w:p>
    <w:p w14:paraId="4F2CDF09" w14:textId="4AC4B8E8" w:rsidR="0049068C" w:rsidRDefault="0049068C" w:rsidP="007A647E">
      <w:pPr>
        <w:rPr>
          <w:lang w:val="ru-RU"/>
        </w:rPr>
      </w:pPr>
      <w:r>
        <w:rPr>
          <w:lang w:val="ru-RU"/>
        </w:rPr>
        <w:t>— Как же так вышло? — без интереса спросил я.</w:t>
      </w:r>
    </w:p>
    <w:p w14:paraId="4515B552" w14:textId="40365EFA" w:rsidR="0049068C" w:rsidRDefault="0049068C" w:rsidP="007A647E">
      <w:pPr>
        <w:rPr>
          <w:lang w:val="ru-RU"/>
        </w:rPr>
      </w:pPr>
      <w:r>
        <w:rPr>
          <w:lang w:val="ru-RU"/>
        </w:rPr>
        <w:t>— О</w:t>
      </w:r>
      <w:r w:rsidR="008A28D3">
        <w:rPr>
          <w:lang w:val="ru-RU"/>
        </w:rPr>
        <w:t>х</w:t>
      </w:r>
      <w:r>
        <w:rPr>
          <w:lang w:val="ru-RU"/>
        </w:rPr>
        <w:t xml:space="preserve">, </w:t>
      </w:r>
      <w:r w:rsidR="008A28D3">
        <w:rPr>
          <w:lang w:val="ru-RU"/>
        </w:rPr>
        <w:t>Олег</w:t>
      </w:r>
      <w:r>
        <w:rPr>
          <w:lang w:val="ru-RU"/>
        </w:rPr>
        <w:t>! — Марутян пригубил кофе и облизнул губы. — Я и сам поражаюсь! Закончились запасы, не рассчитали что-то в центре.</w:t>
      </w:r>
      <w:r w:rsidR="00887D7D">
        <w:rPr>
          <w:lang w:val="ru-RU"/>
        </w:rPr>
        <w:t xml:space="preserve"> Космически</w:t>
      </w:r>
      <w:r w:rsidR="0024105F">
        <w:rPr>
          <w:lang w:val="ru-RU"/>
        </w:rPr>
        <w:t>е</w:t>
      </w:r>
      <w:r w:rsidR="00887D7D">
        <w:rPr>
          <w:lang w:val="ru-RU"/>
        </w:rPr>
        <w:t xml:space="preserve"> полёты мы рассчитывать</w:t>
      </w:r>
      <w:r w:rsidR="0024105F">
        <w:rPr>
          <w:lang w:val="ru-RU"/>
        </w:rPr>
        <w:t>,</w:t>
      </w:r>
      <w:r w:rsidR="00887D7D">
        <w:rPr>
          <w:lang w:val="ru-RU"/>
        </w:rPr>
        <w:t xml:space="preserve"> значит</w:t>
      </w:r>
      <w:r w:rsidR="0024105F">
        <w:rPr>
          <w:lang w:val="ru-RU"/>
        </w:rPr>
        <w:t>,</w:t>
      </w:r>
      <w:r w:rsidR="00887D7D">
        <w:rPr>
          <w:lang w:val="ru-RU"/>
        </w:rPr>
        <w:t xml:space="preserve"> умеем, а запасы кофе — нет. Ох, — он качнул головой, — была бы моя власть, я бы поднял этот вопрос на партийной деке! Для нас, учёных, исследователей на самом, можно сказать, краю мира…</w:t>
      </w:r>
    </w:p>
    <w:p w14:paraId="5DFBC123" w14:textId="12B27C78" w:rsidR="00887D7D" w:rsidRDefault="00887D7D" w:rsidP="007A647E">
      <w:pPr>
        <w:rPr>
          <w:lang w:val="ru-RU"/>
        </w:rPr>
      </w:pPr>
      <w:r>
        <w:rPr>
          <w:lang w:val="ru-RU"/>
        </w:rPr>
        <w:t>Марутян вдруг замолчал — его рука с пластиковой чашк</w:t>
      </w:r>
      <w:r w:rsidR="00BF7936">
        <w:rPr>
          <w:lang w:val="ru-RU"/>
        </w:rPr>
        <w:t>ой</w:t>
      </w:r>
      <w:r>
        <w:rPr>
          <w:lang w:val="ru-RU"/>
        </w:rPr>
        <w:t xml:space="preserve"> замерла у сизых, как у утопленника, губ, а глаза застыли и остекленели, словно он увидел у меня за спиной то, что невозможно даже представить за тысячу световых лет от Земли.</w:t>
      </w:r>
      <w:r w:rsidR="008A28D3">
        <w:rPr>
          <w:lang w:val="ru-RU"/>
        </w:rPr>
        <w:t xml:space="preserve"> </w:t>
      </w:r>
      <w:r w:rsidR="00BF7936">
        <w:rPr>
          <w:lang w:val="ru-RU"/>
        </w:rPr>
        <w:t>Вроде мух в жилом модуле.</w:t>
      </w:r>
    </w:p>
    <w:p w14:paraId="7999A1D2" w14:textId="7ADC20C6" w:rsidR="008A28D3" w:rsidRDefault="008A28D3" w:rsidP="007A647E">
      <w:pPr>
        <w:rPr>
          <w:lang w:val="ru-RU"/>
        </w:rPr>
      </w:pPr>
      <w:r>
        <w:rPr>
          <w:lang w:val="ru-RU"/>
        </w:rPr>
        <w:t>Я посмотрел через плечо. В столовой никого не было.</w:t>
      </w:r>
    </w:p>
    <w:p w14:paraId="6B6676A3" w14:textId="107A6FBD" w:rsidR="00887D7D" w:rsidRDefault="00A7765E" w:rsidP="007A647E">
      <w:pPr>
        <w:rPr>
          <w:lang w:val="ru-RU"/>
        </w:rPr>
      </w:pPr>
      <w:r>
        <w:rPr>
          <w:lang w:val="ru-RU"/>
        </w:rPr>
        <w:t>— Извини. — Марутян поставил чашку и собрал пальцами на лбу причудливый узор из морщин. — Работы последнее время очень много. Я, сказать постоянно, в ней.</w:t>
      </w:r>
    </w:p>
    <w:p w14:paraId="372A8BC8" w14:textId="5E09785E" w:rsidR="00A7765E" w:rsidRDefault="00877618" w:rsidP="007A647E">
      <w:pPr>
        <w:rPr>
          <w:lang w:val="ru-RU"/>
        </w:rPr>
      </w:pPr>
      <w:r>
        <w:rPr>
          <w:lang w:val="ru-RU"/>
        </w:rPr>
        <w:t>Марутян кисло улыбнулся.</w:t>
      </w:r>
    </w:p>
    <w:p w14:paraId="52177D11" w14:textId="0CA1DE00" w:rsidR="00877618" w:rsidRDefault="00877618" w:rsidP="007A647E">
      <w:pPr>
        <w:rPr>
          <w:lang w:val="ru-RU"/>
        </w:rPr>
      </w:pPr>
      <w:r>
        <w:rPr>
          <w:lang w:val="ru-RU"/>
        </w:rPr>
        <w:t>— Понимаю.</w:t>
      </w:r>
    </w:p>
    <w:p w14:paraId="6242A387" w14:textId="5407CFCD" w:rsidR="0024105F" w:rsidRDefault="00A06206" w:rsidP="007A647E">
      <w:pPr>
        <w:rPr>
          <w:lang w:val="ru-RU"/>
        </w:rPr>
      </w:pPr>
      <w:r>
        <w:rPr>
          <w:lang w:val="ru-RU"/>
        </w:rPr>
        <w:t xml:space="preserve">— Как устроился на станции? Я здесь давно уже, так что смутно помню все эти </w:t>
      </w:r>
      <w:proofErr w:type="spellStart"/>
      <w:r>
        <w:rPr>
          <w:lang w:val="ru-RU"/>
        </w:rPr>
        <w:t>бранки</w:t>
      </w:r>
      <w:proofErr w:type="spellEnd"/>
      <w:r>
        <w:rPr>
          <w:lang w:val="ru-RU"/>
        </w:rPr>
        <w:t xml:space="preserve"> и переходы. Кажется, закрыл на Земле глаза, и вот я уже здесь. В одной руке — кофе, а в другой…</w:t>
      </w:r>
    </w:p>
    <w:p w14:paraId="1FC9E888" w14:textId="75F0FA21" w:rsidR="00A06206" w:rsidRDefault="00A06206" w:rsidP="007A647E">
      <w:pPr>
        <w:rPr>
          <w:lang w:val="ru-RU"/>
        </w:rPr>
      </w:pPr>
      <w:r>
        <w:rPr>
          <w:lang w:val="ru-RU"/>
        </w:rPr>
        <w:lastRenderedPageBreak/>
        <w:t>Он нахмурился, пытаясь сообразить, что же держит другой рукой.</w:t>
      </w:r>
    </w:p>
    <w:p w14:paraId="70BE3636" w14:textId="5DD40B49" w:rsidR="00FB232A" w:rsidRDefault="00FB232A" w:rsidP="007A647E">
      <w:pPr>
        <w:rPr>
          <w:lang w:val="ru-RU"/>
        </w:rPr>
      </w:pPr>
      <w:r>
        <w:rPr>
          <w:lang w:val="ru-RU"/>
        </w:rPr>
        <w:t xml:space="preserve">— Потихоньку осваиваюсь, — сказал я. </w:t>
      </w:r>
      <w:r w:rsidR="005D3BC9">
        <w:rPr>
          <w:lang w:val="ru-RU"/>
        </w:rPr>
        <w:t xml:space="preserve">— </w:t>
      </w:r>
      <w:r w:rsidR="00D84714">
        <w:rPr>
          <w:lang w:val="ru-RU"/>
        </w:rPr>
        <w:t>Интересная у вас станция. Такая огромная после «Грозного». Я даже не против провести здесь больше запланированных двух недель.</w:t>
      </w:r>
    </w:p>
    <w:p w14:paraId="4EF83AE9" w14:textId="24B489DD" w:rsidR="008A28D3" w:rsidRDefault="008A28D3" w:rsidP="007A647E">
      <w:pPr>
        <w:rPr>
          <w:lang w:val="ru-RU"/>
        </w:rPr>
      </w:pPr>
      <w:r>
        <w:rPr>
          <w:lang w:val="ru-RU"/>
        </w:rPr>
        <w:t>— Вот и отлично, Олег! Тебе-то, наверное, всё же попроще будет. Постоянно, можно сказать, бороздишь изнанку вселенной. А вот лабораторные крысы, — Марутян хихикнул, — вроде меня</w:t>
      </w:r>
      <w:r w:rsidR="00DB1563">
        <w:rPr>
          <w:lang w:val="ru-RU"/>
        </w:rPr>
        <w:t>,</w:t>
      </w:r>
      <w:r>
        <w:rPr>
          <w:lang w:val="ru-RU"/>
        </w:rPr>
        <w:t xml:space="preserve"> часто жалуются.</w:t>
      </w:r>
      <w:r w:rsidR="00DB1563">
        <w:rPr>
          <w:lang w:val="ru-RU"/>
        </w:rPr>
        <w:t xml:space="preserve"> У кого-то даже галлюцинации были.</w:t>
      </w:r>
    </w:p>
    <w:p w14:paraId="16DF1944" w14:textId="05F4F2C9" w:rsidR="00C130F4" w:rsidRDefault="00C130F4" w:rsidP="007A647E">
      <w:pPr>
        <w:rPr>
          <w:lang w:val="ru-RU"/>
        </w:rPr>
      </w:pPr>
      <w:r>
        <w:rPr>
          <w:lang w:val="ru-RU"/>
        </w:rPr>
        <w:t>Галлюцинации.</w:t>
      </w:r>
      <w:r w:rsidR="00C4074F">
        <w:rPr>
          <w:lang w:val="ru-RU"/>
        </w:rPr>
        <w:t xml:space="preserve"> Я отпил из чашки, проглотил слегка остывшую кофейную горечь и — решился.</w:t>
      </w:r>
    </w:p>
    <w:p w14:paraId="64B3FE61" w14:textId="7A77D08C" w:rsidR="00C4074F" w:rsidRDefault="00D529E9" w:rsidP="007A647E">
      <w:pPr>
        <w:rPr>
          <w:lang w:val="ru-RU"/>
        </w:rPr>
      </w:pPr>
      <w:r>
        <w:rPr>
          <w:lang w:val="ru-RU"/>
        </w:rPr>
        <w:t>— Даже не знаю, как сказать, — начал я, — но дело в том, что я иногда вижу в своём жилом модулей муху. Обычную земную муху. Даже пытался её поймать.</w:t>
      </w:r>
    </w:p>
    <w:p w14:paraId="3B6729D4" w14:textId="355D4662" w:rsidR="00425C6E" w:rsidRDefault="00425C6E" w:rsidP="007A647E">
      <w:pPr>
        <w:rPr>
          <w:lang w:val="ru-RU"/>
        </w:rPr>
      </w:pPr>
      <w:r>
        <w:rPr>
          <w:lang w:val="ru-RU"/>
        </w:rPr>
        <w:t>Марутян опять смотрел в пустоту застывшим взглядом. Казалось, он отключился, как сбоящий аппарат.</w:t>
      </w:r>
    </w:p>
    <w:p w14:paraId="2818AE69" w14:textId="7CA37C2C" w:rsidR="00425C6E" w:rsidRDefault="00425C6E" w:rsidP="007A647E">
      <w:pPr>
        <w:rPr>
          <w:lang w:val="ru-RU"/>
        </w:rPr>
      </w:pPr>
      <w:r>
        <w:rPr>
          <w:lang w:val="ru-RU"/>
        </w:rPr>
        <w:t xml:space="preserve">— Мух, да… — Марутян несколько раз моргнул, как бы пытаясь сфокусировать на моём лице, потом посмотрел на контейнер с суфле и стал быстро помешивать его ложкой, точно сбивал в ступке яйца. — Одна из загадок нашей станции! Уже не один </w:t>
      </w:r>
      <w:r w:rsidR="005B1CDF">
        <w:rPr>
          <w:lang w:val="ru-RU"/>
        </w:rPr>
        <w:t>месяц</w:t>
      </w:r>
      <w:r>
        <w:rPr>
          <w:lang w:val="ru-RU"/>
        </w:rPr>
        <w:t xml:space="preserve"> пытаемся разобраться и, как видишь, безрезультатно.</w:t>
      </w:r>
    </w:p>
    <w:p w14:paraId="103004A4" w14:textId="1B41BCF6" w:rsidR="00425C6E" w:rsidRDefault="00425C6E" w:rsidP="007A647E">
      <w:pPr>
        <w:rPr>
          <w:lang w:val="ru-RU"/>
        </w:rPr>
      </w:pPr>
      <w:r>
        <w:rPr>
          <w:lang w:val="ru-RU"/>
        </w:rPr>
        <w:t>— На «Заре» действительно есть мухи?</w:t>
      </w:r>
    </w:p>
    <w:p w14:paraId="0A67371A" w14:textId="43981E2E" w:rsidR="00425C6E" w:rsidRDefault="00425C6E" w:rsidP="007A647E">
      <w:pPr>
        <w:rPr>
          <w:lang w:val="ru-RU"/>
        </w:rPr>
      </w:pPr>
      <w:r>
        <w:rPr>
          <w:lang w:val="ru-RU"/>
        </w:rPr>
        <w:t>— Да. — Марутян проглотил полную ложку суфле и втянул щёки, словно весь его рот свело от кислоты. — Я думаю, их завезли вместе с продовольствием на одном из рейсов. Ну знаешь, эти, — он сделал двумя пальцами жест, обычно означающий малую толику чего-то, — яйца или личинки. Очередная, так сказать, ошибка нашей службы космической доставки. Вроде того, как мы до недавнего времени сидели без кофе.</w:t>
      </w:r>
    </w:p>
    <w:p w14:paraId="09CA839B" w14:textId="6B18AB7C" w:rsidR="005C6FB3" w:rsidRDefault="005C6FB3" w:rsidP="007A647E">
      <w:pPr>
        <w:rPr>
          <w:lang w:val="ru-RU"/>
        </w:rPr>
      </w:pPr>
      <w:r>
        <w:rPr>
          <w:lang w:val="ru-RU"/>
        </w:rPr>
        <w:t>Он скосил глаза на свою чашку, схватил её и сделал жадный глоток, словно боялся, что кофе в любой момент может исчезнуть.</w:t>
      </w:r>
    </w:p>
    <w:p w14:paraId="23E7E833" w14:textId="5F271949" w:rsidR="00AF74B5" w:rsidRPr="00F65C72" w:rsidRDefault="00AF74B5" w:rsidP="007A647E">
      <w:pPr>
        <w:rPr>
          <w:lang w:val="ru-RU"/>
        </w:rPr>
      </w:pPr>
      <w:r>
        <w:rPr>
          <w:lang w:val="ru-RU"/>
        </w:rPr>
        <w:t>— Но как это вообще возможно? — спросил я. — Всё же должно тщательно проверяться.</w:t>
      </w:r>
    </w:p>
    <w:p w14:paraId="2EB16C8D" w14:textId="7D877B14" w:rsidR="0077399C" w:rsidRDefault="0077399C" w:rsidP="007A647E">
      <w:pPr>
        <w:rPr>
          <w:lang w:val="ru-RU"/>
        </w:rPr>
      </w:pPr>
      <w:r w:rsidRPr="0077399C">
        <w:rPr>
          <w:lang w:val="ru-RU"/>
        </w:rPr>
        <w:t xml:space="preserve">— </w:t>
      </w:r>
      <w:r>
        <w:rPr>
          <w:lang w:val="ru-RU"/>
        </w:rPr>
        <w:t>А мы-т</w:t>
      </w:r>
      <w:r w:rsidR="00F65C72">
        <w:rPr>
          <w:lang w:val="ru-RU"/>
        </w:rPr>
        <w:t>о к</w:t>
      </w:r>
      <w:r>
        <w:rPr>
          <w:lang w:val="ru-RU"/>
        </w:rPr>
        <w:t>ак удивлены! — заиграл морщинами на лбу Марутян. — Я бы сам не поверил, если бы не увидел. Вот что надо, на самом деле, на деке поднимать. Жалобы мы, конечно, писали, но толку? Надеюсь, новых мух хотя бы не привозят.</w:t>
      </w:r>
    </w:p>
    <w:p w14:paraId="57D389BA" w14:textId="70B88F7B" w:rsidR="001F3B56" w:rsidRDefault="005959F0" w:rsidP="007A647E">
      <w:pPr>
        <w:rPr>
          <w:lang w:val="ru-RU"/>
        </w:rPr>
      </w:pPr>
      <w:r>
        <w:rPr>
          <w:lang w:val="ru-RU"/>
        </w:rPr>
        <w:t>Он издал гортанный хрип, то ли пытаясь прочистить горло, то ли изображая усмешку.</w:t>
      </w:r>
      <w:r w:rsidR="001F3B56">
        <w:rPr>
          <w:lang w:val="ru-RU"/>
        </w:rPr>
        <w:t xml:space="preserve"> Эта новость взбодрила меня куда лучше, горклого кофе. Значит, муха не моё наваждение.</w:t>
      </w:r>
    </w:p>
    <w:p w14:paraId="0E3BEF5C" w14:textId="3239795F" w:rsidR="00762216" w:rsidRDefault="00762216" w:rsidP="007A647E">
      <w:pPr>
        <w:rPr>
          <w:lang w:val="ru-RU"/>
        </w:rPr>
      </w:pPr>
      <w:r>
        <w:rPr>
          <w:lang w:val="ru-RU"/>
        </w:rPr>
        <w:t>— Неужели не получается их как-нибудь вывести?</w:t>
      </w:r>
    </w:p>
    <w:p w14:paraId="54D8EAB8" w14:textId="668C3A5B" w:rsidR="00791B3A" w:rsidRPr="0077399C" w:rsidRDefault="00791B3A" w:rsidP="007A647E">
      <w:pPr>
        <w:rPr>
          <w:lang w:val="ru-RU"/>
        </w:rPr>
      </w:pPr>
      <w:r>
        <w:rPr>
          <w:lang w:val="ru-RU"/>
        </w:rPr>
        <w:lastRenderedPageBreak/>
        <w:t>— А они прячутся! Летают, видимо, через воздуховоды. Не смотрел, Олег, старые космические ужасы? Там тоже чудовища, одержимые истреблением всего рода людского, любили по воздуховодам передвигаться. Но, к счастью, мухи пока нашей жизни не угрожают. Да и бороться с ними куда проще.</w:t>
      </w:r>
    </w:p>
    <w:p w14:paraId="3BFA1E62" w14:textId="18907DC4" w:rsidR="008A28D3" w:rsidRDefault="002E7E23" w:rsidP="007A647E">
      <w:pPr>
        <w:rPr>
          <w:lang w:val="ru-RU"/>
        </w:rPr>
      </w:pPr>
      <w:r>
        <w:rPr>
          <w:lang w:val="ru-RU"/>
        </w:rPr>
        <w:t>— И как бороться? Есть средства от них?</w:t>
      </w:r>
    </w:p>
    <w:p w14:paraId="74040F48" w14:textId="54F2E079" w:rsidR="002E7E23" w:rsidRDefault="002E7E23" w:rsidP="007A647E">
      <w:pPr>
        <w:rPr>
          <w:lang w:val="ru-RU"/>
        </w:rPr>
      </w:pPr>
      <w:r>
        <w:rPr>
          <w:lang w:val="ru-RU"/>
        </w:rPr>
        <w:t>— Конечно! Старое-доброе! — оскалился Марутян. — Липучка!</w:t>
      </w:r>
    </w:p>
    <w:p w14:paraId="7E9F5B2F" w14:textId="5E4B52AC" w:rsidR="00FA1F65" w:rsidRDefault="00FA1F65" w:rsidP="007A647E">
      <w:pPr>
        <w:rPr>
          <w:lang w:val="ru-RU"/>
        </w:rPr>
      </w:pPr>
      <w:r>
        <w:rPr>
          <w:lang w:val="ru-RU"/>
        </w:rPr>
        <w:t>В лабораторию он не торопился. Налил себе ещё чашечку кофе и вальяжно откинулся на спинку стула. Над головой сердито постукивали часы.</w:t>
      </w:r>
    </w:p>
    <w:p w14:paraId="0B9689E4" w14:textId="73A2DC9E" w:rsidR="00FA1F65" w:rsidRDefault="00FA1F65" w:rsidP="007A647E">
      <w:pPr>
        <w:rPr>
          <w:lang w:val="ru-RU"/>
        </w:rPr>
      </w:pPr>
      <w:r>
        <w:rPr>
          <w:lang w:val="ru-RU"/>
        </w:rPr>
        <w:t>— Неужели, Олег, тебя только мухи интересуют? — спросил Марутян. — Я, признаться, ожидал немного других вопросов. — Он пригнулся ко мне, едва не расплескав на рукав кофе. — Ты же в курсе, чем занимается моя лаборатория?</w:t>
      </w:r>
    </w:p>
    <w:p w14:paraId="1987D5FA" w14:textId="4BDE91C4" w:rsidR="008A329A" w:rsidRDefault="008A329A" w:rsidP="007A647E">
      <w:pPr>
        <w:rPr>
          <w:lang w:val="ru-RU"/>
        </w:rPr>
      </w:pPr>
      <w:r>
        <w:rPr>
          <w:lang w:val="ru-RU"/>
        </w:rPr>
        <w:t>— Про нуболидов слышал, — сказал я. — Но пока не знаю, о чём спросить.</w:t>
      </w:r>
    </w:p>
    <w:p w14:paraId="51DB6C52" w14:textId="32262053" w:rsidR="008A329A" w:rsidRDefault="008A329A" w:rsidP="007A647E">
      <w:pPr>
        <w:rPr>
          <w:lang w:val="ru-RU"/>
        </w:rPr>
      </w:pPr>
      <w:r>
        <w:rPr>
          <w:lang w:val="ru-RU"/>
        </w:rPr>
        <w:t>— Понимаю, понимаю, — кивнул Марутян. — Не все готовы к таким впечатлениям. Некоторые, помнится, вообще боялись на них смотреть, как будто это может разрушить что-то в их мировосприятии. Ты Олег, надеюсь, не из таких? Не боишься?</w:t>
      </w:r>
    </w:p>
    <w:p w14:paraId="7E61F3F8" w14:textId="71C15FB3" w:rsidR="00BF5BBF" w:rsidRDefault="00BF5BBF" w:rsidP="007A647E">
      <w:pPr>
        <w:rPr>
          <w:lang w:val="ru-RU"/>
        </w:rPr>
      </w:pPr>
      <w:r>
        <w:rPr>
          <w:lang w:val="ru-RU"/>
        </w:rPr>
        <w:t>Я и сам не понимал, боюсь я или нет.</w:t>
      </w:r>
    </w:p>
    <w:p w14:paraId="1881B744" w14:textId="6BD08861" w:rsidR="00F01DEA" w:rsidRDefault="00F01DEA" w:rsidP="007A647E">
      <w:pPr>
        <w:rPr>
          <w:lang w:val="ru-RU"/>
        </w:rPr>
      </w:pPr>
      <w:r>
        <w:rPr>
          <w:lang w:val="ru-RU"/>
        </w:rPr>
        <w:t xml:space="preserve">Мы наконец закончили с завтраком и </w:t>
      </w:r>
      <w:r w:rsidR="00607930">
        <w:rPr>
          <w:lang w:val="ru-RU"/>
        </w:rPr>
        <w:t>поднялись</w:t>
      </w:r>
      <w:r>
        <w:rPr>
          <w:lang w:val="ru-RU"/>
        </w:rPr>
        <w:t xml:space="preserve"> на верхн</w:t>
      </w:r>
      <w:r w:rsidR="00607930">
        <w:rPr>
          <w:lang w:val="ru-RU"/>
        </w:rPr>
        <w:t>ий</w:t>
      </w:r>
      <w:r>
        <w:rPr>
          <w:lang w:val="ru-RU"/>
        </w:rPr>
        <w:t xml:space="preserve"> уров</w:t>
      </w:r>
      <w:r w:rsidR="00607930">
        <w:rPr>
          <w:lang w:val="ru-RU"/>
        </w:rPr>
        <w:t>е</w:t>
      </w:r>
      <w:r>
        <w:rPr>
          <w:lang w:val="ru-RU"/>
        </w:rPr>
        <w:t>н</w:t>
      </w:r>
      <w:r w:rsidR="00607930">
        <w:rPr>
          <w:lang w:val="ru-RU"/>
        </w:rPr>
        <w:t>ь</w:t>
      </w:r>
      <w:r>
        <w:rPr>
          <w:lang w:val="ru-RU"/>
        </w:rPr>
        <w:t>.</w:t>
      </w:r>
      <w:r w:rsidR="00E6524B">
        <w:rPr>
          <w:lang w:val="ru-RU"/>
        </w:rPr>
        <w:t xml:space="preserve"> </w:t>
      </w:r>
      <w:r w:rsidR="00607930">
        <w:rPr>
          <w:lang w:val="ru-RU"/>
        </w:rPr>
        <w:t xml:space="preserve">В честь начала рабочего дня в иллюминаторы </w:t>
      </w:r>
      <w:r w:rsidR="00503CC5">
        <w:rPr>
          <w:lang w:val="ru-RU"/>
        </w:rPr>
        <w:t>пробивалось неожиданно много света, точно местная звезда впервые поднялась из-за чёрного горизонта.</w:t>
      </w:r>
      <w:r w:rsidR="00A45ABA">
        <w:rPr>
          <w:lang w:val="ru-RU"/>
        </w:rPr>
        <w:t xml:space="preserve"> Станция уже </w:t>
      </w:r>
      <w:r w:rsidR="00DD0104">
        <w:rPr>
          <w:lang w:val="ru-RU"/>
        </w:rPr>
        <w:t xml:space="preserve">не </w:t>
      </w:r>
      <w:r w:rsidR="00A45ABA">
        <w:rPr>
          <w:lang w:val="ru-RU"/>
        </w:rPr>
        <w:t xml:space="preserve">выглядела вымершей. По пути нам встречались другие обитатели, и Марутян приветствовал каждого арлекинской улыбкой, а мужчин </w:t>
      </w:r>
      <w:r w:rsidR="00240321">
        <w:rPr>
          <w:lang w:val="ru-RU"/>
        </w:rPr>
        <w:t xml:space="preserve">ещё и </w:t>
      </w:r>
      <w:r w:rsidR="00A45ABA">
        <w:rPr>
          <w:lang w:val="ru-RU"/>
        </w:rPr>
        <w:t>яростно тряс за руку</w:t>
      </w:r>
      <w:r w:rsidR="00240321">
        <w:rPr>
          <w:lang w:val="ru-RU"/>
        </w:rPr>
        <w:t>.</w:t>
      </w:r>
    </w:p>
    <w:p w14:paraId="20962F6E" w14:textId="107B6130" w:rsidR="00607930" w:rsidRDefault="00607930" w:rsidP="007A647E">
      <w:pPr>
        <w:rPr>
          <w:lang w:val="ru-RU"/>
        </w:rPr>
      </w:pPr>
      <w:r>
        <w:rPr>
          <w:lang w:val="ru-RU"/>
        </w:rPr>
        <w:t xml:space="preserve">— </w:t>
      </w:r>
      <w:r w:rsidR="00DD0104">
        <w:rPr>
          <w:lang w:val="ru-RU"/>
        </w:rPr>
        <w:t>Кстати, совсем забыл! — сказал он, когда мы подошли к гермодвери, и выразительно заиграл бровями, как иллюзионист перед своим коронным трюком. — У нас в лаборатории — главная достопримечательность станции!</w:t>
      </w:r>
    </w:p>
    <w:p w14:paraId="143E9874" w14:textId="13776903" w:rsidR="00934A8C" w:rsidRDefault="00934A8C" w:rsidP="007A647E">
      <w:pPr>
        <w:rPr>
          <w:lang w:val="ru-RU"/>
        </w:rPr>
      </w:pPr>
      <w:r>
        <w:rPr>
          <w:lang w:val="ru-RU"/>
        </w:rPr>
        <w:t>— Главная достопримечательность? — спросил я.</w:t>
      </w:r>
    </w:p>
    <w:p w14:paraId="1F46BAD8" w14:textId="03A2A933" w:rsidR="00DB7F34" w:rsidRDefault="00DB7F34" w:rsidP="007A647E">
      <w:pPr>
        <w:rPr>
          <w:lang w:val="ru-RU"/>
        </w:rPr>
      </w:pPr>
      <w:r>
        <w:rPr>
          <w:lang w:val="ru-RU"/>
        </w:rPr>
        <w:t>Марутян вместо ответа открыл дверь.</w:t>
      </w:r>
      <w:r w:rsidR="00395CE7">
        <w:rPr>
          <w:lang w:val="ru-RU"/>
        </w:rPr>
        <w:t xml:space="preserve"> Я прикрылся ладонью и застыл у входа, словно окаменел от пролившегося в коридор синего света.</w:t>
      </w:r>
    </w:p>
    <w:p w14:paraId="7C3F4096" w14:textId="0DCDEBAD" w:rsidR="00395CE7" w:rsidRDefault="00395CE7" w:rsidP="007A647E">
      <w:pPr>
        <w:rPr>
          <w:lang w:val="ru-RU"/>
        </w:rPr>
      </w:pPr>
      <w:r>
        <w:rPr>
          <w:lang w:val="ru-RU"/>
        </w:rPr>
        <w:t xml:space="preserve">— Ну что же ты, Олег? — ухмыльнулся Марутян. — </w:t>
      </w:r>
      <w:r w:rsidR="002D4F86">
        <w:rPr>
          <w:lang w:val="ru-RU"/>
        </w:rPr>
        <w:t>Так сказать, з</w:t>
      </w:r>
      <w:r>
        <w:rPr>
          <w:lang w:val="ru-RU"/>
        </w:rPr>
        <w:t>аходи, не бойся! Это пока ещё не нуболиды!</w:t>
      </w:r>
    </w:p>
    <w:p w14:paraId="2476FD25" w14:textId="4005F479" w:rsidR="000175C8" w:rsidRDefault="000175C8" w:rsidP="007A647E">
      <w:pPr>
        <w:rPr>
          <w:lang w:val="ru-RU"/>
        </w:rPr>
      </w:pPr>
      <w:r>
        <w:rPr>
          <w:lang w:val="ru-RU"/>
        </w:rPr>
        <w:t xml:space="preserve">Я оказался в пустом зале — называть его отсеком </w:t>
      </w:r>
      <w:r w:rsidR="004C509A">
        <w:rPr>
          <w:lang w:val="ru-RU"/>
        </w:rPr>
        <w:t>было бы</w:t>
      </w:r>
      <w:r>
        <w:rPr>
          <w:lang w:val="ru-RU"/>
        </w:rPr>
        <w:t xml:space="preserve"> святотатством, — </w:t>
      </w:r>
      <w:r w:rsidR="004C509A">
        <w:rPr>
          <w:lang w:val="ru-RU"/>
        </w:rPr>
        <w:t>с</w:t>
      </w:r>
      <w:r>
        <w:rPr>
          <w:lang w:val="ru-RU"/>
        </w:rPr>
        <w:t xml:space="preserve"> широким панорамным иллюминатором, напоминающим фонарь на «Грозном».</w:t>
      </w:r>
      <w:r w:rsidR="004C509A">
        <w:rPr>
          <w:lang w:val="ru-RU"/>
        </w:rPr>
        <w:t xml:space="preserve"> Электрический свет приглушили, но яростно</w:t>
      </w:r>
      <w:r w:rsidR="009D02C4">
        <w:rPr>
          <w:lang w:val="ru-RU"/>
        </w:rPr>
        <w:t>е</w:t>
      </w:r>
      <w:r w:rsidR="004C509A">
        <w:rPr>
          <w:lang w:val="ru-RU"/>
        </w:rPr>
        <w:t xml:space="preserve"> </w:t>
      </w:r>
      <w:r w:rsidR="009D02C4">
        <w:rPr>
          <w:lang w:val="ru-RU"/>
        </w:rPr>
        <w:t>сияние всё равно едва не сбивало с ног. Весь иллюминатор до самых краёв заполнял огромный облачный океан, словно мы не плыли по орбите, а падали в лазоревую бездну.</w:t>
      </w:r>
    </w:p>
    <w:p w14:paraId="4484E686" w14:textId="29AC50D8" w:rsidR="009D02C4" w:rsidRDefault="009D02C4" w:rsidP="007A647E">
      <w:pPr>
        <w:rPr>
          <w:lang w:val="ru-RU"/>
        </w:rPr>
      </w:pPr>
      <w:r>
        <w:rPr>
          <w:lang w:val="ru-RU"/>
        </w:rPr>
        <w:t>Марутян что-то говорил, но я не слышал — в ушах гудело, как после контузии.</w:t>
      </w:r>
    </w:p>
    <w:p w14:paraId="4B3769A9" w14:textId="21396AAE" w:rsidR="009D02C4" w:rsidRDefault="009D02C4" w:rsidP="007A647E">
      <w:pPr>
        <w:rPr>
          <w:lang w:val="ru-RU"/>
        </w:rPr>
      </w:pPr>
      <w:r>
        <w:rPr>
          <w:lang w:val="ru-RU"/>
        </w:rPr>
        <w:lastRenderedPageBreak/>
        <w:t>Когда глаза немного привыкли, я увидел, что планету омывает световой прилив – поднимается широкой волной из пустоты и, подчиняясь гравитации, несётся над поверхностью искрящимся шлейфом, пока не смешивается с темнотой.</w:t>
      </w:r>
      <w:r w:rsidR="004B20C4">
        <w:rPr>
          <w:lang w:val="ru-RU"/>
        </w:rPr>
        <w:t xml:space="preserve"> Кратер Водолея и правда напоминал гигантскую планету-океан. Ураганный ветер гонял над её вечными волнами </w:t>
      </w:r>
      <w:proofErr w:type="spellStart"/>
      <w:r w:rsidR="004B20C4">
        <w:rPr>
          <w:lang w:val="ru-RU"/>
        </w:rPr>
        <w:t>лентикулярные</w:t>
      </w:r>
      <w:proofErr w:type="spellEnd"/>
      <w:r w:rsidR="004B20C4">
        <w:rPr>
          <w:lang w:val="ru-RU"/>
        </w:rPr>
        <w:t xml:space="preserve"> облака, похожие на космические корабли, созданные из пара.</w:t>
      </w:r>
    </w:p>
    <w:p w14:paraId="4CFF4B2E" w14:textId="5DBD113D" w:rsidR="004B20C4" w:rsidRDefault="004B20C4" w:rsidP="007A647E">
      <w:pPr>
        <w:rPr>
          <w:lang w:val="ru-RU"/>
        </w:rPr>
      </w:pPr>
      <w:r>
        <w:rPr>
          <w:lang w:val="ru-RU"/>
        </w:rPr>
        <w:t>Она восхищала и угнетала одновременно.</w:t>
      </w:r>
    </w:p>
    <w:p w14:paraId="63E15750" w14:textId="121C527E" w:rsidR="00673B6D" w:rsidRDefault="00673B6D" w:rsidP="007A647E">
      <w:pPr>
        <w:rPr>
          <w:lang w:val="ru-RU"/>
        </w:rPr>
      </w:pPr>
      <w:r>
        <w:rPr>
          <w:lang w:val="ru-RU"/>
        </w:rPr>
        <w:t>— Что-то ты, Олег онемел, — заметил Марутян. — Вы же видели Водолея во всей его, так сказать, красе при стыковке.</w:t>
      </w:r>
    </w:p>
    <w:p w14:paraId="75F7FA76" w14:textId="1886BEC3" w:rsidR="00673B6D" w:rsidRDefault="00673B6D" w:rsidP="007A647E">
      <w:pPr>
        <w:rPr>
          <w:lang w:val="ru-RU"/>
        </w:rPr>
      </w:pPr>
      <w:r>
        <w:rPr>
          <w:lang w:val="ru-RU"/>
        </w:rPr>
        <w:t>— Да, но у нас фильтры в рубке сильные, и тогда не было такого ощущения…</w:t>
      </w:r>
    </w:p>
    <w:p w14:paraId="34361319" w14:textId="5238BF67" w:rsidR="00A57574" w:rsidRDefault="00A57574" w:rsidP="007A647E">
      <w:pPr>
        <w:rPr>
          <w:lang w:val="ru-RU"/>
        </w:rPr>
      </w:pPr>
      <w:r>
        <w:rPr>
          <w:lang w:val="ru-RU"/>
        </w:rPr>
        <w:t>— Как будто мы уже там? — подсказал Марутян.</w:t>
      </w:r>
    </w:p>
    <w:p w14:paraId="113E1D22" w14:textId="77777777" w:rsidR="000751E0" w:rsidRDefault="000751E0" w:rsidP="000751E0">
      <w:pPr>
        <w:rPr>
          <w:lang w:val="ru-RU"/>
        </w:rPr>
      </w:pPr>
      <w:r>
        <w:rPr>
          <w:lang w:val="ru-RU"/>
        </w:rPr>
        <w:t xml:space="preserve">Я промолчал. </w:t>
      </w:r>
    </w:p>
    <w:p w14:paraId="69451778" w14:textId="77777777" w:rsidR="000751E0" w:rsidRDefault="000751E0" w:rsidP="000751E0">
      <w:pPr>
        <w:rPr>
          <w:lang w:val="ru-RU"/>
        </w:rPr>
      </w:pPr>
      <w:r>
        <w:rPr>
          <w:lang w:val="ru-RU"/>
        </w:rPr>
        <w:t>— Ну давай, так сказать, продолжим экскурсию. Здесь техничка, но там у нас только операционные модули.</w:t>
      </w:r>
    </w:p>
    <w:p w14:paraId="1E82A8B7" w14:textId="4CB5F6A1" w:rsidR="000751E0" w:rsidRDefault="000751E0" w:rsidP="000751E0">
      <w:pPr>
        <w:rPr>
          <w:lang w:val="ru-RU"/>
        </w:rPr>
      </w:pPr>
      <w:r>
        <w:rPr>
          <w:lang w:val="ru-RU"/>
        </w:rPr>
        <w:t>Марутян показал на узкую перегородку рядом со входом, похожую на распределительный щиток. Я даже удивился, что в лаборатории есть не только панорамный иллюминатор, словно работа учёных на станции заключалась в том, что они весь день медитировали на открывающийся с орбиты вид.</w:t>
      </w:r>
    </w:p>
    <w:p w14:paraId="5023E1E1" w14:textId="1B6C38DF" w:rsidR="000751E0" w:rsidRDefault="000751E0" w:rsidP="000751E0">
      <w:pPr>
        <w:rPr>
          <w:lang w:val="ru-RU"/>
        </w:rPr>
      </w:pPr>
      <w:r>
        <w:rPr>
          <w:lang w:val="ru-RU"/>
        </w:rPr>
        <w:t>— Понятно,</w:t>
      </w:r>
      <w:r w:rsidR="00094153">
        <w:rPr>
          <w:lang w:val="ru-RU"/>
        </w:rPr>
        <w:t xml:space="preserve"> — сказал я.</w:t>
      </w:r>
    </w:p>
    <w:p w14:paraId="0C47C12F" w14:textId="093DD41E" w:rsidR="00094153" w:rsidRDefault="00094153" w:rsidP="00094153">
      <w:pPr>
        <w:rPr>
          <w:lang w:val="ru-RU"/>
        </w:rPr>
      </w:pPr>
      <w:r>
        <w:rPr>
          <w:lang w:val="ru-RU"/>
        </w:rPr>
        <w:t>— И, собственно, наша лаборатория. — Он открыл ещё одну дверь и привлёк меня, как экскурсовод, жестом. — Проходи.</w:t>
      </w:r>
    </w:p>
    <w:p w14:paraId="59B4D435" w14:textId="3EFFFEE0" w:rsidR="00F90EBA" w:rsidRDefault="007305E9" w:rsidP="00094153">
      <w:pPr>
        <w:rPr>
          <w:lang w:val="ru-RU"/>
        </w:rPr>
      </w:pPr>
      <w:r>
        <w:rPr>
          <w:lang w:val="ru-RU"/>
        </w:rPr>
        <w:t>Иллюминаторов в лаборатории уже не было, да и вряд ли я бы смог работать в головокружительном свету Кратера Водолея.</w:t>
      </w:r>
      <w:r w:rsidR="00D6355E">
        <w:rPr>
          <w:lang w:val="ru-RU"/>
        </w:rPr>
        <w:t xml:space="preserve"> В центре стоял широкий стеклянный </w:t>
      </w:r>
      <w:r w:rsidR="00234E5A">
        <w:rPr>
          <w:lang w:val="ru-RU"/>
        </w:rPr>
        <w:t>цилиндр</w:t>
      </w:r>
      <w:r w:rsidR="00D6355E">
        <w:rPr>
          <w:lang w:val="ru-RU"/>
        </w:rPr>
        <w:t>, задёрнутый клубящийся темнотой, как экспонат в таинственном музее, который показывают лишь избранным гостям. Вокруг него, как ложементы в рубке, стояли вычислительные аппараты с массивными лупатыми мониторами. Один уже работал, исторгая из себя сбивчивую мелодию из треска и сигнальных гудков. За ним работала женщина лет тридцати с небольшим, которая старательно делала вид, что не заметила нашего появления</w:t>
      </w:r>
      <w:r w:rsidR="00AC3034">
        <w:rPr>
          <w:lang w:val="ru-RU"/>
        </w:rPr>
        <w:t xml:space="preserve"> — или же и правда так погрузилась в свои расчёты, что отрешилась от всего происходящего.</w:t>
      </w:r>
    </w:p>
    <w:p w14:paraId="46CDE0C7" w14:textId="59186E01" w:rsidR="00D94451" w:rsidRDefault="00D94451" w:rsidP="00094153">
      <w:pPr>
        <w:rPr>
          <w:lang w:val="ru-RU"/>
        </w:rPr>
      </w:pPr>
      <w:r>
        <w:rPr>
          <w:lang w:val="ru-RU"/>
        </w:rPr>
        <w:t>— Анна! — встряхнул руками Марутян. — Ты из лаборатории-то хоть уходила?</w:t>
      </w:r>
    </w:p>
    <w:p w14:paraId="6E84FFCA" w14:textId="4A87324D" w:rsidR="00D94451" w:rsidRDefault="00731577" w:rsidP="00094153">
      <w:pPr>
        <w:rPr>
          <w:lang w:val="ru-RU"/>
        </w:rPr>
      </w:pPr>
      <w:r>
        <w:rPr>
          <w:lang w:val="ru-RU"/>
        </w:rPr>
        <w:t>— Арто. — Женщина устало улыбнулась. — Я только что пришла. Хотела кое-что перепроверить.</w:t>
      </w:r>
    </w:p>
    <w:p w14:paraId="367097B7" w14:textId="06E3C7BE" w:rsidR="00731577" w:rsidRDefault="00731577" w:rsidP="00094153">
      <w:pPr>
        <w:rPr>
          <w:lang w:val="ru-RU"/>
        </w:rPr>
      </w:pPr>
      <w:r>
        <w:rPr>
          <w:lang w:val="ru-RU"/>
        </w:rPr>
        <w:t>Она с любопытством посмотрела на меня. Он у неё было молодое лицо с бледной кожи, как у страдающих малокровием, и тёмные волосы с редкой, но уже упрямо пробивающейся сединой, стянутые в пучок на затылке.</w:t>
      </w:r>
    </w:p>
    <w:p w14:paraId="21597B6F" w14:textId="2F5684B6" w:rsidR="00731577" w:rsidRDefault="00731577" w:rsidP="00094153">
      <w:pPr>
        <w:rPr>
          <w:lang w:val="ru-RU"/>
        </w:rPr>
      </w:pPr>
      <w:r>
        <w:rPr>
          <w:lang w:val="ru-RU"/>
        </w:rPr>
        <w:lastRenderedPageBreak/>
        <w:t>— И без завтрака ещё, наверное, — покачал головой Марутян. — Кстати, — он показал на меня, — это Олег, наш новый и, к сожалению, временный сотрудник. Будет заведовать техническими вопросами. Олег, познакомься, Анна Викторовна Симонова, наш ключевой научный сотрудник.</w:t>
      </w:r>
    </w:p>
    <w:p w14:paraId="7313F76F" w14:textId="3D4A5B20" w:rsidR="00731577" w:rsidRDefault="00731577" w:rsidP="00094153">
      <w:pPr>
        <w:rPr>
          <w:lang w:val="ru-RU"/>
        </w:rPr>
      </w:pPr>
      <w:r>
        <w:rPr>
          <w:lang w:val="ru-RU"/>
        </w:rPr>
        <w:t>Марутян произнёс имя женщины так пафосно, будто представлял её на научной конференции.</w:t>
      </w:r>
    </w:p>
    <w:p w14:paraId="77BE7499" w14:textId="0440C805" w:rsidR="00731577" w:rsidRDefault="00731577" w:rsidP="00094153">
      <w:pPr>
        <w:rPr>
          <w:lang w:val="ru-RU"/>
        </w:rPr>
      </w:pPr>
      <w:r>
        <w:rPr>
          <w:lang w:val="ru-RU"/>
        </w:rPr>
        <w:t xml:space="preserve">— Скажешь тоже! — фыркнула Симонова. — </w:t>
      </w:r>
      <w:r w:rsidR="00DA5872">
        <w:rPr>
          <w:lang w:val="ru-RU"/>
        </w:rPr>
        <w:t>Олег, ты же с корабля? Хотя откуда тебе ещё взяться.</w:t>
      </w:r>
    </w:p>
    <w:p w14:paraId="5110583A" w14:textId="08FC59A8" w:rsidR="00DA5872" w:rsidRPr="0049068C" w:rsidRDefault="00082490" w:rsidP="00094153">
      <w:pPr>
        <w:rPr>
          <w:lang w:val="ru-RU"/>
        </w:rPr>
      </w:pPr>
      <w:r>
        <w:rPr>
          <w:lang w:val="ru-RU"/>
        </w:rPr>
        <w:t xml:space="preserve">— С корабля, — </w:t>
      </w:r>
      <w:r w:rsidR="00C14DB9">
        <w:rPr>
          <w:lang w:val="ru-RU"/>
        </w:rPr>
        <w:t>ответил</w:t>
      </w:r>
      <w:r>
        <w:rPr>
          <w:lang w:val="ru-RU"/>
        </w:rPr>
        <w:t xml:space="preserve"> я.</w:t>
      </w:r>
    </w:p>
    <w:p w14:paraId="21F08276" w14:textId="295C6CFE" w:rsidR="000751E0" w:rsidRDefault="00C14DB9" w:rsidP="000751E0">
      <w:pPr>
        <w:rPr>
          <w:lang w:val="ru-RU"/>
        </w:rPr>
      </w:pPr>
      <w:r>
        <w:rPr>
          <w:lang w:val="ru-RU"/>
        </w:rPr>
        <w:t>— Я-то хотел, так сказать, по-быстрому кое-что Олегу показать</w:t>
      </w:r>
      <w:r w:rsidR="00234E5A">
        <w:rPr>
          <w:lang w:val="ru-RU"/>
        </w:rPr>
        <w:t>.</w:t>
      </w:r>
      <w:r>
        <w:rPr>
          <w:lang w:val="ru-RU"/>
        </w:rPr>
        <w:t xml:space="preserve"> </w:t>
      </w:r>
      <w:r w:rsidR="00234E5A">
        <w:rPr>
          <w:lang w:val="ru-RU"/>
        </w:rPr>
        <w:t xml:space="preserve">Думал, никого ещё нет. — </w:t>
      </w:r>
      <w:r w:rsidR="00CC7B53">
        <w:rPr>
          <w:lang w:val="ru-RU"/>
        </w:rPr>
        <w:t>Марутян присел</w:t>
      </w:r>
      <w:r w:rsidR="00CC7B53" w:rsidRPr="00CC7B53">
        <w:rPr>
          <w:lang w:val="ru-RU"/>
        </w:rPr>
        <w:t xml:space="preserve"> </w:t>
      </w:r>
      <w:r w:rsidR="00CC7B53">
        <w:rPr>
          <w:lang w:val="ru-RU"/>
        </w:rPr>
        <w:t>в кресло рядом с одним из аппаратов и щёлкнул тумблером.</w:t>
      </w:r>
      <w:r w:rsidR="00CC7B53" w:rsidRPr="00CC7B53">
        <w:rPr>
          <w:lang w:val="ru-RU"/>
        </w:rPr>
        <w:t xml:space="preserve"> </w:t>
      </w:r>
      <w:r w:rsidR="00CC7B53">
        <w:rPr>
          <w:lang w:val="ru-RU"/>
        </w:rPr>
        <w:t>—</w:t>
      </w:r>
      <w:r w:rsidR="00CC7B53" w:rsidRPr="00CC7B53">
        <w:rPr>
          <w:lang w:val="ru-RU"/>
        </w:rPr>
        <w:t xml:space="preserve"> </w:t>
      </w:r>
      <w:r w:rsidR="00CC7B53">
        <w:rPr>
          <w:lang w:val="ru-RU"/>
        </w:rPr>
        <w:t>Анечка, я надеюсь, мы не сильно тебе помешаем? Отнимем буквально пять минуточек.</w:t>
      </w:r>
    </w:p>
    <w:p w14:paraId="17D82ACC" w14:textId="79DABF59" w:rsidR="00CC7B53" w:rsidRDefault="00CC7B53" w:rsidP="000751E0">
      <w:pPr>
        <w:rPr>
          <w:lang w:val="ru-RU"/>
        </w:rPr>
      </w:pPr>
      <w:r>
        <w:rPr>
          <w:lang w:val="ru-RU"/>
        </w:rPr>
        <w:t>— Конечно, Арто, — сказала Симонова. — Я и сама посмотрю.</w:t>
      </w:r>
    </w:p>
    <w:p w14:paraId="112BE5E5" w14:textId="1A758535" w:rsidR="007D74C0" w:rsidRDefault="007D74C0" w:rsidP="000751E0">
      <w:pPr>
        <w:rPr>
          <w:lang w:val="ru-RU"/>
        </w:rPr>
      </w:pPr>
      <w:r>
        <w:rPr>
          <w:lang w:val="ru-RU"/>
        </w:rPr>
        <w:t>— Отлично!</w:t>
      </w:r>
    </w:p>
    <w:p w14:paraId="2E925E79" w14:textId="72E4222F" w:rsidR="007C2E33" w:rsidRDefault="007D74C0" w:rsidP="000751E0">
      <w:pPr>
        <w:rPr>
          <w:lang w:val="ru-RU"/>
        </w:rPr>
      </w:pPr>
      <w:r>
        <w:rPr>
          <w:lang w:val="ru-RU"/>
        </w:rPr>
        <w:t>Марутян бодро вскочил, подошёл к стене и, открыв какой-то клапан, дёрнул за рычаг. Весь отсек тут же залило аварийны</w:t>
      </w:r>
      <w:r w:rsidR="001A7A9A">
        <w:rPr>
          <w:lang w:val="ru-RU"/>
        </w:rPr>
        <w:t xml:space="preserve">м </w:t>
      </w:r>
      <w:r>
        <w:rPr>
          <w:lang w:val="ru-RU"/>
        </w:rPr>
        <w:t>красным светом. Врезался в барабанные перепонки тревожный гудок.</w:t>
      </w:r>
      <w:r w:rsidR="007C2E33">
        <w:rPr>
          <w:lang w:val="ru-RU"/>
        </w:rPr>
        <w:t xml:space="preserve"> Я вздрогнул.</w:t>
      </w:r>
    </w:p>
    <w:p w14:paraId="688565C8" w14:textId="6C6DC005" w:rsidR="007C2E33" w:rsidRDefault="007C2E33" w:rsidP="000751E0">
      <w:pPr>
        <w:rPr>
          <w:lang w:val="ru-RU"/>
        </w:rPr>
      </w:pPr>
      <w:r>
        <w:rPr>
          <w:lang w:val="ru-RU"/>
        </w:rPr>
        <w:t>— Что… что это? — пробормотал я.</w:t>
      </w:r>
    </w:p>
    <w:p w14:paraId="37FC93DA" w14:textId="77777777" w:rsidR="00E11DD5" w:rsidRDefault="00E11DD5" w:rsidP="000751E0">
      <w:pPr>
        <w:rPr>
          <w:lang w:val="ru-RU"/>
        </w:rPr>
      </w:pPr>
      <w:r>
        <w:rPr>
          <w:lang w:val="ru-RU"/>
        </w:rPr>
        <w:t>— Всё в порядке, Олег! Ты же собирался не бояться?</w:t>
      </w:r>
    </w:p>
    <w:p w14:paraId="54494847" w14:textId="06032080" w:rsidR="00E11DD5" w:rsidRDefault="00E11DD5" w:rsidP="000751E0">
      <w:pPr>
        <w:rPr>
          <w:lang w:val="ru-RU"/>
        </w:rPr>
      </w:pPr>
      <w:r>
        <w:rPr>
          <w:lang w:val="ru-RU"/>
        </w:rPr>
        <w:t>Марутян вернулся за аппарат. Оснастка уже успела загрузиться, и на чёрном экране медленно вырисовывался график, похожий на кардиограмму больного сердца. Он нажал несколько кнопок и удивлённо приподнял брови, показав ладонью мне за спину.</w:t>
      </w:r>
    </w:p>
    <w:p w14:paraId="1A326F1F" w14:textId="3680A040" w:rsidR="00E11DD5" w:rsidRDefault="00E11DD5" w:rsidP="000751E0">
      <w:pPr>
        <w:rPr>
          <w:lang w:val="ru-RU"/>
        </w:rPr>
      </w:pPr>
      <w:r>
        <w:rPr>
          <w:lang w:val="ru-RU"/>
        </w:rPr>
        <w:t>Я обернулся.</w:t>
      </w:r>
    </w:p>
    <w:p w14:paraId="7768001F" w14:textId="1C88BB4A" w:rsidR="007934FE" w:rsidRDefault="007934FE" w:rsidP="000751E0">
      <w:pPr>
        <w:rPr>
          <w:lang w:val="ru-RU"/>
        </w:rPr>
      </w:pPr>
      <w:r>
        <w:rPr>
          <w:lang w:val="ru-RU"/>
        </w:rPr>
        <w:t>С цилиндра спала тень. То, что я увидел, поначалу напомнило вовсе не ленточных червей, рвущих меня на части в кошмарах, а кровянистые человеческие внутренности, которые вздрагивали на дне камеры от тошнотворных конвульсий, словно по ним пустили ток.</w:t>
      </w:r>
    </w:p>
    <w:p w14:paraId="3D58A0FA" w14:textId="41DC43A9" w:rsidR="00193AC3" w:rsidRDefault="00170D9F" w:rsidP="00170D9F">
      <w:pPr>
        <w:rPr>
          <w:lang w:val="ru-RU"/>
        </w:rPr>
      </w:pPr>
      <w:r>
        <w:rPr>
          <w:lang w:val="ru-RU"/>
        </w:rPr>
        <w:t>— Наша камера содержания! — торжественно объявил Марутян.</w:t>
      </w:r>
    </w:p>
    <w:p w14:paraId="023BE89B" w14:textId="3A35DA5A" w:rsidR="00D94B94" w:rsidRDefault="00D94B94" w:rsidP="00170D9F">
      <w:pPr>
        <w:rPr>
          <w:lang w:val="ru-RU"/>
        </w:rPr>
      </w:pPr>
      <w:r>
        <w:rPr>
          <w:lang w:val="ru-RU"/>
        </w:rPr>
        <w:t>— Это они? — спросил я. — Нуболиды?</w:t>
      </w:r>
    </w:p>
    <w:p w14:paraId="763E1DA2" w14:textId="25BE8DAC" w:rsidR="00D94B94" w:rsidRDefault="00D94B94" w:rsidP="00170D9F">
      <w:pPr>
        <w:rPr>
          <w:lang w:val="ru-RU"/>
        </w:rPr>
      </w:pPr>
      <w:r>
        <w:rPr>
          <w:lang w:val="ru-RU"/>
        </w:rPr>
        <w:t>— Не то, чего ожидал? Да, Олег? — улыбнулась Симонова.</w:t>
      </w:r>
    </w:p>
    <w:p w14:paraId="365DC4EC" w14:textId="7E82AC85" w:rsidR="00F14184" w:rsidRDefault="00F14184" w:rsidP="00170D9F">
      <w:pPr>
        <w:rPr>
          <w:lang w:val="ru-RU"/>
        </w:rPr>
      </w:pPr>
      <w:r>
        <w:rPr>
          <w:lang w:val="ru-RU"/>
        </w:rPr>
        <w:t>— Так со всеми! — сказал Марутян. — Пару лет назад, помнится, один так страшно хотел на них посмотреть, а когда показали, спросил, а они точно живые?</w:t>
      </w:r>
    </w:p>
    <w:p w14:paraId="7BCC58F4" w14:textId="2DC94B79" w:rsidR="00F14184" w:rsidRDefault="00F14184" w:rsidP="00170D9F">
      <w:pPr>
        <w:rPr>
          <w:lang w:val="ru-RU"/>
        </w:rPr>
      </w:pPr>
      <w:r>
        <w:rPr>
          <w:lang w:val="ru-RU"/>
        </w:rPr>
        <w:t>Марутян закашлялся в приступе каркающего смеха.</w:t>
      </w:r>
    </w:p>
    <w:p w14:paraId="382AE0B5" w14:textId="21FA990B" w:rsidR="00877BFF" w:rsidRDefault="00877BFF" w:rsidP="00170D9F">
      <w:pPr>
        <w:rPr>
          <w:lang w:val="ru-RU"/>
        </w:rPr>
      </w:pPr>
      <w:r>
        <w:rPr>
          <w:lang w:val="ru-RU"/>
        </w:rPr>
        <w:t>— Честно, я и правда думал, что они более, — я взглянул на копошащуюся в аквариуме массу, — подвижные.</w:t>
      </w:r>
    </w:p>
    <w:p w14:paraId="7432838D" w14:textId="11CD8F73" w:rsidR="00375CA7" w:rsidRDefault="00375CA7" w:rsidP="00170D9F">
      <w:pPr>
        <w:rPr>
          <w:lang w:val="ru-RU"/>
        </w:rPr>
      </w:pPr>
      <w:r>
        <w:rPr>
          <w:lang w:val="ru-RU"/>
        </w:rPr>
        <w:t>— А, так это не проблема, — сказал Марутян. — Сейчас.</w:t>
      </w:r>
    </w:p>
    <w:p w14:paraId="574B680C" w14:textId="30C20B4D" w:rsidR="00375CA7" w:rsidRDefault="001C5AAF" w:rsidP="00170D9F">
      <w:pPr>
        <w:rPr>
          <w:lang w:val="ru-RU"/>
        </w:rPr>
      </w:pPr>
      <w:r>
        <w:rPr>
          <w:lang w:val="ru-RU"/>
        </w:rPr>
        <w:lastRenderedPageBreak/>
        <w:t>Он нажал ещё несколько кнопок, сощурился всматриваясь в строчки на мониторе сквозь кустистые брови, и резким театральным движением ударил по вводу.</w:t>
      </w:r>
    </w:p>
    <w:p w14:paraId="0E25F395" w14:textId="1D7E4E96" w:rsidR="00064448" w:rsidRDefault="00064448" w:rsidP="00170D9F">
      <w:pPr>
        <w:rPr>
          <w:lang w:val="ru-RU"/>
        </w:rPr>
      </w:pPr>
      <w:r>
        <w:rPr>
          <w:lang w:val="ru-RU"/>
        </w:rPr>
        <w:t>Поначалу почти ничего не поменялось — разве что дёргаться кровавая масса стала более активно, словно Марутян увеличил напряжение камере. Потом вверх, как к невидимому солнцу, потянулись тонкие красные нити</w:t>
      </w:r>
      <w:r w:rsidR="00B60D56">
        <w:rPr>
          <w:lang w:val="ru-RU"/>
        </w:rPr>
        <w:t>,</w:t>
      </w:r>
      <w:r>
        <w:rPr>
          <w:lang w:val="ru-RU"/>
        </w:rPr>
        <w:t xml:space="preserve"> </w:t>
      </w:r>
      <w:r w:rsidR="00B110CB">
        <w:rPr>
          <w:lang w:val="ru-RU"/>
        </w:rPr>
        <w:t>всё увереннее и быстрее</w:t>
      </w:r>
      <w:r w:rsidR="00B60D56">
        <w:rPr>
          <w:lang w:val="ru-RU"/>
        </w:rPr>
        <w:t xml:space="preserve"> с каждой секундой. Можно было подумать, что я наблюда</w:t>
      </w:r>
      <w:r w:rsidR="00FF5E77">
        <w:rPr>
          <w:lang w:val="ru-RU"/>
        </w:rPr>
        <w:t>ю</w:t>
      </w:r>
      <w:r w:rsidR="00B60D56">
        <w:rPr>
          <w:lang w:val="ru-RU"/>
        </w:rPr>
        <w:t xml:space="preserve"> за тем, что инопланетная флора даёт всходы в камере, где время ускорено в сотни раз.</w:t>
      </w:r>
    </w:p>
    <w:p w14:paraId="1781DD54" w14:textId="397CDADD" w:rsidR="00064448" w:rsidRDefault="00064448" w:rsidP="00170D9F">
      <w:pPr>
        <w:rPr>
          <w:lang w:val="ru-RU"/>
        </w:rPr>
      </w:pPr>
      <w:r>
        <w:rPr>
          <w:lang w:val="ru-RU"/>
        </w:rPr>
        <w:t xml:space="preserve">Змеиный клубок на дне камеры </w:t>
      </w:r>
      <w:r w:rsidR="00FF5E77">
        <w:rPr>
          <w:lang w:val="ru-RU"/>
        </w:rPr>
        <w:t xml:space="preserve">постепенно </w:t>
      </w:r>
      <w:r>
        <w:rPr>
          <w:lang w:val="ru-RU"/>
        </w:rPr>
        <w:t>расплетался.</w:t>
      </w:r>
      <w:r w:rsidR="00FF5E77">
        <w:rPr>
          <w:lang w:val="ru-RU"/>
        </w:rPr>
        <w:t xml:space="preserve"> Нуболиды уже не тянулись к закупоренному верху цилиндра, а волшебно л</w:t>
      </w:r>
      <w:r w:rsidR="006A1EB7">
        <w:rPr>
          <w:lang w:val="ru-RU"/>
        </w:rPr>
        <w:t>е</w:t>
      </w:r>
      <w:r w:rsidR="00FF5E77">
        <w:rPr>
          <w:lang w:val="ru-RU"/>
        </w:rPr>
        <w:t>витировали в воздухе, скручивались в кольца, как вытащенные из сумрака черви, и вновь растягивались в тонкие дрожащие струны, как бы прощупывая, изучая окружающее пространство.</w:t>
      </w:r>
    </w:p>
    <w:p w14:paraId="404FA94B" w14:textId="5052A404" w:rsidR="00064448" w:rsidRDefault="00064448" w:rsidP="00170D9F">
      <w:pPr>
        <w:rPr>
          <w:lang w:val="ru-RU"/>
        </w:rPr>
      </w:pPr>
      <w:r>
        <w:rPr>
          <w:lang w:val="ru-RU"/>
        </w:rPr>
        <w:t>Я подошёл ближе к стеклу.</w:t>
      </w:r>
    </w:p>
    <w:p w14:paraId="5CA7C991" w14:textId="6CFFEBD0" w:rsidR="00064448" w:rsidRDefault="00064448" w:rsidP="00170D9F">
      <w:pPr>
        <w:rPr>
          <w:lang w:val="ru-RU"/>
        </w:rPr>
      </w:pPr>
      <w:r>
        <w:rPr>
          <w:lang w:val="ru-RU"/>
        </w:rPr>
        <w:t>— А почему здесь тако</w:t>
      </w:r>
      <w:r w:rsidR="00B11FD5">
        <w:rPr>
          <w:lang w:val="ru-RU"/>
        </w:rPr>
        <w:t>е</w:t>
      </w:r>
      <w:r>
        <w:rPr>
          <w:lang w:val="ru-RU"/>
        </w:rPr>
        <w:t xml:space="preserve"> освещение? — спросил я.</w:t>
      </w:r>
    </w:p>
    <w:p w14:paraId="5F23BFB2" w14:textId="2E83DDE2" w:rsidR="00B11FD5" w:rsidRDefault="00B11FD5" w:rsidP="00170D9F">
      <w:pPr>
        <w:rPr>
          <w:lang w:val="ru-RU"/>
        </w:rPr>
      </w:pPr>
      <w:r>
        <w:rPr>
          <w:lang w:val="ru-RU"/>
        </w:rPr>
        <w:t>Марутян покосился на аварийные лампы, и его лицо омыл тревожный красный свет.</w:t>
      </w:r>
    </w:p>
    <w:p w14:paraId="6E28085C" w14:textId="77777777" w:rsidR="006A1EB7" w:rsidRDefault="00B11FD5" w:rsidP="00170D9F">
      <w:pPr>
        <w:rPr>
          <w:lang w:val="ru-RU"/>
        </w:rPr>
      </w:pPr>
      <w:r>
        <w:rPr>
          <w:lang w:val="ru-RU"/>
        </w:rPr>
        <w:t>— Такова необходимость, к сожалению, — ответил он. — Нуболиды, так сказать, очень чувствительные существа с неизученными до конца возможностями к фотосинтезу. Проще говоря, Олег,</w:t>
      </w:r>
      <w:r w:rsidR="00363D2E">
        <w:rPr>
          <w:lang w:val="ru-RU"/>
        </w:rPr>
        <w:t xml:space="preserve"> они реагируют на свет.</w:t>
      </w:r>
    </w:p>
    <w:p w14:paraId="0600717E" w14:textId="77777777" w:rsidR="006A1EB7" w:rsidRDefault="006A1EB7" w:rsidP="00170D9F">
      <w:pPr>
        <w:rPr>
          <w:lang w:val="ru-RU"/>
        </w:rPr>
      </w:pPr>
      <w:r>
        <w:rPr>
          <w:lang w:val="ru-RU"/>
        </w:rPr>
        <w:t>— Как реагируют?</w:t>
      </w:r>
    </w:p>
    <w:p w14:paraId="1AF0623C" w14:textId="79722DD9" w:rsidR="006A1EB7" w:rsidRDefault="006A1EB7" w:rsidP="00170D9F">
      <w:pPr>
        <w:rPr>
          <w:lang w:val="ru-RU"/>
        </w:rPr>
      </w:pPr>
      <w:r>
        <w:rPr>
          <w:lang w:val="ru-RU"/>
        </w:rPr>
        <w:t xml:space="preserve">— Зависит от характеристик света, — вставила Симонова. — Свет в </w:t>
      </w:r>
      <w:r w:rsidR="000A40AB">
        <w:rPr>
          <w:lang w:val="ru-RU"/>
        </w:rPr>
        <w:t>этом</w:t>
      </w:r>
      <w:r>
        <w:rPr>
          <w:lang w:val="ru-RU"/>
        </w:rPr>
        <w:t xml:space="preserve"> спектре</w:t>
      </w:r>
      <w:r w:rsidR="000A40AB">
        <w:rPr>
          <w:lang w:val="ru-RU"/>
        </w:rPr>
        <w:t>, — она посмотрела, наморщив лоб, в потолок, —</w:t>
      </w:r>
      <w:r>
        <w:rPr>
          <w:lang w:val="ru-RU"/>
        </w:rPr>
        <w:t xml:space="preserve"> оказывает на них практически нейтральное воздействие.</w:t>
      </w:r>
    </w:p>
    <w:p w14:paraId="2D60EB16" w14:textId="7CFD303F" w:rsidR="00B11FD5" w:rsidRDefault="006A1EB7" w:rsidP="00170D9F">
      <w:pPr>
        <w:rPr>
          <w:lang w:val="ru-RU"/>
        </w:rPr>
      </w:pPr>
      <w:r>
        <w:rPr>
          <w:lang w:val="ru-RU"/>
        </w:rPr>
        <w:t xml:space="preserve">— </w:t>
      </w:r>
      <w:r w:rsidR="006A15D1">
        <w:rPr>
          <w:lang w:val="ru-RU"/>
        </w:rPr>
        <w:t>Но ведь они как-то оживились, — сказал я. — Хотя освещение не изменилось. Или я просто не заметил.</w:t>
      </w:r>
    </w:p>
    <w:p w14:paraId="23B41E13" w14:textId="017EBA89" w:rsidR="006A15D1" w:rsidRDefault="006A15D1" w:rsidP="00170D9F">
      <w:pPr>
        <w:rPr>
          <w:lang w:val="ru-RU"/>
        </w:rPr>
      </w:pPr>
      <w:r>
        <w:rPr>
          <w:lang w:val="ru-RU"/>
        </w:rPr>
        <w:t>— Не заметил, Олег, не заметил, — ухмыльнулся Марутян. — Да и кроме света есть другие, так сказать, факторы. Например, ионизация.</w:t>
      </w:r>
    </w:p>
    <w:p w14:paraId="50F5DB8E" w14:textId="5A5A42E4" w:rsidR="00C511E8" w:rsidRDefault="006F2A72" w:rsidP="00170D9F">
      <w:pPr>
        <w:rPr>
          <w:lang w:val="ru-RU"/>
        </w:rPr>
      </w:pPr>
      <w:r>
        <w:rPr>
          <w:lang w:val="ru-RU"/>
        </w:rPr>
        <w:t xml:space="preserve">Нуболиды </w:t>
      </w:r>
      <w:r w:rsidR="003759F2">
        <w:rPr>
          <w:lang w:val="ru-RU"/>
        </w:rPr>
        <w:t>тем временем начали сплетаться друг с другом, образуя странные жилистые конечности, которые осторожно касались стеклянных стенок и тут же отлетали обратно, к центру камеру. Рот у меня неожиданно свело от хлорной горечи воды из бассейна.</w:t>
      </w:r>
    </w:p>
    <w:p w14:paraId="50F2F46B" w14:textId="77777777" w:rsidR="00E2218A" w:rsidRDefault="00E2218A" w:rsidP="00E2218A">
      <w:pPr>
        <w:rPr>
          <w:lang w:val="ru-RU"/>
        </w:rPr>
      </w:pPr>
      <w:r>
        <w:rPr>
          <w:lang w:val="ru-RU"/>
        </w:rPr>
        <w:t>— Они могут чувствовать… — начал я.</w:t>
      </w:r>
    </w:p>
    <w:p w14:paraId="13979998" w14:textId="77777777" w:rsidR="00E2218A" w:rsidRDefault="00E2218A" w:rsidP="00E2218A">
      <w:pPr>
        <w:rPr>
          <w:lang w:val="ru-RU"/>
        </w:rPr>
      </w:pPr>
      <w:r>
        <w:rPr>
          <w:lang w:val="ru-RU"/>
        </w:rPr>
        <w:t>— Что? — догадался Марутян. — Боль? Не думаешь же ты, Олег, что мы им тут пыточную камеру устроили. Не стоит, так сказать, оценивать их чувства по человеческим меркам.</w:t>
      </w:r>
    </w:p>
    <w:p w14:paraId="100157DD" w14:textId="1E8514E3" w:rsidR="0065600D" w:rsidRDefault="006553C2" w:rsidP="00170D9F">
      <w:pPr>
        <w:rPr>
          <w:lang w:val="ru-RU"/>
        </w:rPr>
      </w:pPr>
      <w:r>
        <w:rPr>
          <w:lang w:val="ru-RU"/>
        </w:rPr>
        <w:t>— Они разумны? — спросил я.</w:t>
      </w:r>
    </w:p>
    <w:p w14:paraId="0456B36F" w14:textId="3B8FCE94" w:rsidR="003A0C10" w:rsidRDefault="006553C2" w:rsidP="00170D9F">
      <w:pPr>
        <w:rPr>
          <w:lang w:val="ru-RU"/>
        </w:rPr>
      </w:pPr>
      <w:r>
        <w:rPr>
          <w:lang w:val="ru-RU"/>
        </w:rPr>
        <w:t xml:space="preserve">— А что такое разум? — рассмеялся Марутян. — </w:t>
      </w:r>
      <w:r w:rsidR="006F754C">
        <w:rPr>
          <w:lang w:val="ru-RU"/>
        </w:rPr>
        <w:t xml:space="preserve">Боюсь, я смогу ответить на твой вопрос, только если ты дашь определение, которое подойдёт не только </w:t>
      </w:r>
      <w:r w:rsidR="006F754C">
        <w:rPr>
          <w:lang w:val="ru-RU"/>
        </w:rPr>
        <w:lastRenderedPageBreak/>
        <w:t>для нас, гоминидов.</w:t>
      </w:r>
      <w:r w:rsidR="003A0C10">
        <w:rPr>
          <w:lang w:val="ru-RU"/>
        </w:rPr>
        <w:t xml:space="preserve"> К тому же это всё не входит, так сказать, в рамки нашего исследования. Тут вообще вопрос, так сказать, философский.</w:t>
      </w:r>
    </w:p>
    <w:p w14:paraId="4817874E" w14:textId="4BA428B3" w:rsidR="003A0C10" w:rsidRDefault="003A0C10" w:rsidP="00170D9F">
      <w:pPr>
        <w:rPr>
          <w:lang w:val="ru-RU"/>
        </w:rPr>
      </w:pPr>
      <w:r>
        <w:rPr>
          <w:lang w:val="ru-RU"/>
        </w:rPr>
        <w:t>— Но у них есть…</w:t>
      </w:r>
    </w:p>
    <w:p w14:paraId="49237EFA" w14:textId="2CC39BBE" w:rsidR="003A0C10" w:rsidRDefault="003A0C10" w:rsidP="00170D9F">
      <w:pPr>
        <w:rPr>
          <w:lang w:val="ru-RU"/>
        </w:rPr>
      </w:pPr>
      <w:r>
        <w:rPr>
          <w:lang w:val="ru-RU"/>
        </w:rPr>
        <w:t>— Культура? Наука? — подсказал Марутян.</w:t>
      </w:r>
    </w:p>
    <w:p w14:paraId="4FF0267D" w14:textId="3E4ECA6A" w:rsidR="003A0C10" w:rsidRDefault="003A0C10" w:rsidP="00170D9F">
      <w:pPr>
        <w:rPr>
          <w:lang w:val="ru-RU"/>
        </w:rPr>
      </w:pPr>
      <w:r>
        <w:rPr>
          <w:lang w:val="ru-RU"/>
        </w:rPr>
        <w:t>— Видимых артефактов обнаружено не было, — сказала Симонова.</w:t>
      </w:r>
    </w:p>
    <w:p w14:paraId="05CD09DF" w14:textId="0760F523" w:rsidR="003A0C10" w:rsidRDefault="003A0C10" w:rsidP="00170D9F">
      <w:pPr>
        <w:rPr>
          <w:lang w:val="ru-RU"/>
        </w:rPr>
      </w:pPr>
      <w:r>
        <w:rPr>
          <w:lang w:val="ru-RU"/>
        </w:rPr>
        <w:t>— Вот именно! — Марутян потряс указательным пальцем. — Видимых! Экзобиология — молодая наука. Мы пока только учимся изучать живой мир за пределами нашей планеты.</w:t>
      </w:r>
    </w:p>
    <w:p w14:paraId="4424333E" w14:textId="7E9A2787" w:rsidR="003A0C10" w:rsidRDefault="0045536B" w:rsidP="00170D9F">
      <w:pPr>
        <w:rPr>
          <w:lang w:val="ru-RU"/>
        </w:rPr>
      </w:pPr>
      <w:r>
        <w:rPr>
          <w:lang w:val="ru-RU"/>
        </w:rPr>
        <w:t>Я не нашёл, что сказать.</w:t>
      </w:r>
    </w:p>
    <w:p w14:paraId="0D26B7A1" w14:textId="72A4638F" w:rsidR="006553C2" w:rsidRDefault="0045536B" w:rsidP="00170D9F">
      <w:pPr>
        <w:rPr>
          <w:lang w:val="ru-RU"/>
        </w:rPr>
      </w:pPr>
      <w:r>
        <w:rPr>
          <w:lang w:val="ru-RU"/>
        </w:rPr>
        <w:t>— Давай</w:t>
      </w:r>
      <w:r w:rsidR="006553C2">
        <w:rPr>
          <w:lang w:val="ru-RU"/>
        </w:rPr>
        <w:t xml:space="preserve"> я тебе ещё кое-что покажу</w:t>
      </w:r>
      <w:r>
        <w:rPr>
          <w:lang w:val="ru-RU"/>
        </w:rPr>
        <w:t>, — продолжил Марутян</w:t>
      </w:r>
      <w:r w:rsidR="006553C2">
        <w:rPr>
          <w:lang w:val="ru-RU"/>
        </w:rPr>
        <w:t xml:space="preserve">. </w:t>
      </w:r>
      <w:r>
        <w:rPr>
          <w:lang w:val="ru-RU"/>
        </w:rPr>
        <w:t>— Только с</w:t>
      </w:r>
      <w:r w:rsidR="006553C2">
        <w:rPr>
          <w:lang w:val="ru-RU"/>
        </w:rPr>
        <w:t>мотри внимательно</w:t>
      </w:r>
      <w:r>
        <w:rPr>
          <w:lang w:val="ru-RU"/>
        </w:rPr>
        <w:t>, не пропусти.</w:t>
      </w:r>
    </w:p>
    <w:p w14:paraId="7FAC49F2" w14:textId="797055C0" w:rsidR="001B076B" w:rsidRDefault="001B076B" w:rsidP="00170D9F">
      <w:pPr>
        <w:rPr>
          <w:lang w:val="ru-RU"/>
        </w:rPr>
      </w:pPr>
      <w:r>
        <w:rPr>
          <w:lang w:val="ru-RU"/>
        </w:rPr>
        <w:t>Я стал смотреть.</w:t>
      </w:r>
    </w:p>
    <w:p w14:paraId="4DA969CA" w14:textId="3906299D" w:rsidR="00A977FD" w:rsidRDefault="00A977FD" w:rsidP="00170D9F">
      <w:pPr>
        <w:rPr>
          <w:lang w:val="ru-RU"/>
        </w:rPr>
      </w:pPr>
      <w:r>
        <w:rPr>
          <w:lang w:val="ru-RU"/>
        </w:rPr>
        <w:t>За спиной раздался деловитый стук клавиш.</w:t>
      </w:r>
    </w:p>
    <w:p w14:paraId="47758BE6" w14:textId="3E4DF0B8" w:rsidR="00A977FD" w:rsidRDefault="00A977FD" w:rsidP="00170D9F">
      <w:pPr>
        <w:rPr>
          <w:lang w:val="ru-RU"/>
        </w:rPr>
      </w:pPr>
      <w:r>
        <w:rPr>
          <w:lang w:val="ru-RU"/>
        </w:rPr>
        <w:t>— Анечка, — сказал Марутян, — раз уж ты здесь, не поможешь с парочкой корректиров</w:t>
      </w:r>
      <w:r w:rsidR="00864131">
        <w:rPr>
          <w:lang w:val="ru-RU"/>
        </w:rPr>
        <w:t>ок.</w:t>
      </w:r>
    </w:p>
    <w:p w14:paraId="7D70C08E" w14:textId="2B0A0435" w:rsidR="0072253E" w:rsidRDefault="0072253E" w:rsidP="00170D9F">
      <w:pPr>
        <w:rPr>
          <w:lang w:val="ru-RU"/>
        </w:rPr>
      </w:pPr>
      <w:r>
        <w:rPr>
          <w:lang w:val="ru-RU"/>
        </w:rPr>
        <w:t>— Конечно, Арто.</w:t>
      </w:r>
    </w:p>
    <w:p w14:paraId="41F3A6A0" w14:textId="70FC69B0" w:rsidR="00A977FD" w:rsidRDefault="0072253E" w:rsidP="00170D9F">
      <w:pPr>
        <w:rPr>
          <w:lang w:val="ru-RU"/>
        </w:rPr>
      </w:pPr>
      <w:r>
        <w:rPr>
          <w:lang w:val="ru-RU"/>
        </w:rPr>
        <w:t>— А ты Олег смотри, смотри внимательно.</w:t>
      </w:r>
    </w:p>
    <w:p w14:paraId="65BFB321" w14:textId="09EF9D46" w:rsidR="0072253E" w:rsidRDefault="0072253E" w:rsidP="00170D9F">
      <w:pPr>
        <w:rPr>
          <w:lang w:val="ru-RU"/>
        </w:rPr>
      </w:pPr>
      <w:r>
        <w:rPr>
          <w:lang w:val="ru-RU"/>
        </w:rPr>
        <w:t>Ничего не происходило. У меня даже мелькнула мысль, что всё это — дурацкий розыгрыш, обряд инициации для новичка.</w:t>
      </w:r>
    </w:p>
    <w:p w14:paraId="3A93D3E8" w14:textId="0C9B3064" w:rsidR="00984925" w:rsidRDefault="0072253E" w:rsidP="00170D9F">
      <w:pPr>
        <w:rPr>
          <w:lang w:val="ru-RU"/>
        </w:rPr>
      </w:pPr>
      <w:r>
        <w:rPr>
          <w:lang w:val="ru-RU"/>
        </w:rPr>
        <w:t>Но потом в</w:t>
      </w:r>
      <w:r w:rsidR="00984925">
        <w:rPr>
          <w:lang w:val="ru-RU"/>
        </w:rPr>
        <w:t>оздух внутри камеры вздрогнул и разошёлся волнами, как вода от брошенного камня. Нуболиды за мгновение собрались в плотный клубок, который сжался в точку и — исчез.</w:t>
      </w:r>
      <w:r w:rsidR="00E91CDF">
        <w:rPr>
          <w:lang w:val="ru-RU"/>
        </w:rPr>
        <w:t xml:space="preserve"> Я открыл рот, но даже не успел ничего не сказать. Мне в лицо тут же хлынула, как пробившийся под большим давлением поток, яростная масса. Я отшатнулся. Нуболиды врезались в стенку камеры и тут же мягко осели на дно, </w:t>
      </w:r>
      <w:r w:rsidR="00F45C23">
        <w:rPr>
          <w:lang w:val="ru-RU"/>
        </w:rPr>
        <w:t>точно</w:t>
      </w:r>
      <w:r w:rsidR="00E91CDF">
        <w:rPr>
          <w:lang w:val="ru-RU"/>
        </w:rPr>
        <w:t xml:space="preserve"> алые лоскутки под водой.</w:t>
      </w:r>
    </w:p>
    <w:p w14:paraId="52BDE326" w14:textId="01851D55" w:rsidR="00B23BDF" w:rsidRDefault="00B23BDF" w:rsidP="00170D9F">
      <w:pPr>
        <w:rPr>
          <w:lang w:val="ru-RU"/>
        </w:rPr>
      </w:pPr>
      <w:r>
        <w:rPr>
          <w:lang w:val="ru-RU"/>
        </w:rPr>
        <w:t>— Тебе не померещилось! — опередил меня Марутян.</w:t>
      </w:r>
    </w:p>
    <w:p w14:paraId="53ED8CAF" w14:textId="1B91A870" w:rsidR="00A977FD" w:rsidRDefault="00A977FD" w:rsidP="00170D9F">
      <w:pPr>
        <w:rPr>
          <w:lang w:val="ru-RU"/>
        </w:rPr>
      </w:pPr>
      <w:r>
        <w:rPr>
          <w:lang w:val="ru-RU"/>
        </w:rPr>
        <w:t xml:space="preserve">— </w:t>
      </w:r>
      <w:r w:rsidR="006D5DB4">
        <w:rPr>
          <w:lang w:val="ru-RU"/>
        </w:rPr>
        <w:t>Что это было? — спросил я. — Они ведь исчезли и снова появились.</w:t>
      </w:r>
    </w:p>
    <w:p w14:paraId="5ECC2BF1" w14:textId="17717E06" w:rsidR="006D5DB4" w:rsidRDefault="006D5DB4" w:rsidP="00170D9F">
      <w:pPr>
        <w:rPr>
          <w:lang w:val="ru-RU"/>
        </w:rPr>
      </w:pPr>
      <w:r>
        <w:rPr>
          <w:lang w:val="ru-RU"/>
        </w:rPr>
        <w:t>— Мы обнаружили этот эффект всего пару месяцев назад, — сказал Марутян. — Н</w:t>
      </w:r>
      <w:r w:rsidR="0019454F">
        <w:rPr>
          <w:lang w:val="ru-RU"/>
        </w:rPr>
        <w:t>о н</w:t>
      </w:r>
      <w:r>
        <w:rPr>
          <w:lang w:val="ru-RU"/>
        </w:rPr>
        <w:t>е буду утомлять тебя деталями. Я сейчас открыл червоточину. Конечно, не такую, через которую прилетел ваш корабль. Точки входа и выхода с учётом, так сказать, корректировок по нашему собственному движению находятся друг от друга на расстоянии, — Марутян показал пальцами, — всего лишь в несколько микрон.</w:t>
      </w:r>
      <w:r w:rsidR="00180FA1">
        <w:rPr>
          <w:lang w:val="ru-RU"/>
        </w:rPr>
        <w:t xml:space="preserve"> Но формально нуболиды были в балке.</w:t>
      </w:r>
    </w:p>
    <w:p w14:paraId="5F0BC477" w14:textId="6827A7A9" w:rsidR="00B32273" w:rsidRDefault="00B32273" w:rsidP="00170D9F">
      <w:pPr>
        <w:rPr>
          <w:lang w:val="ru-RU"/>
        </w:rPr>
      </w:pPr>
      <w:r>
        <w:rPr>
          <w:lang w:val="ru-RU"/>
        </w:rPr>
        <w:t>— Они прошли через балку? Сами?</w:t>
      </w:r>
    </w:p>
    <w:p w14:paraId="05BBF176" w14:textId="0E0FED8A" w:rsidR="00B32273" w:rsidRDefault="00B32273" w:rsidP="00B32273">
      <w:pPr>
        <w:rPr>
          <w:lang w:val="ru-RU"/>
        </w:rPr>
      </w:pPr>
      <w:r>
        <w:rPr>
          <w:lang w:val="ru-RU"/>
        </w:rPr>
        <w:t>— Да. Такие короткие туннели создавали, наверное, только в лабораториях много лет назад. У нас, к счастью, есть подобное оборудование. И вот результат.</w:t>
      </w:r>
    </w:p>
    <w:p w14:paraId="7FAA7D26" w14:textId="41426D2F" w:rsidR="00B32273" w:rsidRDefault="00B32273" w:rsidP="00170D9F">
      <w:pPr>
        <w:rPr>
          <w:lang w:val="ru-RU"/>
        </w:rPr>
      </w:pPr>
      <w:r>
        <w:rPr>
          <w:lang w:val="ru-RU"/>
        </w:rPr>
        <w:t>Из алой массы на дне камеры содержания снова потянулись к потолку робкие ростки.</w:t>
      </w:r>
    </w:p>
    <w:p w14:paraId="2B64E305" w14:textId="15519038" w:rsidR="001958AB" w:rsidRDefault="001958AB" w:rsidP="00170D9F">
      <w:pPr>
        <w:rPr>
          <w:lang w:val="ru-RU"/>
        </w:rPr>
      </w:pPr>
      <w:r>
        <w:rPr>
          <w:lang w:val="ru-RU"/>
        </w:rPr>
        <w:lastRenderedPageBreak/>
        <w:t xml:space="preserve">— Они сами совершили </w:t>
      </w:r>
      <w:proofErr w:type="spellStart"/>
      <w:r>
        <w:rPr>
          <w:lang w:val="ru-RU"/>
        </w:rPr>
        <w:t>бранк</w:t>
      </w:r>
      <w:proofErr w:type="spellEnd"/>
      <w:r>
        <w:rPr>
          <w:lang w:val="ru-RU"/>
        </w:rPr>
        <w:t>? — проговорил я. — Без корабля? Без навигации? Просто взяли и прошли через червоточину? Но ведь такого не может быть!</w:t>
      </w:r>
    </w:p>
    <w:p w14:paraId="782C4E5D" w14:textId="21268892" w:rsidR="001958AB" w:rsidRDefault="001958AB" w:rsidP="00170D9F">
      <w:pPr>
        <w:rPr>
          <w:lang w:val="ru-RU"/>
        </w:rPr>
      </w:pPr>
      <w:r>
        <w:rPr>
          <w:lang w:val="ru-RU"/>
        </w:rPr>
        <w:t>— Почему не может быть?</w:t>
      </w:r>
      <w:r w:rsidR="00F7690F">
        <w:rPr>
          <w:lang w:val="ru-RU"/>
        </w:rPr>
        <w:t xml:space="preserve"> Я лично, — губы у Марутяна скривились, как при инсульте, — считаю, что это будущее всей союзной космонавтики</w:t>
      </w:r>
      <w:r w:rsidR="005757A7">
        <w:rPr>
          <w:lang w:val="ru-RU"/>
        </w:rPr>
        <w:t>!</w:t>
      </w:r>
      <w:r w:rsidR="00F7690F">
        <w:rPr>
          <w:lang w:val="ru-RU"/>
        </w:rPr>
        <w:t xml:space="preserve"> Потомки будут вспомнить о наших временах, как о тёмных, так сказать, веках, когда нам приходилось вводить женщин в </w:t>
      </w:r>
      <w:proofErr w:type="spellStart"/>
      <w:r w:rsidR="00F7690F">
        <w:rPr>
          <w:lang w:val="ru-RU"/>
        </w:rPr>
        <w:t>кареалогическую</w:t>
      </w:r>
      <w:proofErr w:type="spellEnd"/>
      <w:r w:rsidR="00F7690F">
        <w:rPr>
          <w:lang w:val="ru-RU"/>
        </w:rPr>
        <w:t xml:space="preserve"> фугу, чтобы дотянуться до звёзд.</w:t>
      </w:r>
    </w:p>
    <w:p w14:paraId="420211A8" w14:textId="5327440F" w:rsidR="007D782C" w:rsidRDefault="007D782C" w:rsidP="00170D9F">
      <w:pPr>
        <w:rPr>
          <w:lang w:val="ru-RU"/>
        </w:rPr>
      </w:pPr>
      <w:r>
        <w:rPr>
          <w:lang w:val="ru-RU"/>
        </w:rPr>
        <w:t>— Я согласна, — сказала Симонова. — Это изменит мир. Арто — гений.</w:t>
      </w:r>
    </w:p>
    <w:p w14:paraId="44F63083" w14:textId="102B47A9" w:rsidR="00666306" w:rsidRDefault="00666306" w:rsidP="00170D9F">
      <w:pPr>
        <w:rPr>
          <w:lang w:val="ru-RU"/>
        </w:rPr>
      </w:pPr>
      <w:r>
        <w:rPr>
          <w:lang w:val="ru-RU"/>
        </w:rPr>
        <w:t>— А они не могут, — нахмурился я, — как-нибудь выбраться из этой камеры?</w:t>
      </w:r>
    </w:p>
    <w:p w14:paraId="00058D44" w14:textId="5E947BCB" w:rsidR="00466666" w:rsidRDefault="00466666" w:rsidP="00170D9F">
      <w:pPr>
        <w:rPr>
          <w:lang w:val="ru-RU"/>
        </w:rPr>
      </w:pPr>
      <w:r>
        <w:rPr>
          <w:lang w:val="ru-RU"/>
        </w:rPr>
        <w:t>Марутян фыркнул — или усмехнулся, сложно было точно понять.</w:t>
      </w:r>
    </w:p>
    <w:p w14:paraId="0F4E6FB5" w14:textId="0F581563" w:rsidR="00466666" w:rsidRDefault="00466666" w:rsidP="00170D9F">
      <w:pPr>
        <w:rPr>
          <w:lang w:val="ru-RU"/>
        </w:rPr>
      </w:pPr>
      <w:r>
        <w:rPr>
          <w:lang w:val="ru-RU"/>
        </w:rPr>
        <w:t xml:space="preserve">— Олег, конечно же, нет! Ты вот произвёл на меня впечатление очень сообразительного молодого человека. Зачем же задавать такие вопросы? Нуболиды не могут создавать червоточины, они </w:t>
      </w:r>
      <w:r w:rsidR="000E214F">
        <w:rPr>
          <w:lang w:val="ru-RU"/>
        </w:rPr>
        <w:t>могут</w:t>
      </w:r>
      <w:r>
        <w:rPr>
          <w:lang w:val="ru-RU"/>
        </w:rPr>
        <w:t xml:space="preserve"> находить из них выход.</w:t>
      </w:r>
    </w:p>
    <w:p w14:paraId="2A123AF8" w14:textId="5D55147A" w:rsidR="009D5A30" w:rsidRDefault="009D5A30" w:rsidP="00170D9F">
      <w:pPr>
        <w:rPr>
          <w:lang w:val="ru-RU"/>
        </w:rPr>
      </w:pPr>
      <w:r>
        <w:rPr>
          <w:lang w:val="ru-RU"/>
        </w:rPr>
        <w:t>Черви снова повторяли свой странный танец, отрывались от дна и кружились в воздухе, извиваясь в агонии. Я прикрыл ладонью глаза. В виски закололо. Казалось, голову сдавливает до треска из-за перепадов давления.</w:t>
      </w:r>
    </w:p>
    <w:p w14:paraId="19DF0EF9" w14:textId="3D54A75D" w:rsidR="009D5A30" w:rsidRDefault="009D5A30" w:rsidP="00170D9F">
      <w:pPr>
        <w:rPr>
          <w:lang w:val="ru-RU"/>
        </w:rPr>
      </w:pPr>
      <w:r>
        <w:rPr>
          <w:lang w:val="ru-RU"/>
        </w:rPr>
        <w:t>— Ну достаточно на сегодня, — сказал Марутян.</w:t>
      </w:r>
    </w:p>
    <w:p w14:paraId="4CF491D4" w14:textId="18B586F2" w:rsidR="005B43EC" w:rsidRDefault="005B43EC" w:rsidP="00170D9F">
      <w:pPr>
        <w:rPr>
          <w:lang w:val="ru-RU"/>
        </w:rPr>
      </w:pPr>
      <w:r>
        <w:rPr>
          <w:lang w:val="ru-RU"/>
        </w:rPr>
        <w:t>Камеру затянула чёрная тень, а через несколько секунд аварийные лампы сменило мягкое дневное освещение.</w:t>
      </w:r>
      <w:r w:rsidR="00172AAB">
        <w:rPr>
          <w:lang w:val="ru-RU"/>
        </w:rPr>
        <w:t xml:space="preserve"> Марутян посмотрел на меня, горделиво вздёрнув подбородок, видимо, ожидая, что я буду рыдать от восхищения. Но я не знал, что сказать. У меня просто разболелась голова.</w:t>
      </w:r>
    </w:p>
    <w:p w14:paraId="2DD79FEE" w14:textId="0736FFA6" w:rsidR="0086511B" w:rsidRDefault="0086511B" w:rsidP="00170D9F">
      <w:pPr>
        <w:rPr>
          <w:lang w:val="ru-RU"/>
        </w:rPr>
      </w:pPr>
      <w:r>
        <w:rPr>
          <w:lang w:val="ru-RU"/>
        </w:rPr>
        <w:t xml:space="preserve">— Чувствуете? — вдруг спросила </w:t>
      </w:r>
      <w:r w:rsidR="002C0429">
        <w:rPr>
          <w:lang w:val="ru-RU"/>
        </w:rPr>
        <w:t xml:space="preserve">меня </w:t>
      </w:r>
      <w:r>
        <w:rPr>
          <w:lang w:val="ru-RU"/>
        </w:rPr>
        <w:t>Симонова.</w:t>
      </w:r>
    </w:p>
    <w:p w14:paraId="0FE3306D" w14:textId="15202671" w:rsidR="00E716E8" w:rsidRDefault="00E716E8" w:rsidP="00170D9F">
      <w:pPr>
        <w:rPr>
          <w:lang w:val="ru-RU"/>
        </w:rPr>
      </w:pPr>
      <w:r>
        <w:rPr>
          <w:lang w:val="ru-RU"/>
        </w:rPr>
        <w:t>Её лицо при обычном свете стало почему-то выглядеть старше, словно она постарела на год за эти несколько минут.</w:t>
      </w:r>
    </w:p>
    <w:p w14:paraId="224289BC" w14:textId="7FD5A34C" w:rsidR="002C0429" w:rsidRDefault="002C0429" w:rsidP="00170D9F">
      <w:pPr>
        <w:rPr>
          <w:lang w:val="ru-RU"/>
        </w:rPr>
      </w:pPr>
      <w:r>
        <w:rPr>
          <w:lang w:val="ru-RU"/>
        </w:rPr>
        <w:t>— Да что тут можно чувствовать? — отмахнулся Марутян. — Аня, не начинай!</w:t>
      </w:r>
    </w:p>
    <w:p w14:paraId="36258AA9" w14:textId="003D70F6" w:rsidR="005B43EC" w:rsidRDefault="00AF2A6F" w:rsidP="00170D9F">
      <w:pPr>
        <w:rPr>
          <w:lang w:val="ru-RU"/>
        </w:rPr>
      </w:pPr>
      <w:r>
        <w:rPr>
          <w:lang w:val="ru-RU"/>
        </w:rPr>
        <w:t>— Не знаю, — сказал я. — Стало немного не по себе. Может, выспался плохо.</w:t>
      </w:r>
    </w:p>
    <w:p w14:paraId="02FD5ECD" w14:textId="41A2164C" w:rsidR="00B952C7" w:rsidRDefault="00B952C7" w:rsidP="00170D9F">
      <w:pPr>
        <w:rPr>
          <w:lang w:val="ru-RU"/>
        </w:rPr>
      </w:pPr>
      <w:r>
        <w:rPr>
          <w:lang w:val="ru-RU"/>
        </w:rPr>
        <w:t>— Но ведь до это всё было в порядке? — спросила Симонова.</w:t>
      </w:r>
    </w:p>
    <w:p w14:paraId="28561E22" w14:textId="77B0E12C" w:rsidR="00B952C7" w:rsidRDefault="00B952C7" w:rsidP="00170D9F">
      <w:pPr>
        <w:rPr>
          <w:lang w:val="ru-RU"/>
        </w:rPr>
      </w:pPr>
      <w:r>
        <w:rPr>
          <w:lang w:val="ru-RU"/>
        </w:rPr>
        <w:t>— Аня! — шутливо погрозил ей пальцем Марутян.</w:t>
      </w:r>
    </w:p>
    <w:p w14:paraId="47A630DC" w14:textId="4DE7EB27" w:rsidR="00B952C7" w:rsidRDefault="00B952C7" w:rsidP="00170D9F">
      <w:pPr>
        <w:rPr>
          <w:lang w:val="ru-RU"/>
        </w:rPr>
      </w:pPr>
      <w:r>
        <w:rPr>
          <w:lang w:val="ru-RU"/>
        </w:rPr>
        <w:t>Я взглянул на него, затем на Симонову.</w:t>
      </w:r>
    </w:p>
    <w:p w14:paraId="732D251D" w14:textId="3E979741" w:rsidR="00B952C7" w:rsidRDefault="00B952C7" w:rsidP="00170D9F">
      <w:pPr>
        <w:rPr>
          <w:lang w:val="ru-RU"/>
        </w:rPr>
      </w:pPr>
      <w:r>
        <w:rPr>
          <w:lang w:val="ru-RU"/>
        </w:rPr>
        <w:t>— Хотите сказать, что они могут как-то на нас влиять?</w:t>
      </w:r>
    </w:p>
    <w:p w14:paraId="02B3FB0B" w14:textId="19CED383" w:rsidR="00B952C7" w:rsidRDefault="00B952C7" w:rsidP="00170D9F">
      <w:pPr>
        <w:rPr>
          <w:lang w:val="ru-RU"/>
        </w:rPr>
      </w:pPr>
      <w:r>
        <w:rPr>
          <w:lang w:val="ru-RU"/>
        </w:rPr>
        <w:t>— Не могут! — тут же выпалил Марутян. — Это всё какой-то антинаучный…</w:t>
      </w:r>
    </w:p>
    <w:p w14:paraId="2676F441" w14:textId="2850E8FE" w:rsidR="00B952C7" w:rsidRDefault="00B952C7" w:rsidP="00170D9F">
      <w:pPr>
        <w:rPr>
          <w:lang w:val="ru-RU"/>
        </w:rPr>
      </w:pPr>
      <w:r>
        <w:rPr>
          <w:lang w:val="ru-RU"/>
        </w:rPr>
        <w:t>— Конечно, — сказала Симонова. — Вы же сами это чувствуете. Зачем отрицать очевидное?</w:t>
      </w:r>
    </w:p>
    <w:p w14:paraId="11690B00" w14:textId="77777777" w:rsidR="005757A7" w:rsidRDefault="00B952C7" w:rsidP="00170D9F">
      <w:pPr>
        <w:rPr>
          <w:lang w:val="ru-RU"/>
        </w:rPr>
      </w:pPr>
      <w:r>
        <w:rPr>
          <w:lang w:val="ru-RU"/>
        </w:rPr>
        <w:t xml:space="preserve">— Что ж с вами такое творится, коллеги? — запричитал Марутян. — Я вот ровным счётом ничего не чувствуете. А вы, если захотите, то, конечно, </w:t>
      </w:r>
      <w:r>
        <w:rPr>
          <w:lang w:val="ru-RU"/>
        </w:rPr>
        <w:lastRenderedPageBreak/>
        <w:t xml:space="preserve">почувствуете. Самовнушение, — он вновь покачал пальцем, — великая сила! Я же опираюсь исключительно на факты. Нет в </w:t>
      </w:r>
      <w:proofErr w:type="spellStart"/>
      <w:r>
        <w:rPr>
          <w:lang w:val="ru-RU"/>
        </w:rPr>
        <w:t>нуболидах</w:t>
      </w:r>
      <w:proofErr w:type="spellEnd"/>
      <w:r>
        <w:rPr>
          <w:lang w:val="ru-RU"/>
        </w:rPr>
        <w:t xml:space="preserve"> никакой магии, и камера содержания их полностью изолирует.</w:t>
      </w:r>
    </w:p>
    <w:p w14:paraId="02547FAA" w14:textId="4C9D5316" w:rsidR="00B952C7" w:rsidRDefault="005757A7" w:rsidP="00170D9F">
      <w:pPr>
        <w:rPr>
          <w:lang w:val="ru-RU"/>
        </w:rPr>
      </w:pPr>
      <w:r>
        <w:rPr>
          <w:lang w:val="ru-RU"/>
        </w:rPr>
        <w:t xml:space="preserve">— </w:t>
      </w:r>
      <w:r w:rsidR="00B952C7">
        <w:rPr>
          <w:lang w:val="ru-RU"/>
        </w:rPr>
        <w:t xml:space="preserve"> </w:t>
      </w:r>
      <w:r w:rsidR="00B872FF">
        <w:rPr>
          <w:lang w:val="ru-RU"/>
        </w:rPr>
        <w:t>Но вы же сами говорили, что они до конца не изучены, — сказал я.</w:t>
      </w:r>
    </w:p>
    <w:p w14:paraId="2B4E460E" w14:textId="132FC6E3" w:rsidR="0000104E" w:rsidRDefault="0000104E" w:rsidP="00170D9F">
      <w:pPr>
        <w:rPr>
          <w:lang w:val="ru-RU"/>
        </w:rPr>
      </w:pPr>
      <w:r>
        <w:rPr>
          <w:lang w:val="ru-RU"/>
        </w:rPr>
        <w:t>— Фотосинтез! — Марутян застонал, и на его лбу выстроились плотным рядами страдальческие морщины. — Я имел в виду, их возможности к фотосинтезу!</w:t>
      </w:r>
    </w:p>
    <w:p w14:paraId="7D5F598D" w14:textId="3BF9D7FF" w:rsidR="0000104E" w:rsidRDefault="0000104E" w:rsidP="00170D9F">
      <w:pPr>
        <w:rPr>
          <w:lang w:val="ru-RU"/>
        </w:rPr>
      </w:pPr>
      <w:r>
        <w:rPr>
          <w:lang w:val="ru-RU"/>
        </w:rPr>
        <w:t>— Тем не менее, он тоже чувствует, — победно улыбнулась Симонова.</w:t>
      </w:r>
    </w:p>
    <w:p w14:paraId="61D6AADD" w14:textId="246CEA2A" w:rsidR="007C33AC" w:rsidRDefault="007C33AC" w:rsidP="007C33AC">
      <w:pPr>
        <w:pStyle w:val="a3"/>
        <w:rPr>
          <w:lang w:val="ru-RU"/>
        </w:rPr>
      </w:pPr>
      <w:r>
        <w:rPr>
          <w:lang w:val="ru-RU"/>
        </w:rPr>
        <w:t>* * *</w:t>
      </w:r>
    </w:p>
    <w:p w14:paraId="6668E1FD" w14:textId="4CF4B19B" w:rsidR="007C33AC" w:rsidRDefault="007C33AC" w:rsidP="007C33AC">
      <w:pPr>
        <w:rPr>
          <w:lang w:val="ru-RU"/>
        </w:rPr>
      </w:pPr>
      <w:r>
        <w:rPr>
          <w:lang w:val="ru-RU"/>
        </w:rPr>
        <w:t>Мне выделили рабочее место — узкий столик со стареньким аппаратом, который наверняка уже разменял второй десяток лет. Изображение на экране</w:t>
      </w:r>
      <w:r w:rsidR="00D12C40">
        <w:rPr>
          <w:lang w:val="ru-RU"/>
        </w:rPr>
        <w:t xml:space="preserve"> мерцало, а сам аппарат надсадно гудел, подвывал от усталости. Я сидел спиной к камере содержания и никак не мог сосредоточиться на работе, постоянно представляя, как на дне стеклянного цилиндра, копошится скрытая электронным занавесом алая масса червей.</w:t>
      </w:r>
    </w:p>
    <w:p w14:paraId="752272C4" w14:textId="53ABDC1C" w:rsidR="00D12C40" w:rsidRDefault="00F944C3" w:rsidP="007C33AC">
      <w:pPr>
        <w:rPr>
          <w:lang w:val="ru-RU"/>
        </w:rPr>
      </w:pPr>
      <w:r>
        <w:rPr>
          <w:lang w:val="ru-RU"/>
        </w:rPr>
        <w:t>Я поступил в распоряжение к старшему техническому сотруднику, Игорю Алексину, который разместился рядом и смотрел в такой же рябящий экран, изучая какие-то неразборчивые логи. Алексин был невысоким, кряжистым с густой рыжей, будто вылинявшей бородой, и до смешного походил на гнома из сказок.</w:t>
      </w:r>
      <w:r w:rsidR="005E063F">
        <w:rPr>
          <w:lang w:val="ru-RU"/>
        </w:rPr>
        <w:t xml:space="preserve"> Он поручил мне провести диагностику операционных модулей лаборатории, и я с удручающей ясностью понял, всё, что ждёт меня на протяжении ближайших двух месяцев — это изучение закодированных трассировок, что в лаборатории, что на корабле.</w:t>
      </w:r>
    </w:p>
    <w:p w14:paraId="7B46515A" w14:textId="444A5074" w:rsidR="005E063F" w:rsidRDefault="005E063F" w:rsidP="007C33AC">
      <w:pPr>
        <w:rPr>
          <w:lang w:val="ru-RU"/>
        </w:rPr>
      </w:pPr>
      <w:r>
        <w:rPr>
          <w:lang w:val="ru-RU"/>
        </w:rPr>
        <w:t>Провизорная программа, впрочем, упала при первом же запуске.</w:t>
      </w:r>
    </w:p>
    <w:p w14:paraId="1EA8FEBA" w14:textId="0861735C" w:rsidR="005E063F" w:rsidRDefault="007473B2" w:rsidP="007C33AC">
      <w:pPr>
        <w:rPr>
          <w:lang w:val="ru-RU"/>
        </w:rPr>
      </w:pPr>
      <w:r>
        <w:rPr>
          <w:lang w:val="ru-RU"/>
        </w:rPr>
        <w:t>— Бывает такое, — лениво зевнул Алексин. — Придётся проверять каждый модуль отдельно.</w:t>
      </w:r>
    </w:p>
    <w:p w14:paraId="67E53051" w14:textId="637D729C" w:rsidR="00A45501" w:rsidRDefault="00A45501" w:rsidP="007C33AC">
      <w:pPr>
        <w:rPr>
          <w:lang w:val="ru-RU"/>
        </w:rPr>
      </w:pPr>
      <w:r>
        <w:rPr>
          <w:lang w:val="ru-RU"/>
        </w:rPr>
        <w:t>— Безобразие, конечно! — поддакнул Марутян. — Модули, так сказать, выходят из строя раньше, чем привозят новые. Я столько раз этот вопрос поднимал — без толку!</w:t>
      </w:r>
    </w:p>
    <w:p w14:paraId="0DE86613" w14:textId="1F8C25A1" w:rsidR="004D58F6" w:rsidRDefault="004D58F6" w:rsidP="007C33AC">
      <w:pPr>
        <w:rPr>
          <w:lang w:val="ru-RU"/>
        </w:rPr>
      </w:pPr>
      <w:r>
        <w:rPr>
          <w:lang w:val="ru-RU"/>
        </w:rPr>
        <w:t xml:space="preserve">— Обещали же в этот раз привезти полный комплект, — сказал Синицын, молодой </w:t>
      </w:r>
      <w:r w:rsidR="003B2631">
        <w:rPr>
          <w:lang w:val="ru-RU"/>
        </w:rPr>
        <w:t>сухощавый</w:t>
      </w:r>
      <w:r>
        <w:rPr>
          <w:lang w:val="ru-RU"/>
        </w:rPr>
        <w:t xml:space="preserve"> мужчина, </w:t>
      </w:r>
      <w:r w:rsidR="003B2631">
        <w:rPr>
          <w:lang w:val="ru-RU"/>
        </w:rPr>
        <w:t>который пришёл позже остальных и тут же вылупился на меня, как на экспонат в анатомическом театре.</w:t>
      </w:r>
    </w:p>
    <w:p w14:paraId="4A045DF3" w14:textId="326BA4F6" w:rsidR="003B2631" w:rsidRDefault="003B2631" w:rsidP="007C33AC">
      <w:pPr>
        <w:rPr>
          <w:lang w:val="ru-RU"/>
        </w:rPr>
      </w:pPr>
      <w:r>
        <w:rPr>
          <w:lang w:val="ru-RU"/>
        </w:rPr>
        <w:t xml:space="preserve">— </w:t>
      </w:r>
      <w:r w:rsidR="009836C8">
        <w:rPr>
          <w:lang w:val="ru-RU"/>
        </w:rPr>
        <w:t>Так, а сколько мы его ждали этот полный комплект?</w:t>
      </w:r>
      <w:r>
        <w:rPr>
          <w:lang w:val="ru-RU"/>
        </w:rPr>
        <w:t xml:space="preserve"> — скривил губы Марутян.</w:t>
      </w:r>
      <w:r w:rsidR="009836C8">
        <w:rPr>
          <w:lang w:val="ru-RU"/>
        </w:rPr>
        <w:t xml:space="preserve"> — Я, признаться, вообще не представляю, что бы мы делали, если бы и в этот раз ничего не привезли!</w:t>
      </w:r>
    </w:p>
    <w:p w14:paraId="7C2E9421" w14:textId="1F067C26" w:rsidR="003B2631" w:rsidRDefault="003B2631" w:rsidP="007C33AC">
      <w:pPr>
        <w:rPr>
          <w:lang w:val="ru-RU"/>
        </w:rPr>
      </w:pPr>
      <w:r>
        <w:rPr>
          <w:lang w:val="ru-RU"/>
        </w:rPr>
        <w:t xml:space="preserve">Синицын резко, по-птичьи дёрнулся, повёл плечами, как бы стряхивая с себя неприятные новости, и нервно застучал по клавиатуре — словно голодная </w:t>
      </w:r>
      <w:r>
        <w:rPr>
          <w:lang w:val="ru-RU"/>
        </w:rPr>
        <w:lastRenderedPageBreak/>
        <w:t>птичка стала склёвывать брошенные ей зёрнышки. Я с трудом сдержал смешок. Идеальное попадание в фамилию.</w:t>
      </w:r>
    </w:p>
    <w:p w14:paraId="572814A7" w14:textId="147F4F65" w:rsidR="003B2631" w:rsidRDefault="003B2631" w:rsidP="007C33AC">
      <w:pPr>
        <w:rPr>
          <w:lang w:val="ru-RU"/>
        </w:rPr>
      </w:pPr>
      <w:r>
        <w:rPr>
          <w:lang w:val="ru-RU"/>
        </w:rPr>
        <w:t>— Пойдём, — сказал Алексин с тем же сонным безразличием, — я покажу модули.</w:t>
      </w:r>
    </w:p>
    <w:p w14:paraId="1C67265B" w14:textId="0C6F0114" w:rsidR="003B2631" w:rsidRDefault="00EB253E" w:rsidP="007C33AC">
      <w:pPr>
        <w:rPr>
          <w:lang w:val="ru-RU"/>
        </w:rPr>
      </w:pPr>
      <w:r>
        <w:rPr>
          <w:lang w:val="ru-RU"/>
        </w:rPr>
        <w:t>Мы вышли в зал.</w:t>
      </w:r>
    </w:p>
    <w:p w14:paraId="393688D1" w14:textId="014B27E3" w:rsidR="00EB253E" w:rsidRDefault="00EB253E" w:rsidP="00712BB0">
      <w:pPr>
        <w:rPr>
          <w:lang w:val="ru-RU"/>
        </w:rPr>
      </w:pPr>
      <w:r>
        <w:rPr>
          <w:lang w:val="ru-RU"/>
        </w:rPr>
        <w:t xml:space="preserve">Симонова стояла у иллюминатора, обняв себя за плечи, </w:t>
      </w:r>
      <w:r w:rsidR="00712BB0">
        <w:rPr>
          <w:lang w:val="ru-RU"/>
        </w:rPr>
        <w:t>и слегка покачивала головой, как под гипнозом, в такт маятнику который ввёл её в медитативный транс.</w:t>
      </w:r>
    </w:p>
    <w:p w14:paraId="5B65728B" w14:textId="25A7BA24" w:rsidR="00712BB0" w:rsidRDefault="00712BB0" w:rsidP="00712BB0">
      <w:pPr>
        <w:rPr>
          <w:lang w:val="ru-RU"/>
        </w:rPr>
      </w:pPr>
      <w:r>
        <w:rPr>
          <w:lang w:val="ru-RU"/>
        </w:rPr>
        <w:t>— Вот здесь. — Алексин открыл перегородку у выхода в коридор.</w:t>
      </w:r>
    </w:p>
    <w:p w14:paraId="44501CC7" w14:textId="4FF74E3D" w:rsidR="004E31BE" w:rsidRDefault="004E31BE" w:rsidP="00712BB0">
      <w:pPr>
        <w:rPr>
          <w:lang w:val="ru-RU"/>
        </w:rPr>
      </w:pPr>
      <w:r>
        <w:rPr>
          <w:lang w:val="ru-RU"/>
        </w:rPr>
        <w:t>За не скрывалось тесное помещение, вроде подсобки, подсвеченное единственный огоньком на потолке. Большую часть подсобки занимала массивная, в высоту человеческого роста, стойка, где располагались ряд</w:t>
      </w:r>
      <w:r w:rsidR="004142FA">
        <w:rPr>
          <w:lang w:val="ru-RU"/>
        </w:rPr>
        <w:t>а</w:t>
      </w:r>
      <w:r>
        <w:rPr>
          <w:lang w:val="ru-RU"/>
        </w:rPr>
        <w:t>м</w:t>
      </w:r>
      <w:r w:rsidR="004142FA">
        <w:rPr>
          <w:lang w:val="ru-RU"/>
        </w:rPr>
        <w:t>и пронумерованные</w:t>
      </w:r>
      <w:r>
        <w:rPr>
          <w:lang w:val="ru-RU"/>
        </w:rPr>
        <w:t xml:space="preserve"> модули, похожие на оружейные гильзы.</w:t>
      </w:r>
      <w:r w:rsidR="004142FA">
        <w:rPr>
          <w:lang w:val="ru-RU"/>
        </w:rPr>
        <w:t xml:space="preserve"> Человек несведущий наверняка решил бы, что смотрит на боезапас военного корабля.</w:t>
      </w:r>
    </w:p>
    <w:p w14:paraId="473DE1A0" w14:textId="7E8EF77D" w:rsidR="004142FA" w:rsidRDefault="004142FA" w:rsidP="00712BB0">
      <w:pPr>
        <w:rPr>
          <w:lang w:val="ru-RU"/>
        </w:rPr>
      </w:pPr>
      <w:r>
        <w:rPr>
          <w:lang w:val="ru-RU"/>
        </w:rPr>
        <w:t xml:space="preserve">— Сразу говорю, — Алексин показал на пустой слот, из которого торчали перекрученные изоляцией контакты, — десятки нет, мы её обходим. Из-за этого провизор падает иногда. </w:t>
      </w:r>
      <w:r w:rsidR="00E370FC">
        <w:rPr>
          <w:lang w:val="ru-RU"/>
        </w:rPr>
        <w:t>В таком случае нужна ручная проверка.</w:t>
      </w:r>
    </w:p>
    <w:p w14:paraId="5D81485E" w14:textId="2080C08D" w:rsidR="00E370FC" w:rsidRDefault="00E370FC" w:rsidP="00712BB0">
      <w:pPr>
        <w:rPr>
          <w:lang w:val="ru-RU"/>
        </w:rPr>
      </w:pPr>
      <w:r>
        <w:rPr>
          <w:lang w:val="ru-RU"/>
        </w:rPr>
        <w:t xml:space="preserve">Он вставил в какой-то боковой разъём, скрытый тенью, сервисный ключ и несколько раз повернул его против часовой стрелки. </w:t>
      </w:r>
      <w:r w:rsidR="003B26E7">
        <w:rPr>
          <w:lang w:val="ru-RU"/>
        </w:rPr>
        <w:t xml:space="preserve">Застрекотал взведённый механизм, и таблички с номерами модулей стали загораться </w:t>
      </w:r>
      <w:r w:rsidR="00F53C55">
        <w:rPr>
          <w:lang w:val="ru-RU"/>
        </w:rPr>
        <w:t>по</w:t>
      </w:r>
      <w:r w:rsidR="003B26E7">
        <w:rPr>
          <w:lang w:val="ru-RU"/>
        </w:rPr>
        <w:t xml:space="preserve"> порядк</w:t>
      </w:r>
      <w:r w:rsidR="00F53C55">
        <w:rPr>
          <w:lang w:val="ru-RU"/>
        </w:rPr>
        <w:t xml:space="preserve">у </w:t>
      </w:r>
      <w:r w:rsidR="003B26E7">
        <w:rPr>
          <w:lang w:val="ru-RU"/>
        </w:rPr>
        <w:t xml:space="preserve">— первый, второй, третий… </w:t>
      </w:r>
      <w:r w:rsidR="00F53C55">
        <w:rPr>
          <w:lang w:val="ru-RU"/>
        </w:rPr>
        <w:t>Когда</w:t>
      </w:r>
      <w:r w:rsidR="003B26E7">
        <w:rPr>
          <w:lang w:val="ru-RU"/>
        </w:rPr>
        <w:t xml:space="preserve"> </w:t>
      </w:r>
      <w:r w:rsidR="00F53C55">
        <w:rPr>
          <w:lang w:val="ru-RU"/>
        </w:rPr>
        <w:t>очередь дошла до десятого, механизм сердито пожужжал, вхолостую вращая шестернями, и перепрыгнул на одиннадцатый.</w:t>
      </w:r>
    </w:p>
    <w:p w14:paraId="1A87933B" w14:textId="7E5CE8C1" w:rsidR="00F53C55" w:rsidRDefault="00F53C55" w:rsidP="00712BB0">
      <w:pPr>
        <w:rPr>
          <w:lang w:val="ru-RU"/>
        </w:rPr>
      </w:pPr>
      <w:r>
        <w:rPr>
          <w:lang w:val="ru-RU"/>
        </w:rPr>
        <w:t>— А за что отвечал десятый? — спросил я.</w:t>
      </w:r>
    </w:p>
    <w:p w14:paraId="60C4FDB2" w14:textId="77777777" w:rsidR="0015106C" w:rsidRDefault="00F53C55" w:rsidP="00712BB0">
      <w:pPr>
        <w:rPr>
          <w:lang w:val="ru-RU"/>
        </w:rPr>
      </w:pPr>
      <w:r>
        <w:rPr>
          <w:lang w:val="ru-RU"/>
        </w:rPr>
        <w:t>— Это как раз провизорный модуль. — Алексин поджал губы, и на секунду его рот полностью исчез в густой бороде. — Есть резервный, он сейчас работает, но как всё работает, сам видишь. Имеем, что имеем.</w:t>
      </w:r>
    </w:p>
    <w:p w14:paraId="0748A632" w14:textId="387F5949" w:rsidR="0015106C" w:rsidRDefault="0015106C" w:rsidP="00712BB0">
      <w:pPr>
        <w:rPr>
          <w:lang w:val="ru-RU"/>
        </w:rPr>
      </w:pPr>
      <w:r>
        <w:rPr>
          <w:lang w:val="ru-RU"/>
        </w:rPr>
        <w:t>— Должны же были прийти новые модули, — сказал я.</w:t>
      </w:r>
    </w:p>
    <w:p w14:paraId="41A3A726" w14:textId="3C2B71E1" w:rsidR="0015106C" w:rsidRDefault="0015106C" w:rsidP="00712BB0">
      <w:pPr>
        <w:rPr>
          <w:lang w:val="ru-RU"/>
        </w:rPr>
      </w:pPr>
      <w:r>
        <w:rPr>
          <w:lang w:val="ru-RU"/>
        </w:rPr>
        <w:t>Алексин недовольно на меня покосился.</w:t>
      </w:r>
    </w:p>
    <w:p w14:paraId="04D17D4B" w14:textId="269CA497" w:rsidR="0015106C" w:rsidRDefault="0015106C" w:rsidP="00712BB0">
      <w:pPr>
        <w:rPr>
          <w:lang w:val="ru-RU"/>
        </w:rPr>
      </w:pPr>
      <w:r>
        <w:rPr>
          <w:lang w:val="ru-RU"/>
        </w:rPr>
        <w:t>— Тут стойку надо менять целиком, если хочешь знать моё мнение. Пока работаем с тем, что имеет. Десятый слот не трогаем, он проблемный, его будем всегда обходить.</w:t>
      </w:r>
    </w:p>
    <w:p w14:paraId="0C0CA1CA" w14:textId="74D4BBC9" w:rsidR="0015106C" w:rsidRDefault="0015106C" w:rsidP="00712BB0">
      <w:pPr>
        <w:rPr>
          <w:lang w:val="ru-RU"/>
        </w:rPr>
      </w:pPr>
      <w:r>
        <w:rPr>
          <w:lang w:val="ru-RU"/>
        </w:rPr>
        <w:t>— Понял.</w:t>
      </w:r>
    </w:p>
    <w:p w14:paraId="0DD06FEF" w14:textId="77335B77" w:rsidR="00F53C55" w:rsidRDefault="0015106C" w:rsidP="00503EA4">
      <w:pPr>
        <w:rPr>
          <w:lang w:val="ru-RU"/>
        </w:rPr>
      </w:pPr>
      <w:r>
        <w:rPr>
          <w:lang w:val="ru-RU"/>
        </w:rPr>
        <w:t>— Новые модули подключаем постепенно, там много чего менять надо. Это я тебе отдельно покажу. У нас для большинства модулей свои версии прошивок. Почему — не спрашивай. Так нужно. Сил сейчас нет что-то объяснять.</w:t>
      </w:r>
      <w:r w:rsidR="00503EA4">
        <w:rPr>
          <w:lang w:val="ru-RU"/>
        </w:rPr>
        <w:t xml:space="preserve"> Привозили бы новые модули регулярно, работы было бы куда меньше.</w:t>
      </w:r>
    </w:p>
    <w:p w14:paraId="5E0A1CB8" w14:textId="7C2DFCDD" w:rsidR="00F53C55" w:rsidRDefault="00616FD2" w:rsidP="00712BB0">
      <w:pPr>
        <w:rPr>
          <w:lang w:val="ru-RU"/>
        </w:rPr>
      </w:pPr>
      <w:r>
        <w:rPr>
          <w:lang w:val="ru-RU"/>
        </w:rPr>
        <w:t>— Я, к сожалению, никакого контроля за поставками на станцию не имею, — сказал я.</w:t>
      </w:r>
    </w:p>
    <w:p w14:paraId="4BC8C028" w14:textId="20FDF513" w:rsidR="00616FD2" w:rsidRDefault="00616FD2" w:rsidP="00712BB0">
      <w:pPr>
        <w:rPr>
          <w:lang w:val="ru-RU"/>
        </w:rPr>
      </w:pPr>
      <w:r>
        <w:rPr>
          <w:lang w:val="ru-RU"/>
        </w:rPr>
        <w:t xml:space="preserve">— Да это понятно. Хотя не понятно, как так всё получается. </w:t>
      </w:r>
      <w:r w:rsidR="00503EA4">
        <w:rPr>
          <w:lang w:val="ru-RU"/>
        </w:rPr>
        <w:t>Два запроса было — проигнорировали. Только в этот сподобились что-то привезти.</w:t>
      </w:r>
    </w:p>
    <w:p w14:paraId="4652E254" w14:textId="261FE9F4" w:rsidR="00016944" w:rsidRDefault="00016944" w:rsidP="00712BB0">
      <w:pPr>
        <w:rPr>
          <w:lang w:val="ru-RU"/>
        </w:rPr>
      </w:pPr>
      <w:r>
        <w:rPr>
          <w:lang w:val="ru-RU"/>
        </w:rPr>
        <w:lastRenderedPageBreak/>
        <w:t>— Возможно, произошла какая-то ошибка.</w:t>
      </w:r>
    </w:p>
    <w:p w14:paraId="095CAC01" w14:textId="72FF7376" w:rsidR="00424FF1" w:rsidRDefault="00424FF1" w:rsidP="00712BB0">
      <w:pPr>
        <w:rPr>
          <w:lang w:val="ru-RU"/>
        </w:rPr>
      </w:pPr>
      <w:r>
        <w:rPr>
          <w:lang w:val="ru-RU"/>
        </w:rPr>
        <w:t xml:space="preserve">— </w:t>
      </w:r>
      <w:r w:rsidR="00642C0B">
        <w:rPr>
          <w:lang w:val="ru-RU"/>
        </w:rPr>
        <w:t>Короче</w:t>
      </w:r>
      <w:r>
        <w:rPr>
          <w:lang w:val="ru-RU"/>
        </w:rPr>
        <w:t>. — Алексин вытащил сервисный ключ. — Вот теперь диагностика должна пройти. Но не торопись. Покажу сейчас, какие ещё проблемы бывают.</w:t>
      </w:r>
    </w:p>
    <w:p w14:paraId="298F3E89" w14:textId="57E13A78" w:rsidR="00616FD2" w:rsidRDefault="00202130" w:rsidP="00712BB0">
      <w:pPr>
        <w:rPr>
          <w:lang w:val="ru-RU"/>
        </w:rPr>
      </w:pPr>
      <w:r>
        <w:rPr>
          <w:lang w:val="ru-RU"/>
        </w:rPr>
        <w:t>Проблем оказалось куда больше, чем я поначалу думал. Всё на станции работало через силу, всё давно пора было заменить — может, не только операционные модули и вычислительные аппараты, но и людей, которым, как мне казалось, уже просто хотелось вернуться домой.</w:t>
      </w:r>
    </w:p>
    <w:p w14:paraId="56E76A10" w14:textId="19F68488" w:rsidR="00307D67" w:rsidRDefault="00F6615D" w:rsidP="00712BB0">
      <w:pPr>
        <w:rPr>
          <w:lang w:val="ru-RU"/>
        </w:rPr>
      </w:pPr>
      <w:r>
        <w:rPr>
          <w:lang w:val="ru-RU"/>
        </w:rPr>
        <w:t xml:space="preserve">Диагностика отработала со второй попытки, Алексин показал мне ещё несколько хитростей — результаты провизора кодировались у них не совсем стандартным способом, — а потом поручил перепрограммировать один из модулей. </w:t>
      </w:r>
      <w:r w:rsidR="000F2B5E">
        <w:rPr>
          <w:lang w:val="ru-RU"/>
        </w:rPr>
        <w:t xml:space="preserve">Я прикинул, что на </w:t>
      </w:r>
      <w:r w:rsidR="00F12C22">
        <w:rPr>
          <w:lang w:val="ru-RU"/>
        </w:rPr>
        <w:t>это</w:t>
      </w:r>
      <w:r w:rsidR="000F2B5E">
        <w:rPr>
          <w:lang w:val="ru-RU"/>
        </w:rPr>
        <w:t xml:space="preserve"> у меня уйдёт как минимум несколько дней.</w:t>
      </w:r>
    </w:p>
    <w:p w14:paraId="638E470B" w14:textId="0CBC0C05" w:rsidR="000F2B5E" w:rsidRDefault="000F2B5E" w:rsidP="00712BB0">
      <w:pPr>
        <w:rPr>
          <w:lang w:val="ru-RU"/>
        </w:rPr>
      </w:pPr>
      <w:r>
        <w:rPr>
          <w:lang w:val="ru-RU"/>
        </w:rPr>
        <w:t>— Олег, лучше, так сказать, не затягивать, — заметил Марутян. — Нам ещё много дел предстоит.</w:t>
      </w:r>
    </w:p>
    <w:p w14:paraId="4942ADAD" w14:textId="7211774E" w:rsidR="000F2B5E" w:rsidRDefault="00026EC5" w:rsidP="00712BB0">
      <w:pPr>
        <w:rPr>
          <w:lang w:val="ru-RU"/>
        </w:rPr>
      </w:pPr>
      <w:r>
        <w:rPr>
          <w:lang w:val="ru-RU"/>
        </w:rPr>
        <w:t>— Постараюсь, — кивнул я.</w:t>
      </w:r>
    </w:p>
    <w:p w14:paraId="5EF80A16" w14:textId="1120B7D3" w:rsidR="00307D67" w:rsidRDefault="00307D67" w:rsidP="00712BB0">
      <w:pPr>
        <w:rPr>
          <w:lang w:val="ru-RU"/>
        </w:rPr>
      </w:pPr>
      <w:r>
        <w:rPr>
          <w:lang w:val="ru-RU"/>
        </w:rPr>
        <w:t xml:space="preserve">— </w:t>
      </w:r>
      <w:r w:rsidR="000F2B5E">
        <w:rPr>
          <w:lang w:val="ru-RU"/>
        </w:rPr>
        <w:t xml:space="preserve">Кстати, </w:t>
      </w:r>
      <w:r>
        <w:rPr>
          <w:lang w:val="ru-RU"/>
        </w:rPr>
        <w:t xml:space="preserve">можешь посмотреть наши заявки в сетке, — </w:t>
      </w:r>
      <w:r w:rsidR="001C58FB">
        <w:rPr>
          <w:lang w:val="ru-RU"/>
        </w:rPr>
        <w:t>добавил</w:t>
      </w:r>
      <w:r>
        <w:rPr>
          <w:lang w:val="ru-RU"/>
        </w:rPr>
        <w:t xml:space="preserve"> Марутян. — С твоего аппарата должен быть доступ. Увидишь, сколько там заявк</w:t>
      </w:r>
      <w:r w:rsidR="00010CB6">
        <w:rPr>
          <w:lang w:val="ru-RU"/>
        </w:rPr>
        <w:t>и</w:t>
      </w:r>
      <w:r>
        <w:rPr>
          <w:lang w:val="ru-RU"/>
        </w:rPr>
        <w:t xml:space="preserve"> на </w:t>
      </w:r>
      <w:r w:rsidR="00010CB6">
        <w:rPr>
          <w:lang w:val="ru-RU"/>
        </w:rPr>
        <w:t>замену модулей висят обычно</w:t>
      </w:r>
      <w:r>
        <w:rPr>
          <w:lang w:val="ru-RU"/>
        </w:rPr>
        <w:t>.</w:t>
      </w:r>
    </w:p>
    <w:p w14:paraId="6A841833" w14:textId="27FEC4D7" w:rsidR="00307D67" w:rsidRDefault="00307D67" w:rsidP="00712BB0">
      <w:pPr>
        <w:rPr>
          <w:lang w:val="ru-RU"/>
        </w:rPr>
      </w:pPr>
      <w:r>
        <w:rPr>
          <w:lang w:val="ru-RU"/>
        </w:rPr>
        <w:t>Про систему заявок я раньше слышал — такой подход часто использовался на дальних станциях. Заявки заводились в специальной базе данных — каждая, как полагается, с приоритетом, как у обращений в техническую поддержку, подробным описанием</w:t>
      </w:r>
      <w:r w:rsidR="00637D21">
        <w:rPr>
          <w:lang w:val="ru-RU"/>
        </w:rPr>
        <w:t xml:space="preserve"> и визой руководителя</w:t>
      </w:r>
      <w:r>
        <w:rPr>
          <w:lang w:val="ru-RU"/>
        </w:rPr>
        <w:t>, — а потом распечатывались или выгружались на ленту, чтобы отправить на Землю с рейсовым кораблём.</w:t>
      </w:r>
    </w:p>
    <w:p w14:paraId="6AA5C4C5" w14:textId="3E8C1115" w:rsidR="00307D67" w:rsidRDefault="00851C16" w:rsidP="00712BB0">
      <w:pPr>
        <w:rPr>
          <w:lang w:val="ru-RU"/>
        </w:rPr>
      </w:pPr>
      <w:r>
        <w:rPr>
          <w:lang w:val="ru-RU"/>
        </w:rPr>
        <w:t xml:space="preserve">— Доступ точно есть, — сказал Алексин. — Но смысл на </w:t>
      </w:r>
      <w:r w:rsidR="00713C1D">
        <w:rPr>
          <w:lang w:val="ru-RU"/>
        </w:rPr>
        <w:t>них</w:t>
      </w:r>
      <w:r>
        <w:rPr>
          <w:lang w:val="ru-RU"/>
        </w:rPr>
        <w:t xml:space="preserve"> смотреть? Он</w:t>
      </w:r>
      <w:r w:rsidR="00713C1D">
        <w:rPr>
          <w:lang w:val="ru-RU"/>
        </w:rPr>
        <w:t>и от этого быстрее исполняться не станут</w:t>
      </w:r>
      <w:r>
        <w:rPr>
          <w:lang w:val="ru-RU"/>
        </w:rPr>
        <w:t>.</w:t>
      </w:r>
    </w:p>
    <w:p w14:paraId="07570CBF" w14:textId="6F08FD7A" w:rsidR="00444B7D" w:rsidRDefault="00444B7D" w:rsidP="00712BB0">
      <w:pPr>
        <w:rPr>
          <w:lang w:val="ru-RU"/>
        </w:rPr>
      </w:pPr>
      <w:r>
        <w:rPr>
          <w:lang w:val="ru-RU"/>
        </w:rPr>
        <w:t xml:space="preserve">— Пусть посмотрит, — заявил Марутян. — </w:t>
      </w:r>
      <w:r w:rsidR="00E77FD7">
        <w:rPr>
          <w:lang w:val="ru-RU"/>
        </w:rPr>
        <w:t xml:space="preserve">Олег скоро вернётся, </w:t>
      </w:r>
      <w:r w:rsidR="00577DDB">
        <w:rPr>
          <w:lang w:val="ru-RU"/>
        </w:rPr>
        <w:t>вот как раз</w:t>
      </w:r>
      <w:r w:rsidR="00E77FD7">
        <w:rPr>
          <w:lang w:val="ru-RU"/>
        </w:rPr>
        <w:t xml:space="preserve"> донесёт это до руководства. Полезно иметь мнение с разных сторон.</w:t>
      </w:r>
    </w:p>
    <w:p w14:paraId="195E1C7D" w14:textId="77777777" w:rsidR="00176D87" w:rsidRDefault="00BE0249" w:rsidP="00712BB0">
      <w:pPr>
        <w:rPr>
          <w:lang w:val="ru-RU"/>
        </w:rPr>
      </w:pPr>
      <w:r>
        <w:rPr>
          <w:lang w:val="ru-RU"/>
        </w:rPr>
        <w:t xml:space="preserve">Доступ к базе заявок у меня и правда был, хотя и под чужой учётной записью. То, что за моим аппаратом работал раньше другой сотрудник, удивления не вызывало — все аппараты на станции были наперечёт. Сохранилось к тому же не так много его электронных следов </w:t>
      </w:r>
      <w:r w:rsidR="002779D1">
        <w:rPr>
          <w:lang w:val="ru-RU"/>
        </w:rPr>
        <w:t>—</w:t>
      </w:r>
      <w:r w:rsidR="00307D67">
        <w:rPr>
          <w:lang w:val="ru-RU"/>
        </w:rPr>
        <w:t xml:space="preserve"> настройки быстрого доступа,</w:t>
      </w:r>
      <w:r w:rsidR="002779D1">
        <w:rPr>
          <w:lang w:val="ru-RU"/>
        </w:rPr>
        <w:t xml:space="preserve"> отдельные файлы, директории, заполненные потерявшими какой-либо смысл дампами</w:t>
      </w:r>
      <w:r w:rsidR="00307D67">
        <w:rPr>
          <w:lang w:val="ru-RU"/>
        </w:rPr>
        <w:t xml:space="preserve">. </w:t>
      </w:r>
    </w:p>
    <w:p w14:paraId="0312F46E" w14:textId="77A17BD3" w:rsidR="00315EFA" w:rsidRDefault="00176D87" w:rsidP="00176D87">
      <w:pPr>
        <w:rPr>
          <w:lang w:val="ru-RU"/>
        </w:rPr>
      </w:pPr>
      <w:r>
        <w:rPr>
          <w:lang w:val="ru-RU"/>
        </w:rPr>
        <w:t>В базе заявок пользователь был обозначен как Сергей Акимов. Меня вдруг кольнуло в сердце болезненное предчувствие. Конечно, за все время работы в лаборатории поменялось немало сотрудников, но я почему-то был уверен, что Сергей Акимов — это отец Веры.</w:t>
      </w:r>
    </w:p>
    <w:p w14:paraId="03924658" w14:textId="35E5CD2C" w:rsidR="00176D87" w:rsidRDefault="00725ED0" w:rsidP="00176D87">
      <w:pPr>
        <w:rPr>
          <w:lang w:val="ru-RU"/>
        </w:rPr>
      </w:pPr>
      <w:r>
        <w:rPr>
          <w:lang w:val="ru-RU"/>
        </w:rPr>
        <w:t>Я</w:t>
      </w:r>
      <w:r w:rsidR="00BD7A0B">
        <w:rPr>
          <w:lang w:val="ru-RU"/>
        </w:rPr>
        <w:t xml:space="preserve"> послушно полез в систему заявок и действительно нашёл </w:t>
      </w:r>
      <w:r>
        <w:rPr>
          <w:lang w:val="ru-RU"/>
        </w:rPr>
        <w:t xml:space="preserve">там </w:t>
      </w:r>
      <w:r w:rsidR="00D452C6">
        <w:rPr>
          <w:lang w:val="ru-RU"/>
        </w:rPr>
        <w:t>целый ворох</w:t>
      </w:r>
      <w:r w:rsidR="00BD7A0B">
        <w:rPr>
          <w:lang w:val="ru-RU"/>
        </w:rPr>
        <w:t xml:space="preserve"> записей, посвященных </w:t>
      </w:r>
      <w:r w:rsidR="00D452C6">
        <w:rPr>
          <w:lang w:val="ru-RU"/>
        </w:rPr>
        <w:t xml:space="preserve">различным </w:t>
      </w:r>
      <w:r w:rsidR="00BD7A0B">
        <w:rPr>
          <w:lang w:val="ru-RU"/>
        </w:rPr>
        <w:t xml:space="preserve">проблемам с операционными </w:t>
      </w:r>
      <w:r w:rsidR="00BD7A0B">
        <w:rPr>
          <w:lang w:val="ru-RU"/>
        </w:rPr>
        <w:lastRenderedPageBreak/>
        <w:t xml:space="preserve">модулями. Большинство создавал </w:t>
      </w:r>
      <w:r w:rsidR="00C16F4D">
        <w:rPr>
          <w:lang w:val="ru-RU"/>
        </w:rPr>
        <w:t xml:space="preserve">сам </w:t>
      </w:r>
      <w:r w:rsidR="00BD7A0B">
        <w:rPr>
          <w:lang w:val="ru-RU"/>
        </w:rPr>
        <w:t>Марутян, выставляя им средний или высокий авторитет, но одна была за авторством Сергея Акимова.</w:t>
      </w:r>
    </w:p>
    <w:p w14:paraId="4569BD3A" w14:textId="38331D95" w:rsidR="00B445AB" w:rsidRDefault="006670CE" w:rsidP="00D452C6">
      <w:pPr>
        <w:rPr>
          <w:lang w:val="ru-RU"/>
        </w:rPr>
      </w:pPr>
      <w:r>
        <w:rPr>
          <w:lang w:val="ru-RU"/>
        </w:rPr>
        <w:t>Появилась она в системе с пометкой «критическая». Сергей Акимов описывал проблемы с десятым операционным модулем, который называл «главным провизором».</w:t>
      </w:r>
      <w:r w:rsidR="00A82F36">
        <w:rPr>
          <w:lang w:val="ru-RU"/>
        </w:rPr>
        <w:t xml:space="preserve"> Марутян снизил приоритет до среднего и добавил комментарий</w:t>
      </w:r>
      <w:r w:rsidR="00465177">
        <w:rPr>
          <w:lang w:val="ru-RU"/>
        </w:rPr>
        <w:t>:</w:t>
      </w:r>
      <w:r w:rsidR="00A82F36">
        <w:rPr>
          <w:lang w:val="ru-RU"/>
        </w:rPr>
        <w:t xml:space="preserve"> «Провизор функционирует, идёт естественный износ, рекомендуется замена, но дальнейшее использование </w:t>
      </w:r>
      <w:r w:rsidR="00565ED8">
        <w:rPr>
          <w:lang w:val="ru-RU"/>
        </w:rPr>
        <w:t xml:space="preserve">пока </w:t>
      </w:r>
      <w:r w:rsidR="00A82F36">
        <w:rPr>
          <w:lang w:val="ru-RU"/>
        </w:rPr>
        <w:t>возможно. А вот что критично для продолжения исследования — это модуль расчётов балка-брана, которого у нас нет вообще».</w:t>
      </w:r>
    </w:p>
    <w:p w14:paraId="2B218895" w14:textId="75543A36" w:rsidR="00E67C99" w:rsidRDefault="000C3794" w:rsidP="000C3794">
      <w:pPr>
        <w:pStyle w:val="a3"/>
        <w:rPr>
          <w:lang w:val="ru-RU"/>
        </w:rPr>
      </w:pPr>
      <w:r>
        <w:rPr>
          <w:lang w:val="ru-RU"/>
        </w:rPr>
        <w:t>* * *</w:t>
      </w:r>
    </w:p>
    <w:p w14:paraId="7A5AE5F4" w14:textId="1A97FC85" w:rsidR="00710705" w:rsidRDefault="000C3794" w:rsidP="00D452C6">
      <w:pPr>
        <w:rPr>
          <w:lang w:val="ru-RU"/>
        </w:rPr>
      </w:pPr>
      <w:r>
        <w:rPr>
          <w:lang w:val="ru-RU"/>
        </w:rPr>
        <w:t xml:space="preserve">За обедом Марутян </w:t>
      </w:r>
      <w:r w:rsidR="00710705">
        <w:rPr>
          <w:lang w:val="ru-RU"/>
        </w:rPr>
        <w:t>пригласил всех сотрудников лаборатории</w:t>
      </w:r>
      <w:r>
        <w:rPr>
          <w:lang w:val="ru-RU"/>
        </w:rPr>
        <w:t xml:space="preserve"> за </w:t>
      </w:r>
      <w:r w:rsidR="00710705">
        <w:rPr>
          <w:lang w:val="ru-RU"/>
        </w:rPr>
        <w:t xml:space="preserve">длинный </w:t>
      </w:r>
      <w:r>
        <w:rPr>
          <w:lang w:val="ru-RU"/>
        </w:rPr>
        <w:t>стол</w:t>
      </w:r>
      <w:r w:rsidR="008B07BA">
        <w:rPr>
          <w:lang w:val="ru-RU"/>
        </w:rPr>
        <w:t xml:space="preserve"> рядом с пищевым автоматом</w:t>
      </w:r>
      <w:r>
        <w:rPr>
          <w:lang w:val="ru-RU"/>
        </w:rPr>
        <w:t xml:space="preserve">, </w:t>
      </w:r>
      <w:r w:rsidR="00710705">
        <w:rPr>
          <w:lang w:val="ru-RU"/>
        </w:rPr>
        <w:t xml:space="preserve">словно собирался </w:t>
      </w:r>
      <w:r>
        <w:rPr>
          <w:lang w:val="ru-RU"/>
        </w:rPr>
        <w:t>провести партийное собрание</w:t>
      </w:r>
      <w:r w:rsidR="00710705">
        <w:rPr>
          <w:lang w:val="ru-RU"/>
        </w:rPr>
        <w:t xml:space="preserve">. </w:t>
      </w:r>
      <w:r w:rsidR="00E46E52">
        <w:rPr>
          <w:lang w:val="ru-RU"/>
        </w:rPr>
        <w:t>Я взял еду</w:t>
      </w:r>
      <w:r w:rsidR="008B07BA">
        <w:rPr>
          <w:lang w:val="ru-RU"/>
        </w:rPr>
        <w:t>, ткнув в первую попавшуюся табличку,</w:t>
      </w:r>
      <w:r w:rsidR="00E46E52">
        <w:rPr>
          <w:lang w:val="ru-RU"/>
        </w:rPr>
        <w:t xml:space="preserve"> и </w:t>
      </w:r>
      <w:r w:rsidR="008B07BA">
        <w:rPr>
          <w:lang w:val="ru-RU"/>
        </w:rPr>
        <w:t xml:space="preserve">замер </w:t>
      </w:r>
      <w:r w:rsidR="00E46E52">
        <w:rPr>
          <w:lang w:val="ru-RU"/>
        </w:rPr>
        <w:t>на пару секунд, выбирая, к кому присоединиться — Майоров, сидевший вместе с Мерцель и Кофманом, приветственно махнул ладонью, и Марутян тут же показал на пустой стул напротив себя.</w:t>
      </w:r>
    </w:p>
    <w:p w14:paraId="23DA9594" w14:textId="44B80DCF" w:rsidR="000C3794" w:rsidRDefault="00E46E52" w:rsidP="00057704">
      <w:pPr>
        <w:rPr>
          <w:lang w:val="ru-RU"/>
        </w:rPr>
      </w:pPr>
      <w:r>
        <w:rPr>
          <w:lang w:val="ru-RU"/>
        </w:rPr>
        <w:t xml:space="preserve">Я решил не отбиваться от нового коллектива. К тому же Григорьев тоже изменил капитану и сидел вместе с местной врачихой, Минаевой, возбуждённо ей о чём-то рассказывая. </w:t>
      </w:r>
      <w:r w:rsidR="00057704">
        <w:rPr>
          <w:lang w:val="ru-RU"/>
        </w:rPr>
        <w:t>Та слушала его с деланным безразличием и иногда снисходила до короткого смешка.</w:t>
      </w:r>
    </w:p>
    <w:p w14:paraId="67E16687" w14:textId="710A4D51" w:rsidR="00057704" w:rsidRDefault="00057704" w:rsidP="00057704">
      <w:pPr>
        <w:rPr>
          <w:lang w:val="ru-RU"/>
        </w:rPr>
      </w:pPr>
      <w:r>
        <w:rPr>
          <w:lang w:val="ru-RU"/>
        </w:rPr>
        <w:t>Я сел за стол Марутяна. Первые несколько минут все молчали — Марутян вовсе не торопился произносить очередную речь. Нарушил тишину я:</w:t>
      </w:r>
    </w:p>
    <w:p w14:paraId="31CA35EE" w14:textId="6B84E955" w:rsidR="00C2266F" w:rsidRDefault="00C2266F" w:rsidP="00D452C6">
      <w:pPr>
        <w:rPr>
          <w:lang w:val="ru-RU"/>
        </w:rPr>
      </w:pPr>
      <w:r>
        <w:rPr>
          <w:lang w:val="ru-RU"/>
        </w:rPr>
        <w:t>— Арто, а кто раньше работал за моим аппаратом?</w:t>
      </w:r>
    </w:p>
    <w:p w14:paraId="45AB250B" w14:textId="12B70EC1" w:rsidR="00E67C99" w:rsidRDefault="00917EDD" w:rsidP="00D452C6">
      <w:pPr>
        <w:rPr>
          <w:lang w:val="ru-RU"/>
        </w:rPr>
      </w:pPr>
      <w:r>
        <w:rPr>
          <w:lang w:val="ru-RU"/>
        </w:rPr>
        <w:t>Марутян сморщился, а глаза его превратились в две узкие влажные щёлки — так, словно в лицо ему наотмашь ударил свет от прожектора.</w:t>
      </w:r>
    </w:p>
    <w:p w14:paraId="7A008655" w14:textId="16ABCAC7" w:rsidR="0091144B" w:rsidRDefault="0091144B" w:rsidP="00D452C6">
      <w:pPr>
        <w:rPr>
          <w:lang w:val="ru-RU"/>
        </w:rPr>
      </w:pPr>
      <w:r>
        <w:rPr>
          <w:lang w:val="ru-RU"/>
        </w:rPr>
        <w:t>— Печальная была история, — он отправил в рот ложку с бурой массой из контейнера и почавкал, подбирая слова. — Единственный несчастный случай за всё время существования станции.</w:t>
      </w:r>
    </w:p>
    <w:p w14:paraId="66AF14F4" w14:textId="2BA37981" w:rsidR="00707118" w:rsidRDefault="00707118" w:rsidP="00D452C6">
      <w:pPr>
        <w:rPr>
          <w:lang w:val="ru-RU"/>
        </w:rPr>
      </w:pPr>
      <w:r>
        <w:rPr>
          <w:lang w:val="ru-RU"/>
        </w:rPr>
        <w:t>— До сих пор после этого прийти</w:t>
      </w:r>
      <w:r w:rsidR="00864CDC">
        <w:rPr>
          <w:lang w:val="ru-RU"/>
        </w:rPr>
        <w:t xml:space="preserve"> в себя</w:t>
      </w:r>
      <w:r>
        <w:rPr>
          <w:lang w:val="ru-RU"/>
        </w:rPr>
        <w:t xml:space="preserve"> не могу, хотя уже столько месяцев прошло, — сказала Симонова.</w:t>
      </w:r>
    </w:p>
    <w:p w14:paraId="3744C927" w14:textId="375163E0" w:rsidR="009F45D2" w:rsidRDefault="009F45D2" w:rsidP="00D452C6">
      <w:pPr>
        <w:rPr>
          <w:lang w:val="ru-RU"/>
        </w:rPr>
      </w:pPr>
      <w:r>
        <w:rPr>
          <w:lang w:val="ru-RU"/>
        </w:rPr>
        <w:t xml:space="preserve">— Конечно, с точки зрения, так сказать, </w:t>
      </w:r>
      <w:r w:rsidR="00287B7F">
        <w:rPr>
          <w:lang w:val="ru-RU"/>
        </w:rPr>
        <w:t xml:space="preserve">общей </w:t>
      </w:r>
      <w:r>
        <w:rPr>
          <w:lang w:val="ru-RU"/>
        </w:rPr>
        <w:t xml:space="preserve">статистики, — Марутян изобразил в воздухе круговую диаграмму растопыренной пятернёй, — </w:t>
      </w:r>
      <w:r w:rsidR="00766737">
        <w:rPr>
          <w:lang w:val="ru-RU"/>
        </w:rPr>
        <w:t xml:space="preserve">результат, </w:t>
      </w:r>
      <w:r w:rsidR="00287B7F">
        <w:rPr>
          <w:lang w:val="ru-RU"/>
        </w:rPr>
        <w:t>конечно же</w:t>
      </w:r>
      <w:r w:rsidR="00766737">
        <w:rPr>
          <w:lang w:val="ru-RU"/>
        </w:rPr>
        <w:t>, не самый…</w:t>
      </w:r>
    </w:p>
    <w:p w14:paraId="35FEA819" w14:textId="633B0230" w:rsidR="00FE44C9" w:rsidRDefault="00FE44C9" w:rsidP="00D452C6">
      <w:pPr>
        <w:rPr>
          <w:lang w:val="ru-RU"/>
        </w:rPr>
      </w:pPr>
      <w:r>
        <w:rPr>
          <w:lang w:val="ru-RU"/>
        </w:rPr>
        <w:t>Он не договорил.</w:t>
      </w:r>
    </w:p>
    <w:p w14:paraId="63CC2ADB" w14:textId="384408E0" w:rsidR="00287B7F" w:rsidRDefault="00287B7F" w:rsidP="00D452C6">
      <w:pPr>
        <w:rPr>
          <w:lang w:val="ru-RU"/>
        </w:rPr>
      </w:pPr>
      <w:r>
        <w:rPr>
          <w:lang w:val="ru-RU"/>
        </w:rPr>
        <w:t>— Сергей Акимов</w:t>
      </w:r>
      <w:r w:rsidR="003E3507">
        <w:rPr>
          <w:lang w:val="ru-RU"/>
        </w:rPr>
        <w:t xml:space="preserve">, — сказал я. — Это же отец Веры из </w:t>
      </w:r>
      <w:proofErr w:type="spellStart"/>
      <w:r w:rsidR="003E3507">
        <w:rPr>
          <w:lang w:val="ru-RU"/>
        </w:rPr>
        <w:t>химлаба</w:t>
      </w:r>
      <w:proofErr w:type="spellEnd"/>
      <w:r w:rsidR="003E3507">
        <w:rPr>
          <w:lang w:val="ru-RU"/>
        </w:rPr>
        <w:t>?</w:t>
      </w:r>
    </w:p>
    <w:p w14:paraId="6B372B52" w14:textId="6BA2C9ED" w:rsidR="00662BC0" w:rsidRDefault="00662BC0" w:rsidP="00D452C6">
      <w:pPr>
        <w:rPr>
          <w:lang w:val="ru-RU"/>
        </w:rPr>
      </w:pPr>
      <w:r>
        <w:rPr>
          <w:lang w:val="ru-RU"/>
        </w:rPr>
        <w:t xml:space="preserve">— Да, да, — закивал Марутян. — Вижу, вы уже познакомились. Ужасная, конечно, трагедия. Просто невообразимая. К тому же последние годы стало так </w:t>
      </w:r>
      <w:r>
        <w:rPr>
          <w:lang w:val="ru-RU"/>
        </w:rPr>
        <w:lastRenderedPageBreak/>
        <w:t>сложно найти новых сотрудников. Никто, понимаете ли, не хочет сюда лететь. Наука людям стала не интересна. Можете себе такое представить, Олег?</w:t>
      </w:r>
    </w:p>
    <w:p w14:paraId="486CCAC8" w14:textId="1BB0EBD7" w:rsidR="00715D15" w:rsidRDefault="00715D15" w:rsidP="00D452C6">
      <w:pPr>
        <w:rPr>
          <w:lang w:val="ru-RU"/>
        </w:rPr>
      </w:pPr>
      <w:r>
        <w:rPr>
          <w:lang w:val="ru-RU"/>
        </w:rPr>
        <w:t>— Но что произошло?</w:t>
      </w:r>
    </w:p>
    <w:p w14:paraId="4CB53FB4" w14:textId="1336AC68" w:rsidR="0015633C" w:rsidRDefault="0015633C" w:rsidP="00D452C6">
      <w:pPr>
        <w:rPr>
          <w:lang w:val="ru-RU"/>
        </w:rPr>
      </w:pPr>
      <w:r>
        <w:rPr>
          <w:lang w:val="ru-RU"/>
        </w:rPr>
        <w:t>— Модули наши — полное дерьмо! — сказал Алексин. Его рот вновь исчез в бороде. — Сбой был на десятом. Я тебе утром показывал.</w:t>
      </w:r>
    </w:p>
    <w:p w14:paraId="7066AC43" w14:textId="4EC31D74" w:rsidR="0015633C" w:rsidRDefault="0015633C" w:rsidP="00D452C6">
      <w:pPr>
        <w:rPr>
          <w:lang w:val="ru-RU"/>
        </w:rPr>
      </w:pPr>
      <w:r>
        <w:rPr>
          <w:lang w:val="ru-RU"/>
        </w:rPr>
        <w:t>— Да, — продолжил Марутян, — очень печально. Сергей получил несколько ампер, сердце просто не выдержало. Главное, сложно даже представить себе подобное в обычной ситуации. Там, конечно, была ещё и ошибка самого инженера. Но можешь не волноваться, Олег, сейчас мы действуем максимально осторожно. Что-то подобное напрочь исключено.</w:t>
      </w:r>
    </w:p>
    <w:p w14:paraId="2C206E09" w14:textId="65984CBF" w:rsidR="00411A35" w:rsidRDefault="00411A35" w:rsidP="00D452C6">
      <w:pPr>
        <w:rPr>
          <w:lang w:val="ru-RU"/>
        </w:rPr>
      </w:pPr>
      <w:r>
        <w:rPr>
          <w:lang w:val="ru-RU"/>
        </w:rPr>
        <w:t>Я хотел спросить о злополучно</w:t>
      </w:r>
      <w:r w:rsidR="0047291A">
        <w:rPr>
          <w:lang w:val="ru-RU"/>
        </w:rPr>
        <w:t>м</w:t>
      </w:r>
      <w:r>
        <w:rPr>
          <w:lang w:val="ru-RU"/>
        </w:rPr>
        <w:t xml:space="preserve"> десято</w:t>
      </w:r>
      <w:r w:rsidR="0047291A">
        <w:rPr>
          <w:lang w:val="ru-RU"/>
        </w:rPr>
        <w:t>го</w:t>
      </w:r>
      <w:r>
        <w:rPr>
          <w:lang w:val="ru-RU"/>
        </w:rPr>
        <w:t xml:space="preserve"> модул</w:t>
      </w:r>
      <w:r w:rsidR="0047291A">
        <w:rPr>
          <w:lang w:val="ru-RU"/>
        </w:rPr>
        <w:t>е, который должны были заменить</w:t>
      </w:r>
      <w:r>
        <w:rPr>
          <w:lang w:val="ru-RU"/>
        </w:rPr>
        <w:t>, но Марутян</w:t>
      </w:r>
      <w:r w:rsidR="0047291A">
        <w:rPr>
          <w:lang w:val="ru-RU"/>
        </w:rPr>
        <w:t xml:space="preserve"> меня опередил:</w:t>
      </w:r>
    </w:p>
    <w:p w14:paraId="4E53DF3B" w14:textId="71A8006E" w:rsidR="0047291A" w:rsidRDefault="0047291A" w:rsidP="00D452C6">
      <w:pPr>
        <w:rPr>
          <w:lang w:val="ru-RU"/>
        </w:rPr>
      </w:pPr>
      <w:r>
        <w:rPr>
          <w:lang w:val="ru-RU"/>
        </w:rPr>
        <w:t>— Мы вообще стараемся об этом не вспоминать. Пойми нас правильно, Олег, тяжело работать с подобным грузом.</w:t>
      </w:r>
      <w:r w:rsidR="00DE2302">
        <w:rPr>
          <w:lang w:val="ru-RU"/>
        </w:rPr>
        <w:t xml:space="preserve"> Ты улетишь, а мы все останемся. Нам тут, так сказать, дальше жить.</w:t>
      </w:r>
    </w:p>
    <w:p w14:paraId="433CEA49" w14:textId="3369E672" w:rsidR="00AC656E" w:rsidRDefault="00AC656E" w:rsidP="00D452C6">
      <w:pPr>
        <w:rPr>
          <w:lang w:val="ru-RU"/>
        </w:rPr>
      </w:pPr>
      <w:r>
        <w:rPr>
          <w:lang w:val="ru-RU"/>
        </w:rPr>
        <w:t>— До сих пор в себя прийти не могу, — тихо, словно эхом отозвалась Симонова, глядя в комковатую пасту у себя в контейнере.</w:t>
      </w:r>
    </w:p>
    <w:p w14:paraId="645DE976" w14:textId="7FB7EB76" w:rsidR="00710705" w:rsidRDefault="002308C7" w:rsidP="00D452C6">
      <w:pPr>
        <w:rPr>
          <w:lang w:val="ru-RU"/>
        </w:rPr>
      </w:pPr>
      <w:r>
        <w:rPr>
          <w:lang w:val="ru-RU"/>
        </w:rPr>
        <w:t>Разговор о Сергее Акимове на этом был завершён.</w:t>
      </w:r>
    </w:p>
    <w:p w14:paraId="67E31391" w14:textId="34D00476" w:rsidR="007A58D6" w:rsidRPr="008B07BA" w:rsidRDefault="007A58D6" w:rsidP="00D452C6">
      <w:pPr>
        <w:rPr>
          <w:lang w:val="ru-RU"/>
        </w:rPr>
      </w:pPr>
      <w:r>
        <w:rPr>
          <w:lang w:val="ru-RU"/>
        </w:rPr>
        <w:t xml:space="preserve">Под конец обеда Марутян взял себе непременную вторую чашку кофе и принялся с заразительным воодушевлением рассказывать о готовящих экспериментах над </w:t>
      </w:r>
      <w:proofErr w:type="spellStart"/>
      <w:r>
        <w:rPr>
          <w:lang w:val="ru-RU"/>
        </w:rPr>
        <w:t>нуболидами</w:t>
      </w:r>
      <w:proofErr w:type="spellEnd"/>
      <w:r>
        <w:rPr>
          <w:lang w:val="ru-RU"/>
        </w:rPr>
        <w:t>. Речь эта, как я понимаю, предназначалась для меня — остальные наверняка слышали её уже не один раз.</w:t>
      </w:r>
    </w:p>
    <w:p w14:paraId="488C036C" w14:textId="3E6C1F79" w:rsidR="007719C0" w:rsidRDefault="002704AB" w:rsidP="00D452C6">
      <w:pPr>
        <w:rPr>
          <w:lang w:val="ru-RU"/>
        </w:rPr>
      </w:pPr>
      <w:r>
        <w:rPr>
          <w:lang w:val="ru-RU"/>
        </w:rPr>
        <w:t>Столовая опустела, даже свет приглушили, как бы намекая, что пора уже расходиться по рабочим местам.</w:t>
      </w:r>
    </w:p>
    <w:p w14:paraId="2DE1B857" w14:textId="7D24BC40" w:rsidR="00AD3853" w:rsidRDefault="00AD3853" w:rsidP="00D452C6">
      <w:pPr>
        <w:rPr>
          <w:lang w:val="ru-RU"/>
        </w:rPr>
      </w:pPr>
      <w:r>
        <w:rPr>
          <w:lang w:val="ru-RU"/>
        </w:rPr>
        <w:t>Минаева подошла к пищевому аппарату, видимо, чтобы добыть себе ещё одну чашечку кофе. Григорьев тут же подскочил к ней, как рыба-прилипала.</w:t>
      </w:r>
    </w:p>
    <w:p w14:paraId="72691EFD" w14:textId="77435CC0" w:rsidR="00AD3853" w:rsidRDefault="00AD3853" w:rsidP="00D452C6">
      <w:pPr>
        <w:rPr>
          <w:lang w:val="ru-RU"/>
        </w:rPr>
      </w:pPr>
      <w:r>
        <w:rPr>
          <w:lang w:val="ru-RU"/>
        </w:rPr>
        <w:t xml:space="preserve">— Кстати, у вас на станции просто шикарный компот из сухофруктов, — сказал Григорьев. — </w:t>
      </w:r>
      <w:r w:rsidR="004B0465">
        <w:rPr>
          <w:lang w:val="ru-RU"/>
        </w:rPr>
        <w:t>Прямо</w:t>
      </w:r>
      <w:r>
        <w:rPr>
          <w:lang w:val="ru-RU"/>
        </w:rPr>
        <w:t xml:space="preserve"> вкус детства!</w:t>
      </w:r>
    </w:p>
    <w:p w14:paraId="04FF21D1" w14:textId="26B9A6CB" w:rsidR="00070F2F" w:rsidRDefault="00070F2F" w:rsidP="00D452C6">
      <w:pPr>
        <w:rPr>
          <w:lang w:val="ru-RU"/>
        </w:rPr>
      </w:pPr>
      <w:r>
        <w:rPr>
          <w:lang w:val="ru-RU"/>
        </w:rPr>
        <w:t xml:space="preserve">— </w:t>
      </w:r>
      <w:r w:rsidR="007719C0">
        <w:rPr>
          <w:lang w:val="ru-RU"/>
        </w:rPr>
        <w:t>Сами же и привозите нам компоты эти, — ответила Минаева. — Но вообще я кофе предпочитаю.</w:t>
      </w:r>
    </w:p>
    <w:p w14:paraId="36036355" w14:textId="65614E53" w:rsidR="007719C0" w:rsidRDefault="007719C0" w:rsidP="00D452C6">
      <w:pPr>
        <w:rPr>
          <w:lang w:val="ru-RU"/>
        </w:rPr>
      </w:pPr>
      <w:r>
        <w:rPr>
          <w:lang w:val="ru-RU"/>
        </w:rPr>
        <w:t xml:space="preserve">— Кофе портит характер! — </w:t>
      </w:r>
      <w:r w:rsidR="0023785C">
        <w:rPr>
          <w:lang w:val="ru-RU"/>
        </w:rPr>
        <w:t>ухмыльнулся Григорьев.</w:t>
      </w:r>
    </w:p>
    <w:p w14:paraId="244337B6" w14:textId="5D639F98" w:rsidR="0023785C" w:rsidRDefault="0023785C" w:rsidP="00D452C6">
      <w:pPr>
        <w:rPr>
          <w:lang w:val="ru-RU"/>
        </w:rPr>
      </w:pPr>
      <w:r>
        <w:rPr>
          <w:lang w:val="ru-RU"/>
        </w:rPr>
        <w:t>— Да что вы говорите!</w:t>
      </w:r>
    </w:p>
    <w:p w14:paraId="584E2CC3" w14:textId="509116DE" w:rsidR="0023785C" w:rsidRDefault="0023785C" w:rsidP="00D452C6">
      <w:pPr>
        <w:rPr>
          <w:lang w:val="ru-RU"/>
        </w:rPr>
      </w:pPr>
      <w:r>
        <w:rPr>
          <w:lang w:val="ru-RU"/>
        </w:rPr>
        <w:t>Марутян продолжал рассуждать о чём-то, собирая пальцами складки на лбу, словно хотел сорвать с лица приставшую маску.</w:t>
      </w:r>
      <w:r w:rsidR="006A3D51">
        <w:rPr>
          <w:lang w:val="ru-RU"/>
        </w:rPr>
        <w:t xml:space="preserve"> Настенные часы в столовой громко постукивали разладившимся механизмом, и казалось, что паузы между щелчками постепенно увеличиваются, словно само постепенно сходит на нет, заканчивается вместе с заводом.</w:t>
      </w:r>
    </w:p>
    <w:p w14:paraId="1B7CE498" w14:textId="7D5F2430" w:rsidR="006A3D51" w:rsidRDefault="006A3D51" w:rsidP="00D452C6">
      <w:pPr>
        <w:rPr>
          <w:lang w:val="ru-RU"/>
        </w:rPr>
      </w:pPr>
      <w:r>
        <w:rPr>
          <w:lang w:val="ru-RU"/>
        </w:rPr>
        <w:t>Я вдруг подумал, что спустя несколько дней наверняка возненавижу эту станцию с её неровным светом, корабельной качкой из-за ошибок при манёврах и меняющейся гравитацией.</w:t>
      </w:r>
    </w:p>
    <w:p w14:paraId="0973455E" w14:textId="01767933" w:rsidR="00511A11" w:rsidRDefault="00511A11" w:rsidP="00D452C6">
      <w:pPr>
        <w:rPr>
          <w:lang w:val="ru-RU"/>
        </w:rPr>
      </w:pPr>
      <w:r>
        <w:rPr>
          <w:lang w:val="ru-RU"/>
        </w:rPr>
        <w:lastRenderedPageBreak/>
        <w:t>— По правда говоря, — сказал Григорьев, — есть напитки и поинтереснее. Скажу по секрету, в пилотский рацион иногда входит…</w:t>
      </w:r>
    </w:p>
    <w:p w14:paraId="587C6C53" w14:textId="0C136A1B" w:rsidR="00511A11" w:rsidRDefault="00511A11" w:rsidP="00D452C6">
      <w:pPr>
        <w:rPr>
          <w:lang w:val="ru-RU"/>
        </w:rPr>
      </w:pPr>
      <w:r>
        <w:rPr>
          <w:lang w:val="ru-RU"/>
        </w:rPr>
        <w:t>— Слушайте, я — медик! Вы меня чем удивить хотите? В наши, скажем так, рационы чего только не входит.</w:t>
      </w:r>
    </w:p>
    <w:p w14:paraId="50EDD760" w14:textId="31F0F1C7" w:rsidR="00511A11" w:rsidRDefault="00511A11" w:rsidP="00D452C6">
      <w:pPr>
        <w:rPr>
          <w:lang w:val="ru-RU"/>
        </w:rPr>
      </w:pPr>
      <w:r>
        <w:rPr>
          <w:lang w:val="ru-RU"/>
        </w:rPr>
        <w:t>— Признаюсь! — Григорьев театрально шлёпнул себя ладонью по груди. — Удивить не хочу. Хочу пригласить.</w:t>
      </w:r>
    </w:p>
    <w:p w14:paraId="0B103220" w14:textId="77777777" w:rsidR="007523F1" w:rsidRDefault="007523F1" w:rsidP="00D452C6">
      <w:pPr>
        <w:rPr>
          <w:lang w:val="ru-RU"/>
        </w:rPr>
      </w:pPr>
      <w:r>
        <w:rPr>
          <w:lang w:val="ru-RU"/>
        </w:rPr>
        <w:t>Минаева не менее театрально вздохнула. Можно было решить, что они и правда разыгрывают сценку из какого-то спектакля.</w:t>
      </w:r>
    </w:p>
    <w:p w14:paraId="4988A636" w14:textId="77777777" w:rsidR="007523F1" w:rsidRDefault="007523F1" w:rsidP="00D452C6">
      <w:pPr>
        <w:rPr>
          <w:lang w:val="ru-RU"/>
        </w:rPr>
      </w:pPr>
      <w:r>
        <w:rPr>
          <w:lang w:val="ru-RU"/>
        </w:rPr>
        <w:t>— Куда пригласить? У меня столько работы! Я не разгибаюсь!</w:t>
      </w:r>
    </w:p>
    <w:p w14:paraId="71C49244" w14:textId="77777777" w:rsidR="00E5117F" w:rsidRDefault="007523F1" w:rsidP="00D452C6">
      <w:pPr>
        <w:rPr>
          <w:lang w:val="ru-RU"/>
        </w:rPr>
      </w:pPr>
      <w:r>
        <w:rPr>
          <w:lang w:val="ru-RU"/>
        </w:rPr>
        <w:t>— Я не отниму у вас много времени, Алиночка!</w:t>
      </w:r>
      <w:r w:rsidR="00E5117F">
        <w:rPr>
          <w:lang w:val="ru-RU"/>
        </w:rPr>
        <w:t xml:space="preserve"> Но я тут, как слепой котёнок, не пойму, что где находится. Еле столовую нашёл. Показали бы станцию, устроили небольшую экскурсию.</w:t>
      </w:r>
    </w:p>
    <w:p w14:paraId="433A4F77" w14:textId="77777777" w:rsidR="00E5117F" w:rsidRDefault="00E5117F" w:rsidP="00D452C6">
      <w:pPr>
        <w:rPr>
          <w:lang w:val="ru-RU"/>
        </w:rPr>
      </w:pPr>
      <w:r>
        <w:rPr>
          <w:lang w:val="ru-RU"/>
        </w:rPr>
        <w:t>— Вы же были раньше на «Заре», Андрей.</w:t>
      </w:r>
    </w:p>
    <w:p w14:paraId="47B1B7BE" w14:textId="2CFD746E" w:rsidR="006A3D51" w:rsidRDefault="000D7569" w:rsidP="00D452C6">
      <w:pPr>
        <w:rPr>
          <w:lang w:val="ru-RU"/>
        </w:rPr>
      </w:pPr>
      <w:r>
        <w:rPr>
          <w:lang w:val="ru-RU"/>
        </w:rPr>
        <w:t>— Да когда это было! Всё уж давно из головы вылетело. Я ж тут кручусь всё время, как заводной, столько станций повидал, что даже все не вспомню уже.</w:t>
      </w:r>
    </w:p>
    <w:p w14:paraId="449D20AA" w14:textId="5DEBD349" w:rsidR="0049060F" w:rsidRDefault="0049060F" w:rsidP="00D452C6">
      <w:pPr>
        <w:rPr>
          <w:lang w:val="ru-RU"/>
        </w:rPr>
      </w:pPr>
      <w:r>
        <w:rPr>
          <w:lang w:val="ru-RU"/>
        </w:rPr>
        <w:t xml:space="preserve">— Ладно. — Минаева бросила пластиковый стаканчик из-под кофе в мусорное ведро. — Только недолго. У меня ещё много </w:t>
      </w:r>
      <w:r w:rsidR="00676D59">
        <w:rPr>
          <w:lang w:val="ru-RU"/>
        </w:rPr>
        <w:t>дел</w:t>
      </w:r>
      <w:r>
        <w:rPr>
          <w:lang w:val="ru-RU"/>
        </w:rPr>
        <w:t xml:space="preserve"> на сегодня.</w:t>
      </w:r>
    </w:p>
    <w:p w14:paraId="479B764A" w14:textId="4B61DC33" w:rsidR="00676D59" w:rsidRDefault="00676D59" w:rsidP="00D452C6">
      <w:pPr>
        <w:rPr>
          <w:lang w:val="ru-RU"/>
        </w:rPr>
      </w:pPr>
      <w:r>
        <w:rPr>
          <w:lang w:val="ru-RU"/>
        </w:rPr>
        <w:t>Они вышли из столовой.</w:t>
      </w:r>
    </w:p>
    <w:p w14:paraId="11CFAF50" w14:textId="2CD2176F" w:rsidR="00676D59" w:rsidRDefault="00676D59" w:rsidP="00D452C6">
      <w:pPr>
        <w:rPr>
          <w:lang w:val="ru-RU"/>
        </w:rPr>
      </w:pPr>
      <w:r>
        <w:rPr>
          <w:lang w:val="ru-RU"/>
        </w:rPr>
        <w:t>— Что ж, коллеги. — Марутян как будто дожидался, пока Григорьев закончит флиртовать с Минаевой. — Возвращаемся, так сказать, на рабочие места.</w:t>
      </w:r>
    </w:p>
    <w:p w14:paraId="287D8C69" w14:textId="683E498D" w:rsidR="00A070F9" w:rsidRDefault="00A070F9" w:rsidP="00D452C6">
      <w:pPr>
        <w:rPr>
          <w:lang w:val="ru-RU"/>
        </w:rPr>
      </w:pPr>
      <w:r>
        <w:rPr>
          <w:lang w:val="ru-RU"/>
        </w:rPr>
        <w:t>Мы отнесли пустые подносы на столик рядом с пищевым аппаратом, и Майоров, который всё ещё сидел с Кофманом и Мерцель</w:t>
      </w:r>
      <w:r w:rsidR="00183D7A">
        <w:rPr>
          <w:lang w:val="ru-RU"/>
        </w:rPr>
        <w:t>,</w:t>
      </w:r>
      <w:r>
        <w:rPr>
          <w:lang w:val="ru-RU"/>
        </w:rPr>
        <w:t xml:space="preserve"> подозвал меня взмахом руки.</w:t>
      </w:r>
    </w:p>
    <w:p w14:paraId="025A587C" w14:textId="029987C9" w:rsidR="008D70BC" w:rsidRDefault="008D70BC" w:rsidP="00D452C6">
      <w:pPr>
        <w:rPr>
          <w:lang w:val="ru-RU"/>
        </w:rPr>
      </w:pPr>
      <w:r>
        <w:rPr>
          <w:lang w:val="ru-RU"/>
        </w:rPr>
        <w:t>— Олег, тебя коллеги зовут, — озвучи</w:t>
      </w:r>
      <w:r w:rsidR="00A44D4C">
        <w:rPr>
          <w:lang w:val="ru-RU"/>
        </w:rPr>
        <w:t>л</w:t>
      </w:r>
      <w:r>
        <w:rPr>
          <w:lang w:val="ru-RU"/>
        </w:rPr>
        <w:t xml:space="preserve"> его жест Марутян. — Лабораторию, надеюсь, сам найдёшь?</w:t>
      </w:r>
    </w:p>
    <w:p w14:paraId="7AD21360" w14:textId="3D8C0988" w:rsidR="00183D7A" w:rsidRDefault="00EB72CC" w:rsidP="00D452C6">
      <w:pPr>
        <w:rPr>
          <w:lang w:val="ru-RU"/>
        </w:rPr>
      </w:pPr>
      <w:r>
        <w:rPr>
          <w:lang w:val="ru-RU"/>
        </w:rPr>
        <w:t>Я подошёл к столику Майорова, и тот показал глазами на пустой стул.</w:t>
      </w:r>
    </w:p>
    <w:p w14:paraId="7D80EE6C" w14:textId="58B725BB" w:rsidR="00F83A2B" w:rsidRDefault="00F83A2B" w:rsidP="00D452C6">
      <w:pPr>
        <w:rPr>
          <w:lang w:val="ru-RU"/>
        </w:rPr>
      </w:pPr>
      <w:r>
        <w:rPr>
          <w:lang w:val="ru-RU"/>
        </w:rPr>
        <w:t>— Смотрю, взяли тебя в оборот. Как у тебя там дела?</w:t>
      </w:r>
    </w:p>
    <w:p w14:paraId="65E8FD40" w14:textId="214F3D09" w:rsidR="0081439C" w:rsidRDefault="0081439C" w:rsidP="00D452C6">
      <w:pPr>
        <w:rPr>
          <w:lang w:val="ru-RU"/>
        </w:rPr>
      </w:pPr>
      <w:r>
        <w:rPr>
          <w:lang w:val="ru-RU"/>
        </w:rPr>
        <w:t>На столе лежала стопка жёлтых листков с какими-то распечатками — со вчерашнего дня их количество увеличилось в несколько раз.</w:t>
      </w:r>
    </w:p>
    <w:p w14:paraId="7A8C045D" w14:textId="2908E1CD" w:rsidR="0081439C" w:rsidRDefault="0081439C" w:rsidP="00D452C6">
      <w:pPr>
        <w:rPr>
          <w:lang w:val="ru-RU"/>
        </w:rPr>
      </w:pPr>
      <w:r>
        <w:rPr>
          <w:lang w:val="ru-RU"/>
        </w:rPr>
        <w:t>— Модули программирую, — сказал я. — Ничего особенно сложного. Утром целую демонстрацию мне устроили, показали нуболидов.</w:t>
      </w:r>
    </w:p>
    <w:p w14:paraId="51FADAA5" w14:textId="27A71F0C" w:rsidR="0081439C" w:rsidRDefault="0081439C" w:rsidP="0081439C">
      <w:pPr>
        <w:rPr>
          <w:lang w:val="ru-RU"/>
        </w:rPr>
      </w:pPr>
      <w:r>
        <w:rPr>
          <w:lang w:val="ru-RU"/>
        </w:rPr>
        <w:t xml:space="preserve">— Нам тоже вчера показывали. </w:t>
      </w:r>
      <w:r w:rsidR="0089332D">
        <w:rPr>
          <w:lang w:val="ru-RU"/>
        </w:rPr>
        <w:t>Неплохое шоу и зверушки д</w:t>
      </w:r>
      <w:r>
        <w:rPr>
          <w:lang w:val="ru-RU"/>
        </w:rPr>
        <w:t>рессированные</w:t>
      </w:r>
      <w:r w:rsidR="0089332D">
        <w:rPr>
          <w:lang w:val="ru-RU"/>
        </w:rPr>
        <w:t>.</w:t>
      </w:r>
      <w:r>
        <w:rPr>
          <w:lang w:val="ru-RU"/>
        </w:rPr>
        <w:t xml:space="preserve"> </w:t>
      </w:r>
      <w:r w:rsidR="0089332D">
        <w:rPr>
          <w:lang w:val="ru-RU"/>
        </w:rPr>
        <w:t>К</w:t>
      </w:r>
      <w:r>
        <w:rPr>
          <w:lang w:val="ru-RU"/>
        </w:rPr>
        <w:t>оманду «</w:t>
      </w:r>
      <w:proofErr w:type="spellStart"/>
      <w:r>
        <w:rPr>
          <w:lang w:val="ru-RU"/>
        </w:rPr>
        <w:t>бранк</w:t>
      </w:r>
      <w:proofErr w:type="spellEnd"/>
      <w:r>
        <w:rPr>
          <w:lang w:val="ru-RU"/>
        </w:rPr>
        <w:t>» даже выучили.</w:t>
      </w:r>
    </w:p>
    <w:p w14:paraId="77DA725C" w14:textId="543ABCD9" w:rsidR="0081439C" w:rsidRDefault="0081439C" w:rsidP="0081439C">
      <w:pPr>
        <w:rPr>
          <w:lang w:val="ru-RU"/>
        </w:rPr>
      </w:pPr>
      <w:r>
        <w:rPr>
          <w:lang w:val="ru-RU"/>
        </w:rPr>
        <w:t>— Признаться, — сказал Кофман, — у меня это в голове до сих пор не укладывается. Черви в червоточине. Так-то, может, было</w:t>
      </w:r>
      <w:r w:rsidR="0077785A">
        <w:rPr>
          <w:lang w:val="ru-RU"/>
        </w:rPr>
        <w:t xml:space="preserve"> бы</w:t>
      </w:r>
      <w:r>
        <w:rPr>
          <w:lang w:val="ru-RU"/>
        </w:rPr>
        <w:t xml:space="preserve"> даже смешно, если бы не было так…</w:t>
      </w:r>
    </w:p>
    <w:p w14:paraId="2722EEDE" w14:textId="268098FE" w:rsidR="0081439C" w:rsidRDefault="0081439C" w:rsidP="0081439C">
      <w:pPr>
        <w:rPr>
          <w:lang w:val="ru-RU"/>
        </w:rPr>
      </w:pPr>
      <w:r>
        <w:rPr>
          <w:lang w:val="ru-RU"/>
        </w:rPr>
        <w:t>Кофман не договорил.</w:t>
      </w:r>
    </w:p>
    <w:p w14:paraId="16C80D42" w14:textId="631DC984" w:rsidR="0081439C" w:rsidRDefault="0081439C" w:rsidP="0081439C">
      <w:pPr>
        <w:rPr>
          <w:lang w:val="ru-RU"/>
        </w:rPr>
      </w:pPr>
      <w:r>
        <w:rPr>
          <w:lang w:val="ru-RU"/>
        </w:rPr>
        <w:t xml:space="preserve">— Странно? — подсказал я. — </w:t>
      </w:r>
      <w:proofErr w:type="spellStart"/>
      <w:r>
        <w:rPr>
          <w:lang w:val="ru-RU"/>
        </w:rPr>
        <w:t>Бранк</w:t>
      </w:r>
      <w:proofErr w:type="spellEnd"/>
      <w:r>
        <w:rPr>
          <w:lang w:val="ru-RU"/>
        </w:rPr>
        <w:t xml:space="preserve"> мне тоже показали.</w:t>
      </w:r>
    </w:p>
    <w:p w14:paraId="18F7E8AA" w14:textId="5FB45A66" w:rsidR="0081439C" w:rsidRDefault="0081439C" w:rsidP="0081439C">
      <w:pPr>
        <w:rPr>
          <w:lang w:val="ru-RU"/>
        </w:rPr>
      </w:pPr>
      <w:r>
        <w:rPr>
          <w:lang w:val="ru-RU"/>
        </w:rPr>
        <w:lastRenderedPageBreak/>
        <w:t>— Странно, — проговорила Мерцель, — а может, и страшно.</w:t>
      </w:r>
    </w:p>
    <w:p w14:paraId="1631DC51" w14:textId="64364AEE" w:rsidR="0081439C" w:rsidRDefault="0081439C" w:rsidP="0081439C">
      <w:pPr>
        <w:rPr>
          <w:lang w:val="ru-RU"/>
        </w:rPr>
      </w:pPr>
      <w:r>
        <w:rPr>
          <w:lang w:val="ru-RU"/>
        </w:rPr>
        <w:t>— Ты ведь даже не видела, — хмыкнул Майоров. — Если что, теперь Олег у нас главный контакт с лабораторией. Попроси, устроят тебе тоже, как он говорит, демонстрацию.</w:t>
      </w:r>
    </w:p>
    <w:p w14:paraId="0FA904B1" w14:textId="4D26F105" w:rsidR="004F2E46" w:rsidRDefault="004F2E46" w:rsidP="0081439C">
      <w:pPr>
        <w:rPr>
          <w:lang w:val="ru-RU"/>
        </w:rPr>
      </w:pPr>
      <w:r>
        <w:rPr>
          <w:lang w:val="ru-RU"/>
        </w:rPr>
        <w:t>— Может быть, потом, попозже, — смутилась Мерцель. — Время ещё есть.</w:t>
      </w:r>
    </w:p>
    <w:p w14:paraId="18FEADAB" w14:textId="31B89226" w:rsidR="004F2E46" w:rsidRDefault="004F2E46" w:rsidP="0081439C">
      <w:pPr>
        <w:rPr>
          <w:lang w:val="ru-RU"/>
        </w:rPr>
      </w:pPr>
      <w:r>
        <w:rPr>
          <w:lang w:val="ru-RU"/>
        </w:rPr>
        <w:t>— Так-то времени у нас и правда полно.</w:t>
      </w:r>
    </w:p>
    <w:p w14:paraId="6D38AC9C" w14:textId="11ACDF15" w:rsidR="004F2E46" w:rsidRDefault="00620B91" w:rsidP="0081439C">
      <w:pPr>
        <w:rPr>
          <w:lang w:val="ru-RU"/>
        </w:rPr>
      </w:pPr>
      <w:r>
        <w:rPr>
          <w:lang w:val="ru-RU"/>
        </w:rPr>
        <w:t>— А что по нашему вопросу</w:t>
      </w:r>
      <w:r w:rsidR="00FC09E2">
        <w:rPr>
          <w:lang w:val="ru-RU"/>
        </w:rPr>
        <w:t>, Олег</w:t>
      </w:r>
      <w:r>
        <w:rPr>
          <w:lang w:val="ru-RU"/>
        </w:rPr>
        <w:t>? — спросил Майоров.</w:t>
      </w:r>
      <w:r w:rsidR="003A48AD">
        <w:rPr>
          <w:lang w:val="ru-RU"/>
        </w:rPr>
        <w:t xml:space="preserve"> — Утром пересечься не получилось, сейчас хоть расскажи.</w:t>
      </w:r>
    </w:p>
    <w:p w14:paraId="4F1E8633" w14:textId="0E39399C" w:rsidR="003A48AD" w:rsidRDefault="003A48AD" w:rsidP="0081439C">
      <w:pPr>
        <w:rPr>
          <w:lang w:val="ru-RU"/>
        </w:rPr>
      </w:pPr>
      <w:r>
        <w:rPr>
          <w:lang w:val="ru-RU"/>
        </w:rPr>
        <w:t>— Пока ничего. Сидел вчера допоздна, всё просмотрел, ничего пока не смог найти.</w:t>
      </w:r>
    </w:p>
    <w:p w14:paraId="703832B5" w14:textId="507B4DD7" w:rsidR="00B926FD" w:rsidRDefault="00B926FD" w:rsidP="0081439C">
      <w:pPr>
        <w:rPr>
          <w:lang w:val="ru-RU"/>
        </w:rPr>
      </w:pPr>
      <w:r>
        <w:rPr>
          <w:lang w:val="ru-RU"/>
        </w:rPr>
        <w:t>— Времени хоть и полно, как вы говорите, но искать надо. Так что придётся тебе, Олег, поработать немного сверхурочные. Чем быстрее мы поймём причины проблем, тем быстрее…</w:t>
      </w:r>
    </w:p>
    <w:p w14:paraId="06E4CB14" w14:textId="37BAADAF" w:rsidR="00B926FD" w:rsidRDefault="00B926FD" w:rsidP="0081439C">
      <w:pPr>
        <w:rPr>
          <w:lang w:val="ru-RU"/>
        </w:rPr>
      </w:pPr>
      <w:r>
        <w:rPr>
          <w:lang w:val="ru-RU"/>
        </w:rPr>
        <w:t xml:space="preserve">— Быстрее что? — перебил Майорова Кофман. — Раньше, чем через два месяца, мы отсюда точно не улетим. </w:t>
      </w:r>
      <w:r w:rsidR="004C7BA5">
        <w:rPr>
          <w:lang w:val="ru-RU"/>
        </w:rPr>
        <w:t>Боюсь, использовать червей в качестве навигатора пока рановато.</w:t>
      </w:r>
    </w:p>
    <w:p w14:paraId="4CC2F9BF" w14:textId="74E7B852" w:rsidR="00B54E41" w:rsidRDefault="00B54E41" w:rsidP="0081439C">
      <w:pPr>
        <w:rPr>
          <w:lang w:val="ru-RU"/>
        </w:rPr>
      </w:pPr>
      <w:r>
        <w:rPr>
          <w:lang w:val="ru-RU"/>
        </w:rPr>
        <w:t>— Дима, — Майоров покачал раскрытой ладонью, как бы останавливая воздушный поток, — давай прекратим эти споры. Обсуждать этот вопрос с тобой я больше не намерен. Мне нужна полная информация о произошедшем, а на её основе будем уже делать дальнейшие выводы.</w:t>
      </w:r>
    </w:p>
    <w:p w14:paraId="599C87EF" w14:textId="42F3A5F8" w:rsidR="00B54E41" w:rsidRDefault="00B54E41" w:rsidP="0081439C">
      <w:pPr>
        <w:rPr>
          <w:lang w:val="ru-RU"/>
        </w:rPr>
      </w:pPr>
      <w:r>
        <w:rPr>
          <w:lang w:val="ru-RU"/>
        </w:rPr>
        <w:t>— Так к этому вопросов никаких нет, — насупился Кофман. — Информация нужна, кто ж спорит. Парня просто жалко, света белого не видит. Если, конечно, — он покосился на потолок, — здесь употребимо данное выражение.</w:t>
      </w:r>
    </w:p>
    <w:p w14:paraId="76DCBBA1" w14:textId="60440A11" w:rsidR="00B54E41" w:rsidRDefault="003E70BC" w:rsidP="0081439C">
      <w:pPr>
        <w:rPr>
          <w:lang w:val="ru-RU"/>
        </w:rPr>
      </w:pPr>
      <w:r>
        <w:rPr>
          <w:lang w:val="ru-RU"/>
        </w:rPr>
        <w:t>— Чем быстрее найдём проблему, — медленно, едва ли не по слогам проговорил Майоров, — тем быстрее и освободимся. Пока что вообще нет никаких результатов, одни оправдания.</w:t>
      </w:r>
    </w:p>
    <w:p w14:paraId="720CDACA" w14:textId="3F767022" w:rsidR="00116724" w:rsidRDefault="00116724" w:rsidP="0081439C">
      <w:pPr>
        <w:rPr>
          <w:lang w:val="ru-RU"/>
        </w:rPr>
      </w:pPr>
      <w:r>
        <w:rPr>
          <w:lang w:val="ru-RU"/>
        </w:rPr>
        <w:t>Майоров перевернул несколько мятых листков, всмотрелся во что-то, нахмурился, затем поднял на меня глаза.</w:t>
      </w:r>
    </w:p>
    <w:p w14:paraId="6D0B334E" w14:textId="2DA10D57" w:rsidR="00116724" w:rsidRDefault="00116724" w:rsidP="0081439C">
      <w:pPr>
        <w:rPr>
          <w:lang w:val="ru-RU"/>
        </w:rPr>
      </w:pPr>
      <w:r>
        <w:rPr>
          <w:lang w:val="ru-RU"/>
        </w:rPr>
        <w:t>— Если к нам, Олег, вопросов никаких, то иди, тебя там новые коллеги дожидаются.</w:t>
      </w:r>
    </w:p>
    <w:p w14:paraId="388E4FB9" w14:textId="20D974CF" w:rsidR="00116724" w:rsidRDefault="00E946B3" w:rsidP="0081439C">
      <w:pPr>
        <w:rPr>
          <w:lang w:val="ru-RU"/>
        </w:rPr>
      </w:pPr>
      <w:r>
        <w:rPr>
          <w:lang w:val="ru-RU"/>
        </w:rPr>
        <w:t>Новые коллеги. Ощущение было такое, словно меня только что уволили со службы.</w:t>
      </w:r>
    </w:p>
    <w:p w14:paraId="20A647F0" w14:textId="5DE8D470" w:rsidR="000266A5" w:rsidRDefault="000266A5" w:rsidP="0081439C">
      <w:pPr>
        <w:rPr>
          <w:lang w:val="ru-RU"/>
        </w:rPr>
      </w:pPr>
      <w:r>
        <w:rPr>
          <w:lang w:val="ru-RU"/>
        </w:rPr>
        <w:t>Я поднялся на верхний уровень, зашёл в лабораторию и на секунду застыл, как от паралича. По жилам растёкся обжигающий холод. Вместо ослепительного синего гиганта в панорамном иллюминаторе зияла бездонная темнота. Прошла секунда, прежде чем я понял, что станция просто прошла через линию терминатора.</w:t>
      </w:r>
    </w:p>
    <w:p w14:paraId="2E59C906" w14:textId="1D7B0484" w:rsidR="00AB0196" w:rsidRDefault="00AB0196" w:rsidP="0081439C">
      <w:pPr>
        <w:rPr>
          <w:lang w:val="ru-RU"/>
        </w:rPr>
      </w:pPr>
      <w:r>
        <w:rPr>
          <w:lang w:val="ru-RU"/>
        </w:rPr>
        <w:t>У иллюминатора стояла Симонова и напряжённо выглядывалась во мрак, словно тоже не могла понять, куда делась планета.</w:t>
      </w:r>
    </w:p>
    <w:p w14:paraId="3BB340C3" w14:textId="085F093F" w:rsidR="00AB0196" w:rsidRDefault="00AB0196" w:rsidP="0081439C">
      <w:pPr>
        <w:rPr>
          <w:lang w:val="ru-RU"/>
        </w:rPr>
      </w:pPr>
      <w:r>
        <w:rPr>
          <w:lang w:val="ru-RU"/>
        </w:rPr>
        <w:lastRenderedPageBreak/>
        <w:t xml:space="preserve">— А, Олег! — </w:t>
      </w:r>
      <w:r w:rsidR="003008BD">
        <w:rPr>
          <w:lang w:val="ru-RU"/>
        </w:rPr>
        <w:t>заметила она меня</w:t>
      </w:r>
      <w:r>
        <w:rPr>
          <w:lang w:val="ru-RU"/>
        </w:rPr>
        <w:t>. — Посмотри, мне кажется, страшный шторм начинается.</w:t>
      </w:r>
    </w:p>
    <w:p w14:paraId="5EDA6AC0" w14:textId="593AAF16" w:rsidR="00AB0196" w:rsidRDefault="00AB0196" w:rsidP="0081439C">
      <w:pPr>
        <w:rPr>
          <w:lang w:val="ru-RU"/>
        </w:rPr>
      </w:pPr>
      <w:r>
        <w:rPr>
          <w:lang w:val="ru-RU"/>
        </w:rPr>
        <w:t>— Где</w:t>
      </w:r>
      <w:r w:rsidR="00632476">
        <w:rPr>
          <w:lang w:val="ru-RU"/>
        </w:rPr>
        <w:t>?</w:t>
      </w:r>
    </w:p>
    <w:p w14:paraId="19502AB1" w14:textId="140C8417" w:rsidR="00C23EEB" w:rsidRDefault="00C23EEB" w:rsidP="0081439C">
      <w:pPr>
        <w:rPr>
          <w:lang w:val="ru-RU"/>
        </w:rPr>
      </w:pPr>
      <w:r>
        <w:rPr>
          <w:lang w:val="ru-RU"/>
        </w:rPr>
        <w:t>Я при всём желании не видел ничего, кроме бурых пятен поверх плотной чёрной грунтовки.</w:t>
      </w:r>
    </w:p>
    <w:p w14:paraId="4FEC0E3A" w14:textId="15AE61BF" w:rsidR="00C23EEB" w:rsidRDefault="00C23EEB" w:rsidP="0081439C">
      <w:pPr>
        <w:rPr>
          <w:lang w:val="ru-RU"/>
        </w:rPr>
      </w:pPr>
      <w:r>
        <w:rPr>
          <w:lang w:val="ru-RU"/>
        </w:rPr>
        <w:t>— Там. — Симонова показала на одно такое пятно пальцем. — Скоро посветлеет, будет лучше видно. Но я думаю, шторм будет очень сильный.</w:t>
      </w:r>
    </w:p>
    <w:p w14:paraId="4147FBE7" w14:textId="378C8ADD" w:rsidR="00C23EEB" w:rsidRDefault="00C23EEB" w:rsidP="0081439C">
      <w:pPr>
        <w:rPr>
          <w:lang w:val="ru-RU"/>
        </w:rPr>
      </w:pPr>
      <w:r>
        <w:rPr>
          <w:lang w:val="ru-RU"/>
        </w:rPr>
        <w:t>— На нас это как-то повлияет?</w:t>
      </w:r>
    </w:p>
    <w:p w14:paraId="213F2543" w14:textId="4D4EED79" w:rsidR="00C23EEB" w:rsidRDefault="00C23EEB" w:rsidP="0081439C">
      <w:pPr>
        <w:rPr>
          <w:lang w:val="ru-RU"/>
        </w:rPr>
      </w:pPr>
      <w:r>
        <w:rPr>
          <w:lang w:val="ru-RU"/>
        </w:rPr>
        <w:t>— На нас всё влияет</w:t>
      </w:r>
      <w:r w:rsidR="003369FC">
        <w:rPr>
          <w:lang w:val="ru-RU"/>
        </w:rPr>
        <w:t>.</w:t>
      </w:r>
      <w:r>
        <w:rPr>
          <w:lang w:val="ru-RU"/>
        </w:rPr>
        <w:t xml:space="preserve"> Но не бойся, на орбите мы в безопасности.</w:t>
      </w:r>
    </w:p>
    <w:p w14:paraId="2183740F" w14:textId="5EC4FBC3" w:rsidR="00C23EEB" w:rsidRDefault="00C23EEB" w:rsidP="0081439C">
      <w:pPr>
        <w:rPr>
          <w:lang w:val="ru-RU"/>
        </w:rPr>
      </w:pPr>
      <w:r>
        <w:rPr>
          <w:lang w:val="ru-RU"/>
        </w:rPr>
        <w:t>— И часто такое бывает?</w:t>
      </w:r>
    </w:p>
    <w:p w14:paraId="55C282F9" w14:textId="17AC54AF" w:rsidR="00C23EEB" w:rsidRDefault="00C23EEB" w:rsidP="0081439C">
      <w:pPr>
        <w:rPr>
          <w:lang w:val="ru-RU"/>
        </w:rPr>
      </w:pPr>
      <w:r>
        <w:rPr>
          <w:lang w:val="ru-RU"/>
        </w:rPr>
        <w:t>— Да, Кратер часто волнуется. Может, это мы его возмущаем своим присутствием. Представь себе, мелкое насекомое, которое бесконечно вьётся вокруг тебя и покусывает автоматическими дронами. Оса с торчащим жалом. Вы же, космолётчики, так нас называете?</w:t>
      </w:r>
    </w:p>
    <w:p w14:paraId="1100E8C0" w14:textId="04C5F4E7" w:rsidR="009A32CD" w:rsidRDefault="003369FC" w:rsidP="0081439C">
      <w:pPr>
        <w:rPr>
          <w:lang w:val="ru-RU"/>
        </w:rPr>
      </w:pPr>
      <w:r>
        <w:rPr>
          <w:lang w:val="ru-RU"/>
        </w:rPr>
        <w:t>— Да, но с исключительным уважением, — улыбнулся я.</w:t>
      </w:r>
    </w:p>
    <w:p w14:paraId="69BD7F19" w14:textId="0DFE9C00" w:rsidR="003008BD" w:rsidRDefault="003008BD" w:rsidP="0081439C">
      <w:pPr>
        <w:rPr>
          <w:lang w:val="ru-RU"/>
        </w:rPr>
      </w:pPr>
      <w:r>
        <w:rPr>
          <w:lang w:val="ru-RU"/>
        </w:rPr>
        <w:t>Симонова отвернулась от иллюминатора.</w:t>
      </w:r>
    </w:p>
    <w:p w14:paraId="39F6332A" w14:textId="34048A2F" w:rsidR="0007369A" w:rsidRDefault="0007369A" w:rsidP="0081439C">
      <w:pPr>
        <w:rPr>
          <w:lang w:val="ru-RU"/>
        </w:rPr>
      </w:pPr>
      <w:r>
        <w:rPr>
          <w:lang w:val="ru-RU"/>
        </w:rPr>
        <w:t>— Скажи, Олег, а что ты чувствовал, когда увидел нуболидов?</w:t>
      </w:r>
    </w:p>
    <w:p w14:paraId="0DCFCC78" w14:textId="7111D069" w:rsidR="00146E35" w:rsidRDefault="00146E35" w:rsidP="0081439C">
      <w:pPr>
        <w:rPr>
          <w:lang w:val="ru-RU"/>
        </w:rPr>
      </w:pPr>
      <w:r>
        <w:rPr>
          <w:lang w:val="ru-RU"/>
        </w:rPr>
        <w:t>— Я был удивлён, может быть, даже обескуражен. Поначалу смотришь на каких-то червей или водоросли</w:t>
      </w:r>
      <w:r w:rsidR="00F544E4">
        <w:rPr>
          <w:lang w:val="ru-RU"/>
        </w:rPr>
        <w:t xml:space="preserve"> в банке</w:t>
      </w:r>
      <w:r>
        <w:rPr>
          <w:lang w:val="ru-RU"/>
        </w:rPr>
        <w:t>, а потом</w:t>
      </w:r>
      <w:r w:rsidR="00F544E4">
        <w:rPr>
          <w:lang w:val="ru-RU"/>
        </w:rPr>
        <w:t xml:space="preserve"> </w:t>
      </w:r>
      <w:r>
        <w:rPr>
          <w:lang w:val="ru-RU"/>
        </w:rPr>
        <w:t xml:space="preserve">— раз, и </w:t>
      </w:r>
      <w:r w:rsidR="00F544E4">
        <w:rPr>
          <w:lang w:val="ru-RU"/>
        </w:rPr>
        <w:t xml:space="preserve">они </w:t>
      </w:r>
      <w:r>
        <w:rPr>
          <w:lang w:val="ru-RU"/>
        </w:rPr>
        <w:t>прыгают через червоточину. Мне в это до сих пор тяжело поверить. Я не в смысле, что не доверяю, просто как будто фокус посмотрел и хожу теперь озадаченный, пытаясь понять, в чём трюк-то заключался.</w:t>
      </w:r>
    </w:p>
    <w:p w14:paraId="1D1F1F1F" w14:textId="6CA034F0" w:rsidR="00336E5A" w:rsidRDefault="00336E5A" w:rsidP="0081439C">
      <w:pPr>
        <w:rPr>
          <w:lang w:val="ru-RU"/>
        </w:rPr>
      </w:pPr>
      <w:r>
        <w:rPr>
          <w:lang w:val="ru-RU"/>
        </w:rPr>
        <w:t>— Я не об этом.</w:t>
      </w:r>
    </w:p>
    <w:p w14:paraId="19A7509D" w14:textId="6A51DB82" w:rsidR="00336E5A" w:rsidRDefault="00336E5A" w:rsidP="0081439C">
      <w:pPr>
        <w:rPr>
          <w:lang w:val="ru-RU"/>
        </w:rPr>
      </w:pPr>
      <w:r>
        <w:rPr>
          <w:lang w:val="ru-RU"/>
        </w:rPr>
        <w:t>— А о чём? Или вы думаете, что они правда могут на нас как-то влиять, каким-то неизученным способом?</w:t>
      </w:r>
    </w:p>
    <w:p w14:paraId="16147027" w14:textId="012FA572" w:rsidR="00336E5A" w:rsidRDefault="00336E5A" w:rsidP="0081439C">
      <w:pPr>
        <w:rPr>
          <w:lang w:val="ru-RU"/>
        </w:rPr>
      </w:pPr>
      <w:r>
        <w:rPr>
          <w:lang w:val="ru-RU"/>
        </w:rPr>
        <w:t>— Эти не слишком милые по нашим стандартам создания умеют проходить через балку, что мы, кстати, обнаружили совершенно случайно. Арто как-нибудь расскажет тебе полную версию, там настоящий детектив.</w:t>
      </w:r>
      <w:r w:rsidR="00E064AF">
        <w:rPr>
          <w:lang w:val="ru-RU"/>
        </w:rPr>
        <w:t xml:space="preserve"> Ты думаешь, в них нет ещё чего-то, что мы пока не знаем?</w:t>
      </w:r>
    </w:p>
    <w:p w14:paraId="46293B36" w14:textId="25ECA928" w:rsidR="00782B87" w:rsidRDefault="00782B87" w:rsidP="0081439C">
      <w:pPr>
        <w:rPr>
          <w:lang w:val="ru-RU"/>
        </w:rPr>
      </w:pPr>
      <w:r>
        <w:rPr>
          <w:lang w:val="ru-RU"/>
        </w:rPr>
        <w:t>— Тут мне нечего возразить.</w:t>
      </w:r>
    </w:p>
    <w:p w14:paraId="4F2F8A02" w14:textId="5E27FF20" w:rsidR="00782B87" w:rsidRDefault="00782B87" w:rsidP="0081439C">
      <w:pPr>
        <w:rPr>
          <w:lang w:val="ru-RU"/>
        </w:rPr>
      </w:pPr>
      <w:r>
        <w:rPr>
          <w:lang w:val="ru-RU"/>
        </w:rPr>
        <w:t>— Вот видишь. К тому же ты сам говорил, что почувствовал что-то. Пусть даже они тебя просто немного испугали.</w:t>
      </w:r>
    </w:p>
    <w:p w14:paraId="33F69931" w14:textId="3BCAF84B" w:rsidR="00F544E4" w:rsidRDefault="00F544E4" w:rsidP="00F544E4">
      <w:pPr>
        <w:pStyle w:val="a3"/>
        <w:rPr>
          <w:lang w:val="ru-RU"/>
        </w:rPr>
      </w:pPr>
      <w:r>
        <w:rPr>
          <w:lang w:val="ru-RU"/>
        </w:rPr>
        <w:t>* * *</w:t>
      </w:r>
    </w:p>
    <w:p w14:paraId="5A27EB3B" w14:textId="06C01BC3" w:rsidR="00F544E4" w:rsidRDefault="00F544E4" w:rsidP="0081439C">
      <w:pPr>
        <w:rPr>
          <w:lang w:val="ru-RU"/>
        </w:rPr>
      </w:pPr>
      <w:r>
        <w:rPr>
          <w:lang w:val="ru-RU"/>
        </w:rPr>
        <w:t xml:space="preserve">В конце дня Марутян решил провести ещё один эксперимент с </w:t>
      </w:r>
      <w:proofErr w:type="spellStart"/>
      <w:r>
        <w:rPr>
          <w:lang w:val="ru-RU"/>
        </w:rPr>
        <w:t>нуболидами</w:t>
      </w:r>
      <w:proofErr w:type="spellEnd"/>
      <w:r>
        <w:rPr>
          <w:lang w:val="ru-RU"/>
        </w:rPr>
        <w:t xml:space="preserve"> — снова врубили аварийный свет, </w:t>
      </w:r>
      <w:r w:rsidR="001764FB">
        <w:rPr>
          <w:lang w:val="ru-RU"/>
        </w:rPr>
        <w:t xml:space="preserve">и с камеры содержания сошла теневая завеса. Черви в этот раз не лежали на дне кучкой кровяного ила, а взбудораженно метались в стеклянной клетке. </w:t>
      </w:r>
    </w:p>
    <w:p w14:paraId="75FCC9B0" w14:textId="39AE03E1" w:rsidR="00382CDD" w:rsidRDefault="00382CDD" w:rsidP="0081439C">
      <w:pPr>
        <w:rPr>
          <w:lang w:val="ru-RU"/>
        </w:rPr>
      </w:pPr>
      <w:r>
        <w:rPr>
          <w:lang w:val="ru-RU"/>
        </w:rPr>
        <w:lastRenderedPageBreak/>
        <w:t>— Как-то они беспокойны сегодня, — заметил Синицын.</w:t>
      </w:r>
    </w:p>
    <w:p w14:paraId="63232AAB" w14:textId="4E5088FE" w:rsidR="00382CDD" w:rsidRDefault="00382CDD" w:rsidP="0081439C">
      <w:pPr>
        <w:rPr>
          <w:lang w:val="ru-RU"/>
        </w:rPr>
      </w:pPr>
      <w:r>
        <w:rPr>
          <w:lang w:val="ru-RU"/>
        </w:rPr>
        <w:t>— Сильный шторм начинается, — сказала Симонова.</w:t>
      </w:r>
    </w:p>
    <w:p w14:paraId="77F9F128" w14:textId="1ABB40CC" w:rsidR="00382CDD" w:rsidRDefault="00382CDD" w:rsidP="0081439C">
      <w:pPr>
        <w:rPr>
          <w:lang w:val="ru-RU"/>
        </w:rPr>
      </w:pPr>
      <w:r>
        <w:rPr>
          <w:lang w:val="ru-RU"/>
        </w:rPr>
        <w:t>— Да, да, коллеги! — усмехнулся Марутян. — Не только мы с вами метеочувствительны</w:t>
      </w:r>
      <w:r w:rsidR="000B12A3">
        <w:rPr>
          <w:lang w:val="ru-RU"/>
        </w:rPr>
        <w:t>е</w:t>
      </w:r>
      <w:r>
        <w:rPr>
          <w:lang w:val="ru-RU"/>
        </w:rPr>
        <w:t>.</w:t>
      </w:r>
    </w:p>
    <w:p w14:paraId="3A8B1C2F" w14:textId="03C31B89" w:rsidR="00382CDD" w:rsidRDefault="000B12A3" w:rsidP="0081439C">
      <w:pPr>
        <w:rPr>
          <w:lang w:val="ru-RU"/>
        </w:rPr>
      </w:pPr>
      <w:r>
        <w:rPr>
          <w:lang w:val="ru-RU"/>
        </w:rPr>
        <w:t>Я ничего не сказал. Мне не хотелось снова смотреть на червей. Они сплетались друг с другом в длинные уродливые щупальца, похожие на атрофированные конечности, и бились в прозрачные стенки, пытаясь выбраться наружу из своей тюрьмы.</w:t>
      </w:r>
    </w:p>
    <w:p w14:paraId="08F5C578" w14:textId="11F81800" w:rsidR="000B12A3" w:rsidRDefault="00AC4ECB" w:rsidP="0081439C">
      <w:pPr>
        <w:rPr>
          <w:lang w:val="ru-RU"/>
        </w:rPr>
      </w:pPr>
      <w:r>
        <w:rPr>
          <w:lang w:val="ru-RU"/>
        </w:rPr>
        <w:t>Я вышел в зал, сославшись на то, что мне нужно проверить модули в техничке. Никто не возражал.</w:t>
      </w:r>
    </w:p>
    <w:p w14:paraId="011B5E9D" w14:textId="7EA6137B" w:rsidR="00AC4ECB" w:rsidRDefault="00AC4ECB" w:rsidP="0081439C">
      <w:pPr>
        <w:rPr>
          <w:lang w:val="ru-RU"/>
        </w:rPr>
      </w:pPr>
      <w:r>
        <w:rPr>
          <w:lang w:val="ru-RU"/>
        </w:rPr>
        <w:t>Кратер успел выйти из темноты, зал вновь омывало волшебным лазоревым сиянием, и казалось, что всё вокруг — не более реально, что яркие сны, которые рассеваются перед рассветом.</w:t>
      </w:r>
    </w:p>
    <w:p w14:paraId="0F0481AE" w14:textId="0698F4C2" w:rsidR="00C350A9" w:rsidRDefault="00C350A9" w:rsidP="0081439C">
      <w:pPr>
        <w:rPr>
          <w:lang w:val="ru-RU"/>
        </w:rPr>
      </w:pPr>
      <w:r>
        <w:rPr>
          <w:lang w:val="ru-RU"/>
        </w:rPr>
        <w:t>Под нами и правда бушевал шторм. Облака закручивались вихрем, искажая цветной узор на поверхности планеты, образуя тёмный укоризненно взирающий на нас глаз</w:t>
      </w:r>
      <w:r w:rsidR="008872E1">
        <w:rPr>
          <w:lang w:val="ru-RU"/>
        </w:rPr>
        <w:t>.</w:t>
      </w:r>
      <w:r>
        <w:rPr>
          <w:lang w:val="ru-RU"/>
        </w:rPr>
        <w:t xml:space="preserve"> </w:t>
      </w:r>
      <w:r w:rsidR="008872E1">
        <w:rPr>
          <w:lang w:val="ru-RU"/>
        </w:rPr>
        <w:t>С</w:t>
      </w:r>
      <w:r>
        <w:rPr>
          <w:lang w:val="ru-RU"/>
        </w:rPr>
        <w:t xml:space="preserve">ловно на едва уложенные </w:t>
      </w:r>
      <w:r w:rsidR="00A76A51">
        <w:rPr>
          <w:lang w:val="ru-RU"/>
        </w:rPr>
        <w:t xml:space="preserve">на холсте </w:t>
      </w:r>
      <w:r w:rsidR="005E350D">
        <w:rPr>
          <w:lang w:val="ru-RU"/>
        </w:rPr>
        <w:t xml:space="preserve">масляные </w:t>
      </w:r>
      <w:r>
        <w:rPr>
          <w:lang w:val="ru-RU"/>
        </w:rPr>
        <w:t xml:space="preserve">краски упала капелька </w:t>
      </w:r>
      <w:r w:rsidR="005E350D">
        <w:rPr>
          <w:lang w:val="ru-RU"/>
        </w:rPr>
        <w:t>растворителя, и вся картина теперь безнадёжно испорчена, её вечно будет уродовать это жирное бельмо.</w:t>
      </w:r>
    </w:p>
    <w:p w14:paraId="093C182A" w14:textId="77777777" w:rsidR="00EF170C" w:rsidRDefault="002D06AF" w:rsidP="0081439C">
      <w:pPr>
        <w:rPr>
          <w:lang w:val="ru-RU"/>
        </w:rPr>
      </w:pPr>
      <w:r>
        <w:rPr>
          <w:lang w:val="ru-RU"/>
        </w:rPr>
        <w:t>Я отпросился у Марутяна пораньше и отправился на вторую работу — раскодировать трассировочные файлы на «Грозном».</w:t>
      </w:r>
      <w:r w:rsidR="00E05EED">
        <w:rPr>
          <w:lang w:val="ru-RU"/>
        </w:rPr>
        <w:t xml:space="preserve"> Кофман уже колдовал в навигационном отсеке и, судя по стукам, всё же принялся </w:t>
      </w:r>
      <w:r w:rsidR="009953C7">
        <w:rPr>
          <w:lang w:val="ru-RU"/>
        </w:rPr>
        <w:t>пере</w:t>
      </w:r>
      <w:r w:rsidR="00E05EED">
        <w:rPr>
          <w:lang w:val="ru-RU"/>
        </w:rPr>
        <w:t>бирать ЦИАН.</w:t>
      </w:r>
    </w:p>
    <w:p w14:paraId="50654388" w14:textId="24B5707A" w:rsidR="00EF170C" w:rsidRDefault="00EF170C" w:rsidP="0081439C">
      <w:pPr>
        <w:rPr>
          <w:lang w:val="ru-RU"/>
        </w:rPr>
      </w:pPr>
      <w:r>
        <w:rPr>
          <w:lang w:val="ru-RU"/>
        </w:rPr>
        <w:t xml:space="preserve">Я зашёл к нему поздороваться. </w:t>
      </w:r>
      <w:r w:rsidR="00E90E44">
        <w:rPr>
          <w:lang w:val="ru-RU"/>
        </w:rPr>
        <w:t>Кофман</w:t>
      </w:r>
      <w:r>
        <w:rPr>
          <w:lang w:val="ru-RU"/>
        </w:rPr>
        <w:t xml:space="preserve"> лежал на полу, изогнувшись в позе зародыша и светил фонариком в распотрошённое нутро </w:t>
      </w:r>
      <w:proofErr w:type="spellStart"/>
      <w:r>
        <w:rPr>
          <w:lang w:val="ru-RU"/>
        </w:rPr>
        <w:t>ЦИАНа</w:t>
      </w:r>
      <w:proofErr w:type="spellEnd"/>
      <w:r>
        <w:rPr>
          <w:lang w:val="ru-RU"/>
        </w:rPr>
        <w:t xml:space="preserve"> — в переплетение медных трубок и зубчатых колёс.</w:t>
      </w:r>
      <w:r w:rsidR="00E90E44">
        <w:rPr>
          <w:lang w:val="ru-RU"/>
        </w:rPr>
        <w:t xml:space="preserve"> Он даже не сразу меня заметил.</w:t>
      </w:r>
    </w:p>
    <w:p w14:paraId="69D2A93B" w14:textId="30B06DD9" w:rsidR="00E90E44" w:rsidRDefault="00E90E44" w:rsidP="0081439C">
      <w:pPr>
        <w:rPr>
          <w:lang w:val="ru-RU"/>
        </w:rPr>
      </w:pPr>
      <w:r>
        <w:rPr>
          <w:lang w:val="ru-RU"/>
        </w:rPr>
        <w:t>— Привет, — неловко сказал я.</w:t>
      </w:r>
    </w:p>
    <w:p w14:paraId="1AD1CA53" w14:textId="77DB4649" w:rsidR="004B2CA2" w:rsidRDefault="004B2CA2" w:rsidP="0081439C">
      <w:pPr>
        <w:rPr>
          <w:lang w:val="ru-RU"/>
        </w:rPr>
      </w:pPr>
      <w:r>
        <w:rPr>
          <w:lang w:val="ru-RU"/>
        </w:rPr>
        <w:t>Кофман приподнялся. Лицо его лоснилось от пота.</w:t>
      </w:r>
    </w:p>
    <w:p w14:paraId="767D6213" w14:textId="7FAC94B6" w:rsidR="004B2CA2" w:rsidRDefault="004B2CA2" w:rsidP="0081439C">
      <w:pPr>
        <w:rPr>
          <w:lang w:val="ru-RU"/>
        </w:rPr>
      </w:pPr>
      <w:r>
        <w:rPr>
          <w:lang w:val="ru-RU"/>
        </w:rPr>
        <w:t>— А, Олег, — вздохнул он. — Приступил на службу?</w:t>
      </w:r>
      <w:r w:rsidR="004876A5">
        <w:rPr>
          <w:lang w:val="ru-RU"/>
        </w:rPr>
        <w:t xml:space="preserve"> Молодец, только давай ужин в этот раз не пропускать.</w:t>
      </w:r>
    </w:p>
    <w:p w14:paraId="1BC8D249" w14:textId="77777777" w:rsidR="00BF1445" w:rsidRDefault="004876A5" w:rsidP="0081439C">
      <w:pPr>
        <w:rPr>
          <w:lang w:val="ru-RU"/>
        </w:rPr>
      </w:pPr>
      <w:r>
        <w:rPr>
          <w:lang w:val="ru-RU"/>
        </w:rPr>
        <w:t>Ужин, тем не менее, мы едва не проворонили. Когда мы пришли, столовая уже закрывалась, есть пришлось быстро, и еда из контейнеров казалась совершенно безвкусной и неприятно скрипела на зубах, точно извёстка.</w:t>
      </w:r>
      <w:r w:rsidR="00BF1445">
        <w:rPr>
          <w:lang w:val="ru-RU"/>
        </w:rPr>
        <w:t xml:space="preserve"> После ужина я хотел вернуться на корабль, но Кофман остановил меня, по-отечески похлопав по плечу.</w:t>
      </w:r>
    </w:p>
    <w:p w14:paraId="05C90A37" w14:textId="7DF0EAA6" w:rsidR="004876A5" w:rsidRDefault="00431FD8" w:rsidP="0081439C">
      <w:pPr>
        <w:rPr>
          <w:lang w:val="ru-RU"/>
        </w:rPr>
      </w:pPr>
      <w:r>
        <w:rPr>
          <w:lang w:val="ru-RU"/>
        </w:rPr>
        <w:t>— Иди, Олег, отдыхай, успеешь</w:t>
      </w:r>
      <w:r w:rsidR="004876A5">
        <w:rPr>
          <w:lang w:val="ru-RU"/>
        </w:rPr>
        <w:t xml:space="preserve"> </w:t>
      </w:r>
      <w:r>
        <w:rPr>
          <w:lang w:val="ru-RU"/>
        </w:rPr>
        <w:t>ещё наработаться.</w:t>
      </w:r>
    </w:p>
    <w:p w14:paraId="68DEEB7F" w14:textId="79404937" w:rsidR="00431FD8" w:rsidRDefault="00431FD8" w:rsidP="0081439C">
      <w:pPr>
        <w:rPr>
          <w:lang w:val="ru-RU"/>
        </w:rPr>
      </w:pPr>
      <w:r>
        <w:rPr>
          <w:lang w:val="ru-RU"/>
        </w:rPr>
        <w:t>— Но Майоров… — начал я.</w:t>
      </w:r>
    </w:p>
    <w:p w14:paraId="3607FA4E" w14:textId="595438ED" w:rsidR="00431FD8" w:rsidRDefault="00431FD8" w:rsidP="0081439C">
      <w:pPr>
        <w:rPr>
          <w:lang w:val="ru-RU"/>
        </w:rPr>
      </w:pPr>
      <w:r>
        <w:rPr>
          <w:lang w:val="ru-RU"/>
        </w:rPr>
        <w:t>— Так-то я его прекрасно понимаю, разобраться во всём нужно, но, если ты вчера за столько часов ничего не нашёл, вряд ли найдёшь и сегодня. А доводить себя до белого каления не надо.</w:t>
      </w:r>
    </w:p>
    <w:p w14:paraId="7B2EBDEC" w14:textId="70D5DA91" w:rsidR="006424C7" w:rsidRDefault="006424C7" w:rsidP="0081439C">
      <w:pPr>
        <w:rPr>
          <w:lang w:val="ru-RU"/>
        </w:rPr>
      </w:pPr>
      <w:r>
        <w:rPr>
          <w:lang w:val="ru-RU"/>
        </w:rPr>
        <w:t>Спорить я не стал.</w:t>
      </w:r>
    </w:p>
    <w:p w14:paraId="3C2A3251" w14:textId="623C3621" w:rsidR="00BF42A2" w:rsidRDefault="00BF42A2" w:rsidP="0081439C">
      <w:pPr>
        <w:rPr>
          <w:lang w:val="ru-RU"/>
        </w:rPr>
      </w:pPr>
      <w:r>
        <w:rPr>
          <w:lang w:val="ru-RU"/>
        </w:rPr>
        <w:lastRenderedPageBreak/>
        <w:t>Когда я возвращался в жилой блок, коридор вдруг стал заваливаться на бок, точно корабль на штормовых волнах. В гряди словно лопнул кровеносный сосуд, окатив жаром всё тело. На секунду я решил, что это шторм на планете каким-то образом дотянулся до нашей орбиты, хочет снести назойливую станцию, отбросить её в темноту — но потом вспомнил, что говорила Вера о сбоях в маневровых двигателях.</w:t>
      </w:r>
    </w:p>
    <w:p w14:paraId="75D54592" w14:textId="6D35A984" w:rsidR="00BF42A2" w:rsidRDefault="00BF42A2" w:rsidP="0081439C">
      <w:pPr>
        <w:rPr>
          <w:lang w:val="ru-RU"/>
        </w:rPr>
      </w:pPr>
      <w:r>
        <w:rPr>
          <w:lang w:val="ru-RU"/>
        </w:rPr>
        <w:t>Качка.</w:t>
      </w:r>
    </w:p>
    <w:p w14:paraId="500C06C1" w14:textId="38EA673E" w:rsidR="00402650" w:rsidRDefault="00402650" w:rsidP="0081439C">
      <w:pPr>
        <w:rPr>
          <w:lang w:val="ru-RU"/>
        </w:rPr>
      </w:pPr>
      <w:r>
        <w:rPr>
          <w:lang w:val="ru-RU"/>
        </w:rPr>
        <w:t>Марутян подарил мне самодельную липучку от мух, и я повесил её на переборку в модуле — теперь это было единственное украшение в моём жилице.</w:t>
      </w:r>
      <w:r w:rsidR="003A5F3F">
        <w:rPr>
          <w:lang w:val="ru-RU"/>
        </w:rPr>
        <w:t xml:space="preserve"> От усталости вновь разболелась голова, глотать таблетки уже не хотелось, а заглянуть в местную библиотеку, чтобы чем-то занять досуг, я забыл, и пришлось довольствоваться видом из иллюминатора. В который, впрочем, ничего не было видно.</w:t>
      </w:r>
    </w:p>
    <w:p w14:paraId="0275DB84" w14:textId="3252E767" w:rsidR="009F29D7" w:rsidRDefault="009F29D7" w:rsidP="0081439C">
      <w:pPr>
        <w:rPr>
          <w:lang w:val="ru-RU"/>
        </w:rPr>
      </w:pPr>
      <w:r>
        <w:rPr>
          <w:lang w:val="ru-RU"/>
        </w:rPr>
        <w:t xml:space="preserve">Помаявшись какое-то время от безделья, я </w:t>
      </w:r>
      <w:r w:rsidR="00950235">
        <w:rPr>
          <w:lang w:val="ru-RU"/>
        </w:rPr>
        <w:t>подошёл к</w:t>
      </w:r>
      <w:r>
        <w:rPr>
          <w:lang w:val="ru-RU"/>
        </w:rPr>
        <w:t xml:space="preserve"> интерком</w:t>
      </w:r>
      <w:r w:rsidR="00950235">
        <w:rPr>
          <w:lang w:val="ru-RU"/>
        </w:rPr>
        <w:t>у</w:t>
      </w:r>
      <w:r>
        <w:rPr>
          <w:lang w:val="ru-RU"/>
        </w:rPr>
        <w:t>.</w:t>
      </w:r>
    </w:p>
    <w:p w14:paraId="5C71D68E" w14:textId="66EB9E83" w:rsidR="00484127" w:rsidRDefault="00484127" w:rsidP="0081439C">
      <w:pPr>
        <w:rPr>
          <w:lang w:val="ru-RU"/>
        </w:rPr>
      </w:pPr>
      <w:r>
        <w:rPr>
          <w:lang w:val="ru-RU"/>
        </w:rPr>
        <w:t>Блок «С», модуль «один».</w:t>
      </w:r>
    </w:p>
    <w:p w14:paraId="5726D3F2" w14:textId="381648A2" w:rsidR="0093389E" w:rsidRPr="00950235" w:rsidRDefault="0093389E" w:rsidP="0081439C">
      <w:pPr>
        <w:rPr>
          <w:lang w:val="ru-RU"/>
        </w:rPr>
      </w:pPr>
      <w:r>
        <w:rPr>
          <w:lang w:val="ru-RU"/>
        </w:rPr>
        <w:t>— Слушаю? — раздался знакомый голос.</w:t>
      </w:r>
    </w:p>
    <w:p w14:paraId="2146729A" w14:textId="00D23187" w:rsidR="00950235" w:rsidRDefault="00950235" w:rsidP="0081439C">
      <w:pPr>
        <w:rPr>
          <w:lang w:val="ru-RU"/>
        </w:rPr>
      </w:pPr>
      <w:r w:rsidRPr="00950235">
        <w:rPr>
          <w:lang w:val="ru-RU"/>
        </w:rPr>
        <w:t xml:space="preserve">— </w:t>
      </w:r>
      <w:r>
        <w:rPr>
          <w:lang w:val="ru-RU"/>
        </w:rPr>
        <w:t>Ты у себя? — спросил я.</w:t>
      </w:r>
    </w:p>
    <w:p w14:paraId="3C75656B" w14:textId="7BD781DF" w:rsidR="00950235" w:rsidRPr="00950235" w:rsidRDefault="00950235" w:rsidP="0081439C">
      <w:pPr>
        <w:rPr>
          <w:lang w:val="ru-RU"/>
        </w:rPr>
      </w:pPr>
      <w:r>
        <w:rPr>
          <w:lang w:val="ru-RU"/>
        </w:rPr>
        <w:t>— Конечно, — ответила Вера. — Как бы я тогда подняла трубку?</w:t>
      </w:r>
    </w:p>
    <w:p w14:paraId="469C09C8" w14:textId="07B86E7A" w:rsidR="0056670D" w:rsidRDefault="00950235" w:rsidP="0081439C">
      <w:pPr>
        <w:rPr>
          <w:lang w:val="ru-RU"/>
        </w:rPr>
      </w:pPr>
      <w:r>
        <w:rPr>
          <w:lang w:val="ru-RU"/>
        </w:rPr>
        <w:t>Я замялся, как-то мигом растеряв всю решимость. Потянулось сквозь провода молчание, точно несказанное слово.</w:t>
      </w:r>
      <w:r w:rsidR="00AF711B">
        <w:rPr>
          <w:lang w:val="ru-RU"/>
        </w:rPr>
        <w:t xml:space="preserve"> Раздражающе щёлкали часы в модуле — от их назойливого стука нигде на станции не было спасения.</w:t>
      </w:r>
    </w:p>
    <w:p w14:paraId="58F25972" w14:textId="2EE202AF" w:rsidR="00AF711B" w:rsidRDefault="00AF711B" w:rsidP="0081439C">
      <w:pPr>
        <w:rPr>
          <w:lang w:val="ru-RU"/>
        </w:rPr>
      </w:pPr>
      <w:r>
        <w:rPr>
          <w:lang w:val="ru-RU"/>
        </w:rPr>
        <w:t>— Можешь зайти, если хочешь, — сказала Вера. — Теперь твоя очередь. Только не заблудись.</w:t>
      </w:r>
    </w:p>
    <w:p w14:paraId="3E9CA222" w14:textId="5AD318D1" w:rsidR="00876D51" w:rsidRDefault="00876D51" w:rsidP="0081439C">
      <w:pPr>
        <w:rPr>
          <w:lang w:val="ru-RU"/>
        </w:rPr>
      </w:pPr>
      <w:r>
        <w:rPr>
          <w:lang w:val="ru-RU"/>
        </w:rPr>
        <w:t>Уже через несколько секунд я стоял перед её модулем. Вера открыла не сразу. Из-за двери послышались грохот и звон, словно кто-то разбросал по металлическому полу жестяные плошки. Затем клацнул замок.</w:t>
      </w:r>
    </w:p>
    <w:p w14:paraId="181952DF" w14:textId="3D282AF6" w:rsidR="00876D51" w:rsidRDefault="00876D51" w:rsidP="0081439C">
      <w:pPr>
        <w:rPr>
          <w:lang w:val="ru-RU"/>
        </w:rPr>
      </w:pPr>
      <w:r>
        <w:rPr>
          <w:lang w:val="ru-RU"/>
        </w:rPr>
        <w:t>Вера выглядела, как человек, которого среди ночи вытянули из уютного сна грубой трезвоном интеркома.</w:t>
      </w:r>
    </w:p>
    <w:p w14:paraId="5FD62C8B" w14:textId="7A1D24EB" w:rsidR="00876D51" w:rsidRDefault="00876D51" w:rsidP="0081439C">
      <w:pPr>
        <w:rPr>
          <w:lang w:val="ru-RU"/>
        </w:rPr>
      </w:pPr>
      <w:r>
        <w:rPr>
          <w:lang w:val="ru-RU"/>
        </w:rPr>
        <w:t>— Надеюсь, не разбудил? — опешил я.</w:t>
      </w:r>
    </w:p>
    <w:p w14:paraId="61607983" w14:textId="1963D5A8" w:rsidR="00876D51" w:rsidRDefault="00876D51" w:rsidP="0081439C">
      <w:pPr>
        <w:rPr>
          <w:lang w:val="ru-RU"/>
        </w:rPr>
      </w:pPr>
      <w:r>
        <w:rPr>
          <w:lang w:val="ru-RU"/>
        </w:rPr>
        <w:t>— Нет, — качнула головой Вера. — Но гулять сегодня не пойдём, я немного притомилась. Заходи, — она отошла от дверного проёма</w:t>
      </w:r>
      <w:r w:rsidR="003278E5">
        <w:rPr>
          <w:lang w:val="ru-RU"/>
        </w:rPr>
        <w:t>.</w:t>
      </w:r>
    </w:p>
    <w:p w14:paraId="277AD63E" w14:textId="083B0317" w:rsidR="003278E5" w:rsidRDefault="003278E5" w:rsidP="0081439C">
      <w:pPr>
        <w:rPr>
          <w:lang w:val="ru-RU"/>
        </w:rPr>
      </w:pPr>
      <w:r>
        <w:rPr>
          <w:lang w:val="ru-RU"/>
        </w:rPr>
        <w:t>Её модуль походил на склад забытых вещей.</w:t>
      </w:r>
    </w:p>
    <w:p w14:paraId="1AE37FBE" w14:textId="147A581D" w:rsidR="003278E5" w:rsidRDefault="003278E5" w:rsidP="0081439C">
      <w:pPr>
        <w:rPr>
          <w:lang w:val="ru-RU"/>
        </w:rPr>
      </w:pPr>
      <w:r>
        <w:rPr>
          <w:lang w:val="ru-RU"/>
        </w:rPr>
        <w:t>— Извини, не вовремя, — сказал я. — Могу потом заглянуть.</w:t>
      </w:r>
    </w:p>
    <w:p w14:paraId="0B046B1D" w14:textId="6D701132" w:rsidR="003278E5" w:rsidRDefault="003278E5" w:rsidP="0081439C">
      <w:pPr>
        <w:rPr>
          <w:lang w:val="ru-RU"/>
        </w:rPr>
      </w:pPr>
      <w:r>
        <w:rPr>
          <w:lang w:val="ru-RU"/>
        </w:rPr>
        <w:t>— Заходи, давай, — сказала Вера.</w:t>
      </w:r>
    </w:p>
    <w:p w14:paraId="528940F7" w14:textId="3E75E1B5" w:rsidR="003278E5" w:rsidRDefault="003278E5" w:rsidP="0081439C">
      <w:pPr>
        <w:rPr>
          <w:lang w:val="ru-RU"/>
        </w:rPr>
      </w:pPr>
      <w:r>
        <w:rPr>
          <w:lang w:val="ru-RU"/>
        </w:rPr>
        <w:t>В воздухе пахло пылью и ментоловой отдушкой. У наспех застеленной кровати стояла пластиковая коробка, доверху заваленная какими-то несуразными вещами, которые на первый взгляд можно было принять за детали фантастического механизма. На столике у иллюминатора валялись книжки, я прочитал первый попавшийся корешок — отчёты партийной деки.</w:t>
      </w:r>
    </w:p>
    <w:p w14:paraId="5A82DD48" w14:textId="3E592114" w:rsidR="003278E5" w:rsidRDefault="003278E5" w:rsidP="0081439C">
      <w:pPr>
        <w:rPr>
          <w:lang w:val="ru-RU"/>
        </w:rPr>
      </w:pPr>
      <w:r>
        <w:rPr>
          <w:lang w:val="ru-RU"/>
        </w:rPr>
        <w:lastRenderedPageBreak/>
        <w:t>— Серьёзно? — Я показал пальцем на книжку. — Ты это, правда, читаешь?</w:t>
      </w:r>
    </w:p>
    <w:p w14:paraId="2B970D84" w14:textId="24616685" w:rsidR="003278E5" w:rsidRDefault="003278E5" w:rsidP="0081439C">
      <w:pPr>
        <w:rPr>
          <w:lang w:val="ru-RU"/>
        </w:rPr>
      </w:pPr>
      <w:r>
        <w:rPr>
          <w:lang w:val="ru-RU"/>
        </w:rPr>
        <w:t xml:space="preserve">— Ну так, — лениво сказала Вера, — </w:t>
      </w:r>
      <w:proofErr w:type="spellStart"/>
      <w:r>
        <w:rPr>
          <w:lang w:val="ru-RU"/>
        </w:rPr>
        <w:t>полистываю</w:t>
      </w:r>
      <w:proofErr w:type="spellEnd"/>
      <w:r>
        <w:rPr>
          <w:lang w:val="ru-RU"/>
        </w:rPr>
        <w:t>. Вы же нам это зачем-то привозите. Может, там что-то важное произошло на Земле. Коммунизм наконец построили.</w:t>
      </w:r>
    </w:p>
    <w:p w14:paraId="3B25A5DE" w14:textId="1BBF5494" w:rsidR="006B010F" w:rsidRDefault="006B010F" w:rsidP="0081439C">
      <w:pPr>
        <w:rPr>
          <w:lang w:val="ru-RU"/>
        </w:rPr>
      </w:pPr>
      <w:r>
        <w:rPr>
          <w:lang w:val="ru-RU"/>
        </w:rPr>
        <w:t>— Не в этой десятилетке, — сказал я.</w:t>
      </w:r>
    </w:p>
    <w:p w14:paraId="5B08A5D3" w14:textId="183E4BC2" w:rsidR="006B010F" w:rsidRDefault="006B010F" w:rsidP="0081439C">
      <w:pPr>
        <w:rPr>
          <w:lang w:val="ru-RU"/>
        </w:rPr>
      </w:pPr>
      <w:r>
        <w:rPr>
          <w:lang w:val="ru-RU"/>
        </w:rPr>
        <w:t>— Да уж! — хихикнула Вера.</w:t>
      </w:r>
    </w:p>
    <w:p w14:paraId="2BFFE6FB" w14:textId="49FC8EB5" w:rsidR="006B010F" w:rsidRDefault="006B010F" w:rsidP="0081439C">
      <w:pPr>
        <w:rPr>
          <w:lang w:val="ru-RU"/>
        </w:rPr>
      </w:pPr>
      <w:r>
        <w:rPr>
          <w:lang w:val="ru-RU"/>
        </w:rPr>
        <w:t>Я продолжал осматриваться.</w:t>
      </w:r>
    </w:p>
    <w:p w14:paraId="5DD6BACA" w14:textId="74B84856" w:rsidR="00BD460F" w:rsidRDefault="00BD460F" w:rsidP="0081439C">
      <w:pPr>
        <w:rPr>
          <w:lang w:val="ru-RU"/>
        </w:rPr>
      </w:pPr>
      <w:r>
        <w:rPr>
          <w:lang w:val="ru-RU"/>
        </w:rPr>
        <w:t>— Ты в шоке? — деловито поинтересовалась Вера.</w:t>
      </w:r>
    </w:p>
    <w:p w14:paraId="5229E2F8" w14:textId="14AF73FF" w:rsidR="0078608D" w:rsidRDefault="0078608D" w:rsidP="0081439C">
      <w:pPr>
        <w:rPr>
          <w:lang w:val="ru-RU"/>
        </w:rPr>
      </w:pPr>
      <w:r>
        <w:rPr>
          <w:lang w:val="ru-RU"/>
        </w:rPr>
        <w:t>Кажется, под кровать тоже было что-то впопыхах подоткнуто.</w:t>
      </w:r>
    </w:p>
    <w:p w14:paraId="36B9672C" w14:textId="653B1462" w:rsidR="0078608D" w:rsidRDefault="0078608D" w:rsidP="0081439C">
      <w:pPr>
        <w:rPr>
          <w:lang w:val="ru-RU"/>
        </w:rPr>
      </w:pPr>
      <w:r>
        <w:rPr>
          <w:lang w:val="ru-RU"/>
        </w:rPr>
        <w:t>— Да нет, с чего бы? У тебя очень уютно. Такое, можно сказать, — я кашлянул, от пыли першило в горле, — обжитое пространство.</w:t>
      </w:r>
    </w:p>
    <w:p w14:paraId="3ECC52B3" w14:textId="2053EF94" w:rsidR="008C38BC" w:rsidRDefault="0078608D" w:rsidP="0081439C">
      <w:pPr>
        <w:rPr>
          <w:lang w:val="ru-RU"/>
        </w:rPr>
      </w:pPr>
      <w:r>
        <w:rPr>
          <w:lang w:val="ru-RU"/>
        </w:rPr>
        <w:t>— Ой, да прекрати! — Вера плюхнулась на кровать. — Я знаю, я — свинья. Издержки, — она развела руками, — мужского воспитания. Хотя ты прав, прибраться немного всё же стоит.</w:t>
      </w:r>
    </w:p>
    <w:p w14:paraId="32F31EDA" w14:textId="705358EF" w:rsidR="008C38BC" w:rsidRDefault="008C38BC" w:rsidP="0081439C">
      <w:pPr>
        <w:rPr>
          <w:lang w:val="ru-RU"/>
        </w:rPr>
      </w:pPr>
      <w:r>
        <w:rPr>
          <w:lang w:val="ru-RU"/>
        </w:rPr>
        <w:t>Я только что заметил небольшой снимок, прилепленный лентой у изголовья.</w:t>
      </w:r>
      <w:r w:rsidR="00CB6CD2">
        <w:rPr>
          <w:lang w:val="ru-RU"/>
        </w:rPr>
        <w:t xml:space="preserve"> На фотографии — мутной, снятой на любительскую камеру — проступало в сумерках широкое озеро, в котором отражался закат.</w:t>
      </w:r>
    </w:p>
    <w:p w14:paraId="1AFBB185" w14:textId="628BFECC" w:rsidR="00CB6CD2" w:rsidRDefault="00CB6CD2" w:rsidP="0081439C">
      <w:pPr>
        <w:rPr>
          <w:lang w:val="ru-RU"/>
        </w:rPr>
      </w:pPr>
      <w:r>
        <w:rPr>
          <w:lang w:val="ru-RU"/>
        </w:rPr>
        <w:t>Я замер.</w:t>
      </w:r>
    </w:p>
    <w:p w14:paraId="564A8F54" w14:textId="348151FA" w:rsidR="006C64B3" w:rsidRDefault="006C64B3" w:rsidP="0081439C">
      <w:pPr>
        <w:rPr>
          <w:lang w:val="ru-RU"/>
        </w:rPr>
      </w:pPr>
      <w:r>
        <w:rPr>
          <w:lang w:val="ru-RU"/>
        </w:rPr>
        <w:t xml:space="preserve">— Что с тобой? — Вера помахала у меня перед лицом рукой. — Ты как будто отключился. Работы </w:t>
      </w:r>
      <w:r w:rsidR="005F14E2">
        <w:rPr>
          <w:lang w:val="ru-RU"/>
        </w:rPr>
        <w:t xml:space="preserve">слишком </w:t>
      </w:r>
      <w:r>
        <w:rPr>
          <w:lang w:val="ru-RU"/>
        </w:rPr>
        <w:t>много, да?</w:t>
      </w:r>
    </w:p>
    <w:p w14:paraId="601617F6" w14:textId="6FF7ABF5" w:rsidR="00BE72C3" w:rsidRDefault="00BE72C3" w:rsidP="0081439C">
      <w:pPr>
        <w:rPr>
          <w:lang w:val="ru-RU"/>
        </w:rPr>
      </w:pPr>
      <w:r>
        <w:rPr>
          <w:lang w:val="ru-RU"/>
        </w:rPr>
        <w:t>— Эта фотография, — проговорил я, — она твоя?</w:t>
      </w:r>
    </w:p>
    <w:p w14:paraId="71A93DEC" w14:textId="4F6BC0FB" w:rsidR="00232558" w:rsidRDefault="00232558" w:rsidP="0081439C">
      <w:pPr>
        <w:rPr>
          <w:lang w:val="ru-RU"/>
        </w:rPr>
      </w:pPr>
      <w:r>
        <w:rPr>
          <w:lang w:val="ru-RU"/>
        </w:rPr>
        <w:t>— Не, я когда сюда въехала, она уже висела.</w:t>
      </w:r>
    </w:p>
    <w:p w14:paraId="24271EAE" w14:textId="0015099A" w:rsidR="00232558" w:rsidRDefault="00232558" w:rsidP="0081439C">
      <w:pPr>
        <w:rPr>
          <w:lang w:val="ru-RU"/>
        </w:rPr>
      </w:pPr>
      <w:r>
        <w:rPr>
          <w:lang w:val="ru-RU"/>
        </w:rPr>
        <w:t xml:space="preserve">— </w:t>
      </w:r>
      <w:r w:rsidR="00B26A88">
        <w:rPr>
          <w:lang w:val="ru-RU"/>
        </w:rPr>
        <w:t>Уже висела</w:t>
      </w:r>
      <w:r>
        <w:rPr>
          <w:lang w:val="ru-RU"/>
        </w:rPr>
        <w:t>?</w:t>
      </w:r>
    </w:p>
    <w:p w14:paraId="5B3CA4A8" w14:textId="4636E90E" w:rsidR="00232558" w:rsidRDefault="00232558" w:rsidP="0081439C">
      <w:pPr>
        <w:rPr>
          <w:lang w:val="ru-RU"/>
        </w:rPr>
      </w:pPr>
      <w:r>
        <w:rPr>
          <w:lang w:val="ru-RU"/>
        </w:rPr>
        <w:t>— Олег! — Вера посмотрела на меня долгим взглядом, сонная поволока сошла с её глаз. — Конечно, моя. Чья ещё</w:t>
      </w:r>
      <w:r w:rsidR="00EC7F1C">
        <w:rPr>
          <w:lang w:val="ru-RU"/>
        </w:rPr>
        <w:t xml:space="preserve"> она может быть</w:t>
      </w:r>
      <w:r>
        <w:rPr>
          <w:lang w:val="ru-RU"/>
        </w:rPr>
        <w:t xml:space="preserve">? Чем </w:t>
      </w:r>
      <w:r w:rsidR="00EC7F1C">
        <w:rPr>
          <w:lang w:val="ru-RU"/>
        </w:rPr>
        <w:t>эта фотка</w:t>
      </w:r>
      <w:r>
        <w:rPr>
          <w:lang w:val="ru-RU"/>
        </w:rPr>
        <w:t xml:space="preserve"> тебя так заинтересовала?</w:t>
      </w:r>
    </w:p>
    <w:p w14:paraId="34F42006" w14:textId="2DED640B" w:rsidR="00232558" w:rsidRDefault="00232558" w:rsidP="00232558">
      <w:pPr>
        <w:rPr>
          <w:lang w:val="ru-RU"/>
        </w:rPr>
      </w:pPr>
      <w:r>
        <w:rPr>
          <w:lang w:val="ru-RU"/>
        </w:rPr>
        <w:t>В иллюминаторе разлился голубой свет от атмосферной короны планеты, и на переборках вытянулись длинные цветные тени — как переливы отражённой воды на стенах бассейна.</w:t>
      </w:r>
    </w:p>
    <w:p w14:paraId="7EB27C1C" w14:textId="212BABAE" w:rsidR="001932CE" w:rsidRDefault="001932CE" w:rsidP="00232558">
      <w:pPr>
        <w:rPr>
          <w:lang w:val="ru-RU"/>
        </w:rPr>
      </w:pPr>
      <w:r>
        <w:rPr>
          <w:lang w:val="ru-RU"/>
        </w:rPr>
        <w:t xml:space="preserve">— Я сегодня в лаборатории работал, — сказал я. — Выделили </w:t>
      </w:r>
      <w:r w:rsidR="00C5797F">
        <w:rPr>
          <w:lang w:val="ru-RU"/>
        </w:rPr>
        <w:t xml:space="preserve">мне </w:t>
      </w:r>
      <w:r>
        <w:rPr>
          <w:lang w:val="ru-RU"/>
        </w:rPr>
        <w:t>место.</w:t>
      </w:r>
    </w:p>
    <w:p w14:paraId="5B7FF4DA" w14:textId="7CAA679F" w:rsidR="001932CE" w:rsidRDefault="001932CE" w:rsidP="00232558">
      <w:pPr>
        <w:rPr>
          <w:lang w:val="ru-RU"/>
        </w:rPr>
      </w:pPr>
      <w:r>
        <w:rPr>
          <w:lang w:val="ru-RU"/>
        </w:rPr>
        <w:t>— Да? — хмыкнула Вера. — Показали тебе этих червяков в банке?</w:t>
      </w:r>
    </w:p>
    <w:p w14:paraId="57BDE2E2" w14:textId="3DE65983" w:rsidR="00C5797F" w:rsidRDefault="00C5797F" w:rsidP="00232558">
      <w:pPr>
        <w:rPr>
          <w:lang w:val="ru-RU"/>
        </w:rPr>
      </w:pPr>
      <w:r>
        <w:rPr>
          <w:lang w:val="ru-RU"/>
        </w:rPr>
        <w:t>— За аппаратом, который мне дали, раньше работал твой отец. Ты же Акимова?</w:t>
      </w:r>
    </w:p>
    <w:p w14:paraId="68171CE6" w14:textId="0AA3EDA3" w:rsidR="00EC7F1C" w:rsidRDefault="00EC7F1C" w:rsidP="00232558">
      <w:pPr>
        <w:rPr>
          <w:lang w:val="ru-RU"/>
        </w:rPr>
      </w:pPr>
      <w:r>
        <w:rPr>
          <w:lang w:val="ru-RU"/>
        </w:rPr>
        <w:t>— Акимова, —</w:t>
      </w:r>
      <w:r w:rsidR="006A67E6">
        <w:rPr>
          <w:lang w:val="ru-RU"/>
        </w:rPr>
        <w:t xml:space="preserve"> </w:t>
      </w:r>
      <w:r>
        <w:rPr>
          <w:lang w:val="ru-RU"/>
        </w:rPr>
        <w:t>Вера отвернулась от меня</w:t>
      </w:r>
      <w:r w:rsidR="006A67E6">
        <w:rPr>
          <w:lang w:val="ru-RU"/>
        </w:rPr>
        <w:t>. — Вот значит как. Интересно, зачем он так сделал? У них же должны быть ещё аппараты.</w:t>
      </w:r>
    </w:p>
    <w:p w14:paraId="2F00A23D" w14:textId="3107B1BD" w:rsidR="006A67E6" w:rsidRDefault="006A67E6" w:rsidP="00232558">
      <w:pPr>
        <w:rPr>
          <w:lang w:val="ru-RU"/>
        </w:rPr>
      </w:pPr>
      <w:r>
        <w:rPr>
          <w:lang w:val="ru-RU"/>
        </w:rPr>
        <w:t xml:space="preserve">— </w:t>
      </w:r>
      <w:r w:rsidR="000C4D5E">
        <w:rPr>
          <w:lang w:val="ru-RU"/>
        </w:rPr>
        <w:t>Кто?</w:t>
      </w:r>
    </w:p>
    <w:p w14:paraId="4CDEC884" w14:textId="450D6306" w:rsidR="000C4D5E" w:rsidRDefault="000C4D5E" w:rsidP="00232558">
      <w:pPr>
        <w:rPr>
          <w:lang w:val="ru-RU"/>
        </w:rPr>
      </w:pPr>
      <w:r>
        <w:rPr>
          <w:lang w:val="ru-RU"/>
        </w:rPr>
        <w:t>— Марутян, — дёрнула плечами Вера. — Кто же ещё?</w:t>
      </w:r>
    </w:p>
    <w:p w14:paraId="02FC865F" w14:textId="3AC9B3F3" w:rsidR="006A67E6" w:rsidRDefault="009B42C4" w:rsidP="00232558">
      <w:pPr>
        <w:rPr>
          <w:lang w:val="ru-RU"/>
        </w:rPr>
      </w:pPr>
      <w:r>
        <w:rPr>
          <w:lang w:val="ru-RU"/>
        </w:rPr>
        <w:lastRenderedPageBreak/>
        <w:t>— Не знаю, — сказал я. — Мне показалось, для него это просто аппарат. Ты извини, что я это затрагиваю, понимаю, что вспоминать тебе об непросто, но что произошло с твоим отцом?</w:t>
      </w:r>
    </w:p>
    <w:p w14:paraId="32E858C3" w14:textId="2F96A36B" w:rsidR="006A67E6" w:rsidRDefault="006A67E6" w:rsidP="00232558">
      <w:pPr>
        <w:rPr>
          <w:lang w:val="ru-RU"/>
        </w:rPr>
      </w:pPr>
      <w:r>
        <w:rPr>
          <w:lang w:val="ru-RU"/>
        </w:rPr>
        <w:t>Вера смотрела в иллюминатор, на лазоревый рассвет.</w:t>
      </w:r>
    </w:p>
    <w:p w14:paraId="58BD4499" w14:textId="0077C4F4" w:rsidR="00B26A88" w:rsidRDefault="00B26A88" w:rsidP="00232558">
      <w:pPr>
        <w:rPr>
          <w:lang w:val="ru-RU"/>
        </w:rPr>
      </w:pPr>
      <w:r>
        <w:rPr>
          <w:lang w:val="ru-RU"/>
        </w:rPr>
        <w:t>— Десятый модуль</w:t>
      </w:r>
      <w:r w:rsidR="00096895">
        <w:rPr>
          <w:lang w:val="ru-RU"/>
        </w:rPr>
        <w:t xml:space="preserve"> не трогай.</w:t>
      </w:r>
    </w:p>
    <w:p w14:paraId="50E5F2EB" w14:textId="134A9AF1" w:rsidR="00096895" w:rsidRDefault="00096895" w:rsidP="00232558">
      <w:pPr>
        <w:rPr>
          <w:lang w:val="ru-RU"/>
        </w:rPr>
      </w:pPr>
      <w:r>
        <w:rPr>
          <w:lang w:val="ru-RU"/>
        </w:rPr>
        <w:t>— Десятый модуль?</w:t>
      </w:r>
    </w:p>
    <w:p w14:paraId="5AB2CE1A" w14:textId="39115A1D" w:rsidR="00096895" w:rsidRDefault="00096895" w:rsidP="00232558">
      <w:pPr>
        <w:rPr>
          <w:lang w:val="ru-RU"/>
        </w:rPr>
      </w:pPr>
      <w:r>
        <w:rPr>
          <w:lang w:val="ru-RU"/>
        </w:rPr>
        <w:t>— Да, и можешь не переспрашивать постоянно.</w:t>
      </w:r>
    </w:p>
    <w:p w14:paraId="49145DEB" w14:textId="398BD52B" w:rsidR="00AF607C" w:rsidRDefault="00AF607C" w:rsidP="00232558">
      <w:pPr>
        <w:rPr>
          <w:lang w:val="ru-RU"/>
        </w:rPr>
      </w:pPr>
      <w:r>
        <w:rPr>
          <w:lang w:val="ru-RU"/>
        </w:rPr>
        <w:t>Я сел у столика рядом с иллюминатором, и фрактальное озеро на стене скрылась за волосами Веры.</w:t>
      </w:r>
    </w:p>
    <w:p w14:paraId="43927C32" w14:textId="79184A6E" w:rsidR="00AF607C" w:rsidRDefault="00AF607C" w:rsidP="00232558">
      <w:pPr>
        <w:rPr>
          <w:lang w:val="ru-RU"/>
        </w:rPr>
      </w:pPr>
      <w:r>
        <w:rPr>
          <w:lang w:val="ru-RU"/>
        </w:rPr>
        <w:t xml:space="preserve">— Фотография-то тут причём? — спросила </w:t>
      </w:r>
      <w:r w:rsidR="003E0C60">
        <w:rPr>
          <w:lang w:val="ru-RU"/>
        </w:rPr>
        <w:t>Вера</w:t>
      </w:r>
      <w:r>
        <w:rPr>
          <w:lang w:val="ru-RU"/>
        </w:rPr>
        <w:t>.</w:t>
      </w:r>
    </w:p>
    <w:p w14:paraId="2A508B5D" w14:textId="0918093C" w:rsidR="00AF607C" w:rsidRDefault="00AF607C" w:rsidP="00232558">
      <w:pPr>
        <w:rPr>
          <w:lang w:val="ru-RU"/>
        </w:rPr>
      </w:pPr>
      <w:r>
        <w:rPr>
          <w:lang w:val="ru-RU"/>
        </w:rPr>
        <w:t xml:space="preserve">— Я говорил, помнишь, что мне до сих пор кошмары из </w:t>
      </w:r>
      <w:proofErr w:type="spellStart"/>
      <w:r>
        <w:rPr>
          <w:lang w:val="ru-RU"/>
        </w:rPr>
        <w:t>бранка</w:t>
      </w:r>
      <w:proofErr w:type="spellEnd"/>
      <w:r>
        <w:rPr>
          <w:lang w:val="ru-RU"/>
        </w:rPr>
        <w:t xml:space="preserve"> снятся.</w:t>
      </w:r>
    </w:p>
    <w:p w14:paraId="4640E762" w14:textId="54F246DA" w:rsidR="00AF607C" w:rsidRDefault="00AF607C" w:rsidP="00232558">
      <w:pPr>
        <w:rPr>
          <w:lang w:val="ru-RU"/>
        </w:rPr>
      </w:pPr>
      <w:r>
        <w:rPr>
          <w:lang w:val="ru-RU"/>
        </w:rPr>
        <w:t>— О том, как тонешь? Да, помню.</w:t>
      </w:r>
    </w:p>
    <w:p w14:paraId="095E6DDD" w14:textId="3CD536A4" w:rsidR="00AF607C" w:rsidRDefault="00AF607C" w:rsidP="00232558">
      <w:pPr>
        <w:rPr>
          <w:lang w:val="ru-RU"/>
        </w:rPr>
      </w:pPr>
      <w:r>
        <w:rPr>
          <w:lang w:val="ru-RU"/>
        </w:rPr>
        <w:t xml:space="preserve">— Мне снится, — </w:t>
      </w:r>
      <w:r w:rsidR="00057B88">
        <w:rPr>
          <w:lang w:val="ru-RU"/>
        </w:rPr>
        <w:t>сказал я, — озеро, точно такое же, как на твоём снимке, хотя я никогда на озёрах не был. И точно так же в нём закат отражается. Хотя в последнем сне, мне кажется, это была заря.</w:t>
      </w:r>
    </w:p>
    <w:p w14:paraId="7C9032E2" w14:textId="3A6D8EA0" w:rsidR="00FF2CFB" w:rsidRDefault="00FF2CFB" w:rsidP="00232558">
      <w:pPr>
        <w:rPr>
          <w:lang w:val="ru-RU"/>
        </w:rPr>
      </w:pPr>
      <w:r>
        <w:rPr>
          <w:lang w:val="ru-RU"/>
        </w:rPr>
        <w:t>Вера долго молчала.</w:t>
      </w:r>
    </w:p>
    <w:p w14:paraId="22CA79E3" w14:textId="1255C036" w:rsidR="00FF2CFB" w:rsidRDefault="00FF2CFB" w:rsidP="00232558">
      <w:pPr>
        <w:rPr>
          <w:lang w:val="ru-RU"/>
        </w:rPr>
      </w:pPr>
      <w:r>
        <w:rPr>
          <w:lang w:val="ru-RU"/>
        </w:rPr>
        <w:t>— Для меня, — заговорила она, когда в иллюминаторе появился облачный серп планеты, и стены в модуле окрасило летаргической синевой, — это, наверное, самое приятное воспоминание.</w:t>
      </w:r>
      <w:r w:rsidR="00406F00">
        <w:rPr>
          <w:lang w:val="ru-RU"/>
        </w:rPr>
        <w:t xml:space="preserve"> Лет десять назад я ездила с отцом на это озеро, рассказывали, что там виды красивые</w:t>
      </w:r>
      <w:r w:rsidR="000B2B38">
        <w:rPr>
          <w:lang w:val="ru-RU"/>
        </w:rPr>
        <w:t>, вода кристально чистая, и никого вокруг</w:t>
      </w:r>
      <w:r w:rsidR="00406F00">
        <w:rPr>
          <w:lang w:val="ru-RU"/>
        </w:rPr>
        <w:t>. Виды так себе оказались, но нас это не сильно расстроило, задержались там допоздна.</w:t>
      </w:r>
      <w:r w:rsidR="000B2B38">
        <w:rPr>
          <w:lang w:val="ru-RU"/>
        </w:rPr>
        <w:t xml:space="preserve"> Потом много раз хотели съездить, но всё не получалось как-то, откладывали. Решили, что вот, когда на Землю вернёмся, возьмём отпуск, и сразу туда поедем.</w:t>
      </w:r>
    </w:p>
    <w:p w14:paraId="6491103C" w14:textId="35AA78B0" w:rsidR="000C53B4" w:rsidRDefault="000C53B4" w:rsidP="00232558">
      <w:pPr>
        <w:rPr>
          <w:lang w:val="ru-RU"/>
        </w:rPr>
      </w:pPr>
      <w:r>
        <w:rPr>
          <w:lang w:val="ru-RU"/>
        </w:rPr>
        <w:t>— Извини, — сказал я.</w:t>
      </w:r>
    </w:p>
    <w:p w14:paraId="4E67E6F3" w14:textId="79B75675" w:rsidR="000C53B4" w:rsidRDefault="000C53B4" w:rsidP="00232558">
      <w:pPr>
        <w:rPr>
          <w:lang w:val="ru-RU"/>
        </w:rPr>
      </w:pPr>
      <w:r>
        <w:rPr>
          <w:lang w:val="ru-RU"/>
        </w:rPr>
        <w:t>— За что? Я об этом всегда помню. Думаешь, зачем снимок здесь повесила</w:t>
      </w:r>
      <w:r w:rsidR="002E0657">
        <w:rPr>
          <w:lang w:val="ru-RU"/>
        </w:rPr>
        <w:t>?</w:t>
      </w:r>
      <w:r>
        <w:rPr>
          <w:lang w:val="ru-RU"/>
        </w:rPr>
        <w:t xml:space="preserve"> Если бы не этот урод — только не спрашивай, кто — мы бы обязательно туда поехали.</w:t>
      </w:r>
    </w:p>
    <w:p w14:paraId="04C47E9A" w14:textId="12D6687B" w:rsidR="00482BB4" w:rsidRDefault="00482BB4" w:rsidP="00232558">
      <w:pPr>
        <w:rPr>
          <w:lang w:val="ru-RU"/>
        </w:rPr>
      </w:pPr>
      <w:r>
        <w:rPr>
          <w:lang w:val="ru-RU"/>
        </w:rPr>
        <w:t>Вера забралась с ногами на кровать и обняла себя за колени.</w:t>
      </w:r>
    </w:p>
    <w:p w14:paraId="42AD6BA2" w14:textId="0DC8FD51" w:rsidR="00482BB4" w:rsidRDefault="00482BB4" w:rsidP="00232558">
      <w:pPr>
        <w:rPr>
          <w:lang w:val="ru-RU"/>
        </w:rPr>
      </w:pPr>
      <w:r>
        <w:rPr>
          <w:lang w:val="ru-RU"/>
        </w:rPr>
        <w:t>— Что он сделал? — спросил я. — Десятый модуль не хотел менять?</w:t>
      </w:r>
    </w:p>
    <w:p w14:paraId="2AF49251" w14:textId="787D212A" w:rsidR="00482BB4" w:rsidRDefault="00482BB4" w:rsidP="00232558">
      <w:pPr>
        <w:rPr>
          <w:lang w:val="ru-RU"/>
        </w:rPr>
      </w:pPr>
      <w:r>
        <w:rPr>
          <w:lang w:val="ru-RU"/>
        </w:rPr>
        <w:t>— Ага, зато хотел, чтобы его ремонтировали постоянно. В итоге вообще решили, что папа сам был во всём виноват.</w:t>
      </w:r>
    </w:p>
    <w:p w14:paraId="41A47B74" w14:textId="07EEE593" w:rsidR="00893031" w:rsidRDefault="00893031" w:rsidP="00232558">
      <w:pPr>
        <w:rPr>
          <w:lang w:val="ru-RU"/>
        </w:rPr>
      </w:pPr>
      <w:r>
        <w:rPr>
          <w:lang w:val="ru-RU"/>
        </w:rPr>
        <w:t>— Мне жаль, — вздохнул я. — Не знаю даже, что ещё сказать.</w:t>
      </w:r>
    </w:p>
    <w:p w14:paraId="138F2277" w14:textId="65C7ACBA" w:rsidR="00893031" w:rsidRDefault="00893031" w:rsidP="00232558">
      <w:pPr>
        <w:rPr>
          <w:lang w:val="ru-RU"/>
        </w:rPr>
      </w:pPr>
      <w:r>
        <w:rPr>
          <w:lang w:val="ru-RU"/>
        </w:rPr>
        <w:t>— Не знаешь, тогда и не говори ничего. — Вера уткнулась в колени лбом. — Олег, я устала сегодня. Давай потом поговорим.</w:t>
      </w:r>
    </w:p>
    <w:p w14:paraId="2DE31A83" w14:textId="2C22F6C7" w:rsidR="00893031" w:rsidRDefault="00893031" w:rsidP="00232558">
      <w:pPr>
        <w:rPr>
          <w:lang w:val="ru-RU"/>
        </w:rPr>
      </w:pPr>
      <w:r>
        <w:rPr>
          <w:lang w:val="ru-RU"/>
        </w:rPr>
        <w:t>— Хорошо, тогда до завтра.</w:t>
      </w:r>
    </w:p>
    <w:p w14:paraId="4EC71C0F" w14:textId="295896E0" w:rsidR="00893031" w:rsidRDefault="00893031" w:rsidP="00232558">
      <w:pPr>
        <w:rPr>
          <w:lang w:val="ru-RU"/>
        </w:rPr>
      </w:pPr>
      <w:r>
        <w:rPr>
          <w:lang w:val="ru-RU"/>
        </w:rPr>
        <w:t>Я встал, подошёл к двери.</w:t>
      </w:r>
    </w:p>
    <w:p w14:paraId="20DB914F" w14:textId="0A71B518" w:rsidR="00893031" w:rsidRDefault="00893031" w:rsidP="00232558">
      <w:pPr>
        <w:rPr>
          <w:lang w:val="ru-RU"/>
        </w:rPr>
      </w:pPr>
      <w:r>
        <w:rPr>
          <w:lang w:val="ru-RU"/>
        </w:rPr>
        <w:t>— Постой! — Вера вскочила с кровати, её фигуру охватил голубой ореол от Кратера. — Тебе, правда, до сих пор кошмары снятся?</w:t>
      </w:r>
    </w:p>
    <w:p w14:paraId="18A1874D" w14:textId="2FC9FAAC" w:rsidR="00261843" w:rsidRDefault="00261843" w:rsidP="00232558">
      <w:pPr>
        <w:rPr>
          <w:lang w:val="ru-RU"/>
        </w:rPr>
      </w:pPr>
      <w:r>
        <w:rPr>
          <w:lang w:val="ru-RU"/>
        </w:rPr>
        <w:t>— Правда, — сказал я.</w:t>
      </w:r>
    </w:p>
    <w:p w14:paraId="3E307550" w14:textId="77777777" w:rsidR="00261843" w:rsidRDefault="00261843" w:rsidP="00232558">
      <w:pPr>
        <w:rPr>
          <w:lang w:val="ru-RU"/>
        </w:rPr>
      </w:pPr>
      <w:r>
        <w:rPr>
          <w:lang w:val="ru-RU"/>
        </w:rPr>
        <w:lastRenderedPageBreak/>
        <w:t>— И озеро такое же, как на снимке?</w:t>
      </w:r>
    </w:p>
    <w:p w14:paraId="5A6DC9D4" w14:textId="30034161" w:rsidR="00261843" w:rsidRDefault="00261843" w:rsidP="00232558">
      <w:pPr>
        <w:rPr>
          <w:lang w:val="ru-RU"/>
        </w:rPr>
      </w:pPr>
      <w:r>
        <w:rPr>
          <w:lang w:val="ru-RU"/>
        </w:rPr>
        <w:t>Она сняла фотку со стены, протянула мне. Я взял. Бумага была старая толстая, с заломами по краям. Глянец уже почти сошёл, выветрился, как старый лак, и тёмное озеро на снимке казалось шершавым и плотным, словно воды его застилал полированный металл.</w:t>
      </w:r>
    </w:p>
    <w:p w14:paraId="55C92829" w14:textId="4CBA27F1" w:rsidR="00A617BC" w:rsidRDefault="00A617BC" w:rsidP="00232558">
      <w:pPr>
        <w:rPr>
          <w:lang w:val="ru-RU"/>
        </w:rPr>
      </w:pPr>
      <w:r>
        <w:rPr>
          <w:lang w:val="ru-RU"/>
        </w:rPr>
        <w:t>— Да, очень похоже.</w:t>
      </w:r>
      <w:r w:rsidR="000271EF">
        <w:rPr>
          <w:lang w:val="ru-RU"/>
        </w:rPr>
        <w:t xml:space="preserve"> Закат так же отражается. Глупость это, конечно. — Я мотнул головой. — Озеро и озеро. Вода везде одинаковая.</w:t>
      </w:r>
    </w:p>
    <w:p w14:paraId="09C7A25F" w14:textId="7AC74394" w:rsidR="000271EF" w:rsidRDefault="000271EF" w:rsidP="00232558">
      <w:pPr>
        <w:rPr>
          <w:lang w:val="ru-RU"/>
        </w:rPr>
      </w:pPr>
      <w:r>
        <w:rPr>
          <w:lang w:val="ru-RU"/>
        </w:rPr>
        <w:t>Вера отобрала у меня фотографию, сердито стрельнула глазами.</w:t>
      </w:r>
    </w:p>
    <w:p w14:paraId="31217DF1" w14:textId="57CF7262" w:rsidR="000271EF" w:rsidRDefault="000271EF" w:rsidP="00232558">
      <w:pPr>
        <w:rPr>
          <w:lang w:val="ru-RU"/>
        </w:rPr>
      </w:pPr>
      <w:r>
        <w:rPr>
          <w:lang w:val="ru-RU"/>
        </w:rPr>
        <w:t>— И что? Просто тонешь?</w:t>
      </w:r>
    </w:p>
    <w:p w14:paraId="6C811007" w14:textId="77777777" w:rsidR="000F2F1D" w:rsidRDefault="00A919B4" w:rsidP="00232558">
      <w:pPr>
        <w:rPr>
          <w:lang w:val="ru-RU"/>
        </w:rPr>
      </w:pPr>
      <w:r>
        <w:rPr>
          <w:lang w:val="ru-RU"/>
        </w:rPr>
        <w:t>— Странный сон, думать о нём особо не хочу, а то опять приснится. Я всё жду, когда это наконец закончится.</w:t>
      </w:r>
      <w:r w:rsidR="000F2F1D">
        <w:rPr>
          <w:lang w:val="ru-RU"/>
        </w:rPr>
        <w:t xml:space="preserve"> Но под конец сна, перед самым пробуждением, в озере появляются черви.</w:t>
      </w:r>
    </w:p>
    <w:p w14:paraId="6CBEB953" w14:textId="41E545B3" w:rsidR="000F2F1D" w:rsidRDefault="000F2F1D" w:rsidP="00232558">
      <w:pPr>
        <w:rPr>
          <w:lang w:val="ru-RU"/>
        </w:rPr>
      </w:pPr>
      <w:r>
        <w:rPr>
          <w:lang w:val="ru-RU"/>
        </w:rPr>
        <w:t>— Черви? — сдвинула брови Вера. — Нуболиды?</w:t>
      </w:r>
    </w:p>
    <w:p w14:paraId="3DC25602" w14:textId="3C06CF5C" w:rsidR="00A919B4" w:rsidRDefault="000F2F1D" w:rsidP="00232558">
      <w:pPr>
        <w:rPr>
          <w:lang w:val="ru-RU"/>
        </w:rPr>
      </w:pPr>
      <w:r>
        <w:rPr>
          <w:lang w:val="ru-RU"/>
        </w:rPr>
        <w:t>— Я даже не сразу понял, что они на нуболидов похожи. Думал, озеро это как будто мёртвое, червями кишит. Берегов нет, плыть тяжело. Всё, что я и могу — это тонуть и задыхаться.</w:t>
      </w:r>
    </w:p>
    <w:p w14:paraId="7D8F8322" w14:textId="58E9191B" w:rsidR="000F2F1D" w:rsidRDefault="000F2F1D" w:rsidP="00232558">
      <w:pPr>
        <w:rPr>
          <w:lang w:val="ru-RU"/>
        </w:rPr>
      </w:pPr>
      <w:r>
        <w:rPr>
          <w:lang w:val="ru-RU"/>
        </w:rPr>
        <w:t>— Озеро не мёртвое, — сказала Вера. — И берег там есть. Пляж песчаный. Кабинки для переодевания, дети бегают, радостно кричат. Есть даже горка, на которой можно прямо в воду съехать. Брызги, радость, вода тёплая. Ты об этом думай, а не о червях.</w:t>
      </w:r>
      <w:r w:rsidR="0059092C">
        <w:rPr>
          <w:lang w:val="ru-RU"/>
        </w:rPr>
        <w:t xml:space="preserve"> И все кошмары закончатся.</w:t>
      </w:r>
    </w:p>
    <w:p w14:paraId="04389082" w14:textId="1C89F0C8" w:rsidR="0059092C" w:rsidRDefault="0059092C" w:rsidP="00232558">
      <w:pPr>
        <w:rPr>
          <w:lang w:val="ru-RU"/>
        </w:rPr>
      </w:pPr>
      <w:r>
        <w:rPr>
          <w:lang w:val="ru-RU"/>
        </w:rPr>
        <w:t>— Хорошо, — улыбнулся я. — Спасибо тебе.</w:t>
      </w:r>
    </w:p>
    <w:p w14:paraId="1E05111D" w14:textId="1DC3856B" w:rsidR="0059092C" w:rsidRDefault="0059092C" w:rsidP="00232558">
      <w:pPr>
        <w:rPr>
          <w:lang w:val="ru-RU"/>
        </w:rPr>
      </w:pPr>
      <w:r>
        <w:rPr>
          <w:lang w:val="ru-RU"/>
        </w:rPr>
        <w:t>— А теперь всё! Аудиенция закончена.</w:t>
      </w:r>
    </w:p>
    <w:p w14:paraId="00750256" w14:textId="15C485A3" w:rsidR="00AF4363" w:rsidRPr="005E3A9B" w:rsidRDefault="0059092C" w:rsidP="00232558">
      <w:pPr>
        <w:rPr>
          <w:lang w:val="ru-RU"/>
        </w:rPr>
      </w:pPr>
      <w:r>
        <w:rPr>
          <w:lang w:val="ru-RU"/>
        </w:rPr>
        <w:t>И Вера вытолкала меня в коридор.</w:t>
      </w:r>
    </w:p>
    <w:p w14:paraId="7BF3C14E" w14:textId="41BB5BC0" w:rsidR="00AF4363" w:rsidRDefault="00AF4363" w:rsidP="006157EE">
      <w:pPr>
        <w:pStyle w:val="1"/>
        <w:rPr>
          <w:lang w:val="ru-RU"/>
        </w:rPr>
      </w:pPr>
      <w:r>
        <w:rPr>
          <w:lang w:val="ru-RU"/>
        </w:rPr>
        <w:t>ШТОРМ</w:t>
      </w:r>
    </w:p>
    <w:p w14:paraId="04371AFC" w14:textId="77777777" w:rsidR="006157EE" w:rsidRDefault="00B91387" w:rsidP="00232558">
      <w:pPr>
        <w:rPr>
          <w:lang w:val="ru-RU"/>
        </w:rPr>
      </w:pPr>
      <w:r>
        <w:rPr>
          <w:lang w:val="ru-RU"/>
        </w:rPr>
        <w:t>Я не помню, что мне снилось.</w:t>
      </w:r>
    </w:p>
    <w:p w14:paraId="6DBD496D" w14:textId="7C7DE13F" w:rsidR="00B91387" w:rsidRDefault="00B91387" w:rsidP="00232558">
      <w:pPr>
        <w:rPr>
          <w:lang w:val="ru-RU"/>
        </w:rPr>
      </w:pPr>
      <w:r>
        <w:rPr>
          <w:lang w:val="ru-RU"/>
        </w:rPr>
        <w:t xml:space="preserve">Заснул я </w:t>
      </w:r>
      <w:r w:rsidR="006157EE">
        <w:rPr>
          <w:lang w:val="ru-RU"/>
        </w:rPr>
        <w:t>не сразу. Сначала</w:t>
      </w:r>
      <w:r>
        <w:rPr>
          <w:lang w:val="ru-RU"/>
        </w:rPr>
        <w:t xml:space="preserve"> представля</w:t>
      </w:r>
      <w:r w:rsidR="006157EE">
        <w:rPr>
          <w:lang w:val="ru-RU"/>
        </w:rPr>
        <w:t>л</w:t>
      </w:r>
      <w:r>
        <w:rPr>
          <w:lang w:val="ru-RU"/>
        </w:rPr>
        <w:t xml:space="preserve"> неестественно-яркий, как в солнечных фантазиях, песчаный пляж, по котором</w:t>
      </w:r>
      <w:r w:rsidR="006157EE">
        <w:rPr>
          <w:lang w:val="ru-RU"/>
        </w:rPr>
        <w:t>у</w:t>
      </w:r>
      <w:r>
        <w:rPr>
          <w:lang w:val="ru-RU"/>
        </w:rPr>
        <w:t xml:space="preserve"> с визгом носились одинаковые дети</w:t>
      </w:r>
      <w:r w:rsidR="006157EE">
        <w:rPr>
          <w:lang w:val="ru-RU"/>
        </w:rPr>
        <w:t>. Сам я смотрел на всё это отстранённо, как бы понимая, что, на самом деле, никакого пляжа нет. Потом увидел на самой кромке залитого солнцем берега девочку лет десяти, которая неподвижно лежала на мокром и гладком, как кафель, песке с окровавленной головой.</w:t>
      </w:r>
    </w:p>
    <w:p w14:paraId="4933AC0E" w14:textId="7768FABD" w:rsidR="006157EE" w:rsidRDefault="006157EE" w:rsidP="00232558">
      <w:pPr>
        <w:rPr>
          <w:lang w:val="ru-RU"/>
        </w:rPr>
      </w:pPr>
      <w:r>
        <w:rPr>
          <w:lang w:val="ru-RU"/>
        </w:rPr>
        <w:t>Я встал, заходил по модулю, едва соображая, что делаю, точно лунатик, у которого тело просыпается вперёд головы. На стенах играли синие блики. Мне даже казалось, что я слышу детский визг, приглушённый десятками метров стали.</w:t>
      </w:r>
    </w:p>
    <w:p w14:paraId="3441AE7A" w14:textId="1A75AEFE" w:rsidR="006157EE" w:rsidRDefault="006157EE" w:rsidP="00232558">
      <w:pPr>
        <w:rPr>
          <w:lang w:val="ru-RU"/>
        </w:rPr>
      </w:pPr>
      <w:r>
        <w:rPr>
          <w:lang w:val="ru-RU"/>
        </w:rPr>
        <w:lastRenderedPageBreak/>
        <w:t>Я закрыл диафрагму на иллюминаторе, и весь модуль тут же провалился в густую, как забытье, темноту. Я на ощупь добрался до кровати, ударившись о кресло ногой, лёг, уткнувшись лицом в подушку, и, видимо, заснул, потому что ничего больше помню.</w:t>
      </w:r>
    </w:p>
    <w:p w14:paraId="01A9D26E" w14:textId="762F488F" w:rsidR="006157EE" w:rsidRDefault="006157EE" w:rsidP="00232558">
      <w:pPr>
        <w:rPr>
          <w:lang w:val="ru-RU"/>
        </w:rPr>
      </w:pPr>
      <w:r>
        <w:rPr>
          <w:lang w:val="ru-RU"/>
        </w:rPr>
        <w:t>Как, к счастью, и снов.</w:t>
      </w:r>
    </w:p>
    <w:p w14:paraId="3E0EF7F6" w14:textId="3D3B8D08" w:rsidR="00701A8F" w:rsidRDefault="00701A8F" w:rsidP="00232558">
      <w:pPr>
        <w:rPr>
          <w:lang w:val="ru-RU"/>
        </w:rPr>
      </w:pPr>
      <w:r>
        <w:rPr>
          <w:lang w:val="ru-RU"/>
        </w:rPr>
        <w:t>Разбудила меня пульсирующая головная боль. Я открыл глаза, поморщившись от включившегося по расписанию света, и треклятая муха тут же злорадно прожужжала у меня над ухом, взвившись в невообразимом пике к потолку.</w:t>
      </w:r>
    </w:p>
    <w:p w14:paraId="4D54C4B1" w14:textId="0BA085A0" w:rsidR="005D081E" w:rsidRDefault="005D081E" w:rsidP="00232558">
      <w:pPr>
        <w:rPr>
          <w:lang w:val="ru-RU"/>
        </w:rPr>
      </w:pPr>
      <w:r>
        <w:rPr>
          <w:lang w:val="ru-RU"/>
        </w:rPr>
        <w:t>Я закрыл глаза в надежде поспать ещё немного, хотя потолочные лампы прорезались сквозь опущенные веки, и тут мне в уши врезался яростный трезвон сигнала к побудке. Я поднялся. Пошёл, покачиваясь, как по краю обрыва, продираясь сквозь головную боль, сквозь руками кровавую муть перед глазами. Муха под потолком уже не жужжала, а раскатисто звенела, словно увеличилась до размеров собаки.</w:t>
      </w:r>
    </w:p>
    <w:p w14:paraId="286C8420" w14:textId="77777777" w:rsidR="002F003B" w:rsidRDefault="0001409E" w:rsidP="00232558">
      <w:pPr>
        <w:rPr>
          <w:lang w:val="ru-RU"/>
        </w:rPr>
      </w:pPr>
      <w:r>
        <w:rPr>
          <w:lang w:val="ru-RU"/>
        </w:rPr>
        <w:t>Я вырубил сигнал и свалился в кровать.</w:t>
      </w:r>
      <w:r w:rsidR="00EF2559">
        <w:rPr>
          <w:lang w:val="ru-RU"/>
        </w:rPr>
        <w:t xml:space="preserve"> Надо было сказаться больным, но я не помнил номер лаборатории по интеркому. </w:t>
      </w:r>
      <w:r w:rsidR="002F003B">
        <w:rPr>
          <w:lang w:val="ru-RU"/>
        </w:rPr>
        <w:t>Да это и не важно. Всё равно меня найдут. Впереди два месяца бесчисленных оборотов над Кратером, они могут оставить меня в покое хотя бы сейчас.</w:t>
      </w:r>
    </w:p>
    <w:p w14:paraId="7B9F7255" w14:textId="0AE25892" w:rsidR="00EF2559" w:rsidRDefault="00EF2559" w:rsidP="00232558">
      <w:pPr>
        <w:rPr>
          <w:lang w:val="ru-RU"/>
        </w:rPr>
      </w:pPr>
      <w:r>
        <w:rPr>
          <w:lang w:val="ru-RU"/>
        </w:rPr>
        <w:t>Сегодня мне нужны только отдых и тишина. И ещё, чтобы сдохла эта проклятая муха.</w:t>
      </w:r>
    </w:p>
    <w:p w14:paraId="1589E476" w14:textId="7B8CCC41" w:rsidR="006157EE" w:rsidRDefault="00C943A0" w:rsidP="00232558">
      <w:pPr>
        <w:rPr>
          <w:lang w:val="ru-RU"/>
        </w:rPr>
      </w:pPr>
      <w:r>
        <w:rPr>
          <w:lang w:val="ru-RU"/>
        </w:rPr>
        <w:t xml:space="preserve">Я лежал в вязком, как трясина, полусне, представляя, что скольжу навстречу приятной бархатной темноте, смывающей стремительной волной все навязчивые видения — одинаковых детей из </w:t>
      </w:r>
      <w:proofErr w:type="spellStart"/>
      <w:r>
        <w:rPr>
          <w:lang w:val="ru-RU"/>
        </w:rPr>
        <w:t>Стальска</w:t>
      </w:r>
      <w:proofErr w:type="spellEnd"/>
      <w:r>
        <w:rPr>
          <w:lang w:val="ru-RU"/>
        </w:rPr>
        <w:t>, кровь на кафеле, алых ленточных червей, которые норовят забраться мне в глотку.</w:t>
      </w:r>
    </w:p>
    <w:p w14:paraId="731465A7" w14:textId="4BBB1BE7" w:rsidR="00A463FF" w:rsidRDefault="00A463FF" w:rsidP="00232558">
      <w:pPr>
        <w:rPr>
          <w:lang w:val="ru-RU"/>
        </w:rPr>
      </w:pPr>
      <w:r>
        <w:rPr>
          <w:lang w:val="ru-RU"/>
        </w:rPr>
        <w:t xml:space="preserve">Свет в модуле разгорелся, как заря, — кто-то словно нарочно прибавлял яркость, наблюдая за мной в подслеповатый глазок камеры, — и </w:t>
      </w:r>
      <w:r w:rsidR="00850E77">
        <w:rPr>
          <w:lang w:val="ru-RU"/>
        </w:rPr>
        <w:t>начал</w:t>
      </w:r>
      <w:r>
        <w:rPr>
          <w:lang w:val="ru-RU"/>
        </w:rPr>
        <w:t xml:space="preserve"> резать мне веки.</w:t>
      </w:r>
    </w:p>
    <w:p w14:paraId="1818530F" w14:textId="69C41732" w:rsidR="003D6E59" w:rsidRDefault="003D6E59" w:rsidP="00232558">
      <w:pPr>
        <w:rPr>
          <w:lang w:val="ru-RU"/>
        </w:rPr>
      </w:pPr>
      <w:r>
        <w:rPr>
          <w:lang w:val="ru-RU"/>
        </w:rPr>
        <w:t>Я встал, забрался в душ и несколько минут втирал в себя едкий порошок, как лекарство. Вышел из санузла, и тут же мне в лицо метнулась жирная муха — бросилась, как хищник на добычу. Я отмахнулся</w:t>
      </w:r>
      <w:r w:rsidR="00B917F5">
        <w:rPr>
          <w:lang w:val="ru-RU"/>
        </w:rPr>
        <w:t xml:space="preserve"> от неё, муха дёрнулась, прожужжала у меня над ухом и собиралась уже спрятаться в складках пространства, как это умеют мухи, уйти в слепое пятно, но неожиданно села на приделанную к стене липучку.</w:t>
      </w:r>
      <w:r w:rsidR="00850E77">
        <w:rPr>
          <w:lang w:val="ru-RU"/>
        </w:rPr>
        <w:t xml:space="preserve"> Затрепетала, зашевелила лапками, стала взбивать крыльями воздух — и засела ещё сильнее.</w:t>
      </w:r>
    </w:p>
    <w:p w14:paraId="156B49F0" w14:textId="3BC85329" w:rsidR="00850E77" w:rsidRDefault="00850E77" w:rsidP="00232558">
      <w:pPr>
        <w:rPr>
          <w:lang w:val="ru-RU"/>
        </w:rPr>
      </w:pPr>
      <w:r>
        <w:rPr>
          <w:lang w:val="ru-RU"/>
        </w:rPr>
        <w:t>Всё. Попалась.</w:t>
      </w:r>
    </w:p>
    <w:p w14:paraId="186D6DD7" w14:textId="44EC7FB6" w:rsidR="00B917F5" w:rsidRDefault="00055F00" w:rsidP="00232558">
      <w:pPr>
        <w:rPr>
          <w:lang w:val="ru-RU"/>
        </w:rPr>
      </w:pPr>
      <w:r>
        <w:rPr>
          <w:lang w:val="ru-RU"/>
        </w:rPr>
        <w:t>Я оделся и только сейчас заметил, что трубка интеркома болтается, как висельник, на проводе — видно, я вчера так торопился к Вере, что забыл повесить её на рычаги.</w:t>
      </w:r>
      <w:r w:rsidR="002202E4">
        <w:rPr>
          <w:lang w:val="ru-RU"/>
        </w:rPr>
        <w:t xml:space="preserve"> Значит, никто бы меня не нашёл, если бы я продолжил валяться в кровати.</w:t>
      </w:r>
    </w:p>
    <w:p w14:paraId="66C8B78D" w14:textId="18494137" w:rsidR="00490FA3" w:rsidRDefault="00490FA3" w:rsidP="00232558">
      <w:pPr>
        <w:rPr>
          <w:lang w:val="ru-RU"/>
        </w:rPr>
      </w:pPr>
      <w:r>
        <w:rPr>
          <w:lang w:val="ru-RU"/>
        </w:rPr>
        <w:lastRenderedPageBreak/>
        <w:t>Впрочем, если пропустить завтрак, от мыслей о котором и так мутит, как после рвотного, я, наверное, даже не слишком оп</w:t>
      </w:r>
      <w:r w:rsidR="008976B7">
        <w:rPr>
          <w:lang w:val="ru-RU"/>
        </w:rPr>
        <w:t>о</w:t>
      </w:r>
      <w:r>
        <w:rPr>
          <w:lang w:val="ru-RU"/>
        </w:rPr>
        <w:t>здаю.</w:t>
      </w:r>
    </w:p>
    <w:p w14:paraId="0F06D07B" w14:textId="0A7BBF55" w:rsidR="008976B7" w:rsidRDefault="004232F2" w:rsidP="00232558">
      <w:pPr>
        <w:rPr>
          <w:lang w:val="ru-RU"/>
        </w:rPr>
      </w:pPr>
      <w:r>
        <w:rPr>
          <w:lang w:val="ru-RU"/>
        </w:rPr>
        <w:t>Я вышел из модуля и едва не упал, когда поднимался наверх, в соединительный коридор, переваливаясь из одной гравитации в другую.</w:t>
      </w:r>
      <w:r w:rsidR="002E2B49">
        <w:rPr>
          <w:lang w:val="ru-RU"/>
        </w:rPr>
        <w:t xml:space="preserve"> Голова трещала так, словно мне вскрывали хирургической пилот череп.</w:t>
      </w:r>
    </w:p>
    <w:p w14:paraId="4FFC348F" w14:textId="40C121B4" w:rsidR="002E2B49" w:rsidRDefault="002E2B49" w:rsidP="00232558">
      <w:pPr>
        <w:rPr>
          <w:lang w:val="ru-RU"/>
        </w:rPr>
      </w:pPr>
      <w:r>
        <w:rPr>
          <w:lang w:val="ru-RU"/>
        </w:rPr>
        <w:t>Коридор — пустой и тихий до звона — уходил вперёд крутой дугой, будто я шёл по чертовому колесу, вертящемуся над штормящей планетой. Я даже остановился, подумав, не повернуть ли назад — что я смогу сделать в лаборатории в таком состоянии, — и тут увидел тёмный отпечаток чей-то пятерни на переборке.</w:t>
      </w:r>
    </w:p>
    <w:p w14:paraId="700D48D4" w14:textId="76B5F31B" w:rsidR="00465286" w:rsidRDefault="00465286" w:rsidP="00232558">
      <w:pPr>
        <w:rPr>
          <w:lang w:val="ru-RU"/>
        </w:rPr>
      </w:pPr>
      <w:r>
        <w:rPr>
          <w:lang w:val="ru-RU"/>
        </w:rPr>
        <w:t>Подошёл ближе. Это было похоже на кровь.</w:t>
      </w:r>
    </w:p>
    <w:p w14:paraId="4063195F" w14:textId="263B0178" w:rsidR="00461F20" w:rsidRDefault="00461F20" w:rsidP="00232558">
      <w:pPr>
        <w:rPr>
          <w:lang w:val="ru-RU"/>
        </w:rPr>
      </w:pPr>
      <w:r>
        <w:rPr>
          <w:lang w:val="ru-RU"/>
        </w:rPr>
        <w:t xml:space="preserve">Я закрыл глаза, защитился ладонью от разгорающегося в коридоре света и несколько раз медленно вздохнул. </w:t>
      </w:r>
      <w:r w:rsidR="00614B99">
        <w:rPr>
          <w:lang w:val="ru-RU"/>
        </w:rPr>
        <w:t xml:space="preserve">У космонавтов после долгого </w:t>
      </w:r>
      <w:proofErr w:type="spellStart"/>
      <w:r w:rsidR="00614B99">
        <w:rPr>
          <w:lang w:val="ru-RU"/>
        </w:rPr>
        <w:t>бранка</w:t>
      </w:r>
      <w:proofErr w:type="spellEnd"/>
      <w:r w:rsidR="00614B99">
        <w:rPr>
          <w:lang w:val="ru-RU"/>
        </w:rPr>
        <w:t xml:space="preserve"> часто случались галлюцинации, недели непрекращающихся кошмаров оставляли в сознании рубец, который никогда не затягивался.</w:t>
      </w:r>
    </w:p>
    <w:p w14:paraId="0E1ED1DA" w14:textId="67D80F80" w:rsidR="00396695" w:rsidRDefault="00396695" w:rsidP="00232558">
      <w:pPr>
        <w:rPr>
          <w:lang w:val="ru-RU"/>
        </w:rPr>
      </w:pPr>
      <w:r>
        <w:rPr>
          <w:lang w:val="ru-RU"/>
        </w:rPr>
        <w:t>Я пошёл дальше. Коридор зашатался, едва не выскользнул у меня из-под ног и тут же — едва уловимое мгновение спустя — вновь пришёл в равновесие. Качка.</w:t>
      </w:r>
    </w:p>
    <w:p w14:paraId="534FC2B8" w14:textId="63A64D7A" w:rsidR="005E3A9B" w:rsidRDefault="00396695" w:rsidP="00232558">
      <w:pPr>
        <w:rPr>
          <w:lang w:val="ru-RU"/>
        </w:rPr>
      </w:pPr>
      <w:r>
        <w:rPr>
          <w:lang w:val="ru-RU"/>
        </w:rPr>
        <w:t>Я опёрся о стену пят</w:t>
      </w:r>
      <w:r w:rsidR="007642F4">
        <w:rPr>
          <w:lang w:val="ru-RU"/>
        </w:rPr>
        <w:t>е</w:t>
      </w:r>
      <w:r>
        <w:rPr>
          <w:lang w:val="ru-RU"/>
        </w:rPr>
        <w:t>рней, чтобы перевести дыхание, и тут же отдёрнул руку, как обжёгшись, и посмотрел на переборку — не остался ли на ней кровавый след.</w:t>
      </w:r>
      <w:r w:rsidR="00E34CA3">
        <w:rPr>
          <w:lang w:val="ru-RU"/>
        </w:rPr>
        <w:t xml:space="preserve"> </w:t>
      </w:r>
      <w:r w:rsidR="005E3A9B">
        <w:rPr>
          <w:lang w:val="ru-RU"/>
        </w:rPr>
        <w:t>Казалось, я снова вижу кошмар — только бесконечное фрактальное озеро сменил такой же бесконечный коридор со сбоящей гравитации, по которому я бреду, продираясь сквозь слабость и головную боль.</w:t>
      </w:r>
    </w:p>
    <w:p w14:paraId="6B5C2FDC" w14:textId="06F3E49F" w:rsidR="0091715F" w:rsidRDefault="0091715F" w:rsidP="00232558">
      <w:pPr>
        <w:rPr>
          <w:lang w:val="ru-RU"/>
        </w:rPr>
      </w:pPr>
      <w:r>
        <w:rPr>
          <w:lang w:val="ru-RU"/>
        </w:rPr>
        <w:t>Потолочные лампы, как назло, светили по-разному, перемигиваясь друг с другом — или из-за мигрени всё плыло перед глазами. Я заметил ещё один кровавый след, тёмные пятна на решётке под ногами, и чьё-то тело у стены, спрятавшееся в тени.</w:t>
      </w:r>
    </w:p>
    <w:p w14:paraId="1DC8A61E" w14:textId="4D962886" w:rsidR="0091715F" w:rsidRDefault="0091715F" w:rsidP="00232558">
      <w:pPr>
        <w:rPr>
          <w:lang w:val="ru-RU"/>
        </w:rPr>
      </w:pPr>
      <w:r>
        <w:rPr>
          <w:lang w:val="ru-RU"/>
        </w:rPr>
        <w:t>Я остановился. Закрыл глаза, пытаясь проснуться, вынырнуть из сна.</w:t>
      </w:r>
    </w:p>
    <w:p w14:paraId="7C2DED56" w14:textId="204C4D72" w:rsidR="0091715F" w:rsidRDefault="0091715F" w:rsidP="0091715F">
      <w:pPr>
        <w:rPr>
          <w:lang w:val="ru-RU"/>
        </w:rPr>
      </w:pPr>
      <w:r>
        <w:rPr>
          <w:lang w:val="ru-RU"/>
        </w:rPr>
        <w:t>Пол качнулся мне навстречу, словно стиснут</w:t>
      </w:r>
      <w:r w:rsidR="006C3917">
        <w:rPr>
          <w:lang w:val="ru-RU"/>
        </w:rPr>
        <w:t xml:space="preserve">ый </w:t>
      </w:r>
      <w:r>
        <w:rPr>
          <w:lang w:val="ru-RU"/>
        </w:rPr>
        <w:t>в дугу коридор стал наконец распрямляться, открывая спрятанный до этого проход</w:t>
      </w:r>
      <w:r w:rsidR="006C3917">
        <w:rPr>
          <w:lang w:val="ru-RU"/>
        </w:rPr>
        <w:t>, выход из лабиринта</w:t>
      </w:r>
      <w:r>
        <w:rPr>
          <w:lang w:val="ru-RU"/>
        </w:rPr>
        <w:t>. Дыхание перехватило от гравитационного прилива, я пошатнулся и едва не упал в кровь под ногами.</w:t>
      </w:r>
    </w:p>
    <w:p w14:paraId="0571EDFE" w14:textId="325C3CC3" w:rsidR="006C3917" w:rsidRDefault="006C3917" w:rsidP="0091715F">
      <w:pPr>
        <w:rPr>
          <w:lang w:val="ru-RU"/>
        </w:rPr>
      </w:pPr>
      <w:r>
        <w:rPr>
          <w:lang w:val="ru-RU"/>
        </w:rPr>
        <w:t>Тряска завершилась спустя мгновение. Лампы мигнули, и вокруг снова разлился ровный спокойный свет.</w:t>
      </w:r>
    </w:p>
    <w:p w14:paraId="1E5130B4" w14:textId="3DB7A72B" w:rsidR="006C3917" w:rsidRDefault="006C3917" w:rsidP="0091715F">
      <w:pPr>
        <w:rPr>
          <w:lang w:val="ru-RU"/>
        </w:rPr>
      </w:pPr>
      <w:r>
        <w:rPr>
          <w:lang w:val="ru-RU"/>
        </w:rPr>
        <w:t>Марутян поднял окровавленную голову и посмотрел на меня.</w:t>
      </w:r>
    </w:p>
    <w:p w14:paraId="57DE99E9" w14:textId="6DDF113F" w:rsidR="00EC0A74" w:rsidRDefault="00EC0A74" w:rsidP="0091715F">
      <w:pPr>
        <w:rPr>
          <w:lang w:val="ru-RU"/>
        </w:rPr>
      </w:pPr>
      <w:r>
        <w:rPr>
          <w:lang w:val="ru-RU"/>
        </w:rPr>
        <w:t>— Марьям?</w:t>
      </w:r>
    </w:p>
    <w:p w14:paraId="6A04E638" w14:textId="5C25101B" w:rsidR="00EC0A74" w:rsidRDefault="00EC0A74" w:rsidP="0091715F">
      <w:pPr>
        <w:rPr>
          <w:lang w:val="ru-RU"/>
        </w:rPr>
      </w:pPr>
      <w:r>
        <w:rPr>
          <w:lang w:val="ru-RU"/>
        </w:rPr>
        <w:t>Один глаз его превратился в кровавое месиво, а второй смотрел мутным умирающим взглядом.</w:t>
      </w:r>
    </w:p>
    <w:p w14:paraId="292716BF" w14:textId="456B801B" w:rsidR="0091715F" w:rsidRDefault="00E54216" w:rsidP="00232558">
      <w:pPr>
        <w:rPr>
          <w:lang w:val="ru-RU"/>
        </w:rPr>
      </w:pPr>
      <w:r>
        <w:rPr>
          <w:lang w:val="ru-RU"/>
        </w:rPr>
        <w:t xml:space="preserve">Я замер, будучи не в силах даже пошевелиться, словно кровь загустела в жилах. Марутян корчился на полу, прижимая руки к животу, из которого </w:t>
      </w:r>
      <w:r>
        <w:rPr>
          <w:lang w:val="ru-RU"/>
        </w:rPr>
        <w:lastRenderedPageBreak/>
        <w:t>хлестала густая кровь. Я хотел что-то сказать, но от едкой вони слова застряли в горле.</w:t>
      </w:r>
    </w:p>
    <w:p w14:paraId="746E0C28" w14:textId="0F8EF4CA" w:rsidR="00E54216" w:rsidRDefault="00E54216" w:rsidP="00232558">
      <w:pPr>
        <w:rPr>
          <w:lang w:val="ru-RU"/>
        </w:rPr>
      </w:pPr>
      <w:r>
        <w:rPr>
          <w:lang w:val="ru-RU"/>
        </w:rPr>
        <w:t>— Марьям? —</w:t>
      </w:r>
      <w:r w:rsidR="00393BEC">
        <w:rPr>
          <w:lang w:val="ru-RU"/>
        </w:rPr>
        <w:t xml:space="preserve"> </w:t>
      </w:r>
      <w:r>
        <w:rPr>
          <w:lang w:val="ru-RU"/>
        </w:rPr>
        <w:t>повторил Марутян.</w:t>
      </w:r>
    </w:p>
    <w:p w14:paraId="206F452C" w14:textId="171AFE9A" w:rsidR="001D5A77" w:rsidRDefault="001D5A77" w:rsidP="00232558">
      <w:pPr>
        <w:rPr>
          <w:lang w:val="ru-RU"/>
        </w:rPr>
      </w:pPr>
      <w:r>
        <w:rPr>
          <w:lang w:val="ru-RU"/>
        </w:rPr>
        <w:t>Я сбросил с себя оцепенение, упал перед ним на колени.</w:t>
      </w:r>
    </w:p>
    <w:p w14:paraId="5A80385A" w14:textId="420B8C94" w:rsidR="001D5A77" w:rsidRDefault="001D5A77" w:rsidP="00232558">
      <w:pPr>
        <w:rPr>
          <w:lang w:val="ru-RU"/>
        </w:rPr>
      </w:pPr>
      <w:r>
        <w:rPr>
          <w:lang w:val="ru-RU"/>
        </w:rPr>
        <w:t>— Нет, это Олег. Что с вами? Что здесь произошло?</w:t>
      </w:r>
    </w:p>
    <w:p w14:paraId="3E0FE04C" w14:textId="21B6E6F3" w:rsidR="007D32F7" w:rsidRDefault="007D32F7" w:rsidP="00232558">
      <w:pPr>
        <w:rPr>
          <w:lang w:val="ru-RU"/>
        </w:rPr>
      </w:pPr>
      <w:r>
        <w:rPr>
          <w:lang w:val="ru-RU"/>
        </w:rPr>
        <w:t>— Произошло? — Марутян собрал на лбу изумлённые складки морщин и несколько раз моргнул уцелевшим глазом.</w:t>
      </w:r>
      <w:r w:rsidR="005E6EA6">
        <w:rPr>
          <w:lang w:val="ru-RU"/>
        </w:rPr>
        <w:t xml:space="preserve"> — Ничего не произошло. Что могло произойти? Просто я…</w:t>
      </w:r>
    </w:p>
    <w:p w14:paraId="21EFF6CE" w14:textId="77777777" w:rsidR="00237C55" w:rsidRDefault="00237C55" w:rsidP="00232558">
      <w:pPr>
        <w:rPr>
          <w:lang w:val="ru-RU"/>
        </w:rPr>
      </w:pPr>
      <w:r>
        <w:rPr>
          <w:lang w:val="ru-RU"/>
        </w:rPr>
        <w:t>— Надо позвать помощь!</w:t>
      </w:r>
    </w:p>
    <w:p w14:paraId="5D8A2D56" w14:textId="77777777" w:rsidR="00237C55" w:rsidRDefault="00237C55" w:rsidP="00232558">
      <w:pPr>
        <w:rPr>
          <w:lang w:val="ru-RU"/>
        </w:rPr>
      </w:pPr>
      <w:r>
        <w:rPr>
          <w:lang w:val="ru-RU"/>
        </w:rPr>
        <w:t>Я вскочил.</w:t>
      </w:r>
    </w:p>
    <w:p w14:paraId="6997C73C" w14:textId="765D6531" w:rsidR="00237C55" w:rsidRDefault="00237C55" w:rsidP="00232558">
      <w:pPr>
        <w:rPr>
          <w:lang w:val="ru-RU"/>
        </w:rPr>
      </w:pPr>
      <w:r>
        <w:rPr>
          <w:lang w:val="ru-RU"/>
        </w:rPr>
        <w:t>— Постой! — Марутян дёрнул головой, алая струя брызнула у него из глазницы.</w:t>
      </w:r>
      <w:r w:rsidR="00D83036">
        <w:rPr>
          <w:lang w:val="ru-RU"/>
        </w:rPr>
        <w:t xml:space="preserve"> — Какая помощь? Не нужна никакая помощь! Всё же прекрасно!</w:t>
      </w:r>
    </w:p>
    <w:p w14:paraId="339FE61C" w14:textId="7B664DE8" w:rsidR="00D83036" w:rsidRDefault="00D83036" w:rsidP="00232558">
      <w:pPr>
        <w:rPr>
          <w:lang w:val="ru-RU"/>
        </w:rPr>
      </w:pPr>
      <w:r>
        <w:rPr>
          <w:lang w:val="ru-RU"/>
        </w:rPr>
        <w:t>Он попытался встать, но поскользнулся в луже собственной крови.</w:t>
      </w:r>
    </w:p>
    <w:p w14:paraId="6BFA1B0A" w14:textId="7936DFFB" w:rsidR="00D83036" w:rsidRDefault="00D83036" w:rsidP="00232558">
      <w:pPr>
        <w:rPr>
          <w:lang w:val="ru-RU"/>
        </w:rPr>
      </w:pPr>
      <w:r>
        <w:rPr>
          <w:lang w:val="ru-RU"/>
        </w:rPr>
        <w:t>— Постарайтесь не двигаться, — сказал я. — Зажмите раны. Я сейчас кого-нибудь позову.</w:t>
      </w:r>
    </w:p>
    <w:p w14:paraId="0D70FFB7" w14:textId="1CFB7792" w:rsidR="00D83036" w:rsidRDefault="00393BEC" w:rsidP="00232558">
      <w:pPr>
        <w:rPr>
          <w:lang w:val="ru-RU"/>
        </w:rPr>
      </w:pPr>
      <w:r>
        <w:rPr>
          <w:lang w:val="ru-RU"/>
        </w:rPr>
        <w:t xml:space="preserve">Я понятия не имел, кого нужно звать. В коридоре не было никого, словно все, кроме нас с </w:t>
      </w:r>
      <w:proofErr w:type="spellStart"/>
      <w:r>
        <w:rPr>
          <w:lang w:val="ru-RU"/>
        </w:rPr>
        <w:t>Марутяном</w:t>
      </w:r>
      <w:proofErr w:type="spellEnd"/>
      <w:r>
        <w:rPr>
          <w:lang w:val="ru-RU"/>
        </w:rPr>
        <w:t>, сгинули. Я вспомнил, что видел где-то тревожную кнопку — стоп-кран для станции, как его иногда называл в штуку.</w:t>
      </w:r>
    </w:p>
    <w:p w14:paraId="4BD6B6E6" w14:textId="59F61B8B" w:rsidR="00393BEC" w:rsidRDefault="00393BEC" w:rsidP="00232558">
      <w:pPr>
        <w:rPr>
          <w:lang w:val="ru-RU"/>
        </w:rPr>
      </w:pPr>
      <w:r>
        <w:rPr>
          <w:lang w:val="ru-RU"/>
        </w:rPr>
        <w:t>— Нет! — испуганно захрипел Марутян. — Олег, останься! Прошу тебя! Это очень важно! Подойти поближе.</w:t>
      </w:r>
    </w:p>
    <w:p w14:paraId="269FD208" w14:textId="38E98FA6" w:rsidR="00393BEC" w:rsidRDefault="00393BEC" w:rsidP="00232558">
      <w:pPr>
        <w:rPr>
          <w:lang w:val="ru-RU"/>
        </w:rPr>
      </w:pPr>
      <w:r>
        <w:rPr>
          <w:lang w:val="ru-RU"/>
        </w:rPr>
        <w:t>Он протянул ко мне руку, я снова опустился на колени.</w:t>
      </w:r>
    </w:p>
    <w:p w14:paraId="3F9E9850" w14:textId="6CB1D0EC" w:rsidR="005E429F" w:rsidRDefault="005E429F" w:rsidP="00232558">
      <w:pPr>
        <w:rPr>
          <w:lang w:val="ru-RU"/>
        </w:rPr>
      </w:pPr>
      <w:r>
        <w:rPr>
          <w:lang w:val="ru-RU"/>
        </w:rPr>
        <w:t>— Что здесь случилось? Что с вами произошло?</w:t>
      </w:r>
    </w:p>
    <w:p w14:paraId="738132C3" w14:textId="73DBB103" w:rsidR="005E429F" w:rsidRDefault="005E429F" w:rsidP="00232558">
      <w:pPr>
        <w:rPr>
          <w:lang w:val="ru-RU"/>
        </w:rPr>
      </w:pPr>
      <w:r>
        <w:rPr>
          <w:lang w:val="ru-RU"/>
        </w:rPr>
        <w:t>— Что-то произошло, да. — Марутян болезненно поморщился и потёр ладонью морщинистый лоб, оставив кровавые следы. — Какое-то, так сказать, происшествие. Нуболиды? — спросил он, глядя в пустоту перед собой и словно получил ответ. — Нет, всё в порядке. Всё идёт по плану. План, да. Мы ведь в лаборатории?</w:t>
      </w:r>
    </w:p>
    <w:p w14:paraId="0B193C99" w14:textId="2296BAC9" w:rsidR="004A73F9" w:rsidRDefault="004A73F9" w:rsidP="00232558">
      <w:pPr>
        <w:rPr>
          <w:lang w:val="ru-RU"/>
        </w:rPr>
      </w:pPr>
      <w:r>
        <w:rPr>
          <w:lang w:val="ru-RU"/>
        </w:rPr>
        <w:t>— Нет, Арто, мы не в лаборатории. На вас кто-то напал. Надо позвать на помощь, — сказал я, но так и не сдвинулся с места, оцепенев под умирающим взглядом Марутяна.</w:t>
      </w:r>
    </w:p>
    <w:p w14:paraId="1F0B7B3C" w14:textId="14583BE5" w:rsidR="0074780D" w:rsidRDefault="0074780D" w:rsidP="00232558">
      <w:pPr>
        <w:rPr>
          <w:lang w:val="ru-RU"/>
        </w:rPr>
      </w:pPr>
      <w:r>
        <w:rPr>
          <w:lang w:val="ru-RU"/>
        </w:rPr>
        <w:t>— Но как же, как же… О чём ты тут, Олег, рассуждаешь. Я же всё вижу и так. Ты, кстати, опоздал сегодня. Я не люблю, когда опаздывают. Сегодня у нас очень много дел, нуболиды, дела, очень много дел. Нельзя терять время, ни минуты, понимаешь, Олег?</w:t>
      </w:r>
    </w:p>
    <w:p w14:paraId="3536D6FB" w14:textId="3B445FE3" w:rsidR="00E129E6" w:rsidRDefault="00E129E6" w:rsidP="00232558">
      <w:pPr>
        <w:rPr>
          <w:lang w:val="ru-RU"/>
        </w:rPr>
      </w:pPr>
      <w:r>
        <w:rPr>
          <w:lang w:val="ru-RU"/>
        </w:rPr>
        <w:t>Он запрокинул голову, челюсть его бессильно отвисла, и изо рта вырвался хрип, до ужаса напомнивший последнее дыхание.</w:t>
      </w:r>
    </w:p>
    <w:p w14:paraId="3465DAF0" w14:textId="56B91AA0" w:rsidR="00E82F27" w:rsidRDefault="00E82F27" w:rsidP="00232558">
      <w:pPr>
        <w:rPr>
          <w:lang w:val="ru-RU"/>
        </w:rPr>
      </w:pPr>
      <w:r>
        <w:rPr>
          <w:lang w:val="ru-RU"/>
        </w:rPr>
        <w:t>— Арто! Кто это</w:t>
      </w:r>
      <w:r w:rsidR="00CE7D83">
        <w:rPr>
          <w:lang w:val="ru-RU"/>
        </w:rPr>
        <w:t xml:space="preserve"> с тобой </w:t>
      </w:r>
      <w:r>
        <w:rPr>
          <w:lang w:val="ru-RU"/>
        </w:rPr>
        <w:t>сделал?</w:t>
      </w:r>
    </w:p>
    <w:p w14:paraId="3C6001F7" w14:textId="13FDE528" w:rsidR="00F45FB0" w:rsidRDefault="00875660" w:rsidP="00232558">
      <w:pPr>
        <w:rPr>
          <w:lang w:val="ru-RU"/>
        </w:rPr>
      </w:pPr>
      <w:r>
        <w:rPr>
          <w:lang w:val="ru-RU"/>
        </w:rPr>
        <w:t>Мои слова как будто привели его в себя. Он опять попытался подняться, грузно осел на пол, задёргав ногами, и, мазнув по лицу кровью, быстро заговорил:</w:t>
      </w:r>
    </w:p>
    <w:p w14:paraId="39FAAF61" w14:textId="4F28090D" w:rsidR="00875660" w:rsidRDefault="00875660" w:rsidP="00232558">
      <w:pPr>
        <w:rPr>
          <w:lang w:val="ru-RU"/>
        </w:rPr>
      </w:pPr>
      <w:r>
        <w:rPr>
          <w:lang w:val="ru-RU"/>
        </w:rPr>
        <w:lastRenderedPageBreak/>
        <w:t>— Олег! Слушай меня, это очень важно, предельно важно, и нельзя терять времени, ни минуты, ты понимаешь, ни минуты. Слушай, пожалуйста, слушай, не перебивай, это очень важно, нельзя терять ни минуты…</w:t>
      </w:r>
    </w:p>
    <w:p w14:paraId="0D549932" w14:textId="75286A9E" w:rsidR="00875660" w:rsidRDefault="00CE7D83" w:rsidP="00232558">
      <w:pPr>
        <w:rPr>
          <w:lang w:val="ru-RU"/>
        </w:rPr>
      </w:pPr>
      <w:r>
        <w:rPr>
          <w:lang w:val="ru-RU"/>
        </w:rPr>
        <w:t>Он неожиданно замолк, приоткрыв рот, и уставился прямо перед собой вытаращенным глазом.</w:t>
      </w:r>
    </w:p>
    <w:p w14:paraId="27C7DDA7" w14:textId="1DB09CC1" w:rsidR="00CE7D83" w:rsidRDefault="00CE7D83" w:rsidP="00232558">
      <w:pPr>
        <w:rPr>
          <w:lang w:val="ru-RU"/>
        </w:rPr>
      </w:pPr>
      <w:r>
        <w:rPr>
          <w:lang w:val="ru-RU"/>
        </w:rPr>
        <w:t>— Я слушаю.</w:t>
      </w:r>
    </w:p>
    <w:p w14:paraId="526415CB" w14:textId="3769A972" w:rsidR="00CE7D83" w:rsidRDefault="00CE7D83" w:rsidP="00232558">
      <w:pPr>
        <w:rPr>
          <w:lang w:val="ru-RU"/>
        </w:rPr>
      </w:pPr>
      <w:r>
        <w:rPr>
          <w:lang w:val="ru-RU"/>
        </w:rPr>
        <w:t>— Олег, — вздохнул Марутян. — Я так устал, ты знаешь. Предельно устал. Столько работы последние дни, всё сразу навалилось. И ещё этот модуль, — лицо Марутяна исказило, — он, как заноза, понимаешь? Понимаешь, Олег? — Марутян всхлипнул. — Но ничего, ничего. Это просто возраст. Возраст, знаете ли, уже не позволяет. Сегодня вот отдохну немного и…</w:t>
      </w:r>
    </w:p>
    <w:p w14:paraId="5BC98951" w14:textId="1BB550B5" w:rsidR="00CE7D83" w:rsidRDefault="00CE7D83" w:rsidP="00232558">
      <w:pPr>
        <w:rPr>
          <w:lang w:val="ru-RU"/>
        </w:rPr>
      </w:pPr>
      <w:r>
        <w:rPr>
          <w:lang w:val="ru-RU"/>
        </w:rPr>
        <w:t xml:space="preserve">— </w:t>
      </w:r>
      <w:r w:rsidR="00DD2CB7">
        <w:rPr>
          <w:lang w:val="ru-RU"/>
        </w:rPr>
        <w:t>Постарайся не двигаться, — сказал я.</w:t>
      </w:r>
    </w:p>
    <w:p w14:paraId="2E7C296B" w14:textId="62BF2186" w:rsidR="00DD2CB7" w:rsidRDefault="00DD2CB7" w:rsidP="00232558">
      <w:pPr>
        <w:rPr>
          <w:lang w:val="ru-RU"/>
        </w:rPr>
      </w:pPr>
      <w:r>
        <w:rPr>
          <w:lang w:val="ru-RU"/>
        </w:rPr>
        <w:t>— Не двигаться? О чём ты, Олег? Нам надо обсудить сегодняшние дела, а дел так много. Нельзя терять время. Ни минуты. Но предлагаю, так сказать, за чашкой кофе, а то…</w:t>
      </w:r>
    </w:p>
    <w:p w14:paraId="1D828BDA" w14:textId="47958750" w:rsidR="00DD2CB7" w:rsidRDefault="00DD2CB7" w:rsidP="00232558">
      <w:pPr>
        <w:rPr>
          <w:lang w:val="ru-RU"/>
        </w:rPr>
      </w:pPr>
      <w:r>
        <w:rPr>
          <w:lang w:val="ru-RU"/>
        </w:rPr>
        <w:t>— Арто, о чём ты?</w:t>
      </w:r>
    </w:p>
    <w:p w14:paraId="77559234" w14:textId="2985BE17" w:rsidR="00DD2CB7" w:rsidRDefault="00DD2CB7" w:rsidP="00232558">
      <w:pPr>
        <w:rPr>
          <w:lang w:val="ru-RU"/>
        </w:rPr>
      </w:pPr>
      <w:r>
        <w:rPr>
          <w:lang w:val="ru-RU"/>
        </w:rPr>
        <w:t>— И правда… — Марутян закашлялся кровью. —</w:t>
      </w:r>
      <w:r w:rsidR="009F50C0">
        <w:rPr>
          <w:lang w:val="ru-RU"/>
        </w:rPr>
        <w:t xml:space="preserve"> Я что-то плохо соображаю. Надо быть осторожнее с кофе. И со светом. Да! Свет! — Марутян дёрнулся. — Так много света, правда?</w:t>
      </w:r>
    </w:p>
    <w:p w14:paraId="6D641802" w14:textId="4B07870C" w:rsidR="00594733" w:rsidRDefault="00594733" w:rsidP="00232558">
      <w:pPr>
        <w:rPr>
          <w:lang w:val="ru-RU"/>
        </w:rPr>
      </w:pPr>
      <w:r>
        <w:rPr>
          <w:lang w:val="ru-RU"/>
        </w:rPr>
        <w:t>— Здесь темно, — сказал я.</w:t>
      </w:r>
    </w:p>
    <w:p w14:paraId="4CB2E24B" w14:textId="51B79AF0" w:rsidR="00594733" w:rsidRDefault="00594733" w:rsidP="00232558">
      <w:pPr>
        <w:rPr>
          <w:lang w:val="ru-RU"/>
        </w:rPr>
      </w:pPr>
      <w:r>
        <w:rPr>
          <w:lang w:val="ru-RU"/>
        </w:rPr>
        <w:t>Марутян посмотрел на меня сквозь кровь.</w:t>
      </w:r>
    </w:p>
    <w:p w14:paraId="59084564" w14:textId="4062CD95" w:rsidR="00594733" w:rsidRDefault="00594733" w:rsidP="00232558">
      <w:pPr>
        <w:rPr>
          <w:lang w:val="ru-RU"/>
        </w:rPr>
      </w:pPr>
      <w:r>
        <w:rPr>
          <w:lang w:val="ru-RU"/>
        </w:rPr>
        <w:t>— Целая бездна этого чёртова света!</w:t>
      </w:r>
    </w:p>
    <w:p w14:paraId="21EF45A1" w14:textId="2800300B" w:rsidR="00594733" w:rsidRDefault="00594733" w:rsidP="00232558">
      <w:pPr>
        <w:rPr>
          <w:lang w:val="ru-RU"/>
        </w:rPr>
      </w:pPr>
      <w:r>
        <w:rPr>
          <w:lang w:val="ru-RU"/>
        </w:rPr>
        <w:t>— Я не понимаю. Лежи здесь, а я…</w:t>
      </w:r>
    </w:p>
    <w:p w14:paraId="6FB30F80" w14:textId="2FBEFC15" w:rsidR="00594733" w:rsidRDefault="00594733" w:rsidP="00232558">
      <w:pPr>
        <w:rPr>
          <w:lang w:val="ru-RU"/>
        </w:rPr>
      </w:pPr>
      <w:r>
        <w:rPr>
          <w:lang w:val="ru-RU"/>
        </w:rPr>
        <w:t>— Они везде! — Марутян вцепился в мой рукав, как утопающий, который вот-вот провалится под чёрную воду. — Понимаешь, Олег? Берегись их, они везде!</w:t>
      </w:r>
    </w:p>
    <w:p w14:paraId="596F92F6" w14:textId="4A1BDA0D" w:rsidR="00392C39" w:rsidRDefault="00392C39" w:rsidP="00232558">
      <w:pPr>
        <w:rPr>
          <w:lang w:val="ru-RU"/>
        </w:rPr>
      </w:pPr>
      <w:r>
        <w:rPr>
          <w:lang w:val="ru-RU"/>
        </w:rPr>
        <w:t>— Кто они? У тебя бред, Арто! Отпусти меня!</w:t>
      </w:r>
    </w:p>
    <w:p w14:paraId="06C035D1" w14:textId="1B24D9AD" w:rsidR="00392C39" w:rsidRDefault="00392C39" w:rsidP="00232558">
      <w:pPr>
        <w:rPr>
          <w:lang w:val="ru-RU"/>
        </w:rPr>
      </w:pPr>
      <w:r>
        <w:rPr>
          <w:lang w:val="ru-RU"/>
        </w:rPr>
        <w:t>— Точно! Ты прав! — Марутян до боли стиснул мой локоть. — Марьям! Конечно же! Моя Марьям! Она ещё в каюте! Но надо торопиться! Нельзя терять время, ни минуты!</w:t>
      </w:r>
      <w:r w:rsidR="000019DA">
        <w:rPr>
          <w:lang w:val="ru-RU"/>
        </w:rPr>
        <w:t xml:space="preserve"> Ты ещё можешь ей помочь! Только не смотри, не смотри! Не смотри на меня!</w:t>
      </w:r>
    </w:p>
    <w:p w14:paraId="12D9D298" w14:textId="648F01B3" w:rsidR="000F1011" w:rsidRDefault="000F1011" w:rsidP="00232558">
      <w:pPr>
        <w:rPr>
          <w:lang w:val="ru-RU"/>
        </w:rPr>
      </w:pPr>
      <w:r>
        <w:rPr>
          <w:lang w:val="ru-RU"/>
        </w:rPr>
        <w:t>Он вдруг залепил мне пощёчину, прорычав что-то нечленораздельное.</w:t>
      </w:r>
    </w:p>
    <w:p w14:paraId="262C7867" w14:textId="7F7A7C75" w:rsidR="000F1011" w:rsidRDefault="000F1011" w:rsidP="00232558">
      <w:pPr>
        <w:rPr>
          <w:lang w:val="ru-RU"/>
        </w:rPr>
      </w:pPr>
      <w:r>
        <w:rPr>
          <w:lang w:val="ru-RU"/>
        </w:rPr>
        <w:t>— Марьям — это твоя жена? Она в каюте?</w:t>
      </w:r>
    </w:p>
    <w:p w14:paraId="041B8D0B" w14:textId="5843C902" w:rsidR="000F1011" w:rsidRDefault="000F1011" w:rsidP="00232558">
      <w:pPr>
        <w:rPr>
          <w:lang w:val="ru-RU"/>
        </w:rPr>
      </w:pPr>
      <w:r>
        <w:rPr>
          <w:lang w:val="ru-RU"/>
        </w:rPr>
        <w:t>— Они проникают сквозь глаза, Олег, — прошептал из последних сил Марутян. — Они проникают, когда ты смотришь. Поэтому не смотри. Закрой глаза, и никогда не открывай. Вот. — Он сунул мне в руку какой-то продолговатый предмет, испачканный кровью. — Это ключ.</w:t>
      </w:r>
      <w:r w:rsidR="0092151A">
        <w:rPr>
          <w:lang w:val="ru-RU"/>
        </w:rPr>
        <w:t xml:space="preserve"> </w:t>
      </w:r>
      <w:r w:rsidR="00D37A6D">
        <w:rPr>
          <w:lang w:val="ru-RU"/>
        </w:rPr>
        <w:t>У нас п</w:t>
      </w:r>
      <w:r w:rsidR="0092151A">
        <w:rPr>
          <w:lang w:val="ru-RU"/>
        </w:rPr>
        <w:t>ятый модуль в блоке дэ.</w:t>
      </w:r>
      <w:r>
        <w:rPr>
          <w:lang w:val="ru-RU"/>
        </w:rPr>
        <w:t xml:space="preserve"> Иди к Марьям! Поторопись! И забудь про меня! Не смотри на меня!</w:t>
      </w:r>
    </w:p>
    <w:p w14:paraId="3D1BDB35" w14:textId="020FB5AA" w:rsidR="00EB2960" w:rsidRDefault="00EB2960" w:rsidP="00232558">
      <w:pPr>
        <w:rPr>
          <w:lang w:val="ru-RU"/>
        </w:rPr>
      </w:pPr>
      <w:r>
        <w:rPr>
          <w:lang w:val="ru-RU"/>
        </w:rPr>
        <w:t>Его стало рвать кровью. Он захрипел, завалился на бок, конвульсивно вздрагивая, прячась от тусклого света, дёрнул ногами и замер.</w:t>
      </w:r>
    </w:p>
    <w:p w14:paraId="0A46EA9F" w14:textId="7164E87E" w:rsidR="0092151A" w:rsidRDefault="0092151A" w:rsidP="00232558">
      <w:pPr>
        <w:rPr>
          <w:lang w:val="ru-RU"/>
        </w:rPr>
      </w:pPr>
      <w:r>
        <w:rPr>
          <w:lang w:val="ru-RU"/>
        </w:rPr>
        <w:lastRenderedPageBreak/>
        <w:t xml:space="preserve">— </w:t>
      </w:r>
      <w:r w:rsidR="00386167">
        <w:rPr>
          <w:lang w:val="ru-RU"/>
        </w:rPr>
        <w:t>Арто! Арто!</w:t>
      </w:r>
    </w:p>
    <w:p w14:paraId="6CCDABBA" w14:textId="67373DCC" w:rsidR="00D401A8" w:rsidRDefault="00386167" w:rsidP="00232558">
      <w:pPr>
        <w:rPr>
          <w:lang w:val="ru-RU"/>
        </w:rPr>
      </w:pPr>
      <w:r>
        <w:rPr>
          <w:lang w:val="ru-RU"/>
        </w:rPr>
        <w:t>Я потряс его за плечо</w:t>
      </w:r>
      <w:r w:rsidR="00DD3222">
        <w:rPr>
          <w:lang w:val="ru-RU"/>
        </w:rPr>
        <w:t xml:space="preserve">. </w:t>
      </w:r>
      <w:r>
        <w:rPr>
          <w:lang w:val="ru-RU"/>
        </w:rPr>
        <w:t xml:space="preserve">Марутян </w:t>
      </w:r>
      <w:r w:rsidR="00DD3222">
        <w:rPr>
          <w:lang w:val="ru-RU"/>
        </w:rPr>
        <w:t>не шелохнулся</w:t>
      </w:r>
      <w:r>
        <w:rPr>
          <w:lang w:val="ru-RU"/>
        </w:rPr>
        <w:t>.</w:t>
      </w:r>
      <w:r w:rsidR="00504B61">
        <w:rPr>
          <w:lang w:val="ru-RU"/>
        </w:rPr>
        <w:t xml:space="preserve"> Тогда я встал, покачнулся, когда пол опять чуть не выскользнул из</w:t>
      </w:r>
      <w:r w:rsidR="00437C7A">
        <w:rPr>
          <w:lang w:val="ru-RU"/>
        </w:rPr>
        <w:t>-</w:t>
      </w:r>
      <w:r w:rsidR="00504B61">
        <w:rPr>
          <w:lang w:val="ru-RU"/>
        </w:rPr>
        <w:t xml:space="preserve">под ног, и быстро, как мог, пошёл </w:t>
      </w:r>
      <w:r w:rsidR="00D401A8">
        <w:rPr>
          <w:lang w:val="ru-RU"/>
        </w:rPr>
        <w:t>по коридору</w:t>
      </w:r>
      <w:r w:rsidR="00504B61">
        <w:rPr>
          <w:lang w:val="ru-RU"/>
        </w:rPr>
        <w:t>.</w:t>
      </w:r>
    </w:p>
    <w:p w14:paraId="51BD6169" w14:textId="4AD3FF7D" w:rsidR="00386167" w:rsidRDefault="00D401A8" w:rsidP="00232558">
      <w:pPr>
        <w:rPr>
          <w:lang w:val="ru-RU"/>
        </w:rPr>
      </w:pPr>
      <w:r>
        <w:rPr>
          <w:lang w:val="ru-RU"/>
        </w:rPr>
        <w:t>Блок «</w:t>
      </w:r>
      <w:r>
        <w:t>D</w:t>
      </w:r>
      <w:r>
        <w:rPr>
          <w:lang w:val="ru-RU"/>
        </w:rPr>
        <w:t>»</w:t>
      </w:r>
      <w:r w:rsidR="00504B61">
        <w:rPr>
          <w:lang w:val="ru-RU"/>
        </w:rPr>
        <w:t xml:space="preserve"> </w:t>
      </w:r>
      <w:r>
        <w:rPr>
          <w:lang w:val="ru-RU"/>
        </w:rPr>
        <w:t>был в нескольких шагах от моего.</w:t>
      </w:r>
    </w:p>
    <w:p w14:paraId="3A6B9D00" w14:textId="447AC210" w:rsidR="00237EE6" w:rsidRDefault="00237EE6" w:rsidP="00232558">
      <w:pPr>
        <w:rPr>
          <w:lang w:val="ru-RU"/>
        </w:rPr>
      </w:pPr>
      <w:r>
        <w:rPr>
          <w:lang w:val="ru-RU"/>
        </w:rPr>
        <w:t>Я открыл гермодверь, провалился в гравитационный колодец и только тогда посмотрел на предмет в руке.</w:t>
      </w:r>
    </w:p>
    <w:p w14:paraId="0D49CFFD" w14:textId="10BB10A6" w:rsidR="00237EE6" w:rsidRDefault="00237EE6" w:rsidP="00232558">
      <w:pPr>
        <w:rPr>
          <w:lang w:val="ru-RU"/>
        </w:rPr>
      </w:pPr>
      <w:r>
        <w:rPr>
          <w:lang w:val="ru-RU"/>
        </w:rPr>
        <w:t>Это была авторучка.</w:t>
      </w:r>
    </w:p>
    <w:p w14:paraId="34D05F38" w14:textId="6DA0AE15" w:rsidR="00AB07DF" w:rsidRDefault="00AB07DF" w:rsidP="00232558">
      <w:pPr>
        <w:rPr>
          <w:lang w:val="ru-RU"/>
        </w:rPr>
      </w:pPr>
      <w:r>
        <w:rPr>
          <w:lang w:val="ru-RU"/>
        </w:rPr>
        <w:t>Стоп-кран, о котором я вспомнил, красовался на затёртой переборке у меня перед глазами. Я сорвал пломбу на острой, режущей пальцы проволоке, открыл клапан и ударил по кнопке. В стенах заиграли, точно праздничная иллюминация, аварийные люминофоры. Раздалась утробная и медленная, точно на издыхающем заряде батареи, сирена.</w:t>
      </w:r>
    </w:p>
    <w:p w14:paraId="06477E00" w14:textId="04F58554" w:rsidR="00437C7A" w:rsidRDefault="00437C7A" w:rsidP="00232558">
      <w:pPr>
        <w:rPr>
          <w:lang w:val="ru-RU"/>
        </w:rPr>
      </w:pPr>
      <w:r>
        <w:rPr>
          <w:lang w:val="ru-RU"/>
        </w:rPr>
        <w:t>Пол в блоке был заляпан кровью.</w:t>
      </w:r>
    </w:p>
    <w:p w14:paraId="162EFF75" w14:textId="0B418880" w:rsidR="00437C7A" w:rsidRDefault="00437C7A" w:rsidP="00232558">
      <w:pPr>
        <w:rPr>
          <w:lang w:val="ru-RU"/>
        </w:rPr>
      </w:pPr>
      <w:r>
        <w:rPr>
          <w:lang w:val="ru-RU"/>
        </w:rPr>
        <w:t>Я пошёл по этому следу, не соображая, что делаю — словно меня тянула к цели путеводная нить, — и уткнулся в дверь пятого модуля. Рядом с дверью валялся испачканный в крови ключ.</w:t>
      </w:r>
    </w:p>
    <w:p w14:paraId="6BB0889A" w14:textId="3CFC1740" w:rsidR="00301416" w:rsidRDefault="00301416" w:rsidP="00232558">
      <w:pPr>
        <w:rPr>
          <w:lang w:val="ru-RU"/>
        </w:rPr>
      </w:pPr>
      <w:r>
        <w:rPr>
          <w:lang w:val="ru-RU"/>
        </w:rPr>
        <w:t>Я поднял его, вставил в замок и несколько раз повернул с надсадным треском, как у разладившегося часового механизма. Дверь отворилась с гнетущим скрипом.</w:t>
      </w:r>
    </w:p>
    <w:p w14:paraId="6D70B0D6" w14:textId="2E96653F" w:rsidR="00301416" w:rsidRDefault="00301416" w:rsidP="00232558">
      <w:pPr>
        <w:rPr>
          <w:lang w:val="ru-RU"/>
        </w:rPr>
      </w:pPr>
      <w:r>
        <w:rPr>
          <w:lang w:val="ru-RU"/>
        </w:rPr>
        <w:t>Заходить мне, пожалуй, не стоило, но я всё равно зашёл.</w:t>
      </w:r>
    </w:p>
    <w:p w14:paraId="01E19FB4" w14:textId="1EFF9E82" w:rsidR="00301416" w:rsidRDefault="00301416" w:rsidP="00232558">
      <w:pPr>
        <w:rPr>
          <w:lang w:val="ru-RU"/>
        </w:rPr>
      </w:pPr>
      <w:r>
        <w:rPr>
          <w:lang w:val="ru-RU"/>
        </w:rPr>
        <w:t>Освещение включилось автоматически, с похожим на взвод курка щелчком.</w:t>
      </w:r>
    </w:p>
    <w:p w14:paraId="36D5D7E9" w14:textId="75CBC6DE" w:rsidR="00301416" w:rsidRDefault="00301416" w:rsidP="00232558">
      <w:pPr>
        <w:rPr>
          <w:lang w:val="ru-RU"/>
        </w:rPr>
      </w:pPr>
      <w:r>
        <w:rPr>
          <w:lang w:val="ru-RU"/>
        </w:rPr>
        <w:t>Большая семейная каюта, двухспальная кровать, круглый журнальный стол, привычный уже иллюминатор, из которого мне улыбалась глянцевая темнота.</w:t>
      </w:r>
    </w:p>
    <w:p w14:paraId="304A096E" w14:textId="1F6D9F7B" w:rsidR="00301416" w:rsidRDefault="00301416" w:rsidP="00232558">
      <w:pPr>
        <w:rPr>
          <w:lang w:val="ru-RU"/>
        </w:rPr>
      </w:pPr>
      <w:r>
        <w:rPr>
          <w:lang w:val="ru-RU"/>
        </w:rPr>
        <w:t>На кровати лежал труп.</w:t>
      </w:r>
    </w:p>
    <w:p w14:paraId="413D321F" w14:textId="78AAAED2" w:rsidR="00301416" w:rsidRDefault="004D7B0C" w:rsidP="00232558">
      <w:pPr>
        <w:rPr>
          <w:lang w:val="ru-RU"/>
        </w:rPr>
      </w:pPr>
      <w:r>
        <w:rPr>
          <w:lang w:val="ru-RU"/>
        </w:rPr>
        <w:t xml:space="preserve">Я сразу понял, что женщина мертва. Простыня покраснела от крови. Тело Марьям словно попала в огромный швейный агрегат, который едва не разорвал её на части. Кровь была на полу и на стенах. </w:t>
      </w:r>
      <w:r w:rsidR="00301416">
        <w:rPr>
          <w:lang w:val="ru-RU"/>
        </w:rPr>
        <w:t>Но я почему-то не слышал запахов, словно органы чувств отрубились от шока.</w:t>
      </w:r>
    </w:p>
    <w:p w14:paraId="24F1FC25" w14:textId="2BF835BD" w:rsidR="004D7B0C" w:rsidRDefault="004D7B0C" w:rsidP="00232558">
      <w:pPr>
        <w:rPr>
          <w:lang w:val="ru-RU"/>
        </w:rPr>
      </w:pPr>
      <w:r>
        <w:rPr>
          <w:lang w:val="ru-RU"/>
        </w:rPr>
        <w:t>Я вышел из номера в жилой блок, привалился к стене и сполз на пол, скорчившись, как Марутян в коридоре.</w:t>
      </w:r>
    </w:p>
    <w:p w14:paraId="62F8FC57" w14:textId="468DBCD0" w:rsidR="00437C7A" w:rsidRDefault="00097EF2" w:rsidP="00232558">
      <w:pPr>
        <w:rPr>
          <w:lang w:val="ru-RU"/>
        </w:rPr>
      </w:pPr>
      <w:r>
        <w:rPr>
          <w:lang w:val="ru-RU"/>
        </w:rPr>
        <w:t>Видимо, я отключился, как механизм с вышедшим заводом. Привела меня в чувство Минаева, которая сунула мне под нос ватку с нашатырём.</w:t>
      </w:r>
    </w:p>
    <w:p w14:paraId="5AE90C3E" w14:textId="3A089103" w:rsidR="00923DD0" w:rsidRDefault="00923DD0" w:rsidP="00232558">
      <w:pPr>
        <w:rPr>
          <w:lang w:val="ru-RU"/>
        </w:rPr>
      </w:pPr>
      <w:r>
        <w:rPr>
          <w:lang w:val="ru-RU"/>
        </w:rPr>
        <w:t>— Олег! — обеспокоено сказала она. — Вы в порядке, Олег? Слышите меня?</w:t>
      </w:r>
    </w:p>
    <w:p w14:paraId="7BA68A89" w14:textId="4C023F73" w:rsidR="00923DD0" w:rsidRDefault="005E34C6" w:rsidP="00232558">
      <w:pPr>
        <w:rPr>
          <w:lang w:val="ru-RU"/>
        </w:rPr>
      </w:pPr>
      <w:r>
        <w:rPr>
          <w:lang w:val="ru-RU"/>
        </w:rPr>
        <w:t>— Не сказал бы, что я в порядке, — пробормотал я.</w:t>
      </w:r>
    </w:p>
    <w:p w14:paraId="4C23D656" w14:textId="32D6A69E" w:rsidR="00733602" w:rsidRDefault="00733602" w:rsidP="00232558">
      <w:pPr>
        <w:rPr>
          <w:lang w:val="ru-RU"/>
        </w:rPr>
      </w:pPr>
      <w:r>
        <w:rPr>
          <w:lang w:val="ru-RU"/>
        </w:rPr>
        <w:t>— Позвольте. — Это был Лысанов.</w:t>
      </w:r>
    </w:p>
    <w:p w14:paraId="1EFA282A" w14:textId="189B30EC" w:rsidR="00733602" w:rsidRDefault="00733602" w:rsidP="00232558">
      <w:pPr>
        <w:rPr>
          <w:lang w:val="ru-RU"/>
        </w:rPr>
      </w:pPr>
      <w:r>
        <w:rPr>
          <w:lang w:val="ru-RU"/>
        </w:rPr>
        <w:lastRenderedPageBreak/>
        <w:t>Он с несвойственной ему деликатностью вытащил у меня из пальцев ручку, которую я всё ещё судорожно сжимал.</w:t>
      </w:r>
    </w:p>
    <w:p w14:paraId="15A2E933" w14:textId="7DDEB91B" w:rsidR="00E71F06" w:rsidRDefault="00E71F06" w:rsidP="00232558">
      <w:pPr>
        <w:rPr>
          <w:lang w:val="ru-RU"/>
        </w:rPr>
      </w:pPr>
      <w:r>
        <w:rPr>
          <w:lang w:val="ru-RU"/>
        </w:rPr>
        <w:t>— Олег, вы не ранены? — спросила Минаева.</w:t>
      </w:r>
    </w:p>
    <w:p w14:paraId="3FB4B645" w14:textId="7DF161DA" w:rsidR="00E71F06" w:rsidRDefault="00E71F06" w:rsidP="00232558">
      <w:pPr>
        <w:rPr>
          <w:lang w:val="ru-RU"/>
        </w:rPr>
      </w:pPr>
      <w:r>
        <w:rPr>
          <w:lang w:val="ru-RU"/>
        </w:rPr>
        <w:t>— Нет, не ранен. — Я посмотрел на пятно крови на рукаве.</w:t>
      </w:r>
    </w:p>
    <w:p w14:paraId="396DD4D6" w14:textId="0EA45342" w:rsidR="00E71F06" w:rsidRDefault="00E71F06" w:rsidP="00232558">
      <w:pPr>
        <w:rPr>
          <w:lang w:val="ru-RU"/>
        </w:rPr>
      </w:pPr>
      <w:r>
        <w:rPr>
          <w:lang w:val="ru-RU"/>
        </w:rPr>
        <w:t xml:space="preserve">— Всё равно. Вам нужно в </w:t>
      </w:r>
      <w:proofErr w:type="spellStart"/>
      <w:r>
        <w:rPr>
          <w:lang w:val="ru-RU"/>
        </w:rPr>
        <w:t>медблок</w:t>
      </w:r>
      <w:proofErr w:type="spellEnd"/>
      <w:r>
        <w:rPr>
          <w:lang w:val="ru-RU"/>
        </w:rPr>
        <w:t>. Встать можете?</w:t>
      </w:r>
    </w:p>
    <w:p w14:paraId="0CA13BF1" w14:textId="02FECCEF" w:rsidR="00E71F06" w:rsidRDefault="00E71F06" w:rsidP="00232558">
      <w:pPr>
        <w:rPr>
          <w:lang w:val="ru-RU"/>
        </w:rPr>
      </w:pPr>
      <w:r>
        <w:rPr>
          <w:lang w:val="ru-RU"/>
        </w:rPr>
        <w:t>Я послушно поднялся.</w:t>
      </w:r>
    </w:p>
    <w:p w14:paraId="571A9CC1" w14:textId="59A9321A" w:rsidR="00E71F06" w:rsidRDefault="00E71F06" w:rsidP="00232558">
      <w:pPr>
        <w:rPr>
          <w:lang w:val="ru-RU"/>
        </w:rPr>
      </w:pPr>
      <w:r>
        <w:rPr>
          <w:lang w:val="ru-RU"/>
        </w:rPr>
        <w:t>— Постойте-ка! — Передо мной объявился Мицюкин, худощавый, как смерть. — Сейчас ты его напичкаешь успокоительными, он слова из себя не сможет выдавить.</w:t>
      </w:r>
    </w:p>
    <w:p w14:paraId="0A5206CF" w14:textId="7855C9C5" w:rsidR="0028120E" w:rsidRDefault="0028120E" w:rsidP="00232558">
      <w:pPr>
        <w:rPr>
          <w:lang w:val="ru-RU"/>
        </w:rPr>
      </w:pPr>
      <w:r>
        <w:rPr>
          <w:lang w:val="ru-RU"/>
        </w:rPr>
        <w:t>— Вы его тут допрашивать, что ли, собираетесь? — взвилась Минаева.</w:t>
      </w:r>
    </w:p>
    <w:p w14:paraId="1073C0D1" w14:textId="6AD9E6F0" w:rsidR="0028120E" w:rsidRDefault="0028120E" w:rsidP="00232558">
      <w:pPr>
        <w:rPr>
          <w:lang w:val="ru-RU"/>
        </w:rPr>
      </w:pPr>
      <w:r>
        <w:rPr>
          <w:lang w:val="ru-RU"/>
        </w:rPr>
        <w:t>— Олег, — Мицюкин заговорил мягче, игнорируя Минаеву, — вы мне очень нужны сейчас. По камерам не всё видно, и звук они не пишут. Расскажите, что произошло.</w:t>
      </w:r>
    </w:p>
    <w:p w14:paraId="730A22A0" w14:textId="3095D61D" w:rsidR="00AE6588" w:rsidRDefault="00AE6588" w:rsidP="00232558">
      <w:pPr>
        <w:rPr>
          <w:lang w:val="ru-RU"/>
        </w:rPr>
      </w:pPr>
      <w:r>
        <w:rPr>
          <w:lang w:val="ru-RU"/>
        </w:rPr>
        <w:t>— Дожили! — Майоров протолкнулся ко мне. В жилом блоке собралось не меньше людей, чем на причале после стыковки. — Что же за оборудование у вас такое, если даже звук не пишет!</w:t>
      </w:r>
    </w:p>
    <w:p w14:paraId="6A3BBDA2" w14:textId="499065AB" w:rsidR="00AE6588" w:rsidRPr="00684533" w:rsidRDefault="00AE6588" w:rsidP="00232558">
      <w:pPr>
        <w:rPr>
          <w:lang w:val="ru-RU"/>
        </w:rPr>
      </w:pPr>
      <w:r>
        <w:rPr>
          <w:lang w:val="ru-RU"/>
        </w:rPr>
        <w:t>— Какое привозите! — огрызнулся Мицюкин.</w:t>
      </w:r>
    </w:p>
    <w:p w14:paraId="5E5F921C" w14:textId="5F4103E1" w:rsidR="00326348" w:rsidRDefault="00326348" w:rsidP="00232558">
      <w:pPr>
        <w:rPr>
          <w:lang w:val="ru-RU"/>
        </w:rPr>
      </w:pPr>
      <w:r w:rsidRPr="00326348">
        <w:rPr>
          <w:lang w:val="ru-RU"/>
        </w:rPr>
        <w:t xml:space="preserve">— </w:t>
      </w:r>
      <w:r>
        <w:rPr>
          <w:lang w:val="ru-RU"/>
        </w:rPr>
        <w:t>В модуле, я так понимаю, тоже звук не пишется?</w:t>
      </w:r>
    </w:p>
    <w:p w14:paraId="6C853409" w14:textId="3492EBE9" w:rsidR="00326348" w:rsidRDefault="00326348" w:rsidP="00232558">
      <w:pPr>
        <w:rPr>
          <w:lang w:val="ru-RU"/>
        </w:rPr>
      </w:pPr>
      <w:r>
        <w:rPr>
          <w:lang w:val="ru-RU"/>
        </w:rPr>
        <w:t>— Это жилой модуль супружеской пары! — Мицюкин заиграл желваками на щеках. — На станции уважают приватность!</w:t>
      </w:r>
    </w:p>
    <w:p w14:paraId="25B325FF" w14:textId="51978E24" w:rsidR="00326348" w:rsidRDefault="00326348" w:rsidP="00232558">
      <w:pPr>
        <w:rPr>
          <w:lang w:val="ru-RU"/>
        </w:rPr>
      </w:pPr>
      <w:r>
        <w:rPr>
          <w:lang w:val="ru-RU"/>
        </w:rPr>
        <w:t>— Отличная у вас тут, я смотрю, приватность. Человека моего оставьте в покое</w:t>
      </w:r>
      <w:r w:rsidR="00EE5766" w:rsidRPr="00EE5766">
        <w:rPr>
          <w:lang w:val="ru-RU"/>
        </w:rPr>
        <w:t>!</w:t>
      </w:r>
      <w:r>
        <w:rPr>
          <w:lang w:val="ru-RU"/>
        </w:rPr>
        <w:t xml:space="preserve"> Вы разве не видите, он в шоке!</w:t>
      </w:r>
    </w:p>
    <w:p w14:paraId="2B413E60" w14:textId="283E2E57" w:rsidR="00326348" w:rsidRDefault="00326348" w:rsidP="00232558">
      <w:pPr>
        <w:rPr>
          <w:lang w:val="ru-RU"/>
        </w:rPr>
      </w:pPr>
      <w:r>
        <w:rPr>
          <w:lang w:val="ru-RU"/>
        </w:rPr>
        <w:t>— Я согласна!</w:t>
      </w:r>
    </w:p>
    <w:p w14:paraId="1DFC9C38" w14:textId="1EDCA64F" w:rsidR="00326348" w:rsidRDefault="00326348" w:rsidP="00232558">
      <w:pPr>
        <w:rPr>
          <w:lang w:val="ru-RU"/>
        </w:rPr>
      </w:pPr>
      <w:r>
        <w:rPr>
          <w:lang w:val="ru-RU"/>
        </w:rPr>
        <w:t>— Сергей Владимирович, —</w:t>
      </w:r>
      <w:r w:rsidR="00625EE7">
        <w:rPr>
          <w:lang w:val="ru-RU"/>
        </w:rPr>
        <w:t xml:space="preserve"> сказал </w:t>
      </w:r>
      <w:r>
        <w:rPr>
          <w:lang w:val="ru-RU"/>
        </w:rPr>
        <w:t>я</w:t>
      </w:r>
      <w:r w:rsidR="004E45E7">
        <w:rPr>
          <w:lang w:val="ru-RU"/>
        </w:rPr>
        <w:t xml:space="preserve"> Майорову</w:t>
      </w:r>
      <w:r>
        <w:rPr>
          <w:lang w:val="ru-RU"/>
        </w:rPr>
        <w:t>, — со мной всё в порядке. Я готов ответить на вопросы</w:t>
      </w:r>
      <w:r w:rsidR="00476D3D">
        <w:rPr>
          <w:lang w:val="ru-RU"/>
        </w:rPr>
        <w:t xml:space="preserve">, — и тут же спросил сам: — Что с </w:t>
      </w:r>
      <w:proofErr w:type="spellStart"/>
      <w:r w:rsidR="00476D3D">
        <w:rPr>
          <w:lang w:val="ru-RU"/>
        </w:rPr>
        <w:t>Марутяном</w:t>
      </w:r>
      <w:proofErr w:type="spellEnd"/>
      <w:r w:rsidR="00476D3D">
        <w:rPr>
          <w:lang w:val="ru-RU"/>
        </w:rPr>
        <w:t>? Он жив?</w:t>
      </w:r>
    </w:p>
    <w:p w14:paraId="1B68269C" w14:textId="1DB80923" w:rsidR="002022BF" w:rsidRDefault="002022BF" w:rsidP="00232558">
      <w:pPr>
        <w:rPr>
          <w:lang w:val="ru-RU"/>
        </w:rPr>
      </w:pPr>
      <w:r>
        <w:rPr>
          <w:lang w:val="ru-RU"/>
        </w:rPr>
        <w:t>— Умер, — сказал Мицюкин. — Видимо, сразу после вашего разговора. У него пару десятков ранений, в основном в область живота. Удивительно, как он вообще протянул так долго.</w:t>
      </w:r>
      <w:r w:rsidR="0092532D">
        <w:rPr>
          <w:lang w:val="ru-RU"/>
        </w:rPr>
        <w:t xml:space="preserve"> Теперь у нас двойное убийство на станции. Два трупа. Такого вообще никогда не было!</w:t>
      </w:r>
    </w:p>
    <w:p w14:paraId="507F225B" w14:textId="7C71CC82" w:rsidR="00B745CE" w:rsidRDefault="00B745CE" w:rsidP="00232558">
      <w:pPr>
        <w:rPr>
          <w:lang w:val="ru-RU"/>
        </w:rPr>
      </w:pPr>
      <w:r>
        <w:rPr>
          <w:lang w:val="ru-RU"/>
        </w:rPr>
        <w:t>— На станции — убийца? — проговорил я.</w:t>
      </w:r>
    </w:p>
    <w:p w14:paraId="370CB2AB" w14:textId="0BCD916C" w:rsidR="00B745CE" w:rsidRDefault="00B745CE" w:rsidP="00232558">
      <w:pPr>
        <w:rPr>
          <w:lang w:val="ru-RU"/>
        </w:rPr>
      </w:pPr>
      <w:r>
        <w:rPr>
          <w:lang w:val="ru-RU"/>
        </w:rPr>
        <w:t xml:space="preserve">— Константин Игоревич, — Лысанов показал </w:t>
      </w:r>
      <w:proofErr w:type="spellStart"/>
      <w:r>
        <w:rPr>
          <w:lang w:val="ru-RU"/>
        </w:rPr>
        <w:t>Мицюкину</w:t>
      </w:r>
      <w:proofErr w:type="spellEnd"/>
      <w:r>
        <w:rPr>
          <w:lang w:val="ru-RU"/>
        </w:rPr>
        <w:t xml:space="preserve"> завёрнутую в целлофан ручку, — без экспертизы я, конечно, судить не берусь, то похоже, что это и есть орудие убийства.</w:t>
      </w:r>
    </w:p>
    <w:p w14:paraId="7FF88B9F" w14:textId="1DB18F68" w:rsidR="0006354D" w:rsidRDefault="0006354D" w:rsidP="00232558">
      <w:pPr>
        <w:rPr>
          <w:lang w:val="ru-RU"/>
        </w:rPr>
      </w:pPr>
      <w:r>
        <w:rPr>
          <w:lang w:val="ru-RU"/>
        </w:rPr>
        <w:t>— Откуда это у вас? — набросился на меня Мицюкин.</w:t>
      </w:r>
    </w:p>
    <w:p w14:paraId="3ED665A8" w14:textId="7983C7C4" w:rsidR="0006354D" w:rsidRDefault="0006354D" w:rsidP="00232558">
      <w:pPr>
        <w:rPr>
          <w:lang w:val="ru-RU"/>
        </w:rPr>
      </w:pPr>
      <w:r>
        <w:rPr>
          <w:lang w:val="ru-RU"/>
        </w:rPr>
        <w:t>Я невольно вжался в стену.</w:t>
      </w:r>
    </w:p>
    <w:p w14:paraId="6EAF8CF1" w14:textId="70AC64EB" w:rsidR="0006354D" w:rsidRDefault="0006354D" w:rsidP="00232558">
      <w:pPr>
        <w:rPr>
          <w:lang w:val="ru-RU"/>
        </w:rPr>
      </w:pPr>
      <w:r>
        <w:rPr>
          <w:lang w:val="ru-RU"/>
        </w:rPr>
        <w:t>— Вас никто не подозревает, мы всё видели не записи. Откуда ручку взяли? Подобрали где-нибудь, чтобы свои отпечатки оставить?</w:t>
      </w:r>
    </w:p>
    <w:p w14:paraId="7210747E" w14:textId="0A11FBBF" w:rsidR="00212919" w:rsidRPr="00326348" w:rsidRDefault="00212919" w:rsidP="00232558">
      <w:pPr>
        <w:rPr>
          <w:lang w:val="ru-RU"/>
        </w:rPr>
      </w:pPr>
      <w:r>
        <w:rPr>
          <w:lang w:val="ru-RU"/>
        </w:rPr>
        <w:t>— Арто мне её дал, — сказал я. — Он говорил, что это ключ от его модуля, что я должен помочь Марьям.</w:t>
      </w:r>
    </w:p>
    <w:p w14:paraId="20067406" w14:textId="589C0A6C" w:rsidR="00AE6588" w:rsidRDefault="00212919" w:rsidP="00232558">
      <w:pPr>
        <w:rPr>
          <w:lang w:val="ru-RU"/>
        </w:rPr>
      </w:pPr>
      <w:r>
        <w:rPr>
          <w:lang w:val="ru-RU"/>
        </w:rPr>
        <w:lastRenderedPageBreak/>
        <w:t>— Марьям к тому времени была уже мертва.</w:t>
      </w:r>
    </w:p>
    <w:p w14:paraId="7F704E3A" w14:textId="15A2D1E5" w:rsidR="00212919" w:rsidRDefault="00212919" w:rsidP="00232558">
      <w:pPr>
        <w:rPr>
          <w:lang w:val="ru-RU"/>
        </w:rPr>
      </w:pPr>
      <w:r>
        <w:rPr>
          <w:lang w:val="ru-RU"/>
        </w:rPr>
        <w:t>— Это я понял.</w:t>
      </w:r>
    </w:p>
    <w:p w14:paraId="19DB71EB" w14:textId="01ED2AA4" w:rsidR="00212919" w:rsidRDefault="00212919" w:rsidP="00232558">
      <w:pPr>
        <w:rPr>
          <w:lang w:val="ru-RU"/>
        </w:rPr>
      </w:pPr>
      <w:r>
        <w:rPr>
          <w:lang w:val="ru-RU"/>
        </w:rPr>
        <w:t>— О чём вы говорили?</w:t>
      </w:r>
    </w:p>
    <w:p w14:paraId="117D4D89" w14:textId="0F7315B1" w:rsidR="00725708" w:rsidRDefault="00725708" w:rsidP="00232558">
      <w:pPr>
        <w:rPr>
          <w:lang w:val="ru-RU"/>
        </w:rPr>
      </w:pPr>
      <w:r>
        <w:rPr>
          <w:lang w:val="ru-RU"/>
        </w:rPr>
        <w:t>Я представил вытаращенный глаз Марутяна, сверлящий меня безумным взглядом, кровь, брызжущую из пустой глазницы.</w:t>
      </w:r>
    </w:p>
    <w:p w14:paraId="19E5AB0D" w14:textId="1AABDAFE" w:rsidR="00E00A6C" w:rsidRDefault="00E00A6C" w:rsidP="00232558">
      <w:pPr>
        <w:rPr>
          <w:lang w:val="ru-RU"/>
        </w:rPr>
      </w:pPr>
      <w:r>
        <w:rPr>
          <w:lang w:val="ru-RU"/>
        </w:rPr>
        <w:t xml:space="preserve">— </w:t>
      </w:r>
      <w:r w:rsidR="00684533">
        <w:rPr>
          <w:lang w:val="ru-RU"/>
        </w:rPr>
        <w:t>Я и</w:t>
      </w:r>
      <w:r>
        <w:rPr>
          <w:lang w:val="ru-RU"/>
        </w:rPr>
        <w:t xml:space="preserve"> сам толком не понимаю.</w:t>
      </w:r>
    </w:p>
    <w:p w14:paraId="134C3DD9" w14:textId="2D59FB87" w:rsidR="00E00A6C" w:rsidRDefault="00E00A6C" w:rsidP="00232558">
      <w:pPr>
        <w:rPr>
          <w:lang w:val="ru-RU"/>
        </w:rPr>
      </w:pPr>
      <w:r>
        <w:rPr>
          <w:lang w:val="ru-RU"/>
        </w:rPr>
        <w:t>— Как это?</w:t>
      </w:r>
    </w:p>
    <w:p w14:paraId="3DC441C8" w14:textId="0BD120FE" w:rsidR="00D078CC" w:rsidRDefault="00D078CC" w:rsidP="00232558">
      <w:pPr>
        <w:rPr>
          <w:lang w:val="ru-RU"/>
        </w:rPr>
      </w:pPr>
      <w:r>
        <w:rPr>
          <w:lang w:val="ru-RU"/>
        </w:rPr>
        <w:t>— Да оставьте вы парня! — снова вмешался Майоров. — Он в шоке.</w:t>
      </w:r>
    </w:p>
    <w:p w14:paraId="0F228829" w14:textId="6CC85501" w:rsidR="00D078CC" w:rsidRDefault="00D078CC" w:rsidP="00232558">
      <w:pPr>
        <w:rPr>
          <w:lang w:val="ru-RU"/>
        </w:rPr>
      </w:pPr>
      <w:r>
        <w:rPr>
          <w:lang w:val="ru-RU"/>
        </w:rPr>
        <w:t>— Погодите, товарищи, — влился в хор голос Андреева. Он подошёл ближе, закрыв своей тучной фигурой свет. — С Олегом всё в порядке. Правда, Олег? Мы просто хотим во всём разобраться. Всё-таки ситуация у нас с вами чрезвычайная.</w:t>
      </w:r>
    </w:p>
    <w:p w14:paraId="24012D48" w14:textId="0D92372D" w:rsidR="00DA4095" w:rsidRDefault="00DA4095" w:rsidP="00232558">
      <w:pPr>
        <w:rPr>
          <w:lang w:val="ru-RU"/>
        </w:rPr>
      </w:pPr>
      <w:r>
        <w:rPr>
          <w:lang w:val="ru-RU"/>
        </w:rPr>
        <w:t>Он говорил таким мягким любезным тоном, словно мы собрались на дружеское чаепитие.</w:t>
      </w:r>
    </w:p>
    <w:p w14:paraId="3706711C" w14:textId="379134EF" w:rsidR="005D3068" w:rsidRDefault="005D3068" w:rsidP="00232558">
      <w:pPr>
        <w:rPr>
          <w:lang w:val="ru-RU"/>
        </w:rPr>
      </w:pPr>
      <w:r>
        <w:rPr>
          <w:lang w:val="ru-RU"/>
        </w:rPr>
        <w:t>— Арто нёс какую-то околесицу, — сказал я. — Не понимал, где находится. Думал мы в лаборатории, стал меня за опоздание отчитывать. Потом сунул мне эту ручку, сказал идти спасать Марьям.</w:t>
      </w:r>
    </w:p>
    <w:p w14:paraId="562AF948" w14:textId="791C8FC0" w:rsidR="005D3068" w:rsidRDefault="005D3068" w:rsidP="00232558">
      <w:pPr>
        <w:rPr>
          <w:lang w:val="ru-RU"/>
        </w:rPr>
      </w:pPr>
      <w:r>
        <w:rPr>
          <w:lang w:val="ru-RU"/>
        </w:rPr>
        <w:t>— Так и сказал? — нахмурился Мицюкин.</w:t>
      </w:r>
    </w:p>
    <w:p w14:paraId="078D5D91" w14:textId="34483EB4" w:rsidR="005D3068" w:rsidRDefault="005D3068" w:rsidP="00232558">
      <w:pPr>
        <w:rPr>
          <w:lang w:val="ru-RU"/>
        </w:rPr>
      </w:pPr>
      <w:r>
        <w:rPr>
          <w:lang w:val="ru-RU"/>
        </w:rPr>
        <w:t>— Примерно, я точно не помню. Говорил, что её ещё можно от чего-то спасти, что важна каждая минута. Мне кажется, он был не в себе.</w:t>
      </w:r>
    </w:p>
    <w:p w14:paraId="0E0D8EA9" w14:textId="7B32444D" w:rsidR="00A53C9D" w:rsidRDefault="00A53C9D" w:rsidP="00232558">
      <w:pPr>
        <w:rPr>
          <w:lang w:val="ru-RU"/>
        </w:rPr>
      </w:pPr>
      <w:r>
        <w:rPr>
          <w:lang w:val="ru-RU"/>
        </w:rPr>
        <w:t xml:space="preserve">— Значит, — Лысанов ещё раз показал </w:t>
      </w:r>
      <w:proofErr w:type="spellStart"/>
      <w:r>
        <w:rPr>
          <w:lang w:val="ru-RU"/>
        </w:rPr>
        <w:t>Мицюкину</w:t>
      </w:r>
      <w:proofErr w:type="spellEnd"/>
      <w:r>
        <w:rPr>
          <w:lang w:val="ru-RU"/>
        </w:rPr>
        <w:t xml:space="preserve"> ручку, — орудие убийства было у Марутяна.</w:t>
      </w:r>
    </w:p>
    <w:p w14:paraId="6BD30D68" w14:textId="7BED57E7" w:rsidR="00684533" w:rsidRDefault="00A53C9D" w:rsidP="00232558">
      <w:pPr>
        <w:rPr>
          <w:lang w:val="ru-RU"/>
        </w:rPr>
      </w:pPr>
      <w:r>
        <w:rPr>
          <w:lang w:val="ru-RU"/>
        </w:rPr>
        <w:t>— Предполагаемое орудие убийств</w:t>
      </w:r>
      <w:r w:rsidR="002356B0">
        <w:rPr>
          <w:lang w:val="ru-RU"/>
        </w:rPr>
        <w:t>а</w:t>
      </w:r>
      <w:r>
        <w:rPr>
          <w:lang w:val="ru-RU"/>
        </w:rPr>
        <w:t>. — Мицюкин мотнул головой. — Чёрт! Ладно, — он подозвал жестом Минаеву, — можешь забирать пациента.</w:t>
      </w:r>
    </w:p>
    <w:p w14:paraId="59EDA5BF" w14:textId="1FD88112" w:rsidR="00684533" w:rsidRDefault="00CD27FF" w:rsidP="00232558">
      <w:pPr>
        <w:rPr>
          <w:lang w:val="ru-RU"/>
        </w:rPr>
      </w:pPr>
      <w:r>
        <w:rPr>
          <w:lang w:val="ru-RU"/>
        </w:rPr>
        <w:t>Я хотел возразить, но Минаева мягко и в то же время с какой-то непререкаемой настойчивостью взяла меня под руку, и я решил не сопротивляться. Голова гудела от боли, кровь с каждым ударом сердца била в виски.</w:t>
      </w:r>
    </w:p>
    <w:p w14:paraId="5259A739" w14:textId="7715261D" w:rsidR="00CD27FF" w:rsidRDefault="00CD27FF" w:rsidP="00232558">
      <w:pPr>
        <w:rPr>
          <w:lang w:val="ru-RU"/>
        </w:rPr>
      </w:pPr>
      <w:r>
        <w:rPr>
          <w:lang w:val="ru-RU"/>
        </w:rPr>
        <w:t xml:space="preserve">— Перекройте здесь всё, — раздался за спиной голос </w:t>
      </w:r>
      <w:proofErr w:type="spellStart"/>
      <w:r>
        <w:rPr>
          <w:lang w:val="ru-RU"/>
        </w:rPr>
        <w:t>Мицюкина</w:t>
      </w:r>
      <w:proofErr w:type="spellEnd"/>
      <w:r>
        <w:rPr>
          <w:lang w:val="ru-RU"/>
        </w:rPr>
        <w:t>, — и кровь у обоих на анализ. Будем разбираться.</w:t>
      </w:r>
    </w:p>
    <w:p w14:paraId="22FE8B84" w14:textId="1EF76D57" w:rsidR="00365F2C" w:rsidRDefault="00365F2C" w:rsidP="00232558">
      <w:pPr>
        <w:rPr>
          <w:lang w:val="ru-RU"/>
        </w:rPr>
      </w:pPr>
      <w:r>
        <w:rPr>
          <w:lang w:val="ru-RU"/>
        </w:rPr>
        <w:t>— Давайте не поднимать панику, — заговорил Андреев. — Пока что для нас это — несчастный случай.</w:t>
      </w:r>
    </w:p>
    <w:p w14:paraId="185705B6" w14:textId="6449341A" w:rsidR="00365F2C" w:rsidRDefault="00365F2C" w:rsidP="00232558">
      <w:pPr>
        <w:rPr>
          <w:lang w:val="ru-RU"/>
        </w:rPr>
      </w:pPr>
      <w:r>
        <w:rPr>
          <w:lang w:val="ru-RU"/>
        </w:rPr>
        <w:t>— Несчастный случай? — взвился Мицюкин. — Вы издеваетесь?</w:t>
      </w:r>
    </w:p>
    <w:p w14:paraId="068F3DB5" w14:textId="0EF75775" w:rsidR="00365F2C" w:rsidRDefault="00365F2C" w:rsidP="00232558">
      <w:pPr>
        <w:rPr>
          <w:lang w:val="ru-RU"/>
        </w:rPr>
      </w:pPr>
      <w:r>
        <w:rPr>
          <w:lang w:val="ru-RU"/>
        </w:rPr>
        <w:t>— Просто не нужно, — взволновано вздохнул Андреев, — не нужно предавать это дополнительной огласке. Пусть всё останется в пределах…</w:t>
      </w:r>
    </w:p>
    <w:p w14:paraId="45CE8531" w14:textId="4741B966" w:rsidR="00365F2C" w:rsidRDefault="00F73B27" w:rsidP="00232558">
      <w:pPr>
        <w:rPr>
          <w:lang w:val="ru-RU"/>
        </w:rPr>
      </w:pPr>
      <w:r>
        <w:rPr>
          <w:lang w:val="ru-RU"/>
        </w:rPr>
        <w:t>— Сигнализация работала, — сказал Мицюкин. — Алексей Геннадьевич, вы серьёзно думаете, что кто-то ещё может об этом не знать?</w:t>
      </w:r>
    </w:p>
    <w:p w14:paraId="751E07F8" w14:textId="7AA5E228" w:rsidR="00365F2C" w:rsidRDefault="00365F2C" w:rsidP="00232558">
      <w:pPr>
        <w:rPr>
          <w:lang w:val="ru-RU"/>
        </w:rPr>
      </w:pPr>
      <w:r>
        <w:rPr>
          <w:lang w:val="ru-RU"/>
        </w:rPr>
        <w:t>Я оступился, запутавшись в шагах, как пьяный, и Минаева сильнее сжала мою руку.</w:t>
      </w:r>
    </w:p>
    <w:p w14:paraId="35991DC7" w14:textId="593322AB" w:rsidR="00B17A47" w:rsidRDefault="00B17A47" w:rsidP="00232558">
      <w:pPr>
        <w:rPr>
          <w:lang w:val="ru-RU"/>
        </w:rPr>
      </w:pPr>
      <w:r>
        <w:rPr>
          <w:lang w:val="ru-RU"/>
        </w:rPr>
        <w:t>— Ид</w:t>
      </w:r>
      <w:r w:rsidR="00770506">
        <w:rPr>
          <w:lang w:val="ru-RU"/>
        </w:rPr>
        <w:t>т</w:t>
      </w:r>
      <w:r>
        <w:rPr>
          <w:lang w:val="ru-RU"/>
        </w:rPr>
        <w:t>и можете, Олег? — обеспокоено спросила она.</w:t>
      </w:r>
    </w:p>
    <w:p w14:paraId="07A915C9" w14:textId="04D323B8" w:rsidR="008E5CFF" w:rsidRDefault="008E5CFF" w:rsidP="00232558">
      <w:pPr>
        <w:rPr>
          <w:lang w:val="ru-RU"/>
        </w:rPr>
      </w:pPr>
      <w:r>
        <w:rPr>
          <w:lang w:val="ru-RU"/>
        </w:rPr>
        <w:lastRenderedPageBreak/>
        <w:t>— Да, конечно. Я просто ещё не совсем пришёл в себя. Всё как будто во сне.</w:t>
      </w:r>
    </w:p>
    <w:p w14:paraId="3A9F45C1" w14:textId="3F25DCA5" w:rsidR="008E5CFF" w:rsidRDefault="008E5CFF" w:rsidP="00232558">
      <w:pPr>
        <w:rPr>
          <w:lang w:val="ru-RU"/>
        </w:rPr>
      </w:pPr>
      <w:r>
        <w:rPr>
          <w:lang w:val="ru-RU"/>
        </w:rPr>
        <w:t xml:space="preserve">— Мы все как во сне, — </w:t>
      </w:r>
      <w:r w:rsidR="009F0B85">
        <w:rPr>
          <w:lang w:val="ru-RU"/>
        </w:rPr>
        <w:t>ответила</w:t>
      </w:r>
      <w:r>
        <w:rPr>
          <w:lang w:val="ru-RU"/>
        </w:rPr>
        <w:t xml:space="preserve"> Минаева.</w:t>
      </w:r>
    </w:p>
    <w:p w14:paraId="36D37AF9" w14:textId="2C09D29A" w:rsidR="008E5CFF" w:rsidRDefault="00C151DC" w:rsidP="00232558">
      <w:pPr>
        <w:rPr>
          <w:lang w:val="ru-RU"/>
        </w:rPr>
      </w:pPr>
      <w:r>
        <w:rPr>
          <w:lang w:val="ru-RU"/>
        </w:rPr>
        <w:t>У выхода из жилого блока мы столкнулись с Мерцель. Она вцепилась в меня испуганным взглядом</w:t>
      </w:r>
      <w:r w:rsidR="009F0B85">
        <w:rPr>
          <w:lang w:val="ru-RU"/>
        </w:rPr>
        <w:t>, но ничего не сказала.</w:t>
      </w:r>
    </w:p>
    <w:p w14:paraId="4BF844C8" w14:textId="2F7E8E93" w:rsidR="009F0B85" w:rsidRDefault="009F0B85" w:rsidP="00232558">
      <w:pPr>
        <w:rPr>
          <w:lang w:val="ru-RU"/>
        </w:rPr>
      </w:pPr>
      <w:r>
        <w:rPr>
          <w:lang w:val="ru-RU"/>
        </w:rPr>
        <w:t>Веры нигде не было.</w:t>
      </w:r>
    </w:p>
    <w:p w14:paraId="0D934CB8" w14:textId="44AE4397" w:rsidR="00244F1C" w:rsidRDefault="00244F1C" w:rsidP="00244F1C">
      <w:pPr>
        <w:pStyle w:val="a3"/>
        <w:rPr>
          <w:lang w:val="ru-RU"/>
        </w:rPr>
      </w:pPr>
      <w:r>
        <w:rPr>
          <w:lang w:val="ru-RU"/>
        </w:rPr>
        <w:t>* * *</w:t>
      </w:r>
    </w:p>
    <w:p w14:paraId="24C4662D" w14:textId="725D76B4" w:rsidR="00C40E14" w:rsidRDefault="00244F1C" w:rsidP="00232558">
      <w:pPr>
        <w:rPr>
          <w:lang w:val="ru-RU"/>
        </w:rPr>
      </w:pPr>
      <w:proofErr w:type="spellStart"/>
      <w:r>
        <w:rPr>
          <w:lang w:val="ru-RU"/>
        </w:rPr>
        <w:t>Медблок</w:t>
      </w:r>
      <w:proofErr w:type="spellEnd"/>
      <w:r>
        <w:rPr>
          <w:lang w:val="ru-RU"/>
        </w:rPr>
        <w:t xml:space="preserve"> находился на верхнем уровне и напоминал небольшую сельскую поликлинику с тесным тамбуром для ожидания, где стояла неудобная скамейка без спинки, и узкими дверцами в кабинеты с порядковыми номерами. Минаева завела меня в отсек под номером один</w:t>
      </w:r>
      <w:r w:rsidR="00EF4E50">
        <w:rPr>
          <w:lang w:val="ru-RU"/>
        </w:rPr>
        <w:t xml:space="preserve">, дала умыться — в отсеке была раковина с настоящей водой, — </w:t>
      </w:r>
      <w:r>
        <w:rPr>
          <w:lang w:val="ru-RU"/>
        </w:rPr>
        <w:t xml:space="preserve">и усадила в кресло для пациентов. В отсеке пахло сердечными каплями, а </w:t>
      </w:r>
      <w:r w:rsidR="00C40E14">
        <w:rPr>
          <w:lang w:val="ru-RU"/>
        </w:rPr>
        <w:t xml:space="preserve">над головой нависала </w:t>
      </w:r>
      <w:r>
        <w:rPr>
          <w:lang w:val="ru-RU"/>
        </w:rPr>
        <w:t>плоская потолочная лампа, как в операционной.</w:t>
      </w:r>
    </w:p>
    <w:p w14:paraId="469A209F" w14:textId="2CC4BCCC" w:rsidR="00C40E14" w:rsidRDefault="00C40E14" w:rsidP="00232558">
      <w:pPr>
        <w:rPr>
          <w:lang w:val="ru-RU"/>
        </w:rPr>
      </w:pPr>
      <w:r>
        <w:rPr>
          <w:lang w:val="ru-RU"/>
        </w:rPr>
        <w:t>— Сознание раньше уже теряли? — спросила Минаева.</w:t>
      </w:r>
    </w:p>
    <w:p w14:paraId="08899D58" w14:textId="3E4474DC" w:rsidR="00C40E14" w:rsidRDefault="005D03AC" w:rsidP="00232558">
      <w:pPr>
        <w:rPr>
          <w:lang w:val="ru-RU"/>
        </w:rPr>
      </w:pPr>
      <w:r>
        <w:rPr>
          <w:lang w:val="ru-RU"/>
        </w:rPr>
        <w:t>Он посветила мне в глаза маленьким фонариком — и словно кольнула иглами в самые зрачки.</w:t>
      </w:r>
    </w:p>
    <w:p w14:paraId="4029D7AB" w14:textId="2B1CFAC1" w:rsidR="005D03AC" w:rsidRDefault="005D03AC" w:rsidP="00232558">
      <w:pPr>
        <w:rPr>
          <w:lang w:val="ru-RU"/>
        </w:rPr>
      </w:pPr>
      <w:r>
        <w:rPr>
          <w:lang w:val="ru-RU"/>
        </w:rPr>
        <w:t>— Нет. Я и сейчас не то, чтобы потерял сознание. Как будто просто отключился. Силы все разом закончились.</w:t>
      </w:r>
    </w:p>
    <w:p w14:paraId="484F401C" w14:textId="4E82FAD4" w:rsidR="005D03AC" w:rsidRDefault="005D03AC" w:rsidP="00232558">
      <w:pPr>
        <w:rPr>
          <w:lang w:val="ru-RU"/>
        </w:rPr>
      </w:pPr>
      <w:r>
        <w:rPr>
          <w:lang w:val="ru-RU"/>
        </w:rPr>
        <w:t>— Понятно. Голова кружилась?</w:t>
      </w:r>
    </w:p>
    <w:p w14:paraId="074E2EB1" w14:textId="0BCA4BB4" w:rsidR="005D03AC" w:rsidRPr="00C40E14" w:rsidRDefault="005D03AC" w:rsidP="00232558">
      <w:pPr>
        <w:rPr>
          <w:lang w:val="ru-RU"/>
        </w:rPr>
      </w:pPr>
      <w:r>
        <w:rPr>
          <w:lang w:val="ru-RU"/>
        </w:rPr>
        <w:t>— Вроде нет.</w:t>
      </w:r>
    </w:p>
    <w:p w14:paraId="561FABD7" w14:textId="77777777" w:rsidR="00693DBE" w:rsidRDefault="00244F1C" w:rsidP="00232558">
      <w:pPr>
        <w:rPr>
          <w:lang w:val="ru-RU"/>
        </w:rPr>
      </w:pPr>
      <w:r>
        <w:rPr>
          <w:lang w:val="ru-RU"/>
        </w:rPr>
        <w:t xml:space="preserve">— </w:t>
      </w:r>
      <w:r w:rsidR="005D03AC">
        <w:rPr>
          <w:lang w:val="ru-RU"/>
        </w:rPr>
        <w:t>А</w:t>
      </w:r>
      <w:r>
        <w:rPr>
          <w:lang w:val="ru-RU"/>
        </w:rPr>
        <w:t xml:space="preserve"> болит?</w:t>
      </w:r>
    </w:p>
    <w:p w14:paraId="27BA767B" w14:textId="260CDA4E" w:rsidR="00244F1C" w:rsidRDefault="00244F1C" w:rsidP="00232558">
      <w:pPr>
        <w:rPr>
          <w:lang w:val="ru-RU"/>
        </w:rPr>
      </w:pPr>
      <w:r>
        <w:rPr>
          <w:lang w:val="ru-RU"/>
        </w:rPr>
        <w:t>Минаева натя</w:t>
      </w:r>
      <w:r w:rsidR="005D03AC">
        <w:rPr>
          <w:lang w:val="ru-RU"/>
        </w:rPr>
        <w:t>нула</w:t>
      </w:r>
      <w:r>
        <w:rPr>
          <w:lang w:val="ru-RU"/>
        </w:rPr>
        <w:t xml:space="preserve"> мне на плечо манжету тонометра.</w:t>
      </w:r>
    </w:p>
    <w:p w14:paraId="25CB077D" w14:textId="0089958F" w:rsidR="008E055F" w:rsidRDefault="008E055F" w:rsidP="00232558">
      <w:pPr>
        <w:rPr>
          <w:lang w:val="ru-RU"/>
        </w:rPr>
      </w:pPr>
      <w:r>
        <w:rPr>
          <w:lang w:val="ru-RU"/>
        </w:rPr>
        <w:t xml:space="preserve">— Болит, — признался я. — Но она уже несколько дней болит. Я думал, это последствия </w:t>
      </w:r>
      <w:proofErr w:type="spellStart"/>
      <w:r>
        <w:rPr>
          <w:lang w:val="ru-RU"/>
        </w:rPr>
        <w:t>бранка</w:t>
      </w:r>
      <w:proofErr w:type="spellEnd"/>
      <w:r>
        <w:rPr>
          <w:lang w:val="ru-RU"/>
        </w:rPr>
        <w:t>.</w:t>
      </w:r>
    </w:p>
    <w:p w14:paraId="2F9016DF" w14:textId="601FC2DF" w:rsidR="008E055F" w:rsidRDefault="008E055F" w:rsidP="00232558">
      <w:pPr>
        <w:rPr>
          <w:lang w:val="ru-RU"/>
        </w:rPr>
      </w:pPr>
      <w:r>
        <w:rPr>
          <w:lang w:val="ru-RU"/>
        </w:rPr>
        <w:t>— Последствия чего? — нахмурилась Минаева.</w:t>
      </w:r>
    </w:p>
    <w:p w14:paraId="073F8931" w14:textId="06D4D5D4" w:rsidR="008E055F" w:rsidRDefault="008E055F" w:rsidP="00232558">
      <w:pPr>
        <w:rPr>
          <w:lang w:val="ru-RU"/>
        </w:rPr>
      </w:pPr>
      <w:r>
        <w:rPr>
          <w:lang w:val="ru-RU"/>
        </w:rPr>
        <w:t>— Перехода через червоточину.</w:t>
      </w:r>
    </w:p>
    <w:p w14:paraId="65C2EC32" w14:textId="26BEE0BE" w:rsidR="00244F1C" w:rsidRDefault="008E055F" w:rsidP="00232558">
      <w:pPr>
        <w:rPr>
          <w:lang w:val="ru-RU"/>
        </w:rPr>
      </w:pPr>
      <w:r>
        <w:rPr>
          <w:lang w:val="ru-RU"/>
        </w:rPr>
        <w:t>— Всё может быть, — она кивнула. — Всё может быть.</w:t>
      </w:r>
    </w:p>
    <w:p w14:paraId="05298F1B" w14:textId="0D85EAB1" w:rsidR="00244F1C" w:rsidRDefault="008E055F" w:rsidP="00232558">
      <w:pPr>
        <w:rPr>
          <w:lang w:val="ru-RU"/>
        </w:rPr>
      </w:pPr>
      <w:r>
        <w:rPr>
          <w:lang w:val="ru-RU"/>
        </w:rPr>
        <w:t>Минаева</w:t>
      </w:r>
      <w:r w:rsidR="00244F1C">
        <w:rPr>
          <w:lang w:val="ru-RU"/>
        </w:rPr>
        <w:t xml:space="preserve"> </w:t>
      </w:r>
      <w:r>
        <w:rPr>
          <w:lang w:val="ru-RU"/>
        </w:rPr>
        <w:t xml:space="preserve">стала </w:t>
      </w:r>
      <w:r w:rsidR="00244F1C">
        <w:rPr>
          <w:lang w:val="ru-RU"/>
        </w:rPr>
        <w:t xml:space="preserve">подкачивать похожий на грушу нагнетатель — неприятно коричневого, как подгнивший фрукт, цвета, — </w:t>
      </w:r>
      <w:r>
        <w:rPr>
          <w:lang w:val="ru-RU"/>
        </w:rPr>
        <w:t>и стрелка на циферблате тонометра судорожно задёргалась, подгоняемая быстрыми движениями её пальцев. Плечо свело, словно манжета перетянула вену, и вся рука онемела. Я поморщился.</w:t>
      </w:r>
    </w:p>
    <w:p w14:paraId="345F37CD" w14:textId="6E49A2D7" w:rsidR="008E055F" w:rsidRDefault="008E055F" w:rsidP="00232558">
      <w:pPr>
        <w:rPr>
          <w:lang w:val="ru-RU"/>
        </w:rPr>
      </w:pPr>
      <w:r>
        <w:rPr>
          <w:lang w:val="ru-RU"/>
        </w:rPr>
        <w:t>— Больно быть не должно, — сказала Минаева.</w:t>
      </w:r>
    </w:p>
    <w:p w14:paraId="386EE0E7" w14:textId="77777777" w:rsidR="008E055F" w:rsidRDefault="008E055F" w:rsidP="00232558">
      <w:pPr>
        <w:rPr>
          <w:lang w:val="ru-RU"/>
        </w:rPr>
      </w:pPr>
      <w:r>
        <w:rPr>
          <w:lang w:val="ru-RU"/>
        </w:rPr>
        <w:t>Она покрутила клапан на груше, стравляя воздух.</w:t>
      </w:r>
    </w:p>
    <w:p w14:paraId="4F15FAF4" w14:textId="4DD41FEA" w:rsidR="008E055F" w:rsidRDefault="008E055F" w:rsidP="00232558">
      <w:pPr>
        <w:rPr>
          <w:lang w:val="ru-RU"/>
        </w:rPr>
      </w:pPr>
      <w:r>
        <w:rPr>
          <w:lang w:val="ru-RU"/>
        </w:rPr>
        <w:t>— Почти не больно, — сказал я.</w:t>
      </w:r>
    </w:p>
    <w:p w14:paraId="20663B7C" w14:textId="52EBF865" w:rsidR="00244F1C" w:rsidRDefault="008E055F" w:rsidP="00865CF8">
      <w:pPr>
        <w:rPr>
          <w:lang w:val="ru-RU"/>
        </w:rPr>
      </w:pPr>
      <w:r>
        <w:rPr>
          <w:lang w:val="ru-RU"/>
        </w:rPr>
        <w:lastRenderedPageBreak/>
        <w:t>Минаева ничего не ответила, сосредоточенно, сквозь опущенные брови, наблюдая за рывками стрелки.</w:t>
      </w:r>
    </w:p>
    <w:p w14:paraId="7FDA0807" w14:textId="0A55C4EC" w:rsidR="005D03AC" w:rsidRDefault="00B35405" w:rsidP="00865CF8">
      <w:pPr>
        <w:rPr>
          <w:lang w:val="ru-RU"/>
        </w:rPr>
      </w:pPr>
      <w:r>
        <w:rPr>
          <w:lang w:val="ru-RU"/>
        </w:rPr>
        <w:t xml:space="preserve">— Давление повышенное, — сказала Минаева, — но ничего страшного. </w:t>
      </w:r>
      <w:r w:rsidR="00C97ED5">
        <w:rPr>
          <w:lang w:val="ru-RU"/>
        </w:rPr>
        <w:t>Я бы удивилась, увидев сто двадцать на восемьдесят в вашем-то состоянии.</w:t>
      </w:r>
      <w:r w:rsidR="005D03AC">
        <w:rPr>
          <w:lang w:val="ru-RU"/>
        </w:rPr>
        <w:t xml:space="preserve"> Сегодня не завтракали, кофе не пили?</w:t>
      </w:r>
    </w:p>
    <w:p w14:paraId="491EDA29" w14:textId="64F970A9" w:rsidR="005D03AC" w:rsidRDefault="005D03AC" w:rsidP="00865CF8">
      <w:pPr>
        <w:rPr>
          <w:lang w:val="ru-RU"/>
        </w:rPr>
      </w:pPr>
      <w:r>
        <w:rPr>
          <w:lang w:val="ru-RU"/>
        </w:rPr>
        <w:t>— Нет, не успел. А что?</w:t>
      </w:r>
    </w:p>
    <w:p w14:paraId="57294FF5" w14:textId="1E626FF5" w:rsidR="005D03AC" w:rsidRDefault="005D03AC" w:rsidP="005D03AC">
      <w:pPr>
        <w:rPr>
          <w:lang w:val="ru-RU"/>
        </w:rPr>
      </w:pPr>
      <w:r>
        <w:rPr>
          <w:lang w:val="ru-RU"/>
        </w:rPr>
        <w:t>Минаева стянула с руки манжету тонометра и тут же стала перетягивать предплечье резиновым жгутом.</w:t>
      </w:r>
    </w:p>
    <w:p w14:paraId="2B1EDCF1" w14:textId="65E17F04" w:rsidR="005D03AC" w:rsidRDefault="005D03AC" w:rsidP="005D03AC">
      <w:pPr>
        <w:rPr>
          <w:lang w:val="ru-RU"/>
        </w:rPr>
      </w:pPr>
      <w:r>
        <w:rPr>
          <w:lang w:val="ru-RU"/>
        </w:rPr>
        <w:t>— Я возьму анализ крови, не пугайтесь.</w:t>
      </w:r>
    </w:p>
    <w:p w14:paraId="2940FCE2" w14:textId="3822ED0A" w:rsidR="005D03AC" w:rsidRDefault="005D03AC" w:rsidP="005D03AC">
      <w:pPr>
        <w:rPr>
          <w:lang w:val="ru-RU"/>
        </w:rPr>
      </w:pPr>
      <w:r>
        <w:rPr>
          <w:lang w:val="ru-RU"/>
        </w:rPr>
        <w:t>— Анализ крови?</w:t>
      </w:r>
    </w:p>
    <w:p w14:paraId="3D3E7CAB" w14:textId="6A018E58" w:rsidR="005D03AC" w:rsidRDefault="005D03AC" w:rsidP="005D03AC">
      <w:pPr>
        <w:rPr>
          <w:lang w:val="ru-RU"/>
        </w:rPr>
      </w:pPr>
      <w:r>
        <w:rPr>
          <w:lang w:val="ru-RU"/>
        </w:rPr>
        <w:t>— Да, на всякий случай. Вряд ли мы что-нибудь найдём.</w:t>
      </w:r>
    </w:p>
    <w:p w14:paraId="296C3BAB" w14:textId="69D7F58F" w:rsidR="005D03AC" w:rsidRDefault="005D03AC" w:rsidP="005D03AC">
      <w:pPr>
        <w:rPr>
          <w:lang w:val="ru-RU"/>
        </w:rPr>
      </w:pPr>
      <w:r>
        <w:rPr>
          <w:lang w:val="ru-RU"/>
        </w:rPr>
        <w:t>Она ловко ввела в набухшую вену иголку шприца — я почти ничего не почувствовал. Она заполнила одну пробирку, вставила в шприц вторую, затем — третью.</w:t>
      </w:r>
    </w:p>
    <w:p w14:paraId="67256AAD" w14:textId="79D8B49D" w:rsidR="005D03AC" w:rsidRDefault="005D03AC" w:rsidP="005D03AC">
      <w:pPr>
        <w:rPr>
          <w:lang w:val="ru-RU"/>
        </w:rPr>
      </w:pPr>
      <w:r>
        <w:rPr>
          <w:lang w:val="ru-RU"/>
        </w:rPr>
        <w:t>— Мне ещё кровь потребуется, — сказал я.</w:t>
      </w:r>
    </w:p>
    <w:p w14:paraId="591D8182" w14:textId="120FEE14" w:rsidR="005D03AC" w:rsidRDefault="005D03AC" w:rsidP="005D03AC">
      <w:pPr>
        <w:rPr>
          <w:lang w:val="ru-RU"/>
        </w:rPr>
      </w:pPr>
      <w:r>
        <w:rPr>
          <w:lang w:val="ru-RU"/>
        </w:rPr>
        <w:t xml:space="preserve">— Несколько анализов проведём. — Минаева протёрла ранку ваткой со спиртом и быстро перетянула руку бинтом. — </w:t>
      </w:r>
      <w:r w:rsidR="00BD4F15">
        <w:rPr>
          <w:lang w:val="ru-RU"/>
        </w:rPr>
        <w:t>Вот и всё.</w:t>
      </w:r>
    </w:p>
    <w:p w14:paraId="1B924D70" w14:textId="150B17E5" w:rsidR="005D03AC" w:rsidRDefault="00BD4F15" w:rsidP="00865CF8">
      <w:pPr>
        <w:rPr>
          <w:lang w:val="ru-RU"/>
        </w:rPr>
      </w:pPr>
      <w:r>
        <w:rPr>
          <w:lang w:val="ru-RU"/>
        </w:rPr>
        <w:t>Я сидел перед ней, согнув одну руку в локте, ожидая новых проверок.</w:t>
      </w:r>
    </w:p>
    <w:p w14:paraId="40671C9E" w14:textId="7BF23346" w:rsidR="00B35405" w:rsidRDefault="00BD4F15" w:rsidP="00865CF8">
      <w:pPr>
        <w:rPr>
          <w:lang w:val="ru-RU"/>
        </w:rPr>
      </w:pPr>
      <w:r>
        <w:rPr>
          <w:lang w:val="ru-RU"/>
        </w:rPr>
        <w:t xml:space="preserve">— </w:t>
      </w:r>
      <w:r w:rsidR="00C97ED5">
        <w:rPr>
          <w:lang w:val="ru-RU"/>
        </w:rPr>
        <w:t>Голова как болит?</w:t>
      </w:r>
      <w:r>
        <w:rPr>
          <w:lang w:val="ru-RU"/>
        </w:rPr>
        <w:t xml:space="preserve"> — спросила Минаева. — Могу дать таблетки.</w:t>
      </w:r>
    </w:p>
    <w:p w14:paraId="5BBFCE1A" w14:textId="291B753C" w:rsidR="00FD77DF" w:rsidRDefault="00FD77DF" w:rsidP="00865CF8">
      <w:pPr>
        <w:rPr>
          <w:lang w:val="ru-RU"/>
        </w:rPr>
      </w:pPr>
      <w:r>
        <w:rPr>
          <w:lang w:val="ru-RU"/>
        </w:rPr>
        <w:t>— Сейчас в виски стучит. Как будто кто-то, — я коснулся лба, — там у меня обратный отсчёт запустил.</w:t>
      </w:r>
    </w:p>
    <w:p w14:paraId="03286258" w14:textId="2677A3E3" w:rsidR="00FD77DF" w:rsidRDefault="00FD77DF" w:rsidP="00865CF8">
      <w:pPr>
        <w:rPr>
          <w:lang w:val="ru-RU"/>
        </w:rPr>
      </w:pPr>
      <w:r>
        <w:rPr>
          <w:lang w:val="ru-RU"/>
        </w:rPr>
        <w:t>— Понятно. А фибру же вы не принимали, когда прилетели? Может, из-за этого и головная боль?</w:t>
      </w:r>
    </w:p>
    <w:p w14:paraId="10990E35" w14:textId="7E11EB00" w:rsidR="00FD77DF" w:rsidRDefault="00FD77DF" w:rsidP="00865CF8">
      <w:pPr>
        <w:rPr>
          <w:lang w:val="ru-RU"/>
        </w:rPr>
      </w:pPr>
      <w:r>
        <w:rPr>
          <w:lang w:val="ru-RU"/>
        </w:rPr>
        <w:t>— Не люблю я её, — сказал я. — У меня после неё ещё сильнее голова болит.</w:t>
      </w:r>
    </w:p>
    <w:p w14:paraId="2ECFD46F" w14:textId="77777777" w:rsidR="00190E1A" w:rsidRDefault="00FD77DF" w:rsidP="00190E1A">
      <w:pPr>
        <w:rPr>
          <w:lang w:val="ru-RU"/>
        </w:rPr>
      </w:pPr>
      <w:r>
        <w:rPr>
          <w:lang w:val="ru-RU"/>
        </w:rPr>
        <w:t xml:space="preserve">— </w:t>
      </w:r>
      <w:r w:rsidR="00190E1A">
        <w:rPr>
          <w:lang w:val="ru-RU"/>
        </w:rPr>
        <w:t>Не должна после фибры голова болеть, но смотрите сами.</w:t>
      </w:r>
      <w:r>
        <w:rPr>
          <w:lang w:val="ru-RU"/>
        </w:rPr>
        <w:t xml:space="preserve"> </w:t>
      </w:r>
      <w:r w:rsidR="00190E1A">
        <w:rPr>
          <w:lang w:val="ru-RU"/>
        </w:rPr>
        <w:t>З</w:t>
      </w:r>
      <w:r>
        <w:rPr>
          <w:lang w:val="ru-RU"/>
        </w:rPr>
        <w:t xml:space="preserve">аставлять я вас не буду. </w:t>
      </w:r>
      <w:r w:rsidR="00190E1A">
        <w:rPr>
          <w:lang w:val="ru-RU"/>
        </w:rPr>
        <w:t>За результатами анализов можете заглянуть через пару дней, если интересно. А пока н</w:t>
      </w:r>
      <w:r>
        <w:rPr>
          <w:lang w:val="ru-RU"/>
        </w:rPr>
        <w:t xml:space="preserve">икакой угрозы для жизни, — </w:t>
      </w:r>
      <w:r w:rsidR="00190E1A">
        <w:rPr>
          <w:lang w:val="ru-RU"/>
        </w:rPr>
        <w:t>Минаева</w:t>
      </w:r>
      <w:r>
        <w:rPr>
          <w:lang w:val="ru-RU"/>
        </w:rPr>
        <w:t xml:space="preserve"> вяло улыбнулась, — я не вижу.</w:t>
      </w:r>
    </w:p>
    <w:p w14:paraId="2FB7D5E4" w14:textId="12BD9CB5" w:rsidR="00190E1A" w:rsidRDefault="00190E1A" w:rsidP="00190E1A">
      <w:pPr>
        <w:rPr>
          <w:lang w:val="ru-RU"/>
        </w:rPr>
      </w:pPr>
      <w:r>
        <w:rPr>
          <w:lang w:val="ru-RU"/>
        </w:rPr>
        <w:t>— Я и сам себя получше чувствую.</w:t>
      </w:r>
    </w:p>
    <w:p w14:paraId="6575A10E" w14:textId="7676BA1D" w:rsidR="00FD77DF" w:rsidRDefault="00190E1A" w:rsidP="00190E1A">
      <w:pPr>
        <w:rPr>
          <w:lang w:val="ru-RU"/>
        </w:rPr>
      </w:pPr>
      <w:r>
        <w:rPr>
          <w:lang w:val="ru-RU"/>
        </w:rPr>
        <w:t xml:space="preserve">— Вот и отлично. </w:t>
      </w:r>
      <w:r w:rsidR="00FD77DF">
        <w:rPr>
          <w:lang w:val="ru-RU"/>
        </w:rPr>
        <w:t>Передумаете</w:t>
      </w:r>
      <w:r>
        <w:rPr>
          <w:lang w:val="ru-RU"/>
        </w:rPr>
        <w:t xml:space="preserve"> по поводу таблеток —</w:t>
      </w:r>
      <w:r w:rsidR="00FD77DF">
        <w:rPr>
          <w:lang w:val="ru-RU"/>
        </w:rPr>
        <w:t xml:space="preserve"> знаете, где </w:t>
      </w:r>
      <w:proofErr w:type="spellStart"/>
      <w:r w:rsidR="00FD77DF">
        <w:rPr>
          <w:lang w:val="ru-RU"/>
        </w:rPr>
        <w:t>медблок</w:t>
      </w:r>
      <w:proofErr w:type="spellEnd"/>
      <w:r w:rsidR="00FD77DF">
        <w:rPr>
          <w:lang w:val="ru-RU"/>
        </w:rPr>
        <w:t xml:space="preserve"> находится. А сейчас бы я советовала вам вернуться к себе и просто отдохнуть. Попробуйте заснуть. Если, конечно, — </w:t>
      </w:r>
      <w:r w:rsidR="00B97C03">
        <w:rPr>
          <w:lang w:val="ru-RU"/>
        </w:rPr>
        <w:t>Минаева</w:t>
      </w:r>
      <w:r w:rsidR="00FD77DF">
        <w:rPr>
          <w:lang w:val="ru-RU"/>
        </w:rPr>
        <w:t xml:space="preserve"> покосилась на меня из-под бровей, — кошмары не мучают.</w:t>
      </w:r>
    </w:p>
    <w:p w14:paraId="1C3CEC2F" w14:textId="6B3BC0E7" w:rsidR="00FD77DF" w:rsidRDefault="00FD77DF" w:rsidP="00865CF8">
      <w:pPr>
        <w:rPr>
          <w:lang w:val="ru-RU"/>
        </w:rPr>
      </w:pPr>
      <w:r>
        <w:rPr>
          <w:lang w:val="ru-RU"/>
        </w:rPr>
        <w:t xml:space="preserve">— А если мучают? — спросил я. — У многих такое после </w:t>
      </w:r>
      <w:proofErr w:type="spellStart"/>
      <w:r>
        <w:rPr>
          <w:lang w:val="ru-RU"/>
        </w:rPr>
        <w:t>бранка</w:t>
      </w:r>
      <w:proofErr w:type="spellEnd"/>
      <w:r>
        <w:rPr>
          <w:lang w:val="ru-RU"/>
        </w:rPr>
        <w:t xml:space="preserve"> бывает?</w:t>
      </w:r>
    </w:p>
    <w:p w14:paraId="1803650C" w14:textId="74BE3CCB" w:rsidR="00FD77DF" w:rsidRDefault="00FD77DF" w:rsidP="00865CF8">
      <w:pPr>
        <w:rPr>
          <w:lang w:val="ru-RU"/>
        </w:rPr>
      </w:pPr>
      <w:r>
        <w:rPr>
          <w:lang w:val="ru-RU"/>
        </w:rPr>
        <w:t>— Бывает, — сказала Минаева. — Особенно после трех недель в червоточине. В таком случае фибр</w:t>
      </w:r>
      <w:r w:rsidR="006E60FD">
        <w:rPr>
          <w:lang w:val="ru-RU"/>
        </w:rPr>
        <w:t>у</w:t>
      </w:r>
      <w:r>
        <w:rPr>
          <w:lang w:val="ru-RU"/>
        </w:rPr>
        <w:t xml:space="preserve"> рекомендуется</w:t>
      </w:r>
      <w:r w:rsidR="00BD1FAB">
        <w:rPr>
          <w:lang w:val="ru-RU"/>
        </w:rPr>
        <w:t xml:space="preserve"> принять</w:t>
      </w:r>
      <w:r>
        <w:rPr>
          <w:lang w:val="ru-RU"/>
        </w:rPr>
        <w:t>.</w:t>
      </w:r>
    </w:p>
    <w:p w14:paraId="0A919AC9" w14:textId="6C507CED" w:rsidR="00413774" w:rsidRDefault="00413774" w:rsidP="00865CF8">
      <w:pPr>
        <w:rPr>
          <w:lang w:val="ru-RU"/>
        </w:rPr>
      </w:pPr>
      <w:r>
        <w:rPr>
          <w:lang w:val="ru-RU"/>
        </w:rPr>
        <w:t>— Она и от кошмаров помогает?</w:t>
      </w:r>
    </w:p>
    <w:p w14:paraId="27E8A459" w14:textId="46F9FEF9" w:rsidR="00413774" w:rsidRDefault="00413774" w:rsidP="00865CF8">
      <w:pPr>
        <w:rPr>
          <w:lang w:val="ru-RU"/>
        </w:rPr>
      </w:pPr>
      <w:r>
        <w:rPr>
          <w:lang w:val="ru-RU"/>
        </w:rPr>
        <w:lastRenderedPageBreak/>
        <w:t>— От всего помогает. — Минаева протянула мне блистер. — Возьмите. Будет желание, примите. Успокоительными, вопреки тому, что некоторые тут думают, я вас насильно пичкать не собираюсь.</w:t>
      </w:r>
    </w:p>
    <w:p w14:paraId="0809273C" w14:textId="5B9ACB36" w:rsidR="00413774" w:rsidRDefault="00413774" w:rsidP="00865CF8">
      <w:pPr>
        <w:rPr>
          <w:lang w:val="ru-RU"/>
        </w:rPr>
      </w:pPr>
      <w:r>
        <w:rPr>
          <w:lang w:val="ru-RU"/>
        </w:rPr>
        <w:t>— Хорошо.</w:t>
      </w:r>
    </w:p>
    <w:p w14:paraId="39E35639" w14:textId="689FAEB4" w:rsidR="00413774" w:rsidRDefault="00413774" w:rsidP="00865CF8">
      <w:pPr>
        <w:rPr>
          <w:lang w:val="ru-RU"/>
        </w:rPr>
      </w:pPr>
      <w:r>
        <w:rPr>
          <w:lang w:val="ru-RU"/>
        </w:rPr>
        <w:t>Я встал. Холодная вода из-под крана как будто и правда ослабила головную боль. Я подумал, что сейчас вернусь в свой маленький модуль и буду сидеть взаперти, точно меня поймали в клетку, как нуболидов, глотая дурацкие таблетки, от которых развивается мигрень.</w:t>
      </w:r>
    </w:p>
    <w:p w14:paraId="3EF0F45F" w14:textId="3537113A" w:rsidR="00413774" w:rsidRDefault="00AC7ED1" w:rsidP="00865CF8">
      <w:pPr>
        <w:rPr>
          <w:lang w:val="ru-RU"/>
        </w:rPr>
      </w:pPr>
      <w:r>
        <w:rPr>
          <w:lang w:val="ru-RU"/>
        </w:rPr>
        <w:t>— В лабораторию, надеюсь, не пойдёте? — спросила Минаева. — Вам бы отвлечься сейчас.</w:t>
      </w:r>
    </w:p>
    <w:p w14:paraId="3F5744B6" w14:textId="47E6FF48" w:rsidR="00AC7ED1" w:rsidRDefault="00AC7ED1" w:rsidP="00865CF8">
      <w:pPr>
        <w:rPr>
          <w:lang w:val="ru-RU"/>
        </w:rPr>
      </w:pPr>
      <w:r>
        <w:rPr>
          <w:lang w:val="ru-RU"/>
        </w:rPr>
        <w:t>— Была мысль, — сказал я. — В модуле сложно отвлечься.</w:t>
      </w:r>
    </w:p>
    <w:p w14:paraId="33BF2045" w14:textId="6F0512EF" w:rsidR="00AC7ED1" w:rsidRDefault="00AC7ED1" w:rsidP="00865CF8">
      <w:pPr>
        <w:rPr>
          <w:lang w:val="ru-RU"/>
        </w:rPr>
      </w:pPr>
      <w:r>
        <w:rPr>
          <w:lang w:val="ru-RU"/>
        </w:rPr>
        <w:t>— Смотрите сами, но я не рекомендую.</w:t>
      </w:r>
    </w:p>
    <w:p w14:paraId="11EF8F0D" w14:textId="2C7D331A" w:rsidR="00AC7ED1" w:rsidRDefault="00AC7ED1" w:rsidP="00865CF8">
      <w:pPr>
        <w:rPr>
          <w:lang w:val="ru-RU"/>
        </w:rPr>
      </w:pPr>
      <w:r>
        <w:rPr>
          <w:lang w:val="ru-RU"/>
        </w:rPr>
        <w:t>Я подошёл к двери.</w:t>
      </w:r>
    </w:p>
    <w:p w14:paraId="5395918E" w14:textId="103ACEBA" w:rsidR="00AC7ED1" w:rsidRDefault="00AC7ED1" w:rsidP="00865CF8">
      <w:pPr>
        <w:rPr>
          <w:lang w:val="ru-RU"/>
        </w:rPr>
      </w:pPr>
      <w:r>
        <w:rPr>
          <w:lang w:val="ru-RU"/>
        </w:rPr>
        <w:t>— Олег! Подождите! — Минаева долго смотрела на меня, как бы подбирая нужные слова. — Марутян, правда, был не в себе? Что именно он вам сказал?</w:t>
      </w:r>
    </w:p>
    <w:p w14:paraId="5C551B33" w14:textId="4F95ABF7" w:rsidR="00AC7ED1" w:rsidRDefault="0056381E" w:rsidP="00865CF8">
      <w:pPr>
        <w:rPr>
          <w:lang w:val="ru-RU"/>
        </w:rPr>
      </w:pPr>
      <w:r>
        <w:rPr>
          <w:lang w:val="ru-RU"/>
        </w:rPr>
        <w:t>Я остановился.</w:t>
      </w:r>
    </w:p>
    <w:p w14:paraId="74FB3142" w14:textId="6E465C57" w:rsidR="0056381E" w:rsidRDefault="0056381E" w:rsidP="00865CF8">
      <w:pPr>
        <w:rPr>
          <w:lang w:val="ru-RU"/>
        </w:rPr>
      </w:pPr>
      <w:r>
        <w:rPr>
          <w:lang w:val="ru-RU"/>
        </w:rPr>
        <w:t>— Он вначале думал, что вы лаборатории, сейчас кофе пойдём пить, а потом стал нести какую-то бессмыслицу о том, что они проникают сквозь глаза, и надо торопиться, как будто время на исходе. Он хотел, чтобы я как-то помог его жене, а она…</w:t>
      </w:r>
    </w:p>
    <w:p w14:paraId="7852E3B6" w14:textId="2D775EB3" w:rsidR="0056381E" w:rsidRDefault="0056381E" w:rsidP="00865CF8">
      <w:pPr>
        <w:rPr>
          <w:lang w:val="ru-RU"/>
        </w:rPr>
      </w:pPr>
      <w:r>
        <w:rPr>
          <w:lang w:val="ru-RU"/>
        </w:rPr>
        <w:t>— Они? — спросила Минаева. — Кто — они?</w:t>
      </w:r>
    </w:p>
    <w:p w14:paraId="4D4A8DD8" w14:textId="7B3D487E" w:rsidR="0056381E" w:rsidRDefault="0056381E" w:rsidP="00865CF8">
      <w:pPr>
        <w:rPr>
          <w:lang w:val="ru-RU"/>
        </w:rPr>
      </w:pPr>
      <w:r>
        <w:rPr>
          <w:lang w:val="ru-RU"/>
        </w:rPr>
        <w:t>— Понятия не имею.</w:t>
      </w:r>
    </w:p>
    <w:p w14:paraId="6C1EDA38" w14:textId="07D67586" w:rsidR="0056381E" w:rsidRDefault="0056381E" w:rsidP="00865CF8">
      <w:pPr>
        <w:rPr>
          <w:lang w:val="ru-RU"/>
        </w:rPr>
      </w:pPr>
      <w:r>
        <w:rPr>
          <w:lang w:val="ru-RU"/>
        </w:rPr>
        <w:t>— Ладно, извините. Постарайтесь не думать об этом. — Минаева тут же как-то стушевалась, повесила голову, словно ей стало не по себе из-за того, что она сама напомнила мне о произошедшем. — Попробуйте отдохнуть, не возвращайтесь в лабораторию.</w:t>
      </w:r>
    </w:p>
    <w:p w14:paraId="18B3A91F" w14:textId="1B609C5D" w:rsidR="0056381E" w:rsidRDefault="0056381E" w:rsidP="00865CF8">
      <w:pPr>
        <w:rPr>
          <w:lang w:val="ru-RU"/>
        </w:rPr>
      </w:pPr>
      <w:r>
        <w:rPr>
          <w:lang w:val="ru-RU"/>
        </w:rPr>
        <w:t>— Хорошо, — сказал я и вышел из отсека.</w:t>
      </w:r>
    </w:p>
    <w:p w14:paraId="36920E0E" w14:textId="6E008225" w:rsidR="00413774" w:rsidRDefault="002D184A" w:rsidP="00865CF8">
      <w:pPr>
        <w:rPr>
          <w:lang w:val="ru-RU"/>
        </w:rPr>
      </w:pPr>
      <w:r>
        <w:rPr>
          <w:lang w:val="ru-RU"/>
        </w:rPr>
        <w:t xml:space="preserve">В коридоре я остановился рядом с </w:t>
      </w:r>
      <w:proofErr w:type="spellStart"/>
      <w:r>
        <w:rPr>
          <w:lang w:val="ru-RU"/>
        </w:rPr>
        <w:t>медблоком</w:t>
      </w:r>
      <w:proofErr w:type="spellEnd"/>
      <w:r>
        <w:rPr>
          <w:lang w:val="ru-RU"/>
        </w:rPr>
        <w:t>, точно не мог разобраться, в какую сторону идти. Солнце жгло иллюминаторы, и те горели на свету, будто бы начинали плавиться от жара. Весь коридор расчерчивали яркие цветные тени.</w:t>
      </w:r>
    </w:p>
    <w:p w14:paraId="6A0A28F8" w14:textId="3786AB77" w:rsidR="002D184A" w:rsidRDefault="002D184A" w:rsidP="00865CF8">
      <w:pPr>
        <w:rPr>
          <w:lang w:val="ru-RU"/>
        </w:rPr>
      </w:pPr>
      <w:r>
        <w:rPr>
          <w:lang w:val="ru-RU"/>
        </w:rPr>
        <w:t>Я подумал несколько секунд и повернул к лаборатории.</w:t>
      </w:r>
    </w:p>
    <w:p w14:paraId="61F46764" w14:textId="6EAF9062" w:rsidR="00CA77AE" w:rsidRDefault="00CA77AE" w:rsidP="00865CF8">
      <w:pPr>
        <w:rPr>
          <w:lang w:val="ru-RU"/>
        </w:rPr>
      </w:pPr>
      <w:r>
        <w:rPr>
          <w:lang w:val="ru-RU"/>
        </w:rPr>
        <w:t>Симонова как обычно стояла в холле напротив иллюминатора, мечтательно обнимая себя за плечи. Когда я зашёл, она так удивлённо уставилась на меня, словно это Марутян после собственной смерти решил заглянуть в лабораторию, проверить, как идут дела.</w:t>
      </w:r>
    </w:p>
    <w:p w14:paraId="058D3150" w14:textId="50A6F6BC" w:rsidR="00CA77AE" w:rsidRDefault="00CA77AE" w:rsidP="00865CF8">
      <w:pPr>
        <w:rPr>
          <w:lang w:val="ru-RU"/>
        </w:rPr>
      </w:pPr>
      <w:r>
        <w:rPr>
          <w:lang w:val="ru-RU"/>
        </w:rPr>
        <w:t>— Олег? — проговорила она. — Ты здесь?</w:t>
      </w:r>
    </w:p>
    <w:p w14:paraId="347EF139" w14:textId="4A7DFA2F" w:rsidR="00ED2BB2" w:rsidRDefault="00ED2BB2" w:rsidP="00865CF8">
      <w:pPr>
        <w:rPr>
          <w:lang w:val="ru-RU"/>
        </w:rPr>
      </w:pPr>
      <w:r>
        <w:rPr>
          <w:lang w:val="ru-RU"/>
        </w:rPr>
        <w:t>На поверхности Кратера Водолея бушевали облака.</w:t>
      </w:r>
    </w:p>
    <w:p w14:paraId="6C18A585" w14:textId="37AD40DC" w:rsidR="00ED2BB2" w:rsidRDefault="00F83223" w:rsidP="00865CF8">
      <w:pPr>
        <w:rPr>
          <w:lang w:val="ru-RU"/>
        </w:rPr>
      </w:pPr>
      <w:r>
        <w:rPr>
          <w:lang w:val="ru-RU"/>
        </w:rPr>
        <w:t>— Решил заглянуть, — сказал я.</w:t>
      </w:r>
    </w:p>
    <w:p w14:paraId="268C7DFB" w14:textId="2CF4CE87" w:rsidR="00F83223" w:rsidRDefault="00F83223" w:rsidP="00865CF8">
      <w:pPr>
        <w:rPr>
          <w:lang w:val="ru-RU"/>
        </w:rPr>
      </w:pPr>
      <w:r>
        <w:rPr>
          <w:lang w:val="ru-RU"/>
        </w:rPr>
        <w:lastRenderedPageBreak/>
        <w:t xml:space="preserve">— Ты же должен быть в </w:t>
      </w:r>
      <w:proofErr w:type="spellStart"/>
      <w:r>
        <w:rPr>
          <w:lang w:val="ru-RU"/>
        </w:rPr>
        <w:t>медблоке</w:t>
      </w:r>
      <w:proofErr w:type="spellEnd"/>
      <w:r>
        <w:rPr>
          <w:lang w:val="ru-RU"/>
        </w:rPr>
        <w:t>?</w:t>
      </w:r>
    </w:p>
    <w:p w14:paraId="0F041E04" w14:textId="21B72F84" w:rsidR="00007571" w:rsidRDefault="00F83223" w:rsidP="00865CF8">
      <w:pPr>
        <w:rPr>
          <w:lang w:val="ru-RU"/>
        </w:rPr>
      </w:pPr>
      <w:r>
        <w:rPr>
          <w:lang w:val="ru-RU"/>
        </w:rPr>
        <w:t xml:space="preserve">— Осмотрели, всё проверили. — Я подошёл к иллюминатору. — </w:t>
      </w:r>
      <w:r w:rsidR="00007571">
        <w:rPr>
          <w:lang w:val="ru-RU"/>
        </w:rPr>
        <w:t>У</w:t>
      </w:r>
      <w:r>
        <w:rPr>
          <w:lang w:val="ru-RU"/>
        </w:rPr>
        <w:t>грозы для жизни нет. — Я попробовал улыбнуться, но вместо этого лишь дёрнул краем рта, как невротик. — А в модуле сидеть нет сил.</w:t>
      </w:r>
    </w:p>
    <w:p w14:paraId="18E6F83E" w14:textId="7310309D" w:rsidR="00F83223" w:rsidRDefault="00007571" w:rsidP="00865CF8">
      <w:pPr>
        <w:rPr>
          <w:lang w:val="ru-RU"/>
        </w:rPr>
      </w:pPr>
      <w:r>
        <w:rPr>
          <w:lang w:val="ru-RU"/>
        </w:rPr>
        <w:t>— Да, одному сейчас неспокойно. — Симонова вновь посмотрела на планету, свет отразился в её глазах. Игорь тоже на месте. Говорит, работа есть, какой смысл просто сидеть и чего-то ждать?</w:t>
      </w:r>
    </w:p>
    <w:p w14:paraId="65318A54" w14:textId="37B1B662" w:rsidR="007170F1" w:rsidRDefault="007170F1" w:rsidP="00865CF8">
      <w:pPr>
        <w:rPr>
          <w:lang w:val="ru-RU"/>
        </w:rPr>
      </w:pPr>
      <w:r>
        <w:rPr>
          <w:lang w:val="ru-RU"/>
        </w:rPr>
        <w:t>— Все исследования остановят?</w:t>
      </w:r>
    </w:p>
    <w:p w14:paraId="403E0409" w14:textId="6B4627EF" w:rsidR="007170F1" w:rsidRDefault="007170F1" w:rsidP="00865CF8">
      <w:pPr>
        <w:rPr>
          <w:lang w:val="ru-RU"/>
        </w:rPr>
      </w:pPr>
      <w:r>
        <w:rPr>
          <w:lang w:val="ru-RU"/>
        </w:rPr>
        <w:t>— Не знаю. Наверное, я теперь заместитель. Но пока всё это сложно в голове уложить. Олег! — Симонова повернулась ко мне, поморщилась, словно от боли; половина лица синяя, как у утопленницы. — Я пока не хочу обо всём этом говорить. О том, что ты видел, что там произошло. Не рассказывай мне ничего, ладно? Мне хватило того, что я слышала.</w:t>
      </w:r>
    </w:p>
    <w:p w14:paraId="579896E8" w14:textId="66F3BB89" w:rsidR="007170F1" w:rsidRDefault="000D2ECA" w:rsidP="00865CF8">
      <w:pPr>
        <w:rPr>
          <w:lang w:val="ru-RU"/>
        </w:rPr>
      </w:pPr>
      <w:r>
        <w:rPr>
          <w:lang w:val="ru-RU"/>
        </w:rPr>
        <w:t>— Ладно.</w:t>
      </w:r>
    </w:p>
    <w:p w14:paraId="3ACBAC28" w14:textId="11BAF29C" w:rsidR="000D2ECA" w:rsidRDefault="000D2ECA" w:rsidP="00865CF8">
      <w:pPr>
        <w:rPr>
          <w:lang w:val="ru-RU"/>
        </w:rPr>
      </w:pPr>
      <w:r>
        <w:rPr>
          <w:lang w:val="ru-RU"/>
        </w:rPr>
        <w:t>— Шторм, видишь, усилился. — Симонова показал пальцем на вскипающие над планетой облака, которые закручивались в простирающийся на тысячи километров вихрь. — Давно таких сильных не видела.</w:t>
      </w:r>
    </w:p>
    <w:p w14:paraId="1618270A" w14:textId="7F993055" w:rsidR="00230C1D" w:rsidRDefault="00230C1D" w:rsidP="00865CF8">
      <w:pPr>
        <w:rPr>
          <w:lang w:val="ru-RU"/>
        </w:rPr>
      </w:pPr>
      <w:r>
        <w:rPr>
          <w:lang w:val="ru-RU"/>
        </w:rPr>
        <w:t>— И что это значит?</w:t>
      </w:r>
    </w:p>
    <w:p w14:paraId="5A2BF309" w14:textId="39E49BD3" w:rsidR="00230C1D" w:rsidRDefault="00230C1D" w:rsidP="00865CF8">
      <w:pPr>
        <w:rPr>
          <w:lang w:val="ru-RU"/>
        </w:rPr>
      </w:pPr>
      <w:r>
        <w:rPr>
          <w:lang w:val="ru-RU"/>
        </w:rPr>
        <w:t>— Ты о чём? — вздрогнула Симонова.</w:t>
      </w:r>
    </w:p>
    <w:p w14:paraId="63CEEA8F" w14:textId="32FDFF3C" w:rsidR="002D22DC" w:rsidRDefault="002D22DC" w:rsidP="00865CF8">
      <w:pPr>
        <w:rPr>
          <w:lang w:val="ru-RU"/>
        </w:rPr>
      </w:pPr>
      <w:r>
        <w:rPr>
          <w:lang w:val="ru-RU"/>
        </w:rPr>
        <w:t>— Я про шторм.</w:t>
      </w:r>
    </w:p>
    <w:p w14:paraId="5E0CFACA" w14:textId="48958EC4" w:rsidR="002D22DC" w:rsidRPr="00D1322C" w:rsidRDefault="002D22DC" w:rsidP="00865CF8">
      <w:pPr>
        <w:rPr>
          <w:lang w:val="ru-RU"/>
        </w:rPr>
      </w:pPr>
      <w:r>
        <w:rPr>
          <w:lang w:val="ru-RU"/>
        </w:rPr>
        <w:t>— Понятия не имею, что это значит. Просто шторм. Что может шторм означать? — Она прикрыла ладонью лицо. — Сходи к Игорю, Олег. Может, ему какая помощь нужна. Ты извини, мне бы хотелось побыть одной.</w:t>
      </w:r>
    </w:p>
    <w:p w14:paraId="713811F3" w14:textId="5E81B8C1" w:rsidR="001E0586" w:rsidRPr="00D1322C" w:rsidRDefault="001E0586" w:rsidP="001E0586">
      <w:pPr>
        <w:pStyle w:val="a3"/>
        <w:rPr>
          <w:lang w:val="ru-RU"/>
        </w:rPr>
      </w:pPr>
      <w:r w:rsidRPr="00D1322C">
        <w:rPr>
          <w:lang w:val="ru-RU"/>
        </w:rPr>
        <w:t>* * *</w:t>
      </w:r>
    </w:p>
    <w:p w14:paraId="4FC933DE" w14:textId="77777777" w:rsidR="001E0586" w:rsidRDefault="001E0586" w:rsidP="00865CF8">
      <w:pPr>
        <w:rPr>
          <w:lang w:val="ru-RU"/>
        </w:rPr>
      </w:pPr>
      <w:r>
        <w:rPr>
          <w:lang w:val="ru-RU"/>
        </w:rPr>
        <w:t>Алексин встретил меня сердитой улыбкой и не стал подробно допытываться, почему я решил прийти в лабораторию.</w:t>
      </w:r>
    </w:p>
    <w:p w14:paraId="6E785DDC" w14:textId="71406E02" w:rsidR="001E0586" w:rsidRDefault="001E0586" w:rsidP="00865CF8">
      <w:pPr>
        <w:rPr>
          <w:lang w:val="ru-RU"/>
        </w:rPr>
      </w:pPr>
      <w:r>
        <w:rPr>
          <w:lang w:val="ru-RU"/>
        </w:rPr>
        <w:t xml:space="preserve">Кроме нас, в отсеке с </w:t>
      </w:r>
      <w:proofErr w:type="spellStart"/>
      <w:r>
        <w:rPr>
          <w:lang w:val="ru-RU"/>
        </w:rPr>
        <w:t>нуболидами</w:t>
      </w:r>
      <w:proofErr w:type="spellEnd"/>
      <w:r>
        <w:rPr>
          <w:lang w:val="ru-RU"/>
        </w:rPr>
        <w:t xml:space="preserve"> никого не было.</w:t>
      </w:r>
    </w:p>
    <w:p w14:paraId="08D01E67" w14:textId="7D29A30C" w:rsidR="001E0586" w:rsidRDefault="001E0586" w:rsidP="00865CF8">
      <w:pPr>
        <w:rPr>
          <w:lang w:val="ru-RU"/>
        </w:rPr>
      </w:pPr>
      <w:r>
        <w:rPr>
          <w:lang w:val="ru-RU"/>
        </w:rPr>
        <w:t>Я сел за свой аппарат, повернул тумблер и вздрогнул, когда монитор включился с электрическим хлопком и неторопливо сфокусировался на ползущих строчках загрузочной трассировки.</w:t>
      </w:r>
    </w:p>
    <w:p w14:paraId="48381F6A" w14:textId="77777777" w:rsidR="00201E35" w:rsidRDefault="00201E35" w:rsidP="00865CF8">
      <w:pPr>
        <w:rPr>
          <w:lang w:val="ru-RU"/>
        </w:rPr>
      </w:pPr>
      <w:r>
        <w:rPr>
          <w:lang w:val="ru-RU"/>
        </w:rPr>
        <w:t>— Модули всё равно надо кому-то программировать, — сказал Алексин, поглаживая кустистую бороду.</w:t>
      </w:r>
    </w:p>
    <w:p w14:paraId="7B9C940E" w14:textId="5D9725C8" w:rsidR="00201E35" w:rsidRDefault="00201E35" w:rsidP="00865CF8">
      <w:pPr>
        <w:rPr>
          <w:lang w:val="ru-RU"/>
        </w:rPr>
      </w:pPr>
      <w:r>
        <w:rPr>
          <w:lang w:val="ru-RU"/>
        </w:rPr>
        <w:t>— Думаешь, — спросил я, — исследования продолжатся после всего, — что-то кольнуло меня в сердце, — произошедшего?</w:t>
      </w:r>
    </w:p>
    <w:p w14:paraId="417F20E3" w14:textId="20982AFA" w:rsidR="001E0586" w:rsidRDefault="00201E35" w:rsidP="00201E35">
      <w:pPr>
        <w:rPr>
          <w:lang w:val="ru-RU"/>
        </w:rPr>
      </w:pPr>
      <w:r>
        <w:rPr>
          <w:lang w:val="ru-RU"/>
        </w:rPr>
        <w:t>— А чего тут думать? Работу никто не отменял, задачи у нас есть. Или предлагаешь, — Алексин кивнул в сторону холла, — в окошко смотреть и вздыхать?</w:t>
      </w:r>
    </w:p>
    <w:p w14:paraId="363BAC6D" w14:textId="3BE3804A" w:rsidR="00201E35" w:rsidRDefault="00201E35" w:rsidP="00201E35">
      <w:pPr>
        <w:rPr>
          <w:lang w:val="ru-RU"/>
        </w:rPr>
      </w:pPr>
      <w:r>
        <w:rPr>
          <w:lang w:val="ru-RU"/>
        </w:rPr>
        <w:lastRenderedPageBreak/>
        <w:t>Задачи у нас есть, да. Программирование оснастки для нового операционного модуля.</w:t>
      </w:r>
    </w:p>
    <w:p w14:paraId="4BE0B261" w14:textId="617D0CC0" w:rsidR="00201E35" w:rsidRDefault="00201E35" w:rsidP="00201E35">
      <w:pPr>
        <w:rPr>
          <w:lang w:val="ru-RU"/>
        </w:rPr>
      </w:pPr>
      <w:r>
        <w:rPr>
          <w:lang w:val="ru-RU"/>
        </w:rPr>
        <w:t>Я больше часа пытался сосредоточиться на работе, но пальцы на клавиатуре заплетались, аппарат яростно гудел, когда я пытался транслировать в машинный код свои ошибки, и даже изображение на мониторе как будто периодически теряло резкость.</w:t>
      </w:r>
    </w:p>
    <w:p w14:paraId="7A3F667F" w14:textId="47846FAC" w:rsidR="00201E35" w:rsidRDefault="00201E35" w:rsidP="00201E35">
      <w:pPr>
        <w:rPr>
          <w:lang w:val="ru-RU"/>
        </w:rPr>
      </w:pPr>
      <w:r>
        <w:rPr>
          <w:lang w:val="ru-RU"/>
        </w:rPr>
        <w:t xml:space="preserve">Устав возиться с аппаратом, я встал и прошёлся по отсеку, чувствуя, как искусственная гравитация наливается в икрах ног неприятной тяжестью, словно тело окончательно отвыкло от твёрдой опоры — попыталось приспособиться за те несколько дней, которые я провёл на «Заре», но теперь снова жаждет обморочной невесомости во время </w:t>
      </w:r>
      <w:proofErr w:type="spellStart"/>
      <w:r>
        <w:rPr>
          <w:lang w:val="ru-RU"/>
        </w:rPr>
        <w:t>бранка</w:t>
      </w:r>
      <w:proofErr w:type="spellEnd"/>
      <w:r>
        <w:rPr>
          <w:lang w:val="ru-RU"/>
        </w:rPr>
        <w:t>.</w:t>
      </w:r>
    </w:p>
    <w:p w14:paraId="2497BFC7" w14:textId="054A8ED9" w:rsidR="0044196D" w:rsidRDefault="0044196D" w:rsidP="00201E35">
      <w:pPr>
        <w:rPr>
          <w:lang w:val="ru-RU"/>
        </w:rPr>
      </w:pPr>
      <w:r>
        <w:rPr>
          <w:lang w:val="ru-RU"/>
        </w:rPr>
        <w:t>Я подошёл к камере содержания, заполненной тревожной темнотой.</w:t>
      </w:r>
    </w:p>
    <w:p w14:paraId="7B5FFBD7" w14:textId="61D39CA5" w:rsidR="008233B8" w:rsidRDefault="00886368" w:rsidP="00201E35">
      <w:pPr>
        <w:rPr>
          <w:lang w:val="ru-RU"/>
        </w:rPr>
      </w:pPr>
      <w:r>
        <w:rPr>
          <w:lang w:val="ru-RU"/>
        </w:rPr>
        <w:t>— Как успехи? — спросил Алексин.</w:t>
      </w:r>
    </w:p>
    <w:p w14:paraId="7C19891D" w14:textId="082D9289" w:rsidR="00886368" w:rsidRDefault="00886368" w:rsidP="00201E35">
      <w:pPr>
        <w:rPr>
          <w:lang w:val="ru-RU"/>
        </w:rPr>
      </w:pPr>
      <w:r>
        <w:rPr>
          <w:lang w:val="ru-RU"/>
        </w:rPr>
        <w:t>— Не очень бодро сегодня работа идёт, — сказал я. — Может, и правда стоило вернуться в модуль.</w:t>
      </w:r>
    </w:p>
    <w:p w14:paraId="62909E29" w14:textId="0B2E0836" w:rsidR="00886368" w:rsidRDefault="00886368" w:rsidP="00201E35">
      <w:pPr>
        <w:rPr>
          <w:lang w:val="ru-RU"/>
        </w:rPr>
      </w:pPr>
      <w:r>
        <w:rPr>
          <w:lang w:val="ru-RU"/>
        </w:rPr>
        <w:t>— Так иди, я тебя останавливать не буду. Времени у нас ещё много.</w:t>
      </w:r>
    </w:p>
    <w:p w14:paraId="062DEEFB" w14:textId="77777777" w:rsidR="00886368" w:rsidRDefault="00886368" w:rsidP="00201E35">
      <w:pPr>
        <w:rPr>
          <w:lang w:val="ru-RU"/>
        </w:rPr>
      </w:pPr>
      <w:r>
        <w:rPr>
          <w:lang w:val="ru-RU"/>
        </w:rPr>
        <w:t>Симонова так и не вернулась из холла — я представил, что она до сих пор стоит, обхватив себя за плечи, и наблюдает за тем, как расходится по планете ужасающий шторм.</w:t>
      </w:r>
    </w:p>
    <w:p w14:paraId="44A0FC4F" w14:textId="6A883389" w:rsidR="00886368" w:rsidRDefault="00886368" w:rsidP="00201E35">
      <w:pPr>
        <w:rPr>
          <w:lang w:val="ru-RU"/>
        </w:rPr>
      </w:pPr>
      <w:r>
        <w:rPr>
          <w:lang w:val="ru-RU"/>
        </w:rPr>
        <w:t>Шторм в честь нашего прилёта.</w:t>
      </w:r>
    </w:p>
    <w:p w14:paraId="39C8CF6A" w14:textId="02057F2F" w:rsidR="001379B1" w:rsidRDefault="001379B1" w:rsidP="00201E35">
      <w:pPr>
        <w:rPr>
          <w:lang w:val="ru-RU"/>
        </w:rPr>
      </w:pPr>
      <w:r>
        <w:rPr>
          <w:lang w:val="ru-RU"/>
        </w:rPr>
        <w:t>В жилом модуле меня ждали только духота и увядающий шелест уставших воздуховодов.</w:t>
      </w:r>
    </w:p>
    <w:p w14:paraId="4754ABC9" w14:textId="182EF825" w:rsidR="001379B1" w:rsidRDefault="001379B1" w:rsidP="00201E35">
      <w:pPr>
        <w:rPr>
          <w:lang w:val="ru-RU"/>
        </w:rPr>
      </w:pPr>
      <w:r>
        <w:rPr>
          <w:lang w:val="ru-RU"/>
        </w:rPr>
        <w:t>— Одного тебя здесь оставить? — сказал я. — Нет уж, лучше я здесь аппарат попытаю.</w:t>
      </w:r>
    </w:p>
    <w:p w14:paraId="579B8B70" w14:textId="4F74C743" w:rsidR="001379B1" w:rsidRDefault="001379B1" w:rsidP="00201E35">
      <w:pPr>
        <w:rPr>
          <w:lang w:val="ru-RU"/>
        </w:rPr>
      </w:pPr>
      <w:r>
        <w:rPr>
          <w:lang w:val="ru-RU"/>
        </w:rPr>
        <w:t>— Как знаешь.</w:t>
      </w:r>
    </w:p>
    <w:p w14:paraId="0A398AA0" w14:textId="55443571" w:rsidR="001379B1" w:rsidRDefault="001379B1" w:rsidP="00201E35">
      <w:pPr>
        <w:rPr>
          <w:lang w:val="ru-RU"/>
        </w:rPr>
      </w:pPr>
      <w:r>
        <w:rPr>
          <w:lang w:val="ru-RU"/>
        </w:rPr>
        <w:t>Я сунул руку в карман и нащупал блистер с таблетками. Фибра. В углу отсека, на узком столике, стоял диспенсер для воды, похожий на полированный таз. Я нацедил себе в пластиковый стаканчик немного холодной, точно выплавленной изо льда, воды и выдавил на ладонь таблетку.</w:t>
      </w:r>
    </w:p>
    <w:p w14:paraId="3D337566" w14:textId="07985735" w:rsidR="001379B1" w:rsidRDefault="001379B1" w:rsidP="00201E35">
      <w:pPr>
        <w:rPr>
          <w:lang w:val="ru-RU"/>
        </w:rPr>
      </w:pPr>
      <w:r>
        <w:rPr>
          <w:lang w:val="ru-RU"/>
        </w:rPr>
        <w:t>— А где этот… — Я попытался вспомнить имя.</w:t>
      </w:r>
    </w:p>
    <w:p w14:paraId="5AD78F18" w14:textId="6E4D1529" w:rsidR="001379B1" w:rsidRDefault="00216741" w:rsidP="00201E35">
      <w:pPr>
        <w:rPr>
          <w:lang w:val="ru-RU"/>
        </w:rPr>
      </w:pPr>
      <w:r>
        <w:rPr>
          <w:lang w:val="ru-RU"/>
        </w:rPr>
        <w:t>— Иван? — спросил Алексин. — Синицын который? Он звонил по интеркому, сказал, что его в мед просили зайти. Он же у нас многостаночник, у него первое медицинское, а там кучу анализов надо сделать.</w:t>
      </w:r>
    </w:p>
    <w:p w14:paraId="76783F9A" w14:textId="6C263AFA" w:rsidR="00216741" w:rsidRDefault="00216741" w:rsidP="00201E35">
      <w:pPr>
        <w:rPr>
          <w:lang w:val="ru-RU"/>
        </w:rPr>
      </w:pPr>
      <w:r>
        <w:rPr>
          <w:lang w:val="ru-RU"/>
        </w:rPr>
        <w:t>— В меде я его не видел. — Я проглотил таблетку.</w:t>
      </w:r>
    </w:p>
    <w:p w14:paraId="5DBDF828" w14:textId="60C7B54F" w:rsidR="00216741" w:rsidRDefault="00216741" w:rsidP="00201E35">
      <w:pPr>
        <w:rPr>
          <w:lang w:val="ru-RU"/>
        </w:rPr>
      </w:pPr>
      <w:r>
        <w:rPr>
          <w:lang w:val="ru-RU"/>
        </w:rPr>
        <w:t xml:space="preserve">— </w:t>
      </w:r>
      <w:r w:rsidR="00B30876">
        <w:rPr>
          <w:lang w:val="ru-RU"/>
        </w:rPr>
        <w:t>Тогда не знаю</w:t>
      </w:r>
      <w:r w:rsidR="00C16D22">
        <w:rPr>
          <w:lang w:val="ru-RU"/>
        </w:rPr>
        <w:t>.</w:t>
      </w:r>
      <w:r w:rsidR="00B30876">
        <w:rPr>
          <w:lang w:val="ru-RU"/>
        </w:rPr>
        <w:t xml:space="preserve"> Я же ему не нянька.</w:t>
      </w:r>
    </w:p>
    <w:p w14:paraId="7BDD0212" w14:textId="77777777" w:rsidR="00C16D22" w:rsidRDefault="00C16D22" w:rsidP="00C16D22">
      <w:pPr>
        <w:rPr>
          <w:lang w:val="ru-RU"/>
        </w:rPr>
      </w:pPr>
      <w:r>
        <w:rPr>
          <w:lang w:val="ru-RU"/>
        </w:rPr>
        <w:t>Я вернулся к аппарату и заметил, что Алексин просматривает записи аудита в странноватом архаичном интерфейсе, напоминающем разлинованную на узкие графы бухгалтерскую книгу. В заголовке таблицы горели условия фильтра — блок «</w:t>
      </w:r>
      <w:r>
        <w:t>D</w:t>
      </w:r>
      <w:r>
        <w:rPr>
          <w:lang w:val="ru-RU"/>
        </w:rPr>
        <w:t>», модуль пять. Каюта Марутяна.</w:t>
      </w:r>
    </w:p>
    <w:p w14:paraId="501D6BFF" w14:textId="77777777" w:rsidR="00A4332A" w:rsidRDefault="00C16D22" w:rsidP="00C16D22">
      <w:pPr>
        <w:rPr>
          <w:lang w:val="ru-RU"/>
        </w:rPr>
      </w:pPr>
      <w:r>
        <w:rPr>
          <w:lang w:val="ru-RU"/>
        </w:rPr>
        <w:t>— А ты что смотришь? — спросил я.</w:t>
      </w:r>
    </w:p>
    <w:p w14:paraId="39C571D4" w14:textId="77777777" w:rsidR="00A4332A" w:rsidRDefault="00A4332A" w:rsidP="00C16D22">
      <w:pPr>
        <w:rPr>
          <w:lang w:val="ru-RU"/>
        </w:rPr>
      </w:pPr>
      <w:r>
        <w:rPr>
          <w:lang w:val="ru-RU"/>
        </w:rPr>
        <w:lastRenderedPageBreak/>
        <w:t>Алексин поджал губы и сердито на меня покосился.</w:t>
      </w:r>
    </w:p>
    <w:p w14:paraId="24401798" w14:textId="77777777" w:rsidR="00A4332A" w:rsidRDefault="00A4332A" w:rsidP="00C16D22">
      <w:pPr>
        <w:rPr>
          <w:lang w:val="ru-RU"/>
        </w:rPr>
      </w:pPr>
      <w:r>
        <w:rPr>
          <w:lang w:val="ru-RU"/>
        </w:rPr>
        <w:t>— Сам же видишь.</w:t>
      </w:r>
    </w:p>
    <w:p w14:paraId="58176614" w14:textId="77777777" w:rsidR="00D5095C" w:rsidRDefault="00D5095C" w:rsidP="00C16D22">
      <w:pPr>
        <w:rPr>
          <w:lang w:val="ru-RU"/>
        </w:rPr>
      </w:pPr>
      <w:r>
        <w:rPr>
          <w:lang w:val="ru-RU"/>
        </w:rPr>
        <w:t>— У тебя есть доступ?</w:t>
      </w:r>
    </w:p>
    <w:p w14:paraId="3E40D3C3" w14:textId="6826E0CE" w:rsidR="00C16D22" w:rsidRDefault="00D5095C" w:rsidP="00C16D22">
      <w:pPr>
        <w:rPr>
          <w:lang w:val="ru-RU"/>
        </w:rPr>
      </w:pPr>
      <w:r>
        <w:rPr>
          <w:lang w:val="ru-RU"/>
        </w:rPr>
        <w:t>— Есть, конечно. Я тут все системы поддерживаю и обновляю. Так что не бойся, ничего я не взламывал.</w:t>
      </w:r>
    </w:p>
    <w:p w14:paraId="11D6CFAB" w14:textId="5656BE43" w:rsidR="0057368C" w:rsidRDefault="0057368C" w:rsidP="00C16D22">
      <w:pPr>
        <w:rPr>
          <w:lang w:val="ru-RU"/>
        </w:rPr>
      </w:pPr>
      <w:r>
        <w:rPr>
          <w:lang w:val="ru-RU"/>
        </w:rPr>
        <w:t>— Но Мицюкин и компания наверняка уже всё проверили.</w:t>
      </w:r>
    </w:p>
    <w:p w14:paraId="7174F7A9" w14:textId="45163E93" w:rsidR="0057368C" w:rsidRDefault="0057368C" w:rsidP="00C16D22">
      <w:pPr>
        <w:rPr>
          <w:lang w:val="ru-RU"/>
        </w:rPr>
      </w:pPr>
      <w:r>
        <w:rPr>
          <w:lang w:val="ru-RU"/>
        </w:rPr>
        <w:t>— Пусть проверяют. Мне просто интересно. Или ты против?</w:t>
      </w:r>
    </w:p>
    <w:p w14:paraId="7A6ECED5" w14:textId="0E00321C" w:rsidR="008257A4" w:rsidRDefault="008257A4" w:rsidP="00C16D22">
      <w:pPr>
        <w:rPr>
          <w:lang w:val="ru-RU"/>
        </w:rPr>
      </w:pPr>
      <w:r>
        <w:rPr>
          <w:lang w:val="ru-RU"/>
        </w:rPr>
        <w:t>— Нет, с чего мне быть против? Я тут так, залётная птичка. — Я сел за свой аппарат и с ненавистью уставился на длинный список ошибок транслятора. — Мне и самому интересно. Там есть записи с камер.</w:t>
      </w:r>
    </w:p>
    <w:p w14:paraId="63C83FEE" w14:textId="747CAFB8" w:rsidR="008257A4" w:rsidRDefault="008257A4" w:rsidP="00C16D22">
      <w:pPr>
        <w:rPr>
          <w:lang w:val="ru-RU"/>
        </w:rPr>
      </w:pPr>
      <w:r>
        <w:rPr>
          <w:lang w:val="ru-RU"/>
        </w:rPr>
        <w:t>— К записям с камер, — Алексин пощёлкал пальцами, разминая кисть, — доступа у меня нет.</w:t>
      </w:r>
      <w:r w:rsidR="00032E51">
        <w:rPr>
          <w:lang w:val="ru-RU"/>
        </w:rPr>
        <w:t xml:space="preserve"> Только сам аудит — кто, когда и с кем.</w:t>
      </w:r>
    </w:p>
    <w:p w14:paraId="473CB834" w14:textId="41F79995" w:rsidR="00EF3DA6" w:rsidRDefault="00EF3DA6" w:rsidP="00C16D22">
      <w:pPr>
        <w:rPr>
          <w:lang w:val="ru-RU"/>
        </w:rPr>
      </w:pPr>
      <w:r>
        <w:rPr>
          <w:lang w:val="ru-RU"/>
        </w:rPr>
        <w:t xml:space="preserve">Я </w:t>
      </w:r>
      <w:r w:rsidR="00E9324E">
        <w:rPr>
          <w:lang w:val="ru-RU"/>
        </w:rPr>
        <w:t>стал медленно, одну за другой, путаясь в инструкциях, как новичок, которого вчера впервые посадили за живой аппарат, исправлять найденные в коде ошибки.</w:t>
      </w:r>
      <w:r w:rsidR="00276A6E">
        <w:rPr>
          <w:lang w:val="ru-RU"/>
        </w:rPr>
        <w:t xml:space="preserve"> Соображать приходилось через силу, словно у меня и правда сходил на нет внутренний завод.</w:t>
      </w:r>
    </w:p>
    <w:p w14:paraId="6EA18EA6" w14:textId="0FC9D5F5" w:rsidR="00530D0C" w:rsidRDefault="00530D0C" w:rsidP="00C16D22">
      <w:pPr>
        <w:rPr>
          <w:lang w:val="ru-RU"/>
        </w:rPr>
      </w:pPr>
      <w:r>
        <w:rPr>
          <w:lang w:val="ru-RU"/>
        </w:rPr>
        <w:t>— Так и кто с кем? — спросил я, когда после очередного прохода транслятора на экран вновь посыпалась вереница ошибок.</w:t>
      </w:r>
    </w:p>
    <w:p w14:paraId="2935515F" w14:textId="28A61E4D" w:rsidR="00A22B2B" w:rsidRDefault="00A22B2B" w:rsidP="00C16D22">
      <w:pPr>
        <w:rPr>
          <w:lang w:val="ru-RU"/>
        </w:rPr>
      </w:pPr>
      <w:r>
        <w:rPr>
          <w:lang w:val="ru-RU"/>
        </w:rPr>
        <w:t>— Ты о чём?</w:t>
      </w:r>
    </w:p>
    <w:p w14:paraId="01EBC6A3" w14:textId="0689859B" w:rsidR="00A22B2B" w:rsidRDefault="00A22B2B" w:rsidP="00C16D22">
      <w:pPr>
        <w:rPr>
          <w:lang w:val="ru-RU"/>
        </w:rPr>
      </w:pPr>
      <w:r>
        <w:rPr>
          <w:lang w:val="ru-RU"/>
        </w:rPr>
        <w:t>— Я про аудит.</w:t>
      </w:r>
    </w:p>
    <w:p w14:paraId="314DD22C" w14:textId="16EB9727" w:rsidR="00A22B2B" w:rsidRDefault="00A22B2B" w:rsidP="00C16D22">
      <w:pPr>
        <w:rPr>
          <w:lang w:val="ru-RU"/>
        </w:rPr>
      </w:pPr>
      <w:r>
        <w:rPr>
          <w:lang w:val="ru-RU"/>
        </w:rPr>
        <w:t xml:space="preserve">— А, это, — вздохнул Алексин, откинувшись на спинку кресла. — Доступ в модуль в основном по ключу Марьям и Арто. Несколько раз был по </w:t>
      </w:r>
      <w:r w:rsidR="000F3EBE">
        <w:rPr>
          <w:lang w:val="ru-RU"/>
        </w:rPr>
        <w:t>мастер</w:t>
      </w:r>
      <w:r>
        <w:rPr>
          <w:lang w:val="ru-RU"/>
        </w:rPr>
        <w:t xml:space="preserve"> ключу, но</w:t>
      </w:r>
      <w:r w:rsidR="00DF5EEC">
        <w:rPr>
          <w:lang w:val="ru-RU"/>
        </w:rPr>
        <w:t>…</w:t>
      </w:r>
    </w:p>
    <w:p w14:paraId="1CFEE0F3" w14:textId="4638586F" w:rsidR="00B2771B" w:rsidRDefault="00B2771B" w:rsidP="00C16D22">
      <w:pPr>
        <w:rPr>
          <w:lang w:val="ru-RU"/>
        </w:rPr>
      </w:pPr>
      <w:r>
        <w:rPr>
          <w:lang w:val="ru-RU"/>
        </w:rPr>
        <w:t xml:space="preserve">— Что за </w:t>
      </w:r>
      <w:r w:rsidR="000F3EBE">
        <w:rPr>
          <w:lang w:val="ru-RU"/>
        </w:rPr>
        <w:t>мастер</w:t>
      </w:r>
      <w:r>
        <w:rPr>
          <w:lang w:val="ru-RU"/>
        </w:rPr>
        <w:t xml:space="preserve"> ключ? — спросил я.</w:t>
      </w:r>
    </w:p>
    <w:p w14:paraId="44D069B6" w14:textId="5A39E014" w:rsidR="000F3EBE" w:rsidRDefault="000F3EBE" w:rsidP="00C16D22">
      <w:pPr>
        <w:rPr>
          <w:lang w:val="ru-RU"/>
        </w:rPr>
      </w:pPr>
      <w:r>
        <w:rPr>
          <w:lang w:val="ru-RU"/>
        </w:rPr>
        <w:t>— Ну универсальный ключ, что ещё? Везде такое есть. У него доступ ко всем модулям.</w:t>
      </w:r>
    </w:p>
    <w:p w14:paraId="7B697785" w14:textId="7B109ACD" w:rsidR="000F3EBE" w:rsidRDefault="000F3EBE" w:rsidP="00C16D22">
      <w:pPr>
        <w:rPr>
          <w:lang w:val="ru-RU"/>
        </w:rPr>
      </w:pPr>
      <w:r>
        <w:rPr>
          <w:lang w:val="ru-RU"/>
        </w:rPr>
        <w:t>— И кто мог им пользоваться?</w:t>
      </w:r>
    </w:p>
    <w:p w14:paraId="40DF6BE7" w14:textId="04C80ED7" w:rsidR="000F3EBE" w:rsidRDefault="000F3EBE" w:rsidP="00C16D22">
      <w:pPr>
        <w:rPr>
          <w:lang w:val="ru-RU"/>
        </w:rPr>
      </w:pPr>
      <w:r>
        <w:rPr>
          <w:lang w:val="ru-RU"/>
        </w:rPr>
        <w:t>— Ремонтники, кто ж ещё? Я, к счастью, хотя бы ремонтом на станции не занимаюсь, а то…</w:t>
      </w:r>
    </w:p>
    <w:p w14:paraId="43160FBC" w14:textId="76EAC720" w:rsidR="008150E2" w:rsidRDefault="008150E2" w:rsidP="00C16D22">
      <w:pPr>
        <w:rPr>
          <w:lang w:val="ru-RU"/>
        </w:rPr>
      </w:pPr>
      <w:r>
        <w:rPr>
          <w:lang w:val="ru-RU"/>
        </w:rPr>
        <w:t xml:space="preserve">Алексин не договорил. Отсек </w:t>
      </w:r>
      <w:r w:rsidR="00065433">
        <w:rPr>
          <w:lang w:val="ru-RU"/>
        </w:rPr>
        <w:t>затрясло, в грудь прилил холод от внезапно исчезнувшей силы тяжести, и даже лампы истерично замигали на потолке. Алексин захрипел и вцепился в край столешницы, вылупив глаза, как будто был уверен, что его сейчас с размаху впечатает в пол вместе с креслом.</w:t>
      </w:r>
    </w:p>
    <w:p w14:paraId="3E185698" w14:textId="7B444265" w:rsidR="00065433" w:rsidRDefault="00065433" w:rsidP="00C16D22">
      <w:pPr>
        <w:rPr>
          <w:lang w:val="ru-RU"/>
        </w:rPr>
      </w:pPr>
      <w:r>
        <w:rPr>
          <w:lang w:val="ru-RU"/>
        </w:rPr>
        <w:t>За спиной разлетелся по всему отсеку хрупкий металлический звон.</w:t>
      </w:r>
    </w:p>
    <w:p w14:paraId="0E85BAC4" w14:textId="7FC9DC3F" w:rsidR="00065433" w:rsidRDefault="00065433" w:rsidP="00C16D22">
      <w:pPr>
        <w:rPr>
          <w:lang w:val="ru-RU"/>
        </w:rPr>
      </w:pPr>
      <w:r>
        <w:rPr>
          <w:lang w:val="ru-RU"/>
        </w:rPr>
        <w:t xml:space="preserve">Через несколько секунд всё улеглось. </w:t>
      </w:r>
      <w:r w:rsidR="00677144">
        <w:rPr>
          <w:lang w:val="ru-RU"/>
        </w:rPr>
        <w:t>Лампы на потолке стали светить ярко и ровно.</w:t>
      </w:r>
    </w:p>
    <w:p w14:paraId="46829D23" w14:textId="66FE5144" w:rsidR="00677144" w:rsidRDefault="00677144" w:rsidP="00C16D22">
      <w:pPr>
        <w:rPr>
          <w:lang w:val="ru-RU"/>
        </w:rPr>
      </w:pPr>
      <w:r>
        <w:rPr>
          <w:lang w:val="ru-RU"/>
        </w:rPr>
        <w:t>— Опять качка? — сказал я.</w:t>
      </w:r>
    </w:p>
    <w:p w14:paraId="6D96543C" w14:textId="5B9D73D0" w:rsidR="00677144" w:rsidRDefault="00677144" w:rsidP="00C16D22">
      <w:pPr>
        <w:rPr>
          <w:lang w:val="ru-RU"/>
        </w:rPr>
      </w:pPr>
      <w:r>
        <w:rPr>
          <w:lang w:val="ru-RU"/>
        </w:rPr>
        <w:t>— Качка, — проворчал Алексин. — Тоже скажешь! Сбой на маневровых, никто починить не может. И в последнее время это всё чаще и чаще. Особенно после того, как вы прилетели.</w:t>
      </w:r>
    </w:p>
    <w:p w14:paraId="670D912D" w14:textId="013C2B1B" w:rsidR="002E641D" w:rsidRDefault="002E641D" w:rsidP="00C16D22">
      <w:pPr>
        <w:rPr>
          <w:lang w:val="ru-RU"/>
        </w:rPr>
      </w:pPr>
      <w:r>
        <w:rPr>
          <w:lang w:val="ru-RU"/>
        </w:rPr>
        <w:lastRenderedPageBreak/>
        <w:t>— Может, это как-то со штормом связано? — спросил я.</w:t>
      </w:r>
    </w:p>
    <w:p w14:paraId="6613A1B9" w14:textId="51FA3898" w:rsidR="002E641D" w:rsidRDefault="002E641D" w:rsidP="00C16D22">
      <w:pPr>
        <w:rPr>
          <w:lang w:val="ru-RU"/>
        </w:rPr>
      </w:pPr>
      <w:r>
        <w:rPr>
          <w:lang w:val="ru-RU"/>
        </w:rPr>
        <w:t>— О чём ты? — взмахнул рукой Алексин. — Как это может быть связано со штормом.</w:t>
      </w:r>
    </w:p>
    <w:p w14:paraId="221361DB" w14:textId="06AD202E" w:rsidR="002E641D" w:rsidRDefault="002E641D" w:rsidP="00C16D22">
      <w:pPr>
        <w:rPr>
          <w:lang w:val="ru-RU"/>
        </w:rPr>
      </w:pPr>
      <w:r>
        <w:rPr>
          <w:lang w:val="ru-RU"/>
        </w:rPr>
        <w:t>Он встал, потирая грудь с таким видом, словно его только что отмотали на центрифуге — и выругался.</w:t>
      </w:r>
    </w:p>
    <w:p w14:paraId="25139E85" w14:textId="5F05FB90" w:rsidR="007474B8" w:rsidRDefault="007474B8" w:rsidP="00C16D22">
      <w:pPr>
        <w:rPr>
          <w:lang w:val="ru-RU"/>
        </w:rPr>
      </w:pPr>
      <w:r>
        <w:rPr>
          <w:lang w:val="ru-RU"/>
        </w:rPr>
        <w:t>— Что такое?</w:t>
      </w:r>
    </w:p>
    <w:p w14:paraId="60F78FA9" w14:textId="7196CBB1" w:rsidR="007474B8" w:rsidRDefault="007474B8" w:rsidP="00C16D22">
      <w:pPr>
        <w:rPr>
          <w:lang w:val="ru-RU"/>
        </w:rPr>
      </w:pPr>
      <w:r>
        <w:rPr>
          <w:lang w:val="ru-RU"/>
        </w:rPr>
        <w:t>Диспенсер слетел со столика, крышка его откололась, как верхушка яичной скорлупы, и весь пол в дальнем конце отсека забрызгало водой.</w:t>
      </w:r>
    </w:p>
    <w:p w14:paraId="79ABB9FD" w14:textId="7E96C57A" w:rsidR="00DF6573" w:rsidRDefault="00DF6573" w:rsidP="00C16D22">
      <w:pPr>
        <w:rPr>
          <w:lang w:val="ru-RU"/>
        </w:rPr>
      </w:pPr>
      <w:r>
        <w:rPr>
          <w:lang w:val="ru-RU"/>
        </w:rPr>
        <w:t>— Как будто без этого мало проблем, — буркнул Алексин.</w:t>
      </w:r>
    </w:p>
    <w:p w14:paraId="10FF5065" w14:textId="2D15E675" w:rsidR="00C46492" w:rsidRDefault="00C46492" w:rsidP="00C16D22">
      <w:pPr>
        <w:rPr>
          <w:lang w:val="ru-RU"/>
        </w:rPr>
      </w:pPr>
      <w:r>
        <w:rPr>
          <w:lang w:val="ru-RU"/>
        </w:rPr>
        <w:t>Мы убрали с пола воду и поставили останки диспенсера обратно на столик.</w:t>
      </w:r>
    </w:p>
    <w:p w14:paraId="1FF790F1" w14:textId="4E4D116D" w:rsidR="00C46492" w:rsidRDefault="00C46492" w:rsidP="00C16D22">
      <w:pPr>
        <w:rPr>
          <w:lang w:val="ru-RU"/>
        </w:rPr>
      </w:pPr>
      <w:r>
        <w:rPr>
          <w:lang w:val="ru-RU"/>
        </w:rPr>
        <w:t xml:space="preserve">— Постоянно ломаются! — </w:t>
      </w:r>
      <w:r w:rsidR="00266F46">
        <w:rPr>
          <w:lang w:val="ru-RU"/>
        </w:rPr>
        <w:t>проговорил Алексин. — Здесь вообще всё сыплется! Как будто никто и не рассчитывал, что станция десять лет протянет.</w:t>
      </w:r>
    </w:p>
    <w:p w14:paraId="59F77864" w14:textId="3C4BBF4E" w:rsidR="00266F46" w:rsidRDefault="00266F46" w:rsidP="00C16D22">
      <w:pPr>
        <w:rPr>
          <w:lang w:val="ru-RU"/>
        </w:rPr>
      </w:pPr>
      <w:r>
        <w:rPr>
          <w:lang w:val="ru-RU"/>
        </w:rPr>
        <w:t>— Странно, что в них вообще есть вода, — сказал я. — Мне казалось, они проточные.</w:t>
      </w:r>
    </w:p>
    <w:p w14:paraId="5D03DCDD" w14:textId="663B2725" w:rsidR="00266F46" w:rsidRDefault="00266F46" w:rsidP="00C16D22">
      <w:pPr>
        <w:rPr>
          <w:lang w:val="ru-RU"/>
        </w:rPr>
      </w:pPr>
      <w:r>
        <w:rPr>
          <w:lang w:val="ru-RU"/>
        </w:rPr>
        <w:t xml:space="preserve">— Проточные, да. Но проточка у нас медленная, поэтому диспенсер набирает литра три, потом пополняет. — Алексин посмотрел на меня, задумчиво пожевывая губы. — Ты что, думаешь их чем-нибудь </w:t>
      </w:r>
      <w:proofErr w:type="spellStart"/>
      <w:r>
        <w:rPr>
          <w:lang w:val="ru-RU"/>
        </w:rPr>
        <w:t>траванули</w:t>
      </w:r>
      <w:proofErr w:type="spellEnd"/>
      <w:r>
        <w:rPr>
          <w:lang w:val="ru-RU"/>
        </w:rPr>
        <w:t>?</w:t>
      </w:r>
    </w:p>
    <w:p w14:paraId="7A445C0D" w14:textId="4C682E63" w:rsidR="009A1FBB" w:rsidRDefault="009A1FBB" w:rsidP="00C16D22">
      <w:pPr>
        <w:rPr>
          <w:lang w:val="ru-RU"/>
        </w:rPr>
      </w:pPr>
      <w:r>
        <w:rPr>
          <w:lang w:val="ru-RU"/>
        </w:rPr>
        <w:t>— Не знаю, — сказал я. — Надеюсь, тут и без нас как-нибудь разберутся. Но что ещё могло произойти?</w:t>
      </w:r>
    </w:p>
    <w:p w14:paraId="2B6AE339" w14:textId="77777777" w:rsidR="00D1322C" w:rsidRDefault="00D1322C" w:rsidP="00C16D22">
      <w:pPr>
        <w:rPr>
          <w:lang w:val="ru-RU"/>
        </w:rPr>
      </w:pPr>
      <w:r>
        <w:rPr>
          <w:lang w:val="ru-RU"/>
        </w:rPr>
        <w:t>— Один чёрт знает, что тут могло произойти. — Алексин нервно почесал густую поросль на щёках. — Пойдём работать лучше.</w:t>
      </w:r>
    </w:p>
    <w:p w14:paraId="2EBC61C8" w14:textId="77777777" w:rsidR="00D1322C" w:rsidRDefault="00D1322C" w:rsidP="00C16D22">
      <w:pPr>
        <w:rPr>
          <w:lang w:val="ru-RU"/>
        </w:rPr>
      </w:pPr>
      <w:r>
        <w:rPr>
          <w:lang w:val="ru-RU"/>
        </w:rPr>
        <w:t>Он вернулся к аппарату.</w:t>
      </w:r>
    </w:p>
    <w:p w14:paraId="56A6869C" w14:textId="0B77B502" w:rsidR="00D1322C" w:rsidRDefault="00D1322C" w:rsidP="00C16D22">
      <w:pPr>
        <w:rPr>
          <w:lang w:val="ru-RU"/>
        </w:rPr>
      </w:pPr>
      <w:r>
        <w:rPr>
          <w:lang w:val="ru-RU"/>
        </w:rPr>
        <w:t>Я стоял перед столиком, точно лунатик, который вынырнул на ходу из сна только, чтобы оказаться в незнакомом, пугающем похлеще кошмаров месте, и смотрел на искорёженный диспенсер. Мысль о том, что кто-то нарочно отравил Марутяна была одновременно и логичной, и совершенно безумной. Никто на моей памяти не совершал убийства на орбитальной станции на расстоянии в сотни световых лет от Земли.</w:t>
      </w:r>
    </w:p>
    <w:p w14:paraId="48F2FEFE" w14:textId="76F68B6C" w:rsidR="00D1322C" w:rsidRDefault="00D1322C" w:rsidP="00C16D22">
      <w:pPr>
        <w:rPr>
          <w:lang w:val="ru-RU"/>
        </w:rPr>
      </w:pPr>
      <w:r>
        <w:rPr>
          <w:lang w:val="ru-RU"/>
        </w:rPr>
        <w:t>— Медики разберутся, — сказал я, ни к кому не обращаюсь.</w:t>
      </w:r>
    </w:p>
    <w:p w14:paraId="6B4B4BC7" w14:textId="0D36D6D0" w:rsidR="00D1322C" w:rsidRDefault="00D1322C" w:rsidP="00C16D22">
      <w:pPr>
        <w:rPr>
          <w:lang w:val="ru-RU"/>
        </w:rPr>
      </w:pPr>
      <w:r>
        <w:rPr>
          <w:lang w:val="ru-RU"/>
        </w:rPr>
        <w:t>— Ты о чём? — не понял Алексин.</w:t>
      </w:r>
    </w:p>
    <w:p w14:paraId="02B43F5A" w14:textId="5D20C54A" w:rsidR="00D1322C" w:rsidRDefault="00D1322C" w:rsidP="00C16D22">
      <w:pPr>
        <w:rPr>
          <w:lang w:val="ru-RU"/>
        </w:rPr>
      </w:pPr>
      <w:r>
        <w:rPr>
          <w:lang w:val="ru-RU"/>
        </w:rPr>
        <w:t xml:space="preserve">— Ну они же будут делать анализ крови. Может, </w:t>
      </w:r>
      <w:r w:rsidR="00401122">
        <w:rPr>
          <w:lang w:val="ru-RU"/>
        </w:rPr>
        <w:t>уже сделали.</w:t>
      </w:r>
    </w:p>
    <w:p w14:paraId="4BB4C73B" w14:textId="296C2CEB" w:rsidR="00401122" w:rsidRDefault="00401122" w:rsidP="00C16D22">
      <w:pPr>
        <w:rPr>
          <w:lang w:val="ru-RU"/>
        </w:rPr>
      </w:pPr>
      <w:r>
        <w:rPr>
          <w:lang w:val="ru-RU"/>
        </w:rPr>
        <w:t>— Не думай ты об этом. Наше дело — операционные модули.</w:t>
      </w:r>
    </w:p>
    <w:p w14:paraId="50E98B6A" w14:textId="7C106F58" w:rsidR="00401122" w:rsidRDefault="00401122" w:rsidP="00C16D22">
      <w:pPr>
        <w:rPr>
          <w:lang w:val="ru-RU"/>
        </w:rPr>
      </w:pPr>
      <w:r>
        <w:rPr>
          <w:lang w:val="ru-RU"/>
        </w:rPr>
        <w:t>Но на экране Алексина, словно в насмешку, прыгали строчки из таблицы аудита.</w:t>
      </w:r>
    </w:p>
    <w:p w14:paraId="0371B4B3" w14:textId="1EABDD3D" w:rsidR="00AA1DDE" w:rsidRDefault="00AA1DDE" w:rsidP="00C16D22">
      <w:pPr>
        <w:rPr>
          <w:lang w:val="ru-RU"/>
        </w:rPr>
      </w:pPr>
      <w:r>
        <w:rPr>
          <w:lang w:val="ru-RU"/>
        </w:rPr>
        <w:t>Из затянутой тенью камеры содержания раздался шум — точно сотни мелких градин забарабанили по стеклу.</w:t>
      </w:r>
    </w:p>
    <w:p w14:paraId="0B7F2EB9" w14:textId="55BBB882" w:rsidR="00AA1DDE" w:rsidRDefault="00AA1DDE" w:rsidP="00C16D22">
      <w:pPr>
        <w:rPr>
          <w:lang w:val="ru-RU"/>
        </w:rPr>
      </w:pPr>
      <w:r>
        <w:rPr>
          <w:lang w:val="ru-RU"/>
        </w:rPr>
        <w:t>— Ты слышал? — спросил я.</w:t>
      </w:r>
    </w:p>
    <w:p w14:paraId="7536EDD9" w14:textId="5CCF457D" w:rsidR="00AA1DDE" w:rsidRDefault="00AA1DDE" w:rsidP="00C16D22">
      <w:pPr>
        <w:rPr>
          <w:lang w:val="ru-RU"/>
        </w:rPr>
      </w:pPr>
      <w:r>
        <w:rPr>
          <w:lang w:val="ru-RU"/>
        </w:rPr>
        <w:t>Алексин повернулся.</w:t>
      </w:r>
    </w:p>
    <w:p w14:paraId="07E83992" w14:textId="7FA6A8BC" w:rsidR="00AA1DDE" w:rsidRDefault="00AA1DDE" w:rsidP="00C16D22">
      <w:pPr>
        <w:rPr>
          <w:lang w:val="ru-RU"/>
        </w:rPr>
      </w:pPr>
      <w:r>
        <w:rPr>
          <w:lang w:val="ru-RU"/>
        </w:rPr>
        <w:lastRenderedPageBreak/>
        <w:t>— Опять они бесятся. Не только у нас тяжёлый день сегодня. Ты не бойся, — Алексин усмехнулся, — стекло не пробьют.</w:t>
      </w:r>
    </w:p>
    <w:p w14:paraId="731B21E8" w14:textId="1735A58E" w:rsidR="00AA1DDE" w:rsidRDefault="00AA1DDE" w:rsidP="00C16D22">
      <w:pPr>
        <w:rPr>
          <w:lang w:val="ru-RU"/>
        </w:rPr>
      </w:pPr>
      <w:r>
        <w:rPr>
          <w:lang w:val="ru-RU"/>
        </w:rPr>
        <w:t>— Опять бесятся? — Я подошёл ближе к камере. — И часто у них такое?</w:t>
      </w:r>
    </w:p>
    <w:p w14:paraId="24C3D360" w14:textId="30286C44" w:rsidR="00E81224" w:rsidRDefault="003710A9" w:rsidP="00C16D22">
      <w:pPr>
        <w:rPr>
          <w:lang w:val="ru-RU"/>
        </w:rPr>
      </w:pPr>
      <w:r>
        <w:rPr>
          <w:lang w:val="ru-RU"/>
        </w:rPr>
        <w:t>Алексин хотел что-то ответить, но его перебили</w:t>
      </w:r>
      <w:r w:rsidR="00E81224">
        <w:rPr>
          <w:lang w:val="ru-RU"/>
        </w:rPr>
        <w:t xml:space="preserve"> ритмичные, как музыкальная дробь, удары — мне даже показалось, что заполненный тьмой цилиндр </w:t>
      </w:r>
      <w:r w:rsidR="00CA2805">
        <w:rPr>
          <w:lang w:val="ru-RU"/>
        </w:rPr>
        <w:t xml:space="preserve">опасно </w:t>
      </w:r>
      <w:r w:rsidR="00E81224">
        <w:rPr>
          <w:lang w:val="ru-RU"/>
        </w:rPr>
        <w:t>закачался на пост</w:t>
      </w:r>
      <w:r w:rsidR="00CA2805">
        <w:rPr>
          <w:lang w:val="ru-RU"/>
        </w:rPr>
        <w:t>а</w:t>
      </w:r>
      <w:r w:rsidR="00E81224">
        <w:rPr>
          <w:lang w:val="ru-RU"/>
        </w:rPr>
        <w:t>менте.</w:t>
      </w:r>
    </w:p>
    <w:p w14:paraId="262BFE63" w14:textId="6413A61F" w:rsidR="00957701" w:rsidRDefault="00957701" w:rsidP="00C16D22">
      <w:pPr>
        <w:rPr>
          <w:lang w:val="ru-RU"/>
        </w:rPr>
      </w:pPr>
      <w:r>
        <w:rPr>
          <w:lang w:val="ru-RU"/>
        </w:rPr>
        <w:t>— Бывает, — сказал Алексин. — Мы тут уж не первый год с ними. Ничего с ними не будет, поверь.</w:t>
      </w:r>
    </w:p>
    <w:p w14:paraId="7C1843E2" w14:textId="2D984D26" w:rsidR="00957701" w:rsidRDefault="00957701" w:rsidP="00C16D22">
      <w:pPr>
        <w:rPr>
          <w:lang w:val="ru-RU"/>
        </w:rPr>
      </w:pPr>
      <w:r>
        <w:rPr>
          <w:lang w:val="ru-RU"/>
        </w:rPr>
        <w:t>— Но что они делают?</w:t>
      </w:r>
    </w:p>
    <w:p w14:paraId="0BC29292" w14:textId="329BEF01" w:rsidR="007B0A1D" w:rsidRDefault="007B0A1D" w:rsidP="00C16D22">
      <w:pPr>
        <w:rPr>
          <w:lang w:val="ru-RU"/>
        </w:rPr>
      </w:pPr>
      <w:r>
        <w:rPr>
          <w:lang w:val="ru-RU"/>
        </w:rPr>
        <w:t>Электронная тьма клубилась в камере, как грозовые тучи, которые рвёт на части усиливающийся с каждым мгновением ветер.</w:t>
      </w:r>
    </w:p>
    <w:p w14:paraId="0525F7D0" w14:textId="24FBFAD3" w:rsidR="007B0A1D" w:rsidRDefault="007B0A1D" w:rsidP="00C16D22">
      <w:pPr>
        <w:rPr>
          <w:lang w:val="ru-RU"/>
        </w:rPr>
      </w:pPr>
      <w:r>
        <w:rPr>
          <w:lang w:val="ru-RU"/>
        </w:rPr>
        <w:t>— Хочешь посмотреть? — прищурился Алексин.</w:t>
      </w:r>
    </w:p>
    <w:p w14:paraId="2789E319" w14:textId="0EBE8645" w:rsidR="007B0A1D" w:rsidRDefault="00506F7E" w:rsidP="00C16D22">
      <w:pPr>
        <w:rPr>
          <w:lang w:val="ru-RU"/>
        </w:rPr>
      </w:pPr>
      <w:r>
        <w:rPr>
          <w:lang w:val="ru-RU"/>
        </w:rPr>
        <w:t>— А можно?</w:t>
      </w:r>
    </w:p>
    <w:p w14:paraId="13E0856A" w14:textId="4D6B2E26" w:rsidR="00506F7E" w:rsidRDefault="00506F7E" w:rsidP="00C16D22">
      <w:pPr>
        <w:rPr>
          <w:lang w:val="ru-RU"/>
        </w:rPr>
      </w:pPr>
      <w:r>
        <w:rPr>
          <w:lang w:val="ru-RU"/>
        </w:rPr>
        <w:t>Алексин вместо ответа дёрнул плечами, встал и врубил аварийный свет вместе с утробным тревожным сигналом. Я вспомнил утреннюю сирену, которую сам же включил в жилом блоке, и сердце взволнованно заёрзало в груди, задевая за рёбра.</w:t>
      </w:r>
    </w:p>
    <w:p w14:paraId="6FF14DF8" w14:textId="7F32396E" w:rsidR="00506F7E" w:rsidRDefault="00506F7E" w:rsidP="00C16D22">
      <w:pPr>
        <w:rPr>
          <w:lang w:val="ru-RU"/>
        </w:rPr>
      </w:pPr>
      <w:r>
        <w:rPr>
          <w:lang w:val="ru-RU"/>
        </w:rPr>
        <w:t>— Что ж, — сказал Алексин, усаживаясь за свой аппарат, — смотри.</w:t>
      </w:r>
    </w:p>
    <w:p w14:paraId="4DCEF45A" w14:textId="5CAE1394" w:rsidR="00506F7E" w:rsidRDefault="00506F7E" w:rsidP="00C16D22">
      <w:pPr>
        <w:rPr>
          <w:lang w:val="ru-RU"/>
        </w:rPr>
      </w:pPr>
      <w:r>
        <w:rPr>
          <w:lang w:val="ru-RU"/>
        </w:rPr>
        <w:t>Он нажал несколько кнопок, таблица с записями аудита рассыпалась на мерцающие, как пыль, пиксели, и на его мониторе появился управляющий интерфейс камеры.</w:t>
      </w:r>
    </w:p>
    <w:p w14:paraId="22A95ECE" w14:textId="5AC03E02" w:rsidR="00506F7E" w:rsidRDefault="00506F7E" w:rsidP="00C16D22">
      <w:pPr>
        <w:rPr>
          <w:lang w:val="ru-RU"/>
        </w:rPr>
      </w:pPr>
      <w:r>
        <w:rPr>
          <w:lang w:val="ru-RU"/>
        </w:rPr>
        <w:t>— Смотри-смотри, — улыбнулся Алексин.</w:t>
      </w:r>
    </w:p>
    <w:p w14:paraId="567FE31A" w14:textId="34F5994C" w:rsidR="00506F7E" w:rsidRDefault="00506F7E" w:rsidP="00C16D22">
      <w:pPr>
        <w:rPr>
          <w:lang w:val="ru-RU"/>
        </w:rPr>
      </w:pPr>
      <w:r>
        <w:rPr>
          <w:lang w:val="ru-RU"/>
        </w:rPr>
        <w:t>Я повернулся к камере.</w:t>
      </w:r>
    </w:p>
    <w:p w14:paraId="7EF49234" w14:textId="32B81251" w:rsidR="00A347E0" w:rsidRDefault="00506F7E" w:rsidP="00C16D22">
      <w:pPr>
        <w:rPr>
          <w:lang w:val="ru-RU"/>
        </w:rPr>
      </w:pPr>
      <w:r>
        <w:rPr>
          <w:lang w:val="ru-RU"/>
        </w:rPr>
        <w:t>Чёрная тень сошла — словно нанесённый на берег сор, который неторопливо забирают с собой обратно волны</w:t>
      </w:r>
      <w:r w:rsidR="00E56826">
        <w:rPr>
          <w:lang w:val="ru-RU"/>
        </w:rPr>
        <w:t xml:space="preserve">, — и в камере появилась дёргающееся в уродливых корчах щупальце, </w:t>
      </w:r>
      <w:r w:rsidR="00696140">
        <w:rPr>
          <w:lang w:val="ru-RU"/>
        </w:rPr>
        <w:t xml:space="preserve">сплетённое из сотен алых червей. </w:t>
      </w:r>
      <w:r w:rsidR="00A347E0">
        <w:rPr>
          <w:lang w:val="ru-RU"/>
        </w:rPr>
        <w:t xml:space="preserve">Самый кончик </w:t>
      </w:r>
      <w:r w:rsidR="00696140">
        <w:rPr>
          <w:lang w:val="ru-RU"/>
        </w:rPr>
        <w:t xml:space="preserve">щупальца </w:t>
      </w:r>
      <w:r w:rsidR="00A347E0">
        <w:rPr>
          <w:lang w:val="ru-RU"/>
        </w:rPr>
        <w:t xml:space="preserve">распускался, как цветок, мириадой дрожащих отростков, </w:t>
      </w:r>
      <w:r w:rsidR="00696140">
        <w:rPr>
          <w:lang w:val="ru-RU"/>
        </w:rPr>
        <w:t>и те</w:t>
      </w:r>
      <w:r w:rsidR="00A347E0">
        <w:rPr>
          <w:lang w:val="ru-RU"/>
        </w:rPr>
        <w:t xml:space="preserve"> с яростной силой били в стекло</w:t>
      </w:r>
      <w:r w:rsidR="00696140">
        <w:rPr>
          <w:lang w:val="ru-RU"/>
        </w:rPr>
        <w:t>.</w:t>
      </w:r>
    </w:p>
    <w:p w14:paraId="0B1A749E" w14:textId="47DABF83" w:rsidR="00957701" w:rsidRDefault="008E11CD" w:rsidP="00C16D22">
      <w:pPr>
        <w:rPr>
          <w:lang w:val="ru-RU"/>
        </w:rPr>
      </w:pPr>
      <w:r>
        <w:rPr>
          <w:lang w:val="ru-RU"/>
        </w:rPr>
        <w:t>— Да, что-то сегодня они и правда в ударе! — Алексин подошёл ко мне, задумчиво поглаживая бороду.</w:t>
      </w:r>
    </w:p>
    <w:p w14:paraId="5FAA6233" w14:textId="57E8A1D4" w:rsidR="002C250A" w:rsidRDefault="002C250A" w:rsidP="00C16D22">
      <w:pPr>
        <w:rPr>
          <w:lang w:val="ru-RU"/>
        </w:rPr>
      </w:pPr>
      <w:r>
        <w:rPr>
          <w:lang w:val="ru-RU"/>
        </w:rPr>
        <w:t>— Они же пытаются пробиться наружу, — сказал я.</w:t>
      </w:r>
    </w:p>
    <w:p w14:paraId="7DC4CD71" w14:textId="7C1A453A" w:rsidR="002C250A" w:rsidRDefault="002C250A" w:rsidP="00C16D22">
      <w:pPr>
        <w:rPr>
          <w:lang w:val="ru-RU"/>
        </w:rPr>
      </w:pPr>
      <w:r>
        <w:rPr>
          <w:lang w:val="ru-RU"/>
        </w:rPr>
        <w:t>— Не говори ерунды!</w:t>
      </w:r>
    </w:p>
    <w:p w14:paraId="1EFB3B45" w14:textId="34D1C231" w:rsidR="002C250A" w:rsidRDefault="002C250A" w:rsidP="00C16D22">
      <w:pPr>
        <w:rPr>
          <w:lang w:val="ru-RU"/>
        </w:rPr>
      </w:pPr>
      <w:r>
        <w:rPr>
          <w:lang w:val="ru-RU"/>
        </w:rPr>
        <w:t xml:space="preserve">Я смотрел на нуболидов, как под гипнозом. Они несколько успокоились, жилистая конечность сжалась, словно от страха, скрутилась в спираль и застыла посреди камеры, как уродливое изваяние. Я — сам не понимая, зачем — протянул руку к стеклу. Щупальце </w:t>
      </w:r>
      <w:r w:rsidR="0096727D">
        <w:rPr>
          <w:lang w:val="ru-RU"/>
        </w:rPr>
        <w:t>вздрогнуло, распрямилось, и на меня полетели сотни дрожащих отростков.</w:t>
      </w:r>
    </w:p>
    <w:p w14:paraId="042AFE90" w14:textId="2BB81E4E" w:rsidR="0096727D" w:rsidRDefault="0096727D" w:rsidP="00C16D22">
      <w:pPr>
        <w:rPr>
          <w:lang w:val="ru-RU"/>
        </w:rPr>
      </w:pPr>
      <w:r>
        <w:rPr>
          <w:lang w:val="ru-RU"/>
        </w:rPr>
        <w:t>Я отшатнулся от камеры.</w:t>
      </w:r>
    </w:p>
    <w:p w14:paraId="365E1780" w14:textId="57A25755" w:rsidR="0096727D" w:rsidRDefault="0096727D" w:rsidP="00C16D22">
      <w:pPr>
        <w:rPr>
          <w:lang w:val="ru-RU"/>
        </w:rPr>
      </w:pPr>
      <w:r>
        <w:rPr>
          <w:lang w:val="ru-RU"/>
        </w:rPr>
        <w:t>— Ладно, — хмыкнул Алексин, — поигрались и хватит. Пойдём прошивку для модулей писать.</w:t>
      </w:r>
    </w:p>
    <w:p w14:paraId="2894071A" w14:textId="1E94B2CA" w:rsidR="00BA58E6" w:rsidRDefault="00BA58E6" w:rsidP="00BA58E6">
      <w:pPr>
        <w:pStyle w:val="a3"/>
        <w:rPr>
          <w:lang w:val="ru-RU"/>
        </w:rPr>
      </w:pPr>
      <w:r>
        <w:rPr>
          <w:lang w:val="ru-RU"/>
        </w:rPr>
        <w:lastRenderedPageBreak/>
        <w:t>* * *</w:t>
      </w:r>
    </w:p>
    <w:p w14:paraId="74E00B47" w14:textId="78BB4CCD" w:rsidR="00BA58E6" w:rsidRDefault="00BA58E6" w:rsidP="00C16D22">
      <w:pPr>
        <w:rPr>
          <w:lang w:val="ru-RU"/>
        </w:rPr>
      </w:pPr>
      <w:r>
        <w:rPr>
          <w:lang w:val="ru-RU"/>
        </w:rPr>
        <w:t>На обед мы пошли поздно. Я хотел подождать Алексина, а тот долго возился то с аудитом, то с логами, умудряясь ещё и следить за моими успехами. В столовой сидели только капитан с Кофманом и Мерцель — и как будто нарочно меня дожидались. Майоров, едва завидев меня у входа, тут же призвал к себе для допроса, и едва проклюнувшийся аппетит окончательно пропал.</w:t>
      </w:r>
    </w:p>
    <w:p w14:paraId="5DA79B25" w14:textId="0A8BA5B9" w:rsidR="00A91C38" w:rsidRDefault="00A91C38" w:rsidP="00C16D22">
      <w:pPr>
        <w:rPr>
          <w:lang w:val="ru-RU"/>
        </w:rPr>
      </w:pPr>
      <w:r>
        <w:rPr>
          <w:lang w:val="ru-RU"/>
        </w:rPr>
        <w:t>Алексин пожал плечами и поплёлся обедать в одиночестве.</w:t>
      </w:r>
    </w:p>
    <w:p w14:paraId="225FAA8B" w14:textId="1CFB0B81" w:rsidR="002C4FB1" w:rsidRDefault="00A91C38" w:rsidP="00C16D22">
      <w:pPr>
        <w:rPr>
          <w:lang w:val="ru-RU"/>
        </w:rPr>
      </w:pPr>
      <w:r>
        <w:rPr>
          <w:lang w:val="ru-RU"/>
        </w:rPr>
        <w:t>Майоров</w:t>
      </w:r>
      <w:r w:rsidR="002C4FB1">
        <w:rPr>
          <w:lang w:val="ru-RU"/>
        </w:rPr>
        <w:t xml:space="preserve"> сидел, попивая какую-то неясную розовую жидкость из пластикового стакана. Мятых распечаток на столе на сей раз не было — вместо них лежала папка, которую </w:t>
      </w:r>
      <w:r w:rsidR="009D3AEA">
        <w:rPr>
          <w:lang w:val="ru-RU"/>
        </w:rPr>
        <w:t>он</w:t>
      </w:r>
      <w:r w:rsidR="002C4FB1">
        <w:rPr>
          <w:lang w:val="ru-RU"/>
        </w:rPr>
        <w:t xml:space="preserve"> заботливо прикрывал локтем</w:t>
      </w:r>
      <w:r w:rsidR="009D3AEA">
        <w:rPr>
          <w:lang w:val="ru-RU"/>
        </w:rPr>
        <w:t>, словно боялся, что кто-нибудь может ненароком заглянуть под обложку.</w:t>
      </w:r>
    </w:p>
    <w:p w14:paraId="521C7DD1" w14:textId="64EBDD24" w:rsidR="007E1779" w:rsidRDefault="007E1779" w:rsidP="00C16D22">
      <w:pPr>
        <w:rPr>
          <w:lang w:val="ru-RU"/>
        </w:rPr>
      </w:pPr>
      <w:r>
        <w:rPr>
          <w:lang w:val="ru-RU"/>
        </w:rPr>
        <w:t>— Из лаборатории, Олег? — сходу спросил Майоров.</w:t>
      </w:r>
    </w:p>
    <w:p w14:paraId="6C2F6812" w14:textId="7B64BE63" w:rsidR="007E1779" w:rsidRDefault="007E1779" w:rsidP="00C16D22">
      <w:pPr>
        <w:rPr>
          <w:lang w:val="ru-RU"/>
        </w:rPr>
      </w:pPr>
      <w:r>
        <w:rPr>
          <w:lang w:val="ru-RU"/>
        </w:rPr>
        <w:t>Я кивнул.</w:t>
      </w:r>
    </w:p>
    <w:p w14:paraId="17E36B82" w14:textId="489EC161" w:rsidR="007E1779" w:rsidRDefault="00AE18EF" w:rsidP="00C16D22">
      <w:pPr>
        <w:rPr>
          <w:lang w:val="ru-RU"/>
        </w:rPr>
      </w:pPr>
      <w:r>
        <w:rPr>
          <w:lang w:val="ru-RU"/>
        </w:rPr>
        <w:t>— Значит, ситуация такая… — Он разгладил ладонью морщины на лбу и сощурил глаза, как от мигрени. — День сегодняшний доработай, а потом — всё.</w:t>
      </w:r>
      <w:r w:rsidR="0086208C">
        <w:rPr>
          <w:lang w:val="ru-RU"/>
        </w:rPr>
        <w:t xml:space="preserve"> Займёмся кораблём.</w:t>
      </w:r>
    </w:p>
    <w:p w14:paraId="3B72E0F9" w14:textId="49AF6F96" w:rsidR="0086208C" w:rsidRDefault="0086208C" w:rsidP="00C16D22">
      <w:pPr>
        <w:rPr>
          <w:lang w:val="ru-RU"/>
        </w:rPr>
      </w:pPr>
      <w:r>
        <w:rPr>
          <w:lang w:val="ru-RU"/>
        </w:rPr>
        <w:t>— Там у меня работа ещё есть… — начал я.</w:t>
      </w:r>
    </w:p>
    <w:p w14:paraId="67404C3A" w14:textId="06D81EB5" w:rsidR="0086208C" w:rsidRDefault="0086208C" w:rsidP="00C16D22">
      <w:pPr>
        <w:rPr>
          <w:lang w:val="ru-RU"/>
        </w:rPr>
      </w:pPr>
      <w:r>
        <w:rPr>
          <w:lang w:val="ru-RU"/>
        </w:rPr>
        <w:t xml:space="preserve">— Какая ещё работа? — нетерпеливо встряхнул руками Майоров. — В лаборатории у тебя не может быть никакой работы. Все договорённости были с </w:t>
      </w:r>
      <w:proofErr w:type="spellStart"/>
      <w:r>
        <w:rPr>
          <w:lang w:val="ru-RU"/>
        </w:rPr>
        <w:t>Марутяном</w:t>
      </w:r>
      <w:proofErr w:type="spellEnd"/>
      <w:r>
        <w:rPr>
          <w:lang w:val="ru-RU"/>
        </w:rPr>
        <w:t>. И ситуация была другая. Сейчас твоя работа на корабле.</w:t>
      </w:r>
    </w:p>
    <w:p w14:paraId="31DA3C6D" w14:textId="45057275" w:rsidR="0086208C" w:rsidRDefault="0086208C" w:rsidP="00C16D22">
      <w:pPr>
        <w:rPr>
          <w:lang w:val="ru-RU"/>
        </w:rPr>
      </w:pPr>
      <w:r>
        <w:rPr>
          <w:lang w:val="ru-RU"/>
        </w:rPr>
        <w:t xml:space="preserve">— Хорошо. — Я подумал, что вряд ли буду скучать по </w:t>
      </w:r>
      <w:proofErr w:type="spellStart"/>
      <w:r>
        <w:rPr>
          <w:lang w:val="ru-RU"/>
        </w:rPr>
        <w:t>нуболидам</w:t>
      </w:r>
      <w:proofErr w:type="spellEnd"/>
      <w:r>
        <w:rPr>
          <w:lang w:val="ru-RU"/>
        </w:rPr>
        <w:t>, которые периодически испытывают камеру содержания на прочность.</w:t>
      </w:r>
    </w:p>
    <w:p w14:paraId="3C149E29" w14:textId="52B29BF9" w:rsidR="0086208C" w:rsidRDefault="0086208C" w:rsidP="00C16D22">
      <w:pPr>
        <w:rPr>
          <w:lang w:val="ru-RU"/>
        </w:rPr>
      </w:pPr>
      <w:r>
        <w:rPr>
          <w:lang w:val="ru-RU"/>
        </w:rPr>
        <w:t>— Так-то нам всем бы хорошо держаться подальше от, скажем так, местных проблем, — вставил Кофман. — По крайней мере, пока ясность какая-нибудь не появится.</w:t>
      </w:r>
    </w:p>
    <w:p w14:paraId="61D8A082" w14:textId="035D6471" w:rsidR="0086208C" w:rsidRDefault="0086208C" w:rsidP="00C16D22">
      <w:pPr>
        <w:rPr>
          <w:lang w:val="ru-RU"/>
        </w:rPr>
      </w:pPr>
      <w:r>
        <w:rPr>
          <w:lang w:val="ru-RU"/>
        </w:rPr>
        <w:t>— Вот именно, — подтвердил Майоров. — А теперь рассказывай.</w:t>
      </w:r>
    </w:p>
    <w:p w14:paraId="0C917C4E" w14:textId="1C38BA3D" w:rsidR="0086208C" w:rsidRDefault="0086208C" w:rsidP="00C16D22">
      <w:pPr>
        <w:rPr>
          <w:lang w:val="ru-RU"/>
        </w:rPr>
      </w:pPr>
      <w:r>
        <w:rPr>
          <w:lang w:val="ru-RU"/>
        </w:rPr>
        <w:t>Он глотнул розовой жижи из стаканчика и пристально посмотрел на меня, как на приговорённого перед расстрелом.</w:t>
      </w:r>
    </w:p>
    <w:p w14:paraId="19BA1899" w14:textId="39B41530" w:rsidR="00E04342" w:rsidRDefault="00E04342" w:rsidP="00C16D22">
      <w:pPr>
        <w:rPr>
          <w:lang w:val="ru-RU"/>
        </w:rPr>
      </w:pPr>
      <w:r>
        <w:rPr>
          <w:lang w:val="ru-RU"/>
        </w:rPr>
        <w:t>— О чём?</w:t>
      </w:r>
    </w:p>
    <w:p w14:paraId="61429E36" w14:textId="6635D1FB" w:rsidR="00A7113C" w:rsidRPr="0086208C" w:rsidRDefault="00A7113C" w:rsidP="00C16D22">
      <w:pPr>
        <w:rPr>
          <w:lang w:val="ru-RU"/>
        </w:rPr>
      </w:pPr>
      <w:r>
        <w:rPr>
          <w:lang w:val="ru-RU"/>
        </w:rPr>
        <w:t>— О том, что произошло утром, Олег. Местная безопасность информацией делится неохотно. Я должен понимать, есть ли в сложившейся ситуации опасность для моего экипажа. И, если есть, откуда она исходит.</w:t>
      </w:r>
    </w:p>
    <w:p w14:paraId="61AFF212" w14:textId="362EB629" w:rsidR="001B33AC" w:rsidRDefault="008C0F14" w:rsidP="00C16D22">
      <w:pPr>
        <w:rPr>
          <w:lang w:val="ru-RU"/>
        </w:rPr>
      </w:pPr>
      <w:r>
        <w:rPr>
          <w:lang w:val="ru-RU"/>
        </w:rPr>
        <w:t xml:space="preserve">— Не понимаю я, что произошло, — сказал я. — Может, его отравили чем-то. Я только гадать могу. Мне кажется, тут не </w:t>
      </w:r>
      <w:proofErr w:type="spellStart"/>
      <w:r>
        <w:rPr>
          <w:lang w:val="ru-RU"/>
        </w:rPr>
        <w:t>безопасников</w:t>
      </w:r>
      <w:proofErr w:type="spellEnd"/>
      <w:r>
        <w:rPr>
          <w:lang w:val="ru-RU"/>
        </w:rPr>
        <w:t>, а медиков надо спрашивать.</w:t>
      </w:r>
    </w:p>
    <w:p w14:paraId="123BBC14" w14:textId="21FDE8E9" w:rsidR="008C0F14" w:rsidRDefault="008C0F14" w:rsidP="00C16D22">
      <w:pPr>
        <w:rPr>
          <w:lang w:val="ru-RU"/>
        </w:rPr>
      </w:pPr>
      <w:r>
        <w:rPr>
          <w:lang w:val="ru-RU"/>
        </w:rPr>
        <w:t xml:space="preserve">— Медики так-то с нами не шибко охотнее </w:t>
      </w:r>
      <w:proofErr w:type="spellStart"/>
      <w:r>
        <w:rPr>
          <w:lang w:val="ru-RU"/>
        </w:rPr>
        <w:t>Мицюкина</w:t>
      </w:r>
      <w:proofErr w:type="spellEnd"/>
      <w:r>
        <w:rPr>
          <w:lang w:val="ru-RU"/>
        </w:rPr>
        <w:t xml:space="preserve"> общаются, — заявил Кофман.</w:t>
      </w:r>
    </w:p>
    <w:p w14:paraId="59088880" w14:textId="70C7C408" w:rsidR="00467348" w:rsidRDefault="00467348" w:rsidP="00C16D22">
      <w:pPr>
        <w:rPr>
          <w:lang w:val="ru-RU"/>
        </w:rPr>
      </w:pPr>
      <w:r>
        <w:rPr>
          <w:lang w:val="ru-RU"/>
        </w:rPr>
        <w:t>— Марутян проявлял какие-то признаки агрессии?</w:t>
      </w:r>
    </w:p>
    <w:p w14:paraId="5027659B" w14:textId="21A81962" w:rsidR="00467348" w:rsidRDefault="00467348" w:rsidP="00C16D22">
      <w:pPr>
        <w:rPr>
          <w:lang w:val="ru-RU"/>
        </w:rPr>
      </w:pPr>
      <w:r>
        <w:rPr>
          <w:lang w:val="ru-RU"/>
        </w:rPr>
        <w:lastRenderedPageBreak/>
        <w:t>— Да какой агрессии? — Я снова представил окровавленное тело, скрученное в агонии на полу. — Он едва живой был, подняться не мог. И мне говорили, что он умер сразу после нашего разговора.</w:t>
      </w:r>
    </w:p>
    <w:p w14:paraId="36BD3F8E" w14:textId="12C56715" w:rsidR="00467348" w:rsidRDefault="00467348" w:rsidP="00C16D22">
      <w:pPr>
        <w:rPr>
          <w:lang w:val="ru-RU"/>
        </w:rPr>
      </w:pPr>
      <w:r>
        <w:rPr>
          <w:lang w:val="ru-RU"/>
        </w:rPr>
        <w:t>— Я понимаю, но, — Майоров вздохнул, — он был похож на убийцу?</w:t>
      </w:r>
    </w:p>
    <w:p w14:paraId="1F2279B0" w14:textId="6E73379D" w:rsidR="00467348" w:rsidRDefault="00467348" w:rsidP="00C16D22">
      <w:pPr>
        <w:rPr>
          <w:lang w:val="ru-RU"/>
        </w:rPr>
      </w:pPr>
      <w:r>
        <w:rPr>
          <w:lang w:val="ru-RU"/>
        </w:rPr>
        <w:t>— На убийцу?</w:t>
      </w:r>
    </w:p>
    <w:p w14:paraId="12BE89F6" w14:textId="76D32084" w:rsidR="002C4FB1" w:rsidRDefault="00467348" w:rsidP="00467348">
      <w:pPr>
        <w:rPr>
          <w:lang w:val="ru-RU"/>
        </w:rPr>
      </w:pPr>
      <w:r>
        <w:rPr>
          <w:lang w:val="ru-RU"/>
        </w:rPr>
        <w:t xml:space="preserve">— </w:t>
      </w:r>
      <w:r w:rsidR="001920FC">
        <w:rPr>
          <w:lang w:val="ru-RU"/>
        </w:rPr>
        <w:t>Андреев</w:t>
      </w:r>
      <w:r>
        <w:rPr>
          <w:lang w:val="ru-RU"/>
        </w:rPr>
        <w:t xml:space="preserve"> сказал, что</w:t>
      </w:r>
      <w:r w:rsidR="001920FC">
        <w:rPr>
          <w:lang w:val="ru-RU"/>
        </w:rPr>
        <w:t xml:space="preserve"> Марутян</w:t>
      </w:r>
      <w:r>
        <w:rPr>
          <w:lang w:val="ru-RU"/>
        </w:rPr>
        <w:t xml:space="preserve"> убил свою жену, — произнесла дрожащим голосом Мерцель. — А потом себя. Самым чудовищным способом.</w:t>
      </w:r>
    </w:p>
    <w:p w14:paraId="25CF3AFA" w14:textId="26A9BFA2" w:rsidR="00467348" w:rsidRDefault="00467348" w:rsidP="00467348">
      <w:pPr>
        <w:rPr>
          <w:lang w:val="ru-RU"/>
        </w:rPr>
      </w:pPr>
      <w:r>
        <w:rPr>
          <w:lang w:val="ru-RU"/>
        </w:rPr>
        <w:t>Она смотрела в пустоту отрешённым пустым взглядом, словно не сомневалась в том, что её саму ждёт через несколько дней такая же участь.</w:t>
      </w:r>
    </w:p>
    <w:p w14:paraId="6382040B" w14:textId="77777777" w:rsidR="00467348" w:rsidRDefault="00467348" w:rsidP="00467348">
      <w:pPr>
        <w:rPr>
          <w:lang w:val="ru-RU"/>
        </w:rPr>
      </w:pPr>
      <w:r>
        <w:rPr>
          <w:lang w:val="ru-RU"/>
        </w:rPr>
        <w:t>— Да, — сказал Майоров. — Решили не скрывать эту информации.</w:t>
      </w:r>
    </w:p>
    <w:p w14:paraId="1F473630" w14:textId="77777777" w:rsidR="00467348" w:rsidRDefault="00467348" w:rsidP="00467348">
      <w:pPr>
        <w:rPr>
          <w:lang w:val="ru-RU"/>
        </w:rPr>
      </w:pPr>
      <w:r>
        <w:rPr>
          <w:lang w:val="ru-RU"/>
        </w:rPr>
        <w:t>— Шило-то в мешке не утаишь, — вставил Кофман.</w:t>
      </w:r>
    </w:p>
    <w:p w14:paraId="6A9B8238" w14:textId="5232616D" w:rsidR="00610331" w:rsidRDefault="00467348" w:rsidP="00610331">
      <w:pPr>
        <w:rPr>
          <w:lang w:val="ru-RU"/>
        </w:rPr>
      </w:pPr>
      <w:r>
        <w:rPr>
          <w:lang w:val="ru-RU"/>
        </w:rPr>
        <w:t xml:space="preserve">— Пока, — продолжал Майоров, — они говорят, </w:t>
      </w:r>
      <w:r w:rsidR="00610331">
        <w:rPr>
          <w:lang w:val="ru-RU"/>
        </w:rPr>
        <w:t xml:space="preserve">что это </w:t>
      </w:r>
      <w:r>
        <w:rPr>
          <w:lang w:val="ru-RU"/>
        </w:rPr>
        <w:t>результаты предварительного расследования</w:t>
      </w:r>
      <w:r w:rsidR="00610331">
        <w:rPr>
          <w:lang w:val="ru-RU"/>
        </w:rPr>
        <w:t>, но можете не сомневаться, что других результатов не будет. Считайте, что официальная версия — Марутян сошёл с ума, убил жену и себя.</w:t>
      </w:r>
      <w:r w:rsidR="00357FC3">
        <w:rPr>
          <w:lang w:val="ru-RU"/>
        </w:rPr>
        <w:t xml:space="preserve"> Вопрос — был ли он под каким-либо, и не можем ли мы под этим воздействием оказаться.</w:t>
      </w:r>
    </w:p>
    <w:p w14:paraId="520E6B1B" w14:textId="51D16F49" w:rsidR="001920FC" w:rsidRDefault="001920FC" w:rsidP="00610331">
      <w:pPr>
        <w:rPr>
          <w:lang w:val="ru-RU"/>
        </w:rPr>
      </w:pPr>
      <w:r>
        <w:rPr>
          <w:lang w:val="ru-RU"/>
        </w:rPr>
        <w:t>— Так-то Олег вряд ли нам тайну раскроет, — сказал Кофман. — Если только во время своих экспериментов с червяками не рехнулся.</w:t>
      </w:r>
    </w:p>
    <w:p w14:paraId="2B515F3D" w14:textId="25359598" w:rsidR="001920FC" w:rsidRDefault="001920FC" w:rsidP="00610331">
      <w:pPr>
        <w:rPr>
          <w:lang w:val="ru-RU"/>
        </w:rPr>
      </w:pPr>
      <w:r>
        <w:rPr>
          <w:lang w:val="ru-RU"/>
        </w:rPr>
        <w:t>— Да, и по поводу лаборатории… — Майоров промочил горло. — Тут решаю, конечно, не я, но я предполагаю, что вся работа там будет в ближайшее время приостановлена. Более того, у меня появится большие сомнения в компетентности Андреева, если этого не произойдёт. Продолжать эксперименты, которые проводил сумасшедший — сомнительная идея.</w:t>
      </w:r>
    </w:p>
    <w:p w14:paraId="207C18E2" w14:textId="2BBE0BD8" w:rsidR="001429A1" w:rsidRDefault="001429A1" w:rsidP="00610331">
      <w:pPr>
        <w:rPr>
          <w:lang w:val="ru-RU"/>
        </w:rPr>
      </w:pPr>
      <w:r>
        <w:rPr>
          <w:lang w:val="ru-RU"/>
        </w:rPr>
        <w:t>— И что дальше произойдёт? — спросил я. — Лабораторию закроют, будет большое расследование?</w:t>
      </w:r>
    </w:p>
    <w:p w14:paraId="078E3887" w14:textId="01E86C88" w:rsidR="001429A1" w:rsidRDefault="001429A1" w:rsidP="00610331">
      <w:pPr>
        <w:rPr>
          <w:lang w:val="ru-RU"/>
        </w:rPr>
      </w:pPr>
      <w:r>
        <w:rPr>
          <w:lang w:val="ru-RU"/>
        </w:rPr>
        <w:t xml:space="preserve">— Расследование, Олег, уже идёт. Больше или небольшое — не знаю. Проводим его не мы. Как правильно заметил Дима, — Майоров показал ладонью на Кофмана, — нам всем сейчас надо держаться подальше от каких-либо дел, которые проводит местное управление. А мне надо своё расследование провести, — Майоров похлопал по папке на столе, — и предоставить, сам знаешь куда, детальный отчёт. И пока что мне уже придётся написать, что член моей команды замешан в расследовании и является главным свидетелем. Потому что по странному совпадению, — Майоров заговорил громче, </w:t>
      </w:r>
      <w:r w:rsidR="00E813ED">
        <w:rPr>
          <w:lang w:val="ru-RU"/>
        </w:rPr>
        <w:t>и его командный голос скомкался, превратившись в нервный хрип, словно он сорвал голосовые связки после бесчисленных разговоров</w:t>
      </w:r>
      <w:r>
        <w:rPr>
          <w:lang w:val="ru-RU"/>
        </w:rPr>
        <w:t>, — решил именно в этот день опоздать на работу и</w:t>
      </w:r>
      <w:r w:rsidR="00EC4E52">
        <w:rPr>
          <w:lang w:val="ru-RU"/>
        </w:rPr>
        <w:t xml:space="preserve"> по чудесному совпадению</w:t>
      </w:r>
      <w:r>
        <w:rPr>
          <w:lang w:val="ru-RU"/>
        </w:rPr>
        <w:t xml:space="preserve"> как раз нашёл Марутяна.</w:t>
      </w:r>
    </w:p>
    <w:p w14:paraId="0FFD4ECA" w14:textId="0BDC8C29" w:rsidR="00A26CCC" w:rsidRDefault="00A26CCC" w:rsidP="00610331">
      <w:pPr>
        <w:rPr>
          <w:lang w:val="ru-RU"/>
        </w:rPr>
      </w:pPr>
      <w:r>
        <w:rPr>
          <w:lang w:val="ru-RU"/>
        </w:rPr>
        <w:t>— Спокойнее, Сергей, — сказал Кофман. — Нервы дороже. Так-то всякое в жизни бывает.</w:t>
      </w:r>
    </w:p>
    <w:p w14:paraId="53BA7B7F" w14:textId="56409BCB" w:rsidR="00A26CCC" w:rsidRDefault="00A26CCC" w:rsidP="00610331">
      <w:pPr>
        <w:rPr>
          <w:lang w:val="ru-RU"/>
        </w:rPr>
      </w:pPr>
      <w:r>
        <w:rPr>
          <w:lang w:val="ru-RU"/>
        </w:rPr>
        <w:t xml:space="preserve">— Я себя плохо чувствовал, — сказал я. — Тяжело приходить в себя после </w:t>
      </w:r>
      <w:proofErr w:type="spellStart"/>
      <w:r>
        <w:rPr>
          <w:lang w:val="ru-RU"/>
        </w:rPr>
        <w:t>бранка</w:t>
      </w:r>
      <w:proofErr w:type="spellEnd"/>
      <w:r>
        <w:rPr>
          <w:lang w:val="ru-RU"/>
        </w:rPr>
        <w:t>.</w:t>
      </w:r>
    </w:p>
    <w:p w14:paraId="78BA73B6" w14:textId="6457573B" w:rsidR="00A26CCC" w:rsidRDefault="00A26CCC" w:rsidP="00610331">
      <w:pPr>
        <w:rPr>
          <w:lang w:val="ru-RU"/>
        </w:rPr>
      </w:pPr>
      <w:r>
        <w:rPr>
          <w:lang w:val="ru-RU"/>
        </w:rPr>
        <w:lastRenderedPageBreak/>
        <w:t>— Ага! — закивал Майоров; его шея затряслась, как при Паркинсоне. — Плохо себя чувствовал! А от фибры отказался. Все ведь записано!</w:t>
      </w:r>
    </w:p>
    <w:p w14:paraId="3F080E60" w14:textId="235F4530" w:rsidR="007144D5" w:rsidRDefault="007144D5" w:rsidP="00610331">
      <w:pPr>
        <w:rPr>
          <w:lang w:val="ru-RU"/>
        </w:rPr>
      </w:pPr>
      <w:r>
        <w:rPr>
          <w:lang w:val="ru-RU"/>
        </w:rPr>
        <w:t>— Я принял фибру сегодня.</w:t>
      </w:r>
    </w:p>
    <w:p w14:paraId="7ECE8358" w14:textId="5A8F4544" w:rsidR="007144D5" w:rsidRDefault="007144D5" w:rsidP="00610331">
      <w:pPr>
        <w:rPr>
          <w:lang w:val="ru-RU"/>
        </w:rPr>
      </w:pPr>
      <w:r>
        <w:rPr>
          <w:lang w:val="ru-RU"/>
        </w:rPr>
        <w:t>— Очень вовремя!</w:t>
      </w:r>
    </w:p>
    <w:p w14:paraId="293B26A4" w14:textId="245A191C" w:rsidR="00872F7D" w:rsidRDefault="00872F7D" w:rsidP="00610331">
      <w:pPr>
        <w:rPr>
          <w:lang w:val="ru-RU"/>
        </w:rPr>
      </w:pPr>
      <w:r>
        <w:rPr>
          <w:lang w:val="ru-RU"/>
        </w:rPr>
        <w:t>— Ладно, чего ты, — вступился Кофман. — Так-то парень ни в чём не виноват.</w:t>
      </w:r>
    </w:p>
    <w:p w14:paraId="4DF93F92" w14:textId="419F6C4E" w:rsidR="00345443" w:rsidRDefault="00345443" w:rsidP="00610331">
      <w:pPr>
        <w:rPr>
          <w:lang w:val="ru-RU"/>
        </w:rPr>
      </w:pPr>
      <w:r>
        <w:rPr>
          <w:lang w:val="ru-RU"/>
        </w:rPr>
        <w:t>— Разве я говорю, что он виноват? Я как раз хочу, чтобы в нашем экипаже никто не нашёл виноватых. А вы мне пока не помогаете.</w:t>
      </w:r>
    </w:p>
    <w:p w14:paraId="6669C69C" w14:textId="375E3521" w:rsidR="00345443" w:rsidRDefault="00345443" w:rsidP="00610331">
      <w:pPr>
        <w:rPr>
          <w:lang w:val="ru-RU"/>
        </w:rPr>
      </w:pPr>
      <w:r>
        <w:rPr>
          <w:lang w:val="ru-RU"/>
        </w:rPr>
        <w:t>— Так а что делать-то? — спросил я.</w:t>
      </w:r>
    </w:p>
    <w:p w14:paraId="11A74CD6" w14:textId="78D5D93F" w:rsidR="00A26CCC" w:rsidRDefault="00345443" w:rsidP="00610331">
      <w:pPr>
        <w:rPr>
          <w:lang w:val="ru-RU"/>
        </w:rPr>
      </w:pPr>
      <w:r>
        <w:rPr>
          <w:lang w:val="ru-RU"/>
        </w:rPr>
        <w:t>— Короче! — Майоров</w:t>
      </w:r>
      <w:r w:rsidR="00A26CCC">
        <w:rPr>
          <w:lang w:val="ru-RU"/>
        </w:rPr>
        <w:t xml:space="preserve"> ударил ладонью по столу, его пустой пластиковый стаканчик заскакал, как испуганное насекомое, и свалился на пол, но он даже не обратил на это внимание.</w:t>
      </w:r>
      <w:r>
        <w:rPr>
          <w:lang w:val="ru-RU"/>
        </w:rPr>
        <w:t xml:space="preserve"> — Я ещё раз повторю, если вы не поняли.</w:t>
      </w:r>
      <w:r w:rsidR="001674A0">
        <w:rPr>
          <w:lang w:val="ru-RU"/>
        </w:rPr>
        <w:t xml:space="preserve"> Никакого участия в расследовании быть не должно.</w:t>
      </w:r>
      <w:r w:rsidR="00AF5EE6">
        <w:rPr>
          <w:lang w:val="ru-RU"/>
        </w:rPr>
        <w:t xml:space="preserve"> Олег попал в качестве свидетеля. Плохо. Но это мы стерпим. Больше таких ситуаций быть не должно. Это понятно?</w:t>
      </w:r>
    </w:p>
    <w:p w14:paraId="6C2E53B9" w14:textId="60DAB87C" w:rsidR="00AF5EE6" w:rsidRDefault="00AF5EE6" w:rsidP="00610331">
      <w:pPr>
        <w:rPr>
          <w:lang w:val="ru-RU"/>
        </w:rPr>
      </w:pPr>
      <w:r>
        <w:rPr>
          <w:lang w:val="ru-RU"/>
        </w:rPr>
        <w:t>— Нам от людей теперь прятаться? — поинтересовался Кофман.</w:t>
      </w:r>
    </w:p>
    <w:p w14:paraId="6EF03395" w14:textId="4279AB61" w:rsidR="00AF5EE6" w:rsidRDefault="00AF5EE6" w:rsidP="00610331">
      <w:pPr>
        <w:rPr>
          <w:lang w:val="ru-RU"/>
        </w:rPr>
      </w:pPr>
      <w:r>
        <w:rPr>
          <w:lang w:val="ru-RU"/>
        </w:rPr>
        <w:t>— Прячьтесь, — сказал Майоров. — Если нужно — прячьтесь. Жилой модуль, столовая, «Грозный» — вот весь круг ваших интересов. Всё общение с местными свести к минимуму. По крайней мере, до тех пор, пока не разберёмся, что здесь происходит. Это понятно.</w:t>
      </w:r>
    </w:p>
    <w:p w14:paraId="205275BB" w14:textId="26B56B6F" w:rsidR="00AF5EE6" w:rsidRDefault="00AF5EE6" w:rsidP="00610331">
      <w:pPr>
        <w:rPr>
          <w:lang w:val="ru-RU"/>
        </w:rPr>
      </w:pPr>
      <w:r>
        <w:rPr>
          <w:lang w:val="ru-RU"/>
        </w:rPr>
        <w:t>— Понятно, — почти одновременно сказали я и Кофман.</w:t>
      </w:r>
    </w:p>
    <w:p w14:paraId="7BEC6B18" w14:textId="05F40D80" w:rsidR="00AF5EE6" w:rsidRDefault="0099614E" w:rsidP="00610331">
      <w:pPr>
        <w:rPr>
          <w:lang w:val="ru-RU"/>
        </w:rPr>
      </w:pPr>
      <w:r>
        <w:rPr>
          <w:lang w:val="ru-RU"/>
        </w:rPr>
        <w:t>— Кстати, а где Андрей? — спросила Мерцель. — Я весь день его не видела.</w:t>
      </w:r>
    </w:p>
    <w:p w14:paraId="3EEB546A" w14:textId="13EFD2F2" w:rsidR="0099614E" w:rsidRDefault="0099614E" w:rsidP="00610331">
      <w:pPr>
        <w:rPr>
          <w:lang w:val="ru-RU"/>
        </w:rPr>
      </w:pPr>
      <w:r>
        <w:rPr>
          <w:lang w:val="ru-RU"/>
        </w:rPr>
        <w:t>— С Григорьевым я переговорю отдельно, — сказал Майоров. — На этом у меня всё.</w:t>
      </w:r>
    </w:p>
    <w:p w14:paraId="72FF0A4B" w14:textId="77777777" w:rsidR="0099614E" w:rsidRDefault="0099614E" w:rsidP="0099614E">
      <w:pPr>
        <w:rPr>
          <w:lang w:val="ru-RU"/>
        </w:rPr>
      </w:pPr>
      <w:r>
        <w:rPr>
          <w:lang w:val="ru-RU"/>
        </w:rPr>
        <w:t>Он поднялся и каким-то неестественным чеканным шагом направился к двери. Мерцель и Кофман последовали за ним. Я тоже встал.</w:t>
      </w:r>
    </w:p>
    <w:p w14:paraId="01E7D1CC" w14:textId="4F30275B" w:rsidR="0099614E" w:rsidRDefault="0099614E" w:rsidP="0099614E">
      <w:pPr>
        <w:rPr>
          <w:lang w:val="ru-RU"/>
        </w:rPr>
      </w:pPr>
      <w:r>
        <w:rPr>
          <w:lang w:val="ru-RU"/>
        </w:rPr>
        <w:t>Майоров остановился, показал кивком на стол и сказал:</w:t>
      </w:r>
    </w:p>
    <w:p w14:paraId="344E9A0C" w14:textId="1F294D87" w:rsidR="0099614E" w:rsidRDefault="0099614E" w:rsidP="0099614E">
      <w:pPr>
        <w:rPr>
          <w:lang w:val="ru-RU"/>
        </w:rPr>
      </w:pPr>
      <w:r>
        <w:rPr>
          <w:lang w:val="ru-RU"/>
        </w:rPr>
        <w:t>— Ты к еде не притронулся. Поешь.</w:t>
      </w:r>
    </w:p>
    <w:p w14:paraId="45CDBBA8" w14:textId="35770E47" w:rsidR="0099614E" w:rsidRDefault="0099614E" w:rsidP="0099614E">
      <w:pPr>
        <w:rPr>
          <w:lang w:val="ru-RU"/>
        </w:rPr>
      </w:pPr>
      <w:r>
        <w:rPr>
          <w:lang w:val="ru-RU"/>
        </w:rPr>
        <w:t>Я вернулся за стол, прихлебнул остывшего кофе. Алексин, сидевший за несколько столиков от нас, отнёс пустой поднос на столик, прошёл мимо, остановился рядом со мной на секунду, но ничего не сказал — и вышел в коридор.</w:t>
      </w:r>
    </w:p>
    <w:p w14:paraId="3F2E54FE" w14:textId="4D8859CB" w:rsidR="0099614E" w:rsidRDefault="0099614E" w:rsidP="0099614E">
      <w:pPr>
        <w:rPr>
          <w:lang w:val="ru-RU"/>
        </w:rPr>
      </w:pPr>
      <w:r>
        <w:rPr>
          <w:lang w:val="ru-RU"/>
        </w:rPr>
        <w:t>Я остался один.</w:t>
      </w:r>
    </w:p>
    <w:p w14:paraId="596DA488" w14:textId="0CA234EF" w:rsidR="0005472F" w:rsidRDefault="0005472F" w:rsidP="0099614E">
      <w:pPr>
        <w:rPr>
          <w:lang w:val="ru-RU"/>
        </w:rPr>
      </w:pPr>
      <w:r>
        <w:rPr>
          <w:lang w:val="ru-RU"/>
        </w:rPr>
        <w:t>Завыл где-то вдалеке невидимый холодильник, громко застучали над головой часы, так лихорадочно и спешно, словно сбились со счёта и теперь навёрстывали упущенные секунды. Воздуховоды обдали холодом — так, что даже защипало кожу на руках. У меня вдруг возникло тяжёлое гнетущее чувство — как будто сердце сжалось от судороги, разлив в груди горячую кровь, — что я никогда не покину эту станцию, что никто за нами не прилетит.</w:t>
      </w:r>
    </w:p>
    <w:p w14:paraId="26C746E1" w14:textId="21125E7E" w:rsidR="0005472F" w:rsidRDefault="0005472F" w:rsidP="0099614E">
      <w:pPr>
        <w:rPr>
          <w:lang w:val="ru-RU"/>
        </w:rPr>
      </w:pPr>
      <w:r>
        <w:rPr>
          <w:lang w:val="ru-RU"/>
        </w:rPr>
        <w:lastRenderedPageBreak/>
        <w:t>Я допил несколькими глотками кофе, поморщился от горечи и стал есть, превозмогая тошноту от приторного вкуса.</w:t>
      </w:r>
    </w:p>
    <w:p w14:paraId="631132AD" w14:textId="77777777" w:rsidR="0005472F" w:rsidRDefault="0005472F" w:rsidP="0099614E">
      <w:pPr>
        <w:rPr>
          <w:lang w:val="ru-RU"/>
        </w:rPr>
      </w:pPr>
      <w:r>
        <w:rPr>
          <w:lang w:val="ru-RU"/>
        </w:rPr>
        <w:t>Послышались за спиной чьи-то суетливые шаги, я обернулся — и увидел Веру, которая быстро скользнула в дверь, скрывшись от моих глаз.</w:t>
      </w:r>
    </w:p>
    <w:p w14:paraId="20FB9C42" w14:textId="77777777" w:rsidR="0005472F" w:rsidRDefault="0005472F" w:rsidP="0099614E">
      <w:pPr>
        <w:rPr>
          <w:lang w:val="ru-RU"/>
        </w:rPr>
      </w:pPr>
      <w:r>
        <w:rPr>
          <w:lang w:val="ru-RU"/>
        </w:rPr>
        <w:t>Показалось?</w:t>
      </w:r>
    </w:p>
    <w:p w14:paraId="520BAF0E" w14:textId="6FA651E9" w:rsidR="0005472F" w:rsidRDefault="0005472F" w:rsidP="0099614E">
      <w:pPr>
        <w:rPr>
          <w:lang w:val="ru-RU"/>
        </w:rPr>
      </w:pPr>
      <w:r>
        <w:rPr>
          <w:lang w:val="ru-RU"/>
        </w:rPr>
        <w:t>Я мотнул головой.</w:t>
      </w:r>
    </w:p>
    <w:p w14:paraId="79CDFBEC" w14:textId="4E9F315B" w:rsidR="0005472F" w:rsidRDefault="0005472F" w:rsidP="0099614E">
      <w:pPr>
        <w:rPr>
          <w:lang w:val="ru-RU"/>
        </w:rPr>
      </w:pPr>
      <w:r>
        <w:rPr>
          <w:lang w:val="ru-RU"/>
        </w:rPr>
        <w:t>Или она просто не хочет меня видеть?</w:t>
      </w:r>
    </w:p>
    <w:p w14:paraId="35E1E864" w14:textId="32953CC4" w:rsidR="0005472F" w:rsidRDefault="0005472F" w:rsidP="0099614E">
      <w:pPr>
        <w:rPr>
          <w:lang w:val="ru-RU"/>
        </w:rPr>
      </w:pPr>
      <w:r>
        <w:rPr>
          <w:lang w:val="ru-RU"/>
        </w:rPr>
        <w:t>Я вдруг подумал, что стал предателем, когда покорно кивал на указания Майорова — всё общение с местными свести к минимуму, — словно речь шла о каких-то механизмах.</w:t>
      </w:r>
    </w:p>
    <w:p w14:paraId="6425A1C1" w14:textId="7C92D2D9" w:rsidR="0005472F" w:rsidRDefault="00B0698B" w:rsidP="0099614E">
      <w:pPr>
        <w:rPr>
          <w:lang w:val="ru-RU"/>
        </w:rPr>
      </w:pPr>
      <w:r>
        <w:rPr>
          <w:lang w:val="ru-RU"/>
        </w:rPr>
        <w:t>Я выбежал в коридор.</w:t>
      </w:r>
    </w:p>
    <w:p w14:paraId="45701CEE" w14:textId="5735E0F3" w:rsidR="0039104D" w:rsidRDefault="0039104D" w:rsidP="0099614E">
      <w:pPr>
        <w:rPr>
          <w:lang w:val="ru-RU"/>
        </w:rPr>
      </w:pPr>
      <w:r>
        <w:rPr>
          <w:lang w:val="ru-RU"/>
        </w:rPr>
        <w:t>Гравитация опять сбоила, и пол норовил выскользнуть из-под ног, как в тренировочной камере, где постоянно меняется вектор силы притяжения, чтобы испытать твой вестибулярный аппарат. На мгновение всё поплыло перед глазами, как в пьяном угаре. Я привалился к стене, взволнованно оглядываясь по сторонам.</w:t>
      </w:r>
    </w:p>
    <w:p w14:paraId="66FB7149" w14:textId="5E99AB34" w:rsidR="0039104D" w:rsidRDefault="002D2E11" w:rsidP="0099614E">
      <w:pPr>
        <w:rPr>
          <w:lang w:val="ru-RU"/>
        </w:rPr>
      </w:pPr>
      <w:r>
        <w:rPr>
          <w:lang w:val="ru-RU"/>
        </w:rPr>
        <w:t>Вера стояла чуть поодаль, повернувшись ко мне спиной, и смотрела в тьму через иллюминатор.</w:t>
      </w:r>
      <w:r w:rsidR="009C4CCF">
        <w:rPr>
          <w:lang w:val="ru-RU"/>
        </w:rPr>
        <w:t xml:space="preserve"> Холодная и недостижимая, словно разделяло нас не несколько метров, а сотни световых лет пути.</w:t>
      </w:r>
    </w:p>
    <w:p w14:paraId="51372AFC" w14:textId="0708E1F6" w:rsidR="009C4CCF" w:rsidRDefault="009C4CCF" w:rsidP="0099614E">
      <w:pPr>
        <w:rPr>
          <w:lang w:val="ru-RU"/>
        </w:rPr>
      </w:pPr>
      <w:r>
        <w:rPr>
          <w:lang w:val="ru-RU"/>
        </w:rPr>
        <w:t>— Вера! — крикнул я.</w:t>
      </w:r>
    </w:p>
    <w:p w14:paraId="4C30D74B" w14:textId="3C94A366" w:rsidR="009C4CCF" w:rsidRDefault="009C4CCF" w:rsidP="0099614E">
      <w:pPr>
        <w:rPr>
          <w:lang w:val="ru-RU"/>
        </w:rPr>
      </w:pPr>
      <w:r>
        <w:rPr>
          <w:lang w:val="ru-RU"/>
        </w:rPr>
        <w:t>Она вздрогнула, подошла ко мне. Мутная пелена спала с глаз, и я увидел Мерцель, которая озабоченно смотрела на меня, как на психически больного.</w:t>
      </w:r>
    </w:p>
    <w:p w14:paraId="0A4805D6" w14:textId="3BFFE3BF" w:rsidR="009C4CCF" w:rsidRDefault="009C4CCF" w:rsidP="0099614E">
      <w:pPr>
        <w:rPr>
          <w:lang w:val="ru-RU"/>
        </w:rPr>
      </w:pPr>
      <w:r>
        <w:rPr>
          <w:lang w:val="ru-RU"/>
        </w:rPr>
        <w:t>— Олег? — сказала Мерцель. — С тобой всё в порядке?</w:t>
      </w:r>
    </w:p>
    <w:p w14:paraId="0BA62A76" w14:textId="1B236188" w:rsidR="00C002A5" w:rsidRDefault="00C002A5" w:rsidP="0099614E">
      <w:pPr>
        <w:rPr>
          <w:lang w:val="ru-RU"/>
        </w:rPr>
      </w:pPr>
      <w:r>
        <w:rPr>
          <w:lang w:val="ru-RU"/>
        </w:rPr>
        <w:t>— Да-да. — Я зажмурился и тряхнул головой, пытаясь избавиться от странного морока. — Мне показалось, что я увидел кого-то другого. Тяжёлый день сегодня просто.</w:t>
      </w:r>
    </w:p>
    <w:p w14:paraId="2E329E62" w14:textId="4081EDEA" w:rsidR="00C002A5" w:rsidRDefault="00C002A5" w:rsidP="0099614E">
      <w:pPr>
        <w:rPr>
          <w:lang w:val="ru-RU"/>
        </w:rPr>
      </w:pPr>
      <w:r>
        <w:rPr>
          <w:lang w:val="ru-RU"/>
        </w:rPr>
        <w:t>— Я понимаю.</w:t>
      </w:r>
    </w:p>
    <w:p w14:paraId="7BD4DE71" w14:textId="15FCB0C3" w:rsidR="00C002A5" w:rsidRDefault="00C002A5" w:rsidP="0099614E">
      <w:pPr>
        <w:rPr>
          <w:lang w:val="ru-RU"/>
        </w:rPr>
      </w:pPr>
      <w:r>
        <w:rPr>
          <w:lang w:val="ru-RU"/>
        </w:rPr>
        <w:t>Мерцель долго молчала, ощупывая меня взглядом, как бы проверяя, оценивая что-то и, прежде чем я успел спросить её, почему она стоит в коридоре одна, сказала:</w:t>
      </w:r>
    </w:p>
    <w:p w14:paraId="54FC7239" w14:textId="65311644" w:rsidR="00C002A5" w:rsidRDefault="00B74FB4" w:rsidP="0099614E">
      <w:pPr>
        <w:rPr>
          <w:lang w:val="ru-RU"/>
        </w:rPr>
      </w:pPr>
      <w:r>
        <w:rPr>
          <w:lang w:val="ru-RU"/>
        </w:rPr>
        <w:t>— А я как раз тебя ждала. Нам нужно поговорить.</w:t>
      </w:r>
    </w:p>
    <w:p w14:paraId="7DDAB394" w14:textId="06DF159C" w:rsidR="00B74FB4" w:rsidRDefault="00B74FB4" w:rsidP="0099614E">
      <w:pPr>
        <w:rPr>
          <w:lang w:val="ru-RU"/>
        </w:rPr>
      </w:pPr>
      <w:r>
        <w:rPr>
          <w:lang w:val="ru-RU"/>
        </w:rPr>
        <w:t>— О чём?</w:t>
      </w:r>
    </w:p>
    <w:p w14:paraId="797D4CDD" w14:textId="64814BDD" w:rsidR="009F756F" w:rsidRDefault="009F756F" w:rsidP="0099614E">
      <w:pPr>
        <w:rPr>
          <w:lang w:val="ru-RU"/>
        </w:rPr>
      </w:pPr>
      <w:r>
        <w:rPr>
          <w:lang w:val="ru-RU"/>
        </w:rPr>
        <w:t>— Нет. — Мерцель отступила от меня на шаг, вытянув раскрытые ладони. — Не здесь, не сейчас. Я кое-что нашла, я хочу тебе это показать, но только тебе. И не здесь.</w:t>
      </w:r>
    </w:p>
    <w:p w14:paraId="1C270B64" w14:textId="21F6EF7B" w:rsidR="002B5D5E" w:rsidRDefault="002B5D5E" w:rsidP="0099614E">
      <w:pPr>
        <w:rPr>
          <w:lang w:val="ru-RU"/>
        </w:rPr>
      </w:pPr>
      <w:r>
        <w:rPr>
          <w:lang w:val="ru-RU"/>
        </w:rPr>
        <w:t>Я вдруг заметил, что лицо у неё бледное, как у бескровного трупа, а запавшие, будто бы провалившиеся в череп глаза лихорадочно поблёскивают.</w:t>
      </w:r>
    </w:p>
    <w:p w14:paraId="250D4657" w14:textId="10650F22" w:rsidR="002B5D5E" w:rsidRDefault="002B5D5E" w:rsidP="0099614E">
      <w:pPr>
        <w:rPr>
          <w:lang w:val="ru-RU"/>
        </w:rPr>
      </w:pPr>
      <w:r>
        <w:rPr>
          <w:lang w:val="ru-RU"/>
        </w:rPr>
        <w:t>— Почему именно мне? — спросил я.</w:t>
      </w:r>
    </w:p>
    <w:p w14:paraId="416A9A1A" w14:textId="2A4CD6A1" w:rsidR="002B5D5E" w:rsidRDefault="002B5D5E" w:rsidP="0099614E">
      <w:pPr>
        <w:rPr>
          <w:lang w:val="ru-RU"/>
        </w:rPr>
      </w:pPr>
      <w:r>
        <w:rPr>
          <w:lang w:val="ru-RU"/>
        </w:rPr>
        <w:t>— Ты ведь больше всех с ними общался. — На лбу у Мерцель изогнулась морщина, как мучительный, но не заданный вопрос.</w:t>
      </w:r>
    </w:p>
    <w:p w14:paraId="09C91BCF" w14:textId="60F58521" w:rsidR="002B5D5E" w:rsidRDefault="002B5D5E" w:rsidP="0099614E">
      <w:pPr>
        <w:rPr>
          <w:lang w:val="ru-RU"/>
        </w:rPr>
      </w:pPr>
      <w:r>
        <w:rPr>
          <w:lang w:val="ru-RU"/>
        </w:rPr>
        <w:lastRenderedPageBreak/>
        <w:t>— С кем?</w:t>
      </w:r>
    </w:p>
    <w:p w14:paraId="3448A7D1" w14:textId="0930998A" w:rsidR="002B5D5E" w:rsidRDefault="002B5D5E" w:rsidP="0099614E">
      <w:pPr>
        <w:rPr>
          <w:lang w:val="ru-RU"/>
        </w:rPr>
      </w:pPr>
      <w:r>
        <w:rPr>
          <w:lang w:val="ru-RU"/>
        </w:rPr>
        <w:t xml:space="preserve">— Нуболиды, — произнесла Мерцель медленно, </w:t>
      </w:r>
      <w:r w:rsidR="00D14963">
        <w:rPr>
          <w:lang w:val="ru-RU"/>
        </w:rPr>
        <w:t>чуть</w:t>
      </w:r>
      <w:r>
        <w:rPr>
          <w:lang w:val="ru-RU"/>
        </w:rPr>
        <w:t xml:space="preserve"> ли не по слогам. — Ты же много раз видел их в лаборатории и наверняка успел почувствовать.</w:t>
      </w:r>
    </w:p>
    <w:p w14:paraId="723644D4" w14:textId="6F66D648" w:rsidR="002B5D5E" w:rsidRDefault="002B5D5E" w:rsidP="0099614E">
      <w:pPr>
        <w:rPr>
          <w:lang w:val="ru-RU"/>
        </w:rPr>
      </w:pPr>
      <w:r>
        <w:rPr>
          <w:lang w:val="ru-RU"/>
        </w:rPr>
        <w:t>— Почувствовать что? И причём здесь нуболиды?</w:t>
      </w:r>
    </w:p>
    <w:p w14:paraId="1B573E5E" w14:textId="5A7EC699" w:rsidR="00785594" w:rsidRDefault="00785594" w:rsidP="0099614E">
      <w:pPr>
        <w:rPr>
          <w:lang w:val="ru-RU"/>
        </w:rPr>
      </w:pPr>
      <w:r>
        <w:rPr>
          <w:lang w:val="ru-RU"/>
        </w:rPr>
        <w:t xml:space="preserve">— Я кое-что нашла утром. — Мерцель словно меня не слышала. — </w:t>
      </w:r>
      <w:r w:rsidR="00B156BC">
        <w:rPr>
          <w:lang w:val="ru-RU"/>
        </w:rPr>
        <w:t>Загляни ко мне после работы. Блок а, пятый модуль.</w:t>
      </w:r>
    </w:p>
    <w:p w14:paraId="11572F99" w14:textId="033E12D5" w:rsidR="0007608C" w:rsidRDefault="0007608C" w:rsidP="0099614E">
      <w:pPr>
        <w:rPr>
          <w:lang w:val="ru-RU"/>
        </w:rPr>
      </w:pPr>
      <w:r>
        <w:rPr>
          <w:lang w:val="ru-RU"/>
        </w:rPr>
        <w:t>— Хорошо, — сказал я.</w:t>
      </w:r>
    </w:p>
    <w:p w14:paraId="6544FD98" w14:textId="701B1C5F" w:rsidR="0007608C" w:rsidRDefault="0007608C" w:rsidP="0099614E">
      <w:pPr>
        <w:rPr>
          <w:lang w:val="ru-RU"/>
        </w:rPr>
      </w:pPr>
      <w:r>
        <w:rPr>
          <w:lang w:val="ru-RU"/>
        </w:rPr>
        <w:t>— Я до конца дня буду в модуле, в любой момент приходи. Только не забудь, Олег. Это очень важно.</w:t>
      </w:r>
    </w:p>
    <w:p w14:paraId="7440CC32" w14:textId="43FD0605" w:rsidR="00225A31" w:rsidRDefault="00225A31" w:rsidP="0099614E">
      <w:pPr>
        <w:rPr>
          <w:lang w:val="ru-RU"/>
        </w:rPr>
      </w:pPr>
      <w:r>
        <w:rPr>
          <w:lang w:val="ru-RU"/>
        </w:rPr>
        <w:t>— Хорошо, — повторил я.</w:t>
      </w:r>
    </w:p>
    <w:p w14:paraId="1B773A21" w14:textId="063B0128" w:rsidR="00225A31" w:rsidRDefault="00225A31" w:rsidP="0099614E">
      <w:pPr>
        <w:rPr>
          <w:lang w:val="ru-RU"/>
        </w:rPr>
      </w:pPr>
      <w:r>
        <w:rPr>
          <w:lang w:val="ru-RU"/>
        </w:rPr>
        <w:t>Мерцель улыбнулась, но тут же морщины у неё на лбу сложились в удивлённую вязь.</w:t>
      </w:r>
    </w:p>
    <w:p w14:paraId="691E1F5D" w14:textId="27ABE558" w:rsidR="00225A31" w:rsidRDefault="00225A31" w:rsidP="0099614E">
      <w:pPr>
        <w:rPr>
          <w:lang w:val="ru-RU"/>
        </w:rPr>
      </w:pPr>
      <w:r>
        <w:rPr>
          <w:lang w:val="ru-RU"/>
        </w:rPr>
        <w:t>— У тебя пятно крови на рукаве, — сказала она.</w:t>
      </w:r>
    </w:p>
    <w:p w14:paraId="37E2812F" w14:textId="05CBB031" w:rsidR="00225A31" w:rsidRDefault="00225A31" w:rsidP="00225A31">
      <w:pPr>
        <w:pStyle w:val="a3"/>
        <w:rPr>
          <w:lang w:val="ru-RU"/>
        </w:rPr>
      </w:pPr>
      <w:r>
        <w:rPr>
          <w:lang w:val="ru-RU"/>
        </w:rPr>
        <w:t>* * *</w:t>
      </w:r>
    </w:p>
    <w:p w14:paraId="27F00F33" w14:textId="28D85A5E" w:rsidR="00225A31" w:rsidRDefault="00225A31" w:rsidP="0099614E">
      <w:pPr>
        <w:rPr>
          <w:lang w:val="ru-RU"/>
        </w:rPr>
      </w:pPr>
      <w:r>
        <w:rPr>
          <w:lang w:val="ru-RU"/>
        </w:rPr>
        <w:t>Весь оставшийся рабочий день Алексин был неразговорчив. Я мучился с мигренью и программированием оснастки для модуля. Один раз он подошёл ко мне, заглянул через плечо и, озадаченно хмыкнув, сказал:</w:t>
      </w:r>
    </w:p>
    <w:p w14:paraId="61C126E1" w14:textId="0AEB0A47" w:rsidR="00225A31" w:rsidRDefault="00225A31" w:rsidP="0099614E">
      <w:pPr>
        <w:rPr>
          <w:lang w:val="ru-RU"/>
        </w:rPr>
      </w:pPr>
      <w:r>
        <w:rPr>
          <w:lang w:val="ru-RU"/>
        </w:rPr>
        <w:t>— Постарайся как-нибудь понятнее писать, в самом деле. Что вот это такое? — Он ткнул пальцем в экран. — Проще будет это всё выкинуть, чем после тебя дописывать.</w:t>
      </w:r>
    </w:p>
    <w:p w14:paraId="20E661BA" w14:textId="62076876" w:rsidR="001F2E12" w:rsidRDefault="001F2E12" w:rsidP="0099614E">
      <w:pPr>
        <w:rPr>
          <w:lang w:val="ru-RU"/>
        </w:rPr>
      </w:pPr>
      <w:r>
        <w:rPr>
          <w:lang w:val="ru-RU"/>
        </w:rPr>
        <w:t>Нуболиды больше не бушевали, сбоев в гравитации тоже не было, и в лабораторию никто не приходил. Я досидел до шести часов, собрал наконец тестовую версию оснастки, но проверять уже не стал. Глаза сами закрывались от усталости. Я попрощался с Алексиным, который удостоил меня лишь коротким кивков и вышел в холл.</w:t>
      </w:r>
    </w:p>
    <w:p w14:paraId="0520704B" w14:textId="54E85A87" w:rsidR="001F2E12" w:rsidRDefault="001F2E12" w:rsidP="0099614E">
      <w:pPr>
        <w:rPr>
          <w:lang w:val="ru-RU"/>
        </w:rPr>
      </w:pPr>
      <w:r>
        <w:rPr>
          <w:lang w:val="ru-RU"/>
        </w:rPr>
        <w:t xml:space="preserve">Кратер Водолея снова скрывала густая крапчатая темнота, как камеру с </w:t>
      </w:r>
      <w:proofErr w:type="spellStart"/>
      <w:r>
        <w:rPr>
          <w:lang w:val="ru-RU"/>
        </w:rPr>
        <w:t>нуболидами</w:t>
      </w:r>
      <w:proofErr w:type="spellEnd"/>
      <w:r w:rsidR="00A627BE">
        <w:rPr>
          <w:lang w:val="ru-RU"/>
        </w:rPr>
        <w:t xml:space="preserve">. Я подумал, что больше всего сейчас хочу вернуться к себе, свалиться в кровать и проспать — в одной позе, скривившись, как труп — до сигнала к </w:t>
      </w:r>
      <w:proofErr w:type="spellStart"/>
      <w:r w:rsidR="00A627BE">
        <w:rPr>
          <w:lang w:val="ru-RU"/>
        </w:rPr>
        <w:t>пробудке</w:t>
      </w:r>
      <w:proofErr w:type="spellEnd"/>
      <w:r w:rsidR="00A627BE">
        <w:rPr>
          <w:lang w:val="ru-RU"/>
        </w:rPr>
        <w:t>. Но потом вспомнил, с какой настойчивостью Мерцель просила к ней заглянуть.</w:t>
      </w:r>
    </w:p>
    <w:p w14:paraId="3DBA735B" w14:textId="62D48815" w:rsidR="00A627BE" w:rsidRDefault="00A627BE" w:rsidP="0099614E">
      <w:pPr>
        <w:rPr>
          <w:lang w:val="ru-RU"/>
        </w:rPr>
      </w:pPr>
      <w:r>
        <w:rPr>
          <w:lang w:val="ru-RU"/>
        </w:rPr>
        <w:t>В коридорах было оживлённо.</w:t>
      </w:r>
    </w:p>
    <w:p w14:paraId="4E421C63" w14:textId="5EDDB16F" w:rsidR="00A627BE" w:rsidRDefault="00A627BE" w:rsidP="0099614E">
      <w:pPr>
        <w:rPr>
          <w:lang w:val="ru-RU"/>
        </w:rPr>
      </w:pPr>
      <w:r>
        <w:rPr>
          <w:lang w:val="ru-RU"/>
        </w:rPr>
        <w:t>Слышались обеспокоенные голоса, шипели и клацали двери. Рядом с лифтом мне встретился Мицюкин. Он ничего не сказал, но проводил меня напряжённым взглядом, точно я сбежал из-под ареста.</w:t>
      </w:r>
    </w:p>
    <w:p w14:paraId="07EC6E73" w14:textId="10D21697" w:rsidR="002A6C1D" w:rsidRDefault="002A6C1D" w:rsidP="0099614E">
      <w:pPr>
        <w:rPr>
          <w:lang w:val="ru-RU"/>
        </w:rPr>
      </w:pPr>
      <w:r>
        <w:rPr>
          <w:lang w:val="ru-RU"/>
        </w:rPr>
        <w:t>В блоке «А», впрочем, никого не оказалось.</w:t>
      </w:r>
    </w:p>
    <w:p w14:paraId="039FFAC5" w14:textId="77777777" w:rsidR="003613D1" w:rsidRDefault="003613D1" w:rsidP="0099614E">
      <w:pPr>
        <w:rPr>
          <w:lang w:val="ru-RU"/>
        </w:rPr>
      </w:pPr>
      <w:r>
        <w:rPr>
          <w:lang w:val="ru-RU"/>
        </w:rPr>
        <w:t>Я подошёл к двери пятого модуля, постучал — и мне не открыли. Я постучал ещё раз. Тишина.</w:t>
      </w:r>
    </w:p>
    <w:p w14:paraId="38D48D7D" w14:textId="67418001" w:rsidR="003613D1" w:rsidRDefault="003613D1" w:rsidP="0099614E">
      <w:pPr>
        <w:rPr>
          <w:lang w:val="ru-RU"/>
        </w:rPr>
      </w:pPr>
      <w:r>
        <w:rPr>
          <w:lang w:val="ru-RU"/>
        </w:rPr>
        <w:lastRenderedPageBreak/>
        <w:t>Я вздохнул, закрыл глаза, и меня тут же с силой потянуло в обморочную темноту, как в чёрный омут в моём фрактальном озере. Снова было чувство, что гравитация медленно сходит с ума, так и норовит сделать тебе подножку, выбить опору из-под ног.</w:t>
      </w:r>
    </w:p>
    <w:p w14:paraId="508379F5" w14:textId="21973419" w:rsidR="003613D1" w:rsidRDefault="003613D1" w:rsidP="0099614E">
      <w:pPr>
        <w:rPr>
          <w:lang w:val="ru-RU"/>
        </w:rPr>
      </w:pPr>
      <w:r>
        <w:rPr>
          <w:lang w:val="ru-RU"/>
        </w:rPr>
        <w:t>Ещё несколько ударов в дверь. Заболели костяшки пальцев.</w:t>
      </w:r>
    </w:p>
    <w:p w14:paraId="134AA961" w14:textId="68A5EA85" w:rsidR="003613D1" w:rsidRDefault="003613D1" w:rsidP="0099614E">
      <w:pPr>
        <w:rPr>
          <w:lang w:val="ru-RU"/>
        </w:rPr>
      </w:pPr>
      <w:r>
        <w:rPr>
          <w:lang w:val="ru-RU"/>
        </w:rPr>
        <w:t>Я подумал, что Мерцель, должно быть, сама валится с ног — она и выглядела, как человек, которого до смерти изъедает бессонница. Наверняка она просто спит. Наверняка забыла, что звала меня к себе.</w:t>
      </w:r>
    </w:p>
    <w:p w14:paraId="14DFAD9B" w14:textId="6AD4F592" w:rsidR="003613D1" w:rsidRDefault="003613D1" w:rsidP="0099614E">
      <w:pPr>
        <w:rPr>
          <w:lang w:val="ru-RU"/>
        </w:rPr>
      </w:pPr>
      <w:r>
        <w:rPr>
          <w:lang w:val="ru-RU"/>
        </w:rPr>
        <w:t>Мы тут ещё два месяца, а то и больше. Любой разговор может подождать.</w:t>
      </w:r>
    </w:p>
    <w:p w14:paraId="07182EE6" w14:textId="7374B8B1" w:rsidR="003613D1" w:rsidRPr="0068339D" w:rsidRDefault="003613D1" w:rsidP="0099614E">
      <w:pPr>
        <w:rPr>
          <w:lang w:val="ru-RU"/>
        </w:rPr>
      </w:pPr>
      <w:r>
        <w:rPr>
          <w:lang w:val="ru-RU"/>
        </w:rPr>
        <w:t xml:space="preserve">Я уже отошёл от модуля, представляя, как буду подниматься в коридор — как вновь скрутит кишки от гравитационной волна, — когда дверь </w:t>
      </w:r>
      <w:r w:rsidR="0054488F">
        <w:rPr>
          <w:lang w:val="ru-RU"/>
        </w:rPr>
        <w:t>наконец открылась.</w:t>
      </w:r>
    </w:p>
    <w:p w14:paraId="4DB43863" w14:textId="02F70ECC" w:rsidR="00982769" w:rsidRDefault="00982769" w:rsidP="0099614E">
      <w:pPr>
        <w:rPr>
          <w:lang w:val="ru-RU"/>
        </w:rPr>
      </w:pPr>
      <w:r>
        <w:rPr>
          <w:lang w:val="ru-RU"/>
        </w:rPr>
        <w:t>Поначалу я решил, что дверь отворилась сама по себе, автоматически, откликнувшись на стук — изнутри модуля сквозило темнотой и холодом, — но</w:t>
      </w:r>
      <w:r w:rsidR="00FC652A">
        <w:rPr>
          <w:lang w:val="ru-RU"/>
        </w:rPr>
        <w:t xml:space="preserve"> через секунду появилась Мерцель, воровато оглянулась по сторонам, точно боялась слежки, подозвала жестом к себе и тут же скрылась в проёме.</w:t>
      </w:r>
    </w:p>
    <w:p w14:paraId="122CD260" w14:textId="17D31CA8" w:rsidR="00FC652A" w:rsidRDefault="00FC652A" w:rsidP="0099614E">
      <w:pPr>
        <w:rPr>
          <w:lang w:val="ru-RU"/>
        </w:rPr>
      </w:pPr>
      <w:r>
        <w:rPr>
          <w:lang w:val="ru-RU"/>
        </w:rPr>
        <w:t>Я зашёл в модуль.</w:t>
      </w:r>
    </w:p>
    <w:p w14:paraId="0A8CF48B" w14:textId="0376518F" w:rsidR="00FC652A" w:rsidRDefault="00FC652A" w:rsidP="0099614E">
      <w:pPr>
        <w:rPr>
          <w:lang w:val="ru-RU"/>
        </w:rPr>
      </w:pPr>
      <w:r>
        <w:rPr>
          <w:lang w:val="ru-RU"/>
        </w:rPr>
        <w:t>Взгляд слепо упёрся в вязкий мрак, в котором смутно проступали какие-то неясные очертания, ровные поверхности, прямые острые углы и поблёскивающий иллюминатор, как чёрный заплывший глаз. Мерцель растворилась в воздухе.</w:t>
      </w:r>
    </w:p>
    <w:p w14:paraId="59C1D071" w14:textId="5A7C1C44" w:rsidR="00FC652A" w:rsidRDefault="00FC652A" w:rsidP="0099614E">
      <w:pPr>
        <w:rPr>
          <w:lang w:val="ru-RU"/>
        </w:rPr>
      </w:pPr>
      <w:r>
        <w:rPr>
          <w:lang w:val="ru-RU"/>
        </w:rPr>
        <w:t>Грубо щёлкнуло реле, и на меня, как пощёчина, обрушился колкий свет. Мерцель — костлявая, сутулая, как лишённая жизни оболочка, — материализовалась у стены. Она посмотрела на меня долгую неловкую секунду и попыталась через силу улыбнуться — так, словно лицо у неё отходило после заморозки.</w:t>
      </w:r>
    </w:p>
    <w:p w14:paraId="3ED5DFC9" w14:textId="74B1F9C8" w:rsidR="0075361B" w:rsidRDefault="0075361B" w:rsidP="0099614E">
      <w:pPr>
        <w:rPr>
          <w:lang w:val="ru-RU"/>
        </w:rPr>
      </w:pPr>
      <w:r>
        <w:rPr>
          <w:lang w:val="ru-RU"/>
        </w:rPr>
        <w:t>— Олег, — произнесла она мёртвым голосом. — Извини, голова от света трещит. Вот и сижу впотьмах.</w:t>
      </w:r>
    </w:p>
    <w:p w14:paraId="18A6C9C7" w14:textId="0B9189EB" w:rsidR="00233041" w:rsidRDefault="00233041" w:rsidP="0099614E">
      <w:pPr>
        <w:rPr>
          <w:lang w:val="ru-RU"/>
        </w:rPr>
      </w:pPr>
      <w:r>
        <w:rPr>
          <w:lang w:val="ru-RU"/>
        </w:rPr>
        <w:t>Светобоязнь. Бешенство. Я вздрогнул и качнул головой, пытаясь избавиться от тревожных мыслей.</w:t>
      </w:r>
    </w:p>
    <w:p w14:paraId="58AC3321" w14:textId="2110E59B" w:rsidR="00233041" w:rsidRDefault="00233041" w:rsidP="0099614E">
      <w:pPr>
        <w:rPr>
          <w:lang w:val="ru-RU"/>
        </w:rPr>
      </w:pPr>
      <w:r>
        <w:rPr>
          <w:lang w:val="ru-RU"/>
        </w:rPr>
        <w:t>— Наверное, я невовремя? — сказал я. — Давай</w:t>
      </w:r>
      <w:r w:rsidR="0058426C">
        <w:rPr>
          <w:lang w:val="ru-RU"/>
        </w:rPr>
        <w:t>те</w:t>
      </w:r>
      <w:r>
        <w:rPr>
          <w:lang w:val="ru-RU"/>
        </w:rPr>
        <w:t xml:space="preserve"> я потом загляну. У меня самого башка трещит, еле на ногах стою.</w:t>
      </w:r>
    </w:p>
    <w:p w14:paraId="02EBBC83" w14:textId="301977C1" w:rsidR="00233041" w:rsidRDefault="00233041" w:rsidP="0099614E">
      <w:pPr>
        <w:rPr>
          <w:lang w:val="ru-RU"/>
        </w:rPr>
      </w:pPr>
      <w:r>
        <w:rPr>
          <w:lang w:val="ru-RU"/>
        </w:rPr>
        <w:t>— Нет, что ты! — Мерцель испуганно наморщила лоб. — Не надо потом! Я так долго тебя ждала! Хотела вот по интеркому набрать, но я номер лаборатории не знаю, и интерком что-то не работает.</w:t>
      </w:r>
    </w:p>
    <w:p w14:paraId="0092DE08" w14:textId="6DC87ED5" w:rsidR="00B2473A" w:rsidRDefault="00B2473A" w:rsidP="0099614E">
      <w:pPr>
        <w:rPr>
          <w:lang w:val="ru-RU"/>
        </w:rPr>
      </w:pPr>
      <w:r>
        <w:rPr>
          <w:lang w:val="ru-RU"/>
        </w:rPr>
        <w:t xml:space="preserve">— Ладно. — Я по-прежнему стоял у двери. — </w:t>
      </w:r>
      <w:r w:rsidR="0058426C">
        <w:rPr>
          <w:lang w:val="ru-RU"/>
        </w:rPr>
        <w:t>В</w:t>
      </w:r>
      <w:r>
        <w:rPr>
          <w:lang w:val="ru-RU"/>
        </w:rPr>
        <w:t>ы что-то хотел</w:t>
      </w:r>
      <w:r w:rsidR="0058426C">
        <w:rPr>
          <w:lang w:val="ru-RU"/>
        </w:rPr>
        <w:t>и</w:t>
      </w:r>
      <w:r>
        <w:rPr>
          <w:lang w:val="ru-RU"/>
        </w:rPr>
        <w:t xml:space="preserve"> мне показать?</w:t>
      </w:r>
    </w:p>
    <w:p w14:paraId="3125C0B4" w14:textId="7CF04D93" w:rsidR="00233041" w:rsidRDefault="00B2473A" w:rsidP="00B2473A">
      <w:pPr>
        <w:rPr>
          <w:lang w:val="ru-RU"/>
        </w:rPr>
      </w:pPr>
      <w:r>
        <w:rPr>
          <w:lang w:val="ru-RU"/>
        </w:rPr>
        <w:t>Мерцель ещё раз попыталась улыбнуться, изобразив неловкую судорогу лицевых мышц, и села в кресло у иллюминатора.</w:t>
      </w:r>
    </w:p>
    <w:p w14:paraId="1D44F94E" w14:textId="075B40FF" w:rsidR="00B2473A" w:rsidRDefault="00B2473A" w:rsidP="00B2473A">
      <w:pPr>
        <w:rPr>
          <w:lang w:val="ru-RU"/>
        </w:rPr>
      </w:pPr>
      <w:r>
        <w:rPr>
          <w:lang w:val="ru-RU"/>
        </w:rPr>
        <w:t>— Да, — ответила она и уставилась на меня пустым взглядом.</w:t>
      </w:r>
    </w:p>
    <w:p w14:paraId="065E8F7C" w14:textId="4FD6DF68" w:rsidR="00046EB3" w:rsidRDefault="00046EB3" w:rsidP="00B2473A">
      <w:pPr>
        <w:rPr>
          <w:lang w:val="ru-RU"/>
        </w:rPr>
      </w:pPr>
      <w:r>
        <w:rPr>
          <w:lang w:val="ru-RU"/>
        </w:rPr>
        <w:lastRenderedPageBreak/>
        <w:t xml:space="preserve">— </w:t>
      </w:r>
      <w:r w:rsidR="0058426C">
        <w:rPr>
          <w:lang w:val="ru-RU"/>
        </w:rPr>
        <w:t>В</w:t>
      </w:r>
      <w:r>
        <w:rPr>
          <w:lang w:val="ru-RU"/>
        </w:rPr>
        <w:t>ы как себя чувствуе</w:t>
      </w:r>
      <w:r w:rsidR="0058426C">
        <w:rPr>
          <w:lang w:val="ru-RU"/>
        </w:rPr>
        <w:t>те</w:t>
      </w:r>
      <w:r>
        <w:rPr>
          <w:lang w:val="ru-RU"/>
        </w:rPr>
        <w:t>?</w:t>
      </w:r>
    </w:p>
    <w:p w14:paraId="2DE27432" w14:textId="5C741165" w:rsidR="00DC4309" w:rsidRDefault="00DC4309" w:rsidP="00B2473A">
      <w:pPr>
        <w:rPr>
          <w:lang w:val="ru-RU"/>
        </w:rPr>
      </w:pPr>
      <w:r>
        <w:rPr>
          <w:lang w:val="ru-RU"/>
        </w:rPr>
        <w:t>— Нормально. Ты не думай, что я… — Мерцель нахмурилась, словно забыла слова. — В общем, не думай. Всё нормально, правда, нормально. Тут же, сам понимаешь, столько всего произошло, что у любого голова затрещит. Все мы еле ползаем, как сонные мухи.</w:t>
      </w:r>
    </w:p>
    <w:p w14:paraId="11D81E4A" w14:textId="6F9CD344" w:rsidR="00DC4309" w:rsidRDefault="00DC4309" w:rsidP="00B2473A">
      <w:pPr>
        <w:rPr>
          <w:lang w:val="ru-RU"/>
        </w:rPr>
      </w:pPr>
      <w:r>
        <w:rPr>
          <w:lang w:val="ru-RU"/>
        </w:rPr>
        <w:t>— Как мухи?</w:t>
      </w:r>
    </w:p>
    <w:p w14:paraId="38714A60" w14:textId="56B2E496" w:rsidR="00DC4309" w:rsidRDefault="00DC4309" w:rsidP="00B2473A">
      <w:pPr>
        <w:rPr>
          <w:lang w:val="ru-RU"/>
        </w:rPr>
      </w:pPr>
      <w:r>
        <w:rPr>
          <w:lang w:val="ru-RU"/>
        </w:rPr>
        <w:t>— Да, мухи. Ты, кстати, не видел здесь на станции мух? Так странно и, — губы Мерцель искривились, — мерзко. Я решила вначале, что мне чудится, не может же быть на станции мух. Но потом… — Она подняла на меня глаза. — Мне ведь не чудится, правда?</w:t>
      </w:r>
    </w:p>
    <w:p w14:paraId="77FEE1BA" w14:textId="33F7EAD2" w:rsidR="00DC4309" w:rsidRDefault="00DC4309" w:rsidP="00B2473A">
      <w:pPr>
        <w:rPr>
          <w:lang w:val="ru-RU"/>
        </w:rPr>
      </w:pPr>
      <w:r>
        <w:rPr>
          <w:lang w:val="ru-RU"/>
        </w:rPr>
        <w:t>— Нет, — сказал я, — мне тоже эти мухи попадались. Никто не знает, откуда они тут берутся.</w:t>
      </w:r>
    </w:p>
    <w:p w14:paraId="196886D6" w14:textId="6D54172C" w:rsidR="0068339D" w:rsidRPr="00E229AE" w:rsidRDefault="00DC4309" w:rsidP="00B2473A">
      <w:pPr>
        <w:rPr>
          <w:lang w:val="ru-RU"/>
        </w:rPr>
      </w:pPr>
      <w:r>
        <w:rPr>
          <w:lang w:val="ru-RU"/>
        </w:rPr>
        <w:t>— Вот и славно! — обрадовалась Мерцель. — Вот и хорошо! Да ты садись, — она показала на кровать. — Поговорим. У меня столько вопросов к тебе, Олег.</w:t>
      </w:r>
    </w:p>
    <w:p w14:paraId="3B41F2BA" w14:textId="7311309F" w:rsidR="0068339D" w:rsidRDefault="009602F5" w:rsidP="00B2473A">
      <w:pPr>
        <w:rPr>
          <w:lang w:val="ru-RU"/>
        </w:rPr>
      </w:pPr>
      <w:r>
        <w:rPr>
          <w:lang w:val="ru-RU"/>
        </w:rPr>
        <w:t>Я сел. Мерцель скользнула по мне мутным взглядом и уставилась на дверь, словно ждала других гостей. За её спиной, в круглом зрачке иллюминатора, разлилась голубое зарево планеты. Станция, точно лёгкий кораблик, скользила над бушующей бездной света.</w:t>
      </w:r>
    </w:p>
    <w:p w14:paraId="0AAA0446" w14:textId="1887D0A0" w:rsidR="009602F5" w:rsidRDefault="009602F5" w:rsidP="009602F5">
      <w:pPr>
        <w:rPr>
          <w:lang w:val="ru-RU"/>
        </w:rPr>
      </w:pPr>
      <w:r>
        <w:rPr>
          <w:lang w:val="ru-RU"/>
        </w:rPr>
        <w:t>— У меня столько вопросов, — повторила Мерцель и замолчала.</w:t>
      </w:r>
    </w:p>
    <w:p w14:paraId="22811DB1" w14:textId="26383F5F" w:rsidR="009602F5" w:rsidRDefault="009602F5" w:rsidP="009602F5">
      <w:pPr>
        <w:rPr>
          <w:lang w:val="ru-RU"/>
        </w:rPr>
      </w:pPr>
      <w:r>
        <w:rPr>
          <w:lang w:val="ru-RU"/>
        </w:rPr>
        <w:t>И тут же нас сдавила тяжёлая удушающая тишина — не было слышно даже щелчков настенного хронометра. Я судорожно вздохнул, будто и правда не хватало воздуха. Голова закружилась.</w:t>
      </w:r>
    </w:p>
    <w:p w14:paraId="016C142F" w14:textId="51CFF8E8" w:rsidR="009602F5" w:rsidRDefault="009602F5" w:rsidP="009602F5">
      <w:pPr>
        <w:rPr>
          <w:lang w:val="ru-RU"/>
        </w:rPr>
      </w:pPr>
      <w:r>
        <w:rPr>
          <w:lang w:val="ru-RU"/>
        </w:rPr>
        <w:t xml:space="preserve">— </w:t>
      </w:r>
      <w:r w:rsidR="0058426C">
        <w:rPr>
          <w:lang w:val="ru-RU"/>
        </w:rPr>
        <w:t>В</w:t>
      </w:r>
      <w:r>
        <w:rPr>
          <w:lang w:val="ru-RU"/>
        </w:rPr>
        <w:t>ы хотел</w:t>
      </w:r>
      <w:r w:rsidR="0058426C">
        <w:rPr>
          <w:lang w:val="ru-RU"/>
        </w:rPr>
        <w:t>и</w:t>
      </w:r>
      <w:r>
        <w:rPr>
          <w:lang w:val="ru-RU"/>
        </w:rPr>
        <w:t xml:space="preserve"> мне что-то показать? — сказал я.</w:t>
      </w:r>
    </w:p>
    <w:p w14:paraId="5E877480" w14:textId="0CDD0EEF" w:rsidR="009602F5" w:rsidRDefault="009602F5" w:rsidP="009602F5">
      <w:pPr>
        <w:rPr>
          <w:lang w:val="ru-RU"/>
        </w:rPr>
      </w:pPr>
      <w:r>
        <w:rPr>
          <w:lang w:val="ru-RU"/>
        </w:rPr>
        <w:t>Мерцель несколько раз моргнула.</w:t>
      </w:r>
    </w:p>
    <w:p w14:paraId="2199C33B" w14:textId="77777777" w:rsidR="009602F5" w:rsidRDefault="009602F5" w:rsidP="009602F5">
      <w:pPr>
        <w:rPr>
          <w:lang w:val="ru-RU"/>
        </w:rPr>
      </w:pPr>
      <w:r>
        <w:rPr>
          <w:lang w:val="ru-RU"/>
        </w:rPr>
        <w:t>— Да, я…</w:t>
      </w:r>
    </w:p>
    <w:p w14:paraId="6EF9C4D9" w14:textId="321DB799" w:rsidR="009602F5" w:rsidRDefault="009602F5" w:rsidP="009602F5">
      <w:pPr>
        <w:rPr>
          <w:lang w:val="ru-RU"/>
        </w:rPr>
      </w:pPr>
      <w:r>
        <w:rPr>
          <w:lang w:val="ru-RU"/>
        </w:rPr>
        <w:t>Она вытащила из кармана сложенный вчетверо лист бумаги и протянула мне. Её узловатые пальцы тряслись, как у старухи.</w:t>
      </w:r>
    </w:p>
    <w:p w14:paraId="1A32A51C" w14:textId="051BD896" w:rsidR="009602F5" w:rsidRDefault="009602F5" w:rsidP="009602F5">
      <w:pPr>
        <w:rPr>
          <w:lang w:val="ru-RU"/>
        </w:rPr>
      </w:pPr>
      <w:r>
        <w:rPr>
          <w:lang w:val="ru-RU"/>
        </w:rPr>
        <w:t>— Что это?</w:t>
      </w:r>
    </w:p>
    <w:p w14:paraId="0DE56FA2" w14:textId="0526C92B" w:rsidR="009602F5" w:rsidRDefault="009602F5" w:rsidP="009602F5">
      <w:pPr>
        <w:rPr>
          <w:lang w:val="ru-RU"/>
        </w:rPr>
      </w:pPr>
      <w:r>
        <w:rPr>
          <w:lang w:val="ru-RU"/>
        </w:rPr>
        <w:t>Весь листок покрывали тёмные, точно плесень, пятна.</w:t>
      </w:r>
    </w:p>
    <w:p w14:paraId="6AA559A0" w14:textId="4A3D72BD" w:rsidR="009602F5" w:rsidRDefault="009602F5" w:rsidP="009602F5">
      <w:pPr>
        <w:rPr>
          <w:lang w:val="ru-RU"/>
        </w:rPr>
      </w:pPr>
      <w:r>
        <w:rPr>
          <w:lang w:val="ru-RU"/>
        </w:rPr>
        <w:t>— Посмотри, Олег.</w:t>
      </w:r>
    </w:p>
    <w:p w14:paraId="1BCE0FA4" w14:textId="34781B9A" w:rsidR="003376D1" w:rsidRDefault="009602F5" w:rsidP="00032C08">
      <w:pPr>
        <w:rPr>
          <w:lang w:val="ru-RU"/>
        </w:rPr>
      </w:pPr>
      <w:r>
        <w:rPr>
          <w:lang w:val="ru-RU"/>
        </w:rPr>
        <w:t>Я развернул лист. Крив</w:t>
      </w:r>
      <w:r w:rsidR="00032C08">
        <w:rPr>
          <w:lang w:val="ru-RU"/>
        </w:rPr>
        <w:t>ой</w:t>
      </w:r>
      <w:r>
        <w:rPr>
          <w:lang w:val="ru-RU"/>
        </w:rPr>
        <w:t xml:space="preserve"> дёрганы</w:t>
      </w:r>
      <w:r w:rsidR="00032C08">
        <w:rPr>
          <w:lang w:val="ru-RU"/>
        </w:rPr>
        <w:t>й</w:t>
      </w:r>
      <w:r>
        <w:rPr>
          <w:lang w:val="ru-RU"/>
        </w:rPr>
        <w:t xml:space="preserve"> почерк</w:t>
      </w:r>
      <w:r w:rsidR="00032C08">
        <w:rPr>
          <w:lang w:val="ru-RU"/>
        </w:rPr>
        <w:t xml:space="preserve"> —</w:t>
      </w:r>
      <w:r>
        <w:rPr>
          <w:lang w:val="ru-RU"/>
        </w:rPr>
        <w:t xml:space="preserve"> </w:t>
      </w:r>
      <w:r w:rsidR="00032C08">
        <w:rPr>
          <w:lang w:val="ru-RU"/>
        </w:rPr>
        <w:t>плотный, как переплетение жил, без единого отступа, из-за чего строки напоминали рваную кардиограмму сбившегося с ритма сердца. Я нахмурился. Прочитать написанное оказалось непросто. Лишь спустя несколько секунд эта жуткая, выведенная красной ручкой вязь, стала неохотно складываться в слова:</w:t>
      </w:r>
    </w:p>
    <w:p w14:paraId="20EE6D57" w14:textId="77777777" w:rsidR="003376D1" w:rsidRDefault="003376D1" w:rsidP="009602F5">
      <w:pPr>
        <w:rPr>
          <w:lang w:val="ru-RU"/>
        </w:rPr>
      </w:pPr>
    </w:p>
    <w:p w14:paraId="458DAA5E" w14:textId="77777777" w:rsidR="003376D1" w:rsidRDefault="003376D1" w:rsidP="009602F5">
      <w:pPr>
        <w:rPr>
          <w:lang w:val="ru-RU"/>
        </w:rPr>
      </w:pPr>
      <w:r>
        <w:rPr>
          <w:lang w:val="ru-RU"/>
        </w:rPr>
        <w:t>ОНИУМЕНЯВГОЛОВЕ</w:t>
      </w:r>
    </w:p>
    <w:p w14:paraId="5F82591C" w14:textId="77777777" w:rsidR="003376D1" w:rsidRDefault="003376D1" w:rsidP="009602F5">
      <w:pPr>
        <w:rPr>
          <w:lang w:val="ru-RU"/>
        </w:rPr>
      </w:pPr>
      <w:r>
        <w:rPr>
          <w:lang w:val="ru-RU"/>
        </w:rPr>
        <w:t>ОНИУМЕНЯВГОЛОВЕ</w:t>
      </w:r>
    </w:p>
    <w:p w14:paraId="499AF6AB" w14:textId="77777777" w:rsidR="003376D1" w:rsidRDefault="003376D1" w:rsidP="009602F5">
      <w:pPr>
        <w:rPr>
          <w:lang w:val="ru-RU"/>
        </w:rPr>
      </w:pPr>
      <w:r>
        <w:rPr>
          <w:lang w:val="ru-RU"/>
        </w:rPr>
        <w:t>ОНИУМЕНЯВГОЛОВЕ</w:t>
      </w:r>
    </w:p>
    <w:p w14:paraId="7BDCC388" w14:textId="77777777" w:rsidR="003376D1" w:rsidRDefault="003376D1" w:rsidP="009602F5">
      <w:pPr>
        <w:rPr>
          <w:lang w:val="ru-RU"/>
        </w:rPr>
      </w:pPr>
      <w:r>
        <w:rPr>
          <w:lang w:val="ru-RU"/>
        </w:rPr>
        <w:lastRenderedPageBreak/>
        <w:t>ОНИУМЕНЯВГОЛОВЕ</w:t>
      </w:r>
    </w:p>
    <w:p w14:paraId="1A4AF090" w14:textId="50449674" w:rsidR="003376D1" w:rsidRDefault="003376D1" w:rsidP="009602F5">
      <w:pPr>
        <w:rPr>
          <w:lang w:val="ru-RU"/>
        </w:rPr>
      </w:pPr>
      <w:r>
        <w:rPr>
          <w:lang w:val="ru-RU"/>
        </w:rPr>
        <w:t>ОНИУМЕНЯ</w:t>
      </w:r>
    </w:p>
    <w:p w14:paraId="4FC4BB24" w14:textId="77777777" w:rsidR="00032C08" w:rsidRDefault="00032C08" w:rsidP="00032C08">
      <w:pPr>
        <w:ind w:firstLine="0"/>
        <w:rPr>
          <w:lang w:val="ru-RU"/>
        </w:rPr>
      </w:pPr>
    </w:p>
    <w:p w14:paraId="63C21400" w14:textId="01E27087" w:rsidR="003376D1" w:rsidRDefault="003376D1" w:rsidP="009602F5">
      <w:pPr>
        <w:rPr>
          <w:lang w:val="ru-RU"/>
        </w:rPr>
      </w:pPr>
      <w:r>
        <w:rPr>
          <w:lang w:val="ru-RU"/>
        </w:rPr>
        <w:t>Последняя строка обрывалась судорожным росчерком, который тянулся от последней буквы «Я» до черты страницы.</w:t>
      </w:r>
    </w:p>
    <w:p w14:paraId="624A0F36" w14:textId="4803CB1A" w:rsidR="003376D1" w:rsidRDefault="00595029" w:rsidP="009602F5">
      <w:pPr>
        <w:rPr>
          <w:lang w:val="ru-RU"/>
        </w:rPr>
      </w:pPr>
      <w:r>
        <w:rPr>
          <w:lang w:val="ru-RU"/>
        </w:rPr>
        <w:t>— Что это? — повторил я и тут же понял.</w:t>
      </w:r>
    </w:p>
    <w:p w14:paraId="38A89078" w14:textId="144BB9BA" w:rsidR="00595029" w:rsidRDefault="00595029" w:rsidP="009602F5">
      <w:pPr>
        <w:rPr>
          <w:lang w:val="ru-RU"/>
        </w:rPr>
      </w:pPr>
      <w:r>
        <w:rPr>
          <w:lang w:val="ru-RU"/>
        </w:rPr>
        <w:t>Предсмертная записка Марутяна.</w:t>
      </w:r>
    </w:p>
    <w:p w14:paraId="456ECB70" w14:textId="3446120E" w:rsidR="00032C08" w:rsidRDefault="00032C08" w:rsidP="009602F5">
      <w:pPr>
        <w:rPr>
          <w:lang w:val="ru-RU"/>
        </w:rPr>
      </w:pPr>
      <w:r>
        <w:rPr>
          <w:lang w:val="ru-RU"/>
        </w:rPr>
        <w:t>— Я не знаю, — пробормотала Мерцель. — Они в голове. Понимаешь, Олег? Они в голове.</w:t>
      </w:r>
      <w:r w:rsidR="00672521">
        <w:rPr>
          <w:lang w:val="ru-RU"/>
        </w:rPr>
        <w:t xml:space="preserve"> Я думала, ты мне скажешь. Ты же должен знать. Они, правда, могут быть у нас в голове?</w:t>
      </w:r>
    </w:p>
    <w:p w14:paraId="5ACA2DED" w14:textId="7C601E5E" w:rsidR="00672521" w:rsidRDefault="00672521" w:rsidP="009602F5">
      <w:pPr>
        <w:rPr>
          <w:lang w:val="ru-RU"/>
        </w:rPr>
      </w:pPr>
      <w:r>
        <w:rPr>
          <w:lang w:val="ru-RU"/>
        </w:rPr>
        <w:t>Мерцель посмотрела на меня тёмным испуганным взглядом.</w:t>
      </w:r>
    </w:p>
    <w:p w14:paraId="4E40C31D" w14:textId="44D13136" w:rsidR="00F44EC7" w:rsidRDefault="00F44EC7" w:rsidP="009602F5">
      <w:pPr>
        <w:rPr>
          <w:lang w:val="ru-RU"/>
        </w:rPr>
      </w:pPr>
      <w:r>
        <w:rPr>
          <w:lang w:val="ru-RU"/>
        </w:rPr>
        <w:t xml:space="preserve">— Откуда это у </w:t>
      </w:r>
      <w:r w:rsidR="0058426C">
        <w:rPr>
          <w:lang w:val="ru-RU"/>
        </w:rPr>
        <w:t>вас</w:t>
      </w:r>
      <w:r>
        <w:rPr>
          <w:lang w:val="ru-RU"/>
        </w:rPr>
        <w:t>?</w:t>
      </w:r>
    </w:p>
    <w:p w14:paraId="3B620ED3" w14:textId="2DA7D902" w:rsidR="00325C69" w:rsidRDefault="00325C69" w:rsidP="009602F5">
      <w:pPr>
        <w:rPr>
          <w:lang w:val="ru-RU"/>
        </w:rPr>
      </w:pPr>
      <w:r>
        <w:rPr>
          <w:lang w:val="ru-RU"/>
        </w:rPr>
        <w:t>— Нашла. — Мерцель отвернулась, отгородилась от меня ладонью. — Не о том ты говоришь, не о том спрашиваешь. — Она поморщилась. — Совсем не о том. Разве ты меня не слышишь?</w:t>
      </w:r>
    </w:p>
    <w:p w14:paraId="0783721F" w14:textId="19FCD8CE" w:rsidR="005C2559" w:rsidRDefault="005C2559" w:rsidP="009602F5">
      <w:pPr>
        <w:rPr>
          <w:lang w:val="ru-RU"/>
        </w:rPr>
      </w:pPr>
      <w:r>
        <w:rPr>
          <w:lang w:val="ru-RU"/>
        </w:rPr>
        <w:t>— Думаю, это написал Марутян, — сказал я. — Он был не в себе и…</w:t>
      </w:r>
    </w:p>
    <w:p w14:paraId="2D93655B" w14:textId="0ABE4BF8" w:rsidR="005C2559" w:rsidRDefault="005C2559" w:rsidP="009602F5">
      <w:pPr>
        <w:rPr>
          <w:lang w:val="ru-RU"/>
        </w:rPr>
      </w:pPr>
      <w:r>
        <w:rPr>
          <w:lang w:val="ru-RU"/>
        </w:rPr>
        <w:t>Я осёкся. А остался ещё ли кто-нибудь вменяемый на этой станции? На осе, которую медленно, под медитативный ход часов, затягивает в бездну.</w:t>
      </w:r>
      <w:r w:rsidR="00480FA0">
        <w:rPr>
          <w:lang w:val="ru-RU"/>
        </w:rPr>
        <w:t xml:space="preserve"> Я представил, как слаженно поворачиваются зубчатые колёса у главного хронометра в музее</w:t>
      </w:r>
      <w:r w:rsidR="008A36B2">
        <w:rPr>
          <w:lang w:val="ru-RU"/>
        </w:rPr>
        <w:t>, безошибочно, безжалостно перемалывая каждую секунду и вдруг — останавливаются, потому что вышел завод. И мы уходим под воду, падаем в закрученные штормом облака, как корабль, который дал течь.</w:t>
      </w:r>
    </w:p>
    <w:p w14:paraId="464E6DC5" w14:textId="4A8687A4" w:rsidR="008A36B2" w:rsidRDefault="008A36B2" w:rsidP="009602F5">
      <w:pPr>
        <w:rPr>
          <w:lang w:val="ru-RU"/>
        </w:rPr>
      </w:pPr>
      <w:r>
        <w:rPr>
          <w:lang w:val="ru-RU"/>
        </w:rPr>
        <w:t>Голова разболелась. Кровь стала бить в виски.</w:t>
      </w:r>
    </w:p>
    <w:p w14:paraId="129924C8" w14:textId="2D5E787C" w:rsidR="008A36B2" w:rsidRDefault="008A36B2" w:rsidP="009602F5">
      <w:pPr>
        <w:rPr>
          <w:lang w:val="ru-RU"/>
        </w:rPr>
      </w:pPr>
      <w:r>
        <w:rPr>
          <w:lang w:val="ru-RU"/>
        </w:rPr>
        <w:t>— Не в себе? — проговорила Мерцель. — Что это значит, не в себе?</w:t>
      </w:r>
    </w:p>
    <w:p w14:paraId="02FD434F" w14:textId="27E698C9" w:rsidR="008A36B2" w:rsidRDefault="008A36B2" w:rsidP="009602F5">
      <w:pPr>
        <w:rPr>
          <w:lang w:val="ru-RU"/>
        </w:rPr>
      </w:pPr>
      <w:r>
        <w:rPr>
          <w:lang w:val="ru-RU"/>
        </w:rPr>
        <w:t xml:space="preserve">— Где </w:t>
      </w:r>
      <w:r w:rsidR="008D01C7">
        <w:rPr>
          <w:lang w:val="ru-RU"/>
        </w:rPr>
        <w:t>в</w:t>
      </w:r>
      <w:r>
        <w:rPr>
          <w:lang w:val="ru-RU"/>
        </w:rPr>
        <w:t>ы нашл</w:t>
      </w:r>
      <w:r w:rsidR="008D01C7">
        <w:rPr>
          <w:lang w:val="ru-RU"/>
        </w:rPr>
        <w:t>и</w:t>
      </w:r>
      <w:r>
        <w:rPr>
          <w:lang w:val="ru-RU"/>
        </w:rPr>
        <w:t xml:space="preserve"> записку? — спросил я. — У модуля Марутяна?</w:t>
      </w:r>
    </w:p>
    <w:p w14:paraId="2EA17BFD" w14:textId="3B89E798" w:rsidR="000350F6" w:rsidRDefault="000350F6" w:rsidP="009602F5">
      <w:pPr>
        <w:rPr>
          <w:lang w:val="ru-RU"/>
        </w:rPr>
      </w:pPr>
      <w:r>
        <w:rPr>
          <w:lang w:val="ru-RU"/>
        </w:rPr>
        <w:t>— Не помню, — затряслась Мерцель. — Всё в тумане, в густом тумане. Понимаешь, Олег? Какая разница, где я её нашла?</w:t>
      </w:r>
    </w:p>
    <w:p w14:paraId="693B5C2A" w14:textId="5B8B83A3" w:rsidR="006D356A" w:rsidRDefault="006D356A" w:rsidP="009602F5">
      <w:pPr>
        <w:rPr>
          <w:lang w:val="ru-RU"/>
        </w:rPr>
      </w:pPr>
      <w:r>
        <w:rPr>
          <w:lang w:val="ru-RU"/>
        </w:rPr>
        <w:t xml:space="preserve">— И </w:t>
      </w:r>
      <w:r w:rsidR="008D01C7">
        <w:rPr>
          <w:lang w:val="ru-RU"/>
        </w:rPr>
        <w:t>в</w:t>
      </w:r>
      <w:r>
        <w:rPr>
          <w:lang w:val="ru-RU"/>
        </w:rPr>
        <w:t>ы её не показывал</w:t>
      </w:r>
      <w:r w:rsidR="008D01C7">
        <w:rPr>
          <w:lang w:val="ru-RU"/>
        </w:rPr>
        <w:t>и</w:t>
      </w:r>
      <w:r>
        <w:rPr>
          <w:lang w:val="ru-RU"/>
        </w:rPr>
        <w:t xml:space="preserve">? Надо было отдать записку </w:t>
      </w:r>
      <w:proofErr w:type="spellStart"/>
      <w:r>
        <w:rPr>
          <w:lang w:val="ru-RU"/>
        </w:rPr>
        <w:t>Мицюкину</w:t>
      </w:r>
      <w:proofErr w:type="spellEnd"/>
      <w:r>
        <w:rPr>
          <w:lang w:val="ru-RU"/>
        </w:rPr>
        <w:t>, он же ведёт расследование.</w:t>
      </w:r>
    </w:p>
    <w:p w14:paraId="6DC5B950" w14:textId="326C2DEF" w:rsidR="00032445" w:rsidRDefault="00032445" w:rsidP="009602F5">
      <w:pPr>
        <w:rPr>
          <w:lang w:val="ru-RU"/>
        </w:rPr>
      </w:pPr>
      <w:r>
        <w:rPr>
          <w:lang w:val="ru-RU"/>
        </w:rPr>
        <w:t>— Я её нашла! — Мерцель вскочила, несколько раз яростно, глубоко вздохнула и вдруг, замерев на мгновение, как сломанная кукла, мягко осела в кресло. — Я её нашла, — всхлипнула она. — Ведь я же её нашла, Олег. И я её показала. Я показала её тебе.</w:t>
      </w:r>
    </w:p>
    <w:p w14:paraId="380272ED" w14:textId="2A1EE14F" w:rsidR="00032445" w:rsidRDefault="00032445" w:rsidP="009602F5">
      <w:pPr>
        <w:rPr>
          <w:lang w:val="ru-RU"/>
        </w:rPr>
      </w:pPr>
      <w:r>
        <w:rPr>
          <w:lang w:val="ru-RU"/>
        </w:rPr>
        <w:t>— Но… — начал я.</w:t>
      </w:r>
    </w:p>
    <w:p w14:paraId="57EBD774" w14:textId="65C5FC2A" w:rsidR="00032445" w:rsidRDefault="00032445" w:rsidP="009602F5">
      <w:pPr>
        <w:rPr>
          <w:lang w:val="ru-RU"/>
        </w:rPr>
      </w:pPr>
      <w:r>
        <w:rPr>
          <w:lang w:val="ru-RU"/>
        </w:rPr>
        <w:t>— Нет! — Мерцель остановила меня взмахом руке. — Нет, не надо споров! Просто скажи, что это значит!</w:t>
      </w:r>
    </w:p>
    <w:p w14:paraId="12189CFB" w14:textId="18ABBB72" w:rsidR="00F84E7A" w:rsidRDefault="00342D70" w:rsidP="009602F5">
      <w:pPr>
        <w:rPr>
          <w:lang w:val="ru-RU"/>
        </w:rPr>
      </w:pPr>
      <w:r>
        <w:rPr>
          <w:lang w:val="ru-RU"/>
        </w:rPr>
        <w:t xml:space="preserve">— Я не знаю. Мы вообще ничего не знаем. — Я прикрыл ладонью глаза. Казалось, черепная коробка сейчас лопнет от боли. У </w:t>
      </w:r>
      <w:r w:rsidR="008D01C7">
        <w:rPr>
          <w:lang w:val="ru-RU"/>
        </w:rPr>
        <w:t>вас</w:t>
      </w:r>
      <w:r>
        <w:rPr>
          <w:lang w:val="ru-RU"/>
        </w:rPr>
        <w:t xml:space="preserve"> есть какие-нибудь таблетки от головы? Так болит, что едва думать могу.</w:t>
      </w:r>
    </w:p>
    <w:p w14:paraId="660FD888" w14:textId="0D09A6AE" w:rsidR="00E57C54" w:rsidRDefault="00E57C54" w:rsidP="009602F5">
      <w:pPr>
        <w:rPr>
          <w:lang w:val="ru-RU"/>
        </w:rPr>
      </w:pPr>
      <w:r>
        <w:rPr>
          <w:lang w:val="ru-RU"/>
        </w:rPr>
        <w:lastRenderedPageBreak/>
        <w:t>— Да, там. — Мерцель показала куда-то рукой. — В аптечке должны быть. Я сама не трогала, не смотрела.</w:t>
      </w:r>
    </w:p>
    <w:p w14:paraId="3815738A" w14:textId="0A16E723" w:rsidR="00C716F8" w:rsidRDefault="00C716F8" w:rsidP="009602F5">
      <w:pPr>
        <w:rPr>
          <w:lang w:val="ru-RU"/>
        </w:rPr>
      </w:pPr>
      <w:r>
        <w:rPr>
          <w:lang w:val="ru-RU"/>
        </w:rPr>
        <w:t>Я встал, подошёл к двери в санузел.</w:t>
      </w:r>
    </w:p>
    <w:p w14:paraId="1BADD1F2" w14:textId="0C8463CA" w:rsidR="00325D1C" w:rsidRDefault="00C716F8" w:rsidP="009602F5">
      <w:pPr>
        <w:rPr>
          <w:lang w:val="ru-RU"/>
        </w:rPr>
      </w:pPr>
      <w:r>
        <w:rPr>
          <w:lang w:val="ru-RU"/>
        </w:rPr>
        <w:t>— Олег! — окликнула меня Мерцель. — Они у тебя в голове</w:t>
      </w:r>
      <w:r w:rsidR="008D01C7">
        <w:rPr>
          <w:lang w:val="ru-RU"/>
        </w:rPr>
        <w:t>!</w:t>
      </w:r>
    </w:p>
    <w:p w14:paraId="2F55C42E" w14:textId="6451D6FB" w:rsidR="00C716F8" w:rsidRDefault="00325D1C" w:rsidP="009602F5">
      <w:pPr>
        <w:rPr>
          <w:lang w:val="ru-RU"/>
        </w:rPr>
      </w:pPr>
      <w:r>
        <w:rPr>
          <w:lang w:val="ru-RU"/>
        </w:rPr>
        <w:t>Свет зажёгся автоматически, и я отшатнулся от него, как от пощёчины. Заскользили перед глазами цветные круги, как ожоги на роговице.</w:t>
      </w:r>
      <w:r w:rsidR="001B189C">
        <w:rPr>
          <w:lang w:val="ru-RU"/>
        </w:rPr>
        <w:t xml:space="preserve"> Я даже не сразу заметил, что зеркало в гальюне разбито — не просто треснуто от удара, а разнесено в мелкий прах. На стене остались висеть лишь мелкие зубчики, застрявшие в металлической раме. Весь пол был засыпан острыми осколками, которые хрустели под ногами.</w:t>
      </w:r>
    </w:p>
    <w:p w14:paraId="4948A248" w14:textId="4E62706D" w:rsidR="00866E62" w:rsidRDefault="00866E62" w:rsidP="009602F5">
      <w:pPr>
        <w:rPr>
          <w:lang w:val="ru-RU"/>
        </w:rPr>
      </w:pPr>
      <w:r>
        <w:rPr>
          <w:lang w:val="ru-RU"/>
        </w:rPr>
        <w:t>Впрочем, меня это не так удивило. Не всем хочется каждый день смотреть на своё отражение. Особенно, когда они у тебя в голове.</w:t>
      </w:r>
    </w:p>
    <w:p w14:paraId="436E843A" w14:textId="7C642E02" w:rsidR="00342D70" w:rsidRDefault="007B2926" w:rsidP="009602F5">
      <w:pPr>
        <w:rPr>
          <w:lang w:val="ru-RU"/>
        </w:rPr>
      </w:pPr>
      <w:r>
        <w:rPr>
          <w:lang w:val="ru-RU"/>
        </w:rPr>
        <w:t>Я открыл аптечку, нащупал на полке блистер, выдавил сразу пару таблеток и проглотил, не запивая, так, что едва не встали колом в горле.</w:t>
      </w:r>
    </w:p>
    <w:p w14:paraId="11AC5932" w14:textId="77777777" w:rsidR="00073260" w:rsidRDefault="00073260" w:rsidP="009602F5">
      <w:pPr>
        <w:rPr>
          <w:lang w:val="ru-RU"/>
        </w:rPr>
      </w:pPr>
      <w:r>
        <w:rPr>
          <w:lang w:val="ru-RU"/>
        </w:rPr>
        <w:t>Какое-то время стоял, закрыв глаза, словно ждал, что таблетки подействуют мгновенно, и тёплая приятная волна заглушит пульсирующую боль в голове. Сквозь темноту, под сомкнутые веки, яростно прорезались красные буквы из записки Марутяна.</w:t>
      </w:r>
    </w:p>
    <w:p w14:paraId="39CECB05" w14:textId="4DA01758" w:rsidR="00073260" w:rsidRDefault="00073260" w:rsidP="009602F5">
      <w:pPr>
        <w:rPr>
          <w:lang w:val="ru-RU"/>
        </w:rPr>
      </w:pPr>
      <w:r>
        <w:rPr>
          <w:lang w:val="ru-RU"/>
        </w:rPr>
        <w:t>ОНИУМЕНЯВГОЛОВЕ.</w:t>
      </w:r>
    </w:p>
    <w:p w14:paraId="796B6958" w14:textId="5BA4D1D4" w:rsidR="00073260" w:rsidRDefault="00073260" w:rsidP="009602F5">
      <w:pPr>
        <w:rPr>
          <w:lang w:val="ru-RU"/>
        </w:rPr>
      </w:pPr>
      <w:r>
        <w:rPr>
          <w:lang w:val="ru-RU"/>
        </w:rPr>
        <w:t>Я открыл дверь и замер. Я вдруг понял, что боюсь Мерцель.</w:t>
      </w:r>
    </w:p>
    <w:p w14:paraId="245DE9A8" w14:textId="5E31BDAE" w:rsidR="001E61FD" w:rsidRDefault="001E61FD" w:rsidP="009602F5">
      <w:pPr>
        <w:rPr>
          <w:lang w:val="ru-RU"/>
        </w:rPr>
      </w:pPr>
      <w:r>
        <w:rPr>
          <w:lang w:val="ru-RU"/>
        </w:rPr>
        <w:t>Она всё так же сидела спиной к иллюминатору, положив ногу на ногу, и улыбалась. Её осунувшееся блестящее от пота лицо было похоже на резиновую маску.</w:t>
      </w:r>
    </w:p>
    <w:p w14:paraId="7C9A5A1E" w14:textId="21E47E56" w:rsidR="00CB5EFD" w:rsidRDefault="00CB5EFD" w:rsidP="009602F5">
      <w:pPr>
        <w:rPr>
          <w:lang w:val="ru-RU"/>
        </w:rPr>
      </w:pPr>
      <w:r>
        <w:rPr>
          <w:lang w:val="ru-RU"/>
        </w:rPr>
        <w:t xml:space="preserve">— Может, позвонить в </w:t>
      </w:r>
      <w:proofErr w:type="spellStart"/>
      <w:r>
        <w:rPr>
          <w:lang w:val="ru-RU"/>
        </w:rPr>
        <w:t>мед</w:t>
      </w:r>
      <w:r w:rsidR="00261CC1">
        <w:rPr>
          <w:lang w:val="ru-RU"/>
        </w:rPr>
        <w:t>блок</w:t>
      </w:r>
      <w:proofErr w:type="spellEnd"/>
      <w:r>
        <w:rPr>
          <w:lang w:val="ru-RU"/>
        </w:rPr>
        <w:t>, — сказал я. — Кажется, мне… — Я сглотнул, таблетки всё ещё стояли поперёк горла. — Кажется, нам нехорошо.</w:t>
      </w:r>
    </w:p>
    <w:p w14:paraId="4F5735C7" w14:textId="12E20574" w:rsidR="00261CC1" w:rsidRDefault="00261CC1" w:rsidP="009602F5">
      <w:pPr>
        <w:rPr>
          <w:lang w:val="ru-RU"/>
        </w:rPr>
      </w:pPr>
      <w:r>
        <w:rPr>
          <w:lang w:val="ru-RU"/>
        </w:rPr>
        <w:t>Трубка интеркома беспомощно свисала на кручёном проводе. В этом модуле не ждали звонков.</w:t>
      </w:r>
    </w:p>
    <w:p w14:paraId="59961EB7" w14:textId="16265F1E" w:rsidR="00261CC1" w:rsidRDefault="00261CC1" w:rsidP="009602F5">
      <w:pPr>
        <w:rPr>
          <w:lang w:val="ru-RU"/>
        </w:rPr>
      </w:pPr>
      <w:r>
        <w:rPr>
          <w:lang w:val="ru-RU"/>
        </w:rPr>
        <w:t>Я повесил трубку на рычаги.</w:t>
      </w:r>
    </w:p>
    <w:p w14:paraId="19A7B76B" w14:textId="4F11A1FF" w:rsidR="00261CC1" w:rsidRDefault="00261CC1" w:rsidP="009602F5">
      <w:pPr>
        <w:rPr>
          <w:lang w:val="ru-RU"/>
        </w:rPr>
      </w:pPr>
      <w:r>
        <w:rPr>
          <w:lang w:val="ru-RU"/>
        </w:rPr>
        <w:t>— Спасибо, Олег, — сказала Мерцель. — Я и забыла про неё. Да ты садись, садись. Чего стоять?</w:t>
      </w:r>
    </w:p>
    <w:p w14:paraId="0B3EFFE1" w14:textId="1D7F41EB" w:rsidR="00325C69" w:rsidRDefault="00532D48" w:rsidP="009602F5">
      <w:pPr>
        <w:rPr>
          <w:lang w:val="ru-RU"/>
        </w:rPr>
      </w:pPr>
      <w:r>
        <w:rPr>
          <w:lang w:val="ru-RU"/>
        </w:rPr>
        <w:t xml:space="preserve">— </w:t>
      </w:r>
      <w:proofErr w:type="spellStart"/>
      <w:r>
        <w:rPr>
          <w:lang w:val="ru-RU"/>
        </w:rPr>
        <w:t>Медблок</w:t>
      </w:r>
      <w:proofErr w:type="spellEnd"/>
      <w:r>
        <w:rPr>
          <w:lang w:val="ru-RU"/>
        </w:rPr>
        <w:t>… — начал я.</w:t>
      </w:r>
    </w:p>
    <w:p w14:paraId="37ECCB51" w14:textId="6AE4A86E" w:rsidR="00532D48" w:rsidRDefault="00532D48" w:rsidP="009602F5">
      <w:pPr>
        <w:rPr>
          <w:lang w:val="ru-RU"/>
        </w:rPr>
      </w:pPr>
      <w:r>
        <w:rPr>
          <w:lang w:val="ru-RU"/>
        </w:rPr>
        <w:t xml:space="preserve">— Какой </w:t>
      </w:r>
      <w:proofErr w:type="spellStart"/>
      <w:r>
        <w:rPr>
          <w:lang w:val="ru-RU"/>
        </w:rPr>
        <w:t>медблок</w:t>
      </w:r>
      <w:proofErr w:type="spellEnd"/>
      <w:r>
        <w:rPr>
          <w:lang w:val="ru-RU"/>
        </w:rPr>
        <w:t>? — поморщилась Мерцель. — О чём ты?</w:t>
      </w:r>
      <w:r w:rsidR="00C86152">
        <w:rPr>
          <w:lang w:val="ru-RU"/>
        </w:rPr>
        <w:t xml:space="preserve"> Зачем нам </w:t>
      </w:r>
      <w:proofErr w:type="spellStart"/>
      <w:r w:rsidR="00C86152">
        <w:rPr>
          <w:lang w:val="ru-RU"/>
        </w:rPr>
        <w:t>медблок</w:t>
      </w:r>
      <w:proofErr w:type="spellEnd"/>
      <w:r w:rsidR="00C86152">
        <w:rPr>
          <w:lang w:val="ru-RU"/>
        </w:rPr>
        <w:t>? Мы же хотели поговорить, ты помнишь? Мне нужно тебе ещё кое-что показать.</w:t>
      </w:r>
    </w:p>
    <w:p w14:paraId="7B2409CA" w14:textId="4E09E1BB" w:rsidR="003376D1" w:rsidRPr="00A41BA6" w:rsidRDefault="00C86152" w:rsidP="00E229AE">
      <w:pPr>
        <w:rPr>
          <w:lang w:val="ru-RU"/>
        </w:rPr>
      </w:pPr>
      <w:r>
        <w:rPr>
          <w:lang w:val="ru-RU"/>
        </w:rPr>
        <w:t>Я не решился спорить и, словно под гипнозом, под её тяжёлым цепким взглядом, послушно сел на кровать.</w:t>
      </w:r>
    </w:p>
    <w:p w14:paraId="46244AEA" w14:textId="7BD7FFF5" w:rsidR="00E229AE" w:rsidRDefault="00E229AE" w:rsidP="00E229AE">
      <w:pPr>
        <w:rPr>
          <w:lang w:val="ru-RU"/>
        </w:rPr>
      </w:pPr>
      <w:r w:rsidRPr="00E229AE">
        <w:rPr>
          <w:lang w:val="ru-RU"/>
        </w:rPr>
        <w:t xml:space="preserve">— </w:t>
      </w:r>
      <w:r>
        <w:rPr>
          <w:lang w:val="ru-RU"/>
        </w:rPr>
        <w:t xml:space="preserve">Смотри! — Мерцель </w:t>
      </w:r>
      <w:r w:rsidR="00B3050B">
        <w:rPr>
          <w:lang w:val="ru-RU"/>
        </w:rPr>
        <w:t>подняла</w:t>
      </w:r>
      <w:r>
        <w:rPr>
          <w:lang w:val="ru-RU"/>
        </w:rPr>
        <w:t xml:space="preserve"> со столика лежащую плашмя фотографию в пластиковой рамке, </w:t>
      </w:r>
      <w:r w:rsidR="00B3050B">
        <w:rPr>
          <w:lang w:val="ru-RU"/>
        </w:rPr>
        <w:t>протянула</w:t>
      </w:r>
      <w:r>
        <w:rPr>
          <w:lang w:val="ru-RU"/>
        </w:rPr>
        <w:t xml:space="preserve"> мне. — Узнаёшь?</w:t>
      </w:r>
    </w:p>
    <w:p w14:paraId="4CBD90D9" w14:textId="2BC1462E" w:rsidR="00E229AE" w:rsidRDefault="00E229AE" w:rsidP="00E229AE">
      <w:pPr>
        <w:rPr>
          <w:lang w:val="ru-RU"/>
        </w:rPr>
      </w:pPr>
      <w:r>
        <w:rPr>
          <w:lang w:val="ru-RU"/>
        </w:rPr>
        <w:t xml:space="preserve">На снимке — девчушка лет пятнадцати, в терпкий солнечный день, когда даже воздух кажется янтарным, словно смотришь вокруг сквозь цветное </w:t>
      </w:r>
      <w:r>
        <w:rPr>
          <w:lang w:val="ru-RU"/>
        </w:rPr>
        <w:lastRenderedPageBreak/>
        <w:t>бутылочное стекло. Девушка улыбается — широко, радостно, искренне, — как умеют только дети. За спиной — небо с разорванными облаками, словно плотные слои атмосферы газового гиганта.</w:t>
      </w:r>
    </w:p>
    <w:p w14:paraId="527F24C7" w14:textId="3FE7C6E3" w:rsidR="004B5C82" w:rsidRDefault="00E229AE" w:rsidP="00E229AE">
      <w:pPr>
        <w:rPr>
          <w:lang w:val="ru-RU"/>
        </w:rPr>
      </w:pPr>
      <w:r>
        <w:rPr>
          <w:lang w:val="ru-RU"/>
        </w:rPr>
        <w:t xml:space="preserve">— Да, — </w:t>
      </w:r>
      <w:r w:rsidR="004B5C82">
        <w:rPr>
          <w:lang w:val="ru-RU"/>
        </w:rPr>
        <w:t>кивнул</w:t>
      </w:r>
      <w:r>
        <w:rPr>
          <w:lang w:val="ru-RU"/>
        </w:rPr>
        <w:t xml:space="preserve"> я, </w:t>
      </w:r>
      <w:r w:rsidR="004B5C82">
        <w:rPr>
          <w:lang w:val="ru-RU"/>
        </w:rPr>
        <w:t>подумал</w:t>
      </w:r>
      <w:r>
        <w:rPr>
          <w:lang w:val="ru-RU"/>
        </w:rPr>
        <w:t xml:space="preserve"> сделать комплимент, сказать, что она почти не изменилась, но не </w:t>
      </w:r>
      <w:r w:rsidR="004B5C82">
        <w:rPr>
          <w:lang w:val="ru-RU"/>
        </w:rPr>
        <w:t>с</w:t>
      </w:r>
      <w:r>
        <w:rPr>
          <w:lang w:val="ru-RU"/>
        </w:rPr>
        <w:t xml:space="preserve">мог, глядя на живой труп, буравящий меня взглядом. — Да, </w:t>
      </w:r>
      <w:r w:rsidR="004B5C82">
        <w:rPr>
          <w:lang w:val="ru-RU"/>
        </w:rPr>
        <w:t>у</w:t>
      </w:r>
      <w:r>
        <w:rPr>
          <w:lang w:val="ru-RU"/>
        </w:rPr>
        <w:t>знаю.</w:t>
      </w:r>
    </w:p>
    <w:p w14:paraId="237FFF73" w14:textId="59063444" w:rsidR="00E229AE" w:rsidRDefault="004B5C82" w:rsidP="00E229AE">
      <w:pPr>
        <w:rPr>
          <w:lang w:val="ru-RU"/>
        </w:rPr>
      </w:pPr>
      <w:r>
        <w:rPr>
          <w:lang w:val="ru-RU"/>
        </w:rPr>
        <w:t>— Это «Мурманск», — сказала</w:t>
      </w:r>
      <w:r w:rsidR="00E229AE">
        <w:rPr>
          <w:lang w:val="ru-RU"/>
        </w:rPr>
        <w:t xml:space="preserve"> </w:t>
      </w:r>
      <w:r>
        <w:rPr>
          <w:lang w:val="ru-RU"/>
        </w:rPr>
        <w:t>Мерцель.</w:t>
      </w:r>
      <w:r w:rsidR="00ED23BD">
        <w:rPr>
          <w:lang w:val="ru-RU"/>
        </w:rPr>
        <w:t xml:space="preserve"> — Немногие его сейчас помнят. Корабли забывают так же, как и людей. Ты ведь знаешь, Олег?</w:t>
      </w:r>
      <w:r w:rsidR="00B40BC1">
        <w:rPr>
          <w:lang w:val="ru-RU"/>
        </w:rPr>
        <w:t xml:space="preserve"> Когда-нибудь и «Севастополь» забудут. Как и всех, кто там был.</w:t>
      </w:r>
    </w:p>
    <w:p w14:paraId="261F2693" w14:textId="347050AE" w:rsidR="00B40BC1" w:rsidRDefault="00B40BC1" w:rsidP="00E229AE">
      <w:pPr>
        <w:rPr>
          <w:lang w:val="ru-RU"/>
        </w:rPr>
      </w:pPr>
      <w:r>
        <w:rPr>
          <w:lang w:val="ru-RU"/>
        </w:rPr>
        <w:t>Снимок у меня в руке начал трястись. Я вздохнул, попытавшись унять дрожь в пальцах.</w:t>
      </w:r>
    </w:p>
    <w:p w14:paraId="586D1738" w14:textId="3DBF9F94" w:rsidR="00BF7C73" w:rsidRDefault="00BF7C73" w:rsidP="00E229AE">
      <w:pPr>
        <w:rPr>
          <w:lang w:val="ru-RU"/>
        </w:rPr>
      </w:pPr>
      <w:r>
        <w:rPr>
          <w:lang w:val="ru-RU"/>
        </w:rPr>
        <w:t>— «Мурманск» — мой первый корабль</w:t>
      </w:r>
      <w:r w:rsidR="00266AB8">
        <w:rPr>
          <w:lang w:val="ru-RU"/>
        </w:rPr>
        <w:t>, — продолжала Мерцель. — Так приятно, что ты узнал его, Олег, а то последнее кажется, что я сама всё выдумала, что и нет у меня никакого прошлого. А все эти старые фотографии просто подделка, понимаешь, Олег?</w:t>
      </w:r>
    </w:p>
    <w:p w14:paraId="0C6F5C04" w14:textId="2A5BACAB" w:rsidR="009A641E" w:rsidRDefault="009A641E" w:rsidP="00E229AE">
      <w:pPr>
        <w:rPr>
          <w:lang w:val="ru-RU"/>
        </w:rPr>
      </w:pPr>
      <w:r>
        <w:rPr>
          <w:lang w:val="ru-RU"/>
        </w:rPr>
        <w:t>Я молчал.</w:t>
      </w:r>
    </w:p>
    <w:p w14:paraId="7FA6D6AE" w14:textId="7DE0A163" w:rsidR="00185D91" w:rsidRDefault="00185D91" w:rsidP="00E229AE">
      <w:pPr>
        <w:rPr>
          <w:lang w:val="ru-RU"/>
        </w:rPr>
      </w:pPr>
      <w:r>
        <w:rPr>
          <w:lang w:val="ru-RU"/>
        </w:rPr>
        <w:t xml:space="preserve">— Ты не обращай внимания на то, что она такая мутная. Так уж получилось. Я же прямо со станции снимала, через иллюминатор. — Мерцель посмотрела через плечо и сощурилась от окрепшего свечения планеты. — «Мурманск» тогда на стыковку заходил, и мне сказали — вон он, твой. Так и сказали Олег — твой! — Лицо у Мерцель исказилось — то ли от вымученной улыбки, то ли от гримасы боли. — </w:t>
      </w:r>
      <w:r w:rsidR="00030C9A">
        <w:rPr>
          <w:lang w:val="ru-RU"/>
        </w:rPr>
        <w:t>Я с такой гордостью на него смотрела! Мой первый корабль, настоящий! Эх, Олег, столько лет с тех пор прошло, даже не верится!</w:t>
      </w:r>
    </w:p>
    <w:p w14:paraId="00DEDE25" w14:textId="365CF455" w:rsidR="00B76731" w:rsidRDefault="00B76731" w:rsidP="00E229AE">
      <w:pPr>
        <w:rPr>
          <w:lang w:val="ru-RU"/>
        </w:rPr>
      </w:pPr>
      <w:r>
        <w:rPr>
          <w:lang w:val="ru-RU"/>
        </w:rPr>
        <w:t>Снимок выскользнул у меня из пальцев, и звонко ударился об пол. Мерцель вздрогнула.</w:t>
      </w:r>
      <w:r w:rsidR="00E20A3E">
        <w:rPr>
          <w:lang w:val="ru-RU"/>
        </w:rPr>
        <w:t xml:space="preserve"> Я поднял его, свет скользнул по глянцевой рамке, и изображение на снимке изменилось — проступил сквозь талые облака угловатый остов космической баржи, которая ощерилась в темноту острыми гребнями антенн.</w:t>
      </w:r>
      <w:r w:rsidR="006F6834">
        <w:rPr>
          <w:lang w:val="ru-RU"/>
        </w:rPr>
        <w:t xml:space="preserve"> Космическая темнота с серыми разводами грязи напоминала застоявшуюся воду в болотистом пруду.</w:t>
      </w:r>
    </w:p>
    <w:p w14:paraId="6A3921A8" w14:textId="6D885232" w:rsidR="008456E3" w:rsidRDefault="008456E3" w:rsidP="00E229AE">
      <w:pPr>
        <w:rPr>
          <w:lang w:val="ru-RU"/>
        </w:rPr>
      </w:pPr>
      <w:r>
        <w:rPr>
          <w:lang w:val="ru-RU"/>
        </w:rPr>
        <w:t>— Здесь два снимка, — проговорил я.</w:t>
      </w:r>
    </w:p>
    <w:p w14:paraId="08579E75" w14:textId="77777777" w:rsidR="008456E3" w:rsidRDefault="008456E3" w:rsidP="00E229AE">
      <w:pPr>
        <w:rPr>
          <w:lang w:val="ru-RU"/>
        </w:rPr>
      </w:pPr>
      <w:r>
        <w:rPr>
          <w:lang w:val="ru-RU"/>
        </w:rPr>
        <w:t xml:space="preserve">Потолочный свет вливался в фотографию, точно густой янтарь, и мутный космический вид рассеивался, уступая место солнечному дню и улыбающейся девушке. Я так заворожённо наблюдал за этим превращением, словно впервые увидел </w:t>
      </w:r>
      <w:proofErr w:type="spellStart"/>
      <w:r>
        <w:rPr>
          <w:lang w:val="ru-RU"/>
        </w:rPr>
        <w:t>стереоснимок</w:t>
      </w:r>
      <w:proofErr w:type="spellEnd"/>
      <w:r>
        <w:rPr>
          <w:lang w:val="ru-RU"/>
        </w:rPr>
        <w:t>.</w:t>
      </w:r>
    </w:p>
    <w:p w14:paraId="3BB3EBEC" w14:textId="33C4BB75" w:rsidR="00F21BCB" w:rsidRDefault="00F21BCB" w:rsidP="00E229AE">
      <w:pPr>
        <w:rPr>
          <w:lang w:val="ru-RU"/>
        </w:rPr>
      </w:pPr>
      <w:r>
        <w:rPr>
          <w:lang w:val="ru-RU"/>
        </w:rPr>
        <w:t>— Да, да, — сказала Мерцель. — У меня ещё много фотографий. Половину уже сама не помню, кто фотографировал, где всё это было. — Мерцель поморщилась. — Долго я слишком летаю, Олег. Слишком долго.</w:t>
      </w:r>
    </w:p>
    <w:p w14:paraId="0A66DCB0" w14:textId="0C583E17" w:rsidR="0019096A" w:rsidRDefault="0019096A" w:rsidP="00E229AE">
      <w:pPr>
        <w:rPr>
          <w:lang w:val="ru-RU"/>
        </w:rPr>
      </w:pPr>
      <w:r>
        <w:rPr>
          <w:lang w:val="ru-RU"/>
        </w:rPr>
        <w:t>Я положил снимок на кровать. Мерцель напряжённо следила за каждым моим движением.</w:t>
      </w:r>
    </w:p>
    <w:p w14:paraId="708825AD" w14:textId="15D59FB3" w:rsidR="0019096A" w:rsidRDefault="0019096A" w:rsidP="00E229AE">
      <w:pPr>
        <w:rPr>
          <w:lang w:val="ru-RU"/>
        </w:rPr>
      </w:pPr>
      <w:r>
        <w:rPr>
          <w:lang w:val="ru-RU"/>
        </w:rPr>
        <w:lastRenderedPageBreak/>
        <w:t>— А ты что молчишь, Олег? — спросила она. — Не интересно тебе? Не слушаешь? Давай, ты тоже расскажи. Какой у тебя был первый корабль? Ты ведь должен это помнишь, Олег!</w:t>
      </w:r>
    </w:p>
    <w:p w14:paraId="52CD27EA" w14:textId="34D1569B" w:rsidR="0019096A" w:rsidRDefault="0019096A" w:rsidP="00E229AE">
      <w:pPr>
        <w:rPr>
          <w:lang w:val="ru-RU"/>
        </w:rPr>
      </w:pPr>
      <w:r>
        <w:rPr>
          <w:lang w:val="ru-RU"/>
        </w:rPr>
        <w:t>— Помню, конечно, — сказал я. — Я после учебки получил назначение на «Минск». Фотографий, правда, у меня никаких не сохранилось. Не догадался тогда сфотографировать.</w:t>
      </w:r>
    </w:p>
    <w:p w14:paraId="7F0512DB" w14:textId="77777777" w:rsidR="00F3633F" w:rsidRDefault="00BA1DDF" w:rsidP="00F3633F">
      <w:pPr>
        <w:rPr>
          <w:lang w:val="ru-RU"/>
        </w:rPr>
      </w:pPr>
      <w:r>
        <w:rPr>
          <w:lang w:val="ru-RU"/>
        </w:rPr>
        <w:t>— «Минск» знаю. — Мерцель поёжилась, провела по плечу ладонью и посмотрела в иллюминатор, на расходящийся волной свет от планеты. — «Минск» все знают. Ну так будет ещё шанс сделать снимок на память, Олег. Не надо расстраиваться. «Минск» — корабль новый, вовсю ещё летает. Это вот «Мурманск» давно списали.</w:t>
      </w:r>
      <w:r w:rsidR="001B67CF">
        <w:rPr>
          <w:lang w:val="ru-RU"/>
        </w:rPr>
        <w:t xml:space="preserve"> Он и тогда уже был старой развалиной. — Уголки губ у Мерцель задрожали, и рот растянулся в кривом подобии улыбки. — Помню, сбои были в </w:t>
      </w:r>
      <w:proofErr w:type="spellStart"/>
      <w:r w:rsidR="001B67CF">
        <w:rPr>
          <w:lang w:val="ru-RU"/>
        </w:rPr>
        <w:t>гравитонной</w:t>
      </w:r>
      <w:proofErr w:type="spellEnd"/>
      <w:r w:rsidR="001B67CF">
        <w:rPr>
          <w:lang w:val="ru-RU"/>
        </w:rPr>
        <w:t xml:space="preserve"> камере. — Мерцель провела по лицу ладонью и — вдруг стёрла выражение, эмоции. Осталась лишь бледная неживая маска. — Сбои в </w:t>
      </w:r>
      <w:proofErr w:type="spellStart"/>
      <w:r w:rsidR="001B67CF">
        <w:rPr>
          <w:lang w:val="ru-RU"/>
        </w:rPr>
        <w:t>гравитонной</w:t>
      </w:r>
      <w:proofErr w:type="spellEnd"/>
      <w:r w:rsidR="001B67CF">
        <w:rPr>
          <w:lang w:val="ru-RU"/>
        </w:rPr>
        <w:t xml:space="preserve"> камере, — повторила она. — Идёшь по коридору, и тебя на стены швыряет.</w:t>
      </w:r>
    </w:p>
    <w:p w14:paraId="4F65A960" w14:textId="7AEFF7D2" w:rsidR="008456E3" w:rsidRDefault="004132C7" w:rsidP="00F3633F">
      <w:pPr>
        <w:rPr>
          <w:lang w:val="ru-RU"/>
        </w:rPr>
      </w:pPr>
      <w:r>
        <w:rPr>
          <w:lang w:val="ru-RU"/>
        </w:rPr>
        <w:t>— Елена</w:t>
      </w:r>
      <w:r w:rsidR="00AD7C56">
        <w:rPr>
          <w:lang w:val="ru-RU"/>
        </w:rPr>
        <w:t xml:space="preserve"> Павловна</w:t>
      </w:r>
      <w:r>
        <w:rPr>
          <w:lang w:val="ru-RU"/>
        </w:rPr>
        <w:t>, — сказал я, — мне, пожалуй, уже пора. Я пойду?</w:t>
      </w:r>
    </w:p>
    <w:p w14:paraId="0A77CF50" w14:textId="528EB8B5" w:rsidR="002D64F4" w:rsidRDefault="002D64F4" w:rsidP="00F3633F">
      <w:pPr>
        <w:rPr>
          <w:lang w:val="ru-RU"/>
        </w:rPr>
      </w:pPr>
      <w:r>
        <w:rPr>
          <w:lang w:val="ru-RU"/>
        </w:rPr>
        <w:t>Я встал, чувствуя, как от искусственной гравитации все жилы в теле наливаются свинцом.</w:t>
      </w:r>
    </w:p>
    <w:p w14:paraId="1CEE524C" w14:textId="52D556F9" w:rsidR="004132C7" w:rsidRDefault="00F3633F" w:rsidP="00E229AE">
      <w:pPr>
        <w:rPr>
          <w:lang w:val="ru-RU"/>
        </w:rPr>
      </w:pPr>
      <w:r>
        <w:rPr>
          <w:lang w:val="ru-RU"/>
        </w:rPr>
        <w:t>— Что? — Рот у Мерцель приоткрылся, а глаза лихорадочно заблестели.</w:t>
      </w:r>
      <w:r w:rsidR="00F068DB">
        <w:rPr>
          <w:lang w:val="ru-RU"/>
        </w:rPr>
        <w:t xml:space="preserve"> — Куда пойдёшь? Я же… я ведь даже… — Она часто, нервно задышала. — Я же ничего сказать-то тебе не успела. Мы поговорить с тобой хотели, ты помнишь? Неужели ты забыл, Олег?</w:t>
      </w:r>
    </w:p>
    <w:p w14:paraId="5B2F7156" w14:textId="4A0010B1" w:rsidR="00453E53" w:rsidRDefault="00453E53" w:rsidP="00E229AE">
      <w:pPr>
        <w:rPr>
          <w:lang w:val="ru-RU"/>
        </w:rPr>
      </w:pPr>
      <w:r>
        <w:rPr>
          <w:lang w:val="ru-RU"/>
        </w:rPr>
        <w:t>— Забыл? — Я попятился к двери. — Нет, я не забыл. Просто я…</w:t>
      </w:r>
    </w:p>
    <w:p w14:paraId="67122006" w14:textId="58867DA2" w:rsidR="00453E53" w:rsidRDefault="00453E53" w:rsidP="00E229AE">
      <w:pPr>
        <w:rPr>
          <w:lang w:val="ru-RU"/>
        </w:rPr>
      </w:pPr>
      <w:r>
        <w:rPr>
          <w:lang w:val="ru-RU"/>
        </w:rPr>
        <w:t>Я задел плечом интерком, и трубка, сорвавшись с рычагов, размашисто ударила по стене и затряслась на проводе, точно висельник в агонии.</w:t>
      </w:r>
    </w:p>
    <w:p w14:paraId="7266FA8B" w14:textId="79FA9136" w:rsidR="00B67D47" w:rsidRDefault="00B67D47" w:rsidP="00E229AE">
      <w:pPr>
        <w:rPr>
          <w:lang w:val="ru-RU"/>
        </w:rPr>
      </w:pPr>
      <w:r>
        <w:rPr>
          <w:lang w:val="ru-RU"/>
        </w:rPr>
        <w:t>— Стой! — крикнула Мерцель. — Мне…</w:t>
      </w:r>
    </w:p>
    <w:p w14:paraId="553D50B9" w14:textId="60353088" w:rsidR="00B67D47" w:rsidRDefault="00B67D47" w:rsidP="00E229AE">
      <w:pPr>
        <w:rPr>
          <w:lang w:val="ru-RU"/>
        </w:rPr>
      </w:pPr>
      <w:r>
        <w:rPr>
          <w:lang w:val="ru-RU"/>
        </w:rPr>
        <w:t xml:space="preserve">Она глотнула воздух ртом и захрипела. Вытащила откуда-то кружку. Сердито загудел </w:t>
      </w:r>
      <w:r w:rsidR="00413039">
        <w:rPr>
          <w:lang w:val="ru-RU"/>
        </w:rPr>
        <w:t>диспенсер. Кружка выскользнула под напором воды из руки, расплескав по столику капли.</w:t>
      </w:r>
    </w:p>
    <w:p w14:paraId="63EF599D" w14:textId="706136CD" w:rsidR="00813835" w:rsidRDefault="00813835" w:rsidP="00E229AE">
      <w:pPr>
        <w:rPr>
          <w:lang w:val="ru-RU"/>
        </w:rPr>
      </w:pPr>
      <w:r>
        <w:rPr>
          <w:lang w:val="ru-RU"/>
        </w:rPr>
        <w:t>— Помоги мне, Олег! — Мерцель коснулась шеи. — Горло пересохло страшно, пить хочу!</w:t>
      </w:r>
    </w:p>
    <w:p w14:paraId="1E91D6E3" w14:textId="4D8E2206" w:rsidR="005F449D" w:rsidRDefault="005F449D" w:rsidP="00E229AE">
      <w:pPr>
        <w:rPr>
          <w:lang w:val="ru-RU"/>
        </w:rPr>
      </w:pPr>
      <w:r>
        <w:rPr>
          <w:lang w:val="ru-RU"/>
        </w:rPr>
        <w:t>Руки у меня тряслись не меньше. Я нацедил из диспенсера воды, едва не выронив кружку.</w:t>
      </w:r>
    </w:p>
    <w:p w14:paraId="2BF13B79" w14:textId="635BC013" w:rsidR="005F449D" w:rsidRDefault="005F449D" w:rsidP="00E229AE">
      <w:pPr>
        <w:rPr>
          <w:lang w:val="ru-RU"/>
        </w:rPr>
      </w:pPr>
      <w:r>
        <w:rPr>
          <w:lang w:val="ru-RU"/>
        </w:rPr>
        <w:t>— Спасибо! — благодарно кивнула Мерцель и осушила кружку в несколько глотков.</w:t>
      </w:r>
      <w:r w:rsidR="00025976">
        <w:rPr>
          <w:lang w:val="ru-RU"/>
        </w:rPr>
        <w:t xml:space="preserve"> — А теперь сядь, сядь, пожалуйста, Олег. Я должна кое о чём тебя спросить, это очень важно. Забудь ты про все эти фотографии. Не о них речь.</w:t>
      </w:r>
    </w:p>
    <w:p w14:paraId="45FE3E95" w14:textId="06F0A522" w:rsidR="00025976" w:rsidRDefault="00025976" w:rsidP="00E229AE">
      <w:pPr>
        <w:rPr>
          <w:lang w:val="ru-RU"/>
        </w:rPr>
      </w:pPr>
      <w:r>
        <w:rPr>
          <w:lang w:val="ru-RU"/>
        </w:rPr>
        <w:t>Я сел на кровать. С лежащего рядом снимка мне улыбнулась юная девушка.</w:t>
      </w:r>
    </w:p>
    <w:p w14:paraId="46483B7E" w14:textId="5161413F" w:rsidR="006D286B" w:rsidRDefault="006D286B" w:rsidP="00E229AE">
      <w:pPr>
        <w:rPr>
          <w:lang w:val="ru-RU"/>
        </w:rPr>
      </w:pPr>
      <w:r>
        <w:rPr>
          <w:lang w:val="ru-RU"/>
        </w:rPr>
        <w:lastRenderedPageBreak/>
        <w:t xml:space="preserve">— О чём </w:t>
      </w:r>
      <w:r w:rsidR="00AD7C56">
        <w:rPr>
          <w:lang w:val="ru-RU"/>
        </w:rPr>
        <w:t>в</w:t>
      </w:r>
      <w:r>
        <w:rPr>
          <w:lang w:val="ru-RU"/>
        </w:rPr>
        <w:t>ы хотел</w:t>
      </w:r>
      <w:r w:rsidR="00AD7C56">
        <w:rPr>
          <w:lang w:val="ru-RU"/>
        </w:rPr>
        <w:t>и</w:t>
      </w:r>
      <w:r>
        <w:rPr>
          <w:lang w:val="ru-RU"/>
        </w:rPr>
        <w:t xml:space="preserve"> спросить?</w:t>
      </w:r>
    </w:p>
    <w:p w14:paraId="43EC84A5" w14:textId="450BB065" w:rsidR="006D286B" w:rsidRDefault="006D286B" w:rsidP="00E229AE">
      <w:pPr>
        <w:rPr>
          <w:lang w:val="ru-RU"/>
        </w:rPr>
      </w:pPr>
      <w:r>
        <w:rPr>
          <w:lang w:val="ru-RU"/>
        </w:rPr>
        <w:t>— Хотела, да. Очень хотела. — Мерцель закрыла глаза и вздохнула так, словно признавалась в чём-то постыдном.</w:t>
      </w:r>
      <w:r w:rsidR="002C4918">
        <w:rPr>
          <w:lang w:val="ru-RU"/>
        </w:rPr>
        <w:t xml:space="preserve"> — Дело в том, что я очень давно сюда попасть хотела. Ещё с тех пор, как станцию открыли. Ничего не получалось. — Мерцель судорожно мотнула головой. — Что бы я ни делала. И заявления писала, и… В общем, не складывалось всё как-то. Не везло мне с назначениями. И, — она посмотрела куда-то в сторону, — с капитанами.</w:t>
      </w:r>
      <w:r w:rsidR="00284EC7">
        <w:rPr>
          <w:lang w:val="ru-RU"/>
        </w:rPr>
        <w:t xml:space="preserve"> Я даже не поверила вначале, когда меня в экипаж включили. Думала, </w:t>
      </w:r>
      <w:r w:rsidR="00AD29B3">
        <w:rPr>
          <w:lang w:val="ru-RU"/>
        </w:rPr>
        <w:t>кто-то решил так над старухой посмеяться.</w:t>
      </w:r>
    </w:p>
    <w:p w14:paraId="5AA522AE" w14:textId="33F9ED5A" w:rsidR="00E90355" w:rsidRDefault="00E90355" w:rsidP="00E229AE">
      <w:pPr>
        <w:rPr>
          <w:lang w:val="ru-RU"/>
        </w:rPr>
      </w:pPr>
      <w:r>
        <w:rPr>
          <w:lang w:val="ru-RU"/>
        </w:rPr>
        <w:t>Мерцель затихла, ожидая чего-то.</w:t>
      </w:r>
    </w:p>
    <w:p w14:paraId="01C796AA" w14:textId="0D0A50C3" w:rsidR="00E90355" w:rsidRDefault="00E90355" w:rsidP="00E229AE">
      <w:pPr>
        <w:rPr>
          <w:lang w:val="ru-RU"/>
        </w:rPr>
      </w:pPr>
      <w:r>
        <w:rPr>
          <w:lang w:val="ru-RU"/>
        </w:rPr>
        <w:t xml:space="preserve">— </w:t>
      </w:r>
      <w:r w:rsidR="002C340B">
        <w:rPr>
          <w:lang w:val="ru-RU"/>
        </w:rPr>
        <w:t>В</w:t>
      </w:r>
      <w:r>
        <w:rPr>
          <w:lang w:val="ru-RU"/>
        </w:rPr>
        <w:t>ы хотел</w:t>
      </w:r>
      <w:r w:rsidR="002C340B">
        <w:rPr>
          <w:lang w:val="ru-RU"/>
        </w:rPr>
        <w:t>и</w:t>
      </w:r>
      <w:r>
        <w:rPr>
          <w:lang w:val="ru-RU"/>
        </w:rPr>
        <w:t xml:space="preserve"> посмотреть на нуболидов? — спросил я.</w:t>
      </w:r>
    </w:p>
    <w:p w14:paraId="6E975578" w14:textId="60AD832D" w:rsidR="00E143F9" w:rsidRDefault="00E143F9" w:rsidP="00E229AE">
      <w:pPr>
        <w:rPr>
          <w:lang w:val="ru-RU"/>
        </w:rPr>
      </w:pPr>
      <w:r>
        <w:rPr>
          <w:lang w:val="ru-RU"/>
        </w:rPr>
        <w:t>—Да, да! Очень хотела! — Мерцель задёргалась, руки у неё затряслись, как у припадочной. — Как ты не понимаешь, Олег, это ведь так уникально! Иная форма жизни за пределами Земли! Мы раньше в это даже верить перестали. Как будто мы одни во всей вселенной, живём в этом огромном холодном склепе, где медленно умирают планеты.</w:t>
      </w:r>
    </w:p>
    <w:p w14:paraId="19618E5A" w14:textId="598D31AE" w:rsidR="00E143F9" w:rsidRDefault="00E143F9" w:rsidP="00E229AE">
      <w:pPr>
        <w:rPr>
          <w:lang w:val="ru-RU"/>
        </w:rPr>
      </w:pPr>
      <w:r>
        <w:rPr>
          <w:lang w:val="ru-RU"/>
        </w:rPr>
        <w:t>Мерцель скривилась, на лбу у неё вспухли болезненные морщины, и она прикрылась рукой, спряталась от света. Голубое гало от Кратера Водолея поднималась у неё над головой наподобие нимба.</w:t>
      </w:r>
    </w:p>
    <w:p w14:paraId="7278B3EE" w14:textId="0864F31B" w:rsidR="0036599D" w:rsidRDefault="0036599D" w:rsidP="00E229AE">
      <w:pPr>
        <w:rPr>
          <w:lang w:val="ru-RU"/>
        </w:rPr>
      </w:pPr>
      <w:r>
        <w:rPr>
          <w:lang w:val="ru-RU"/>
        </w:rPr>
        <w:t>— Мне сейчас не до нуболидов, — проговорил я. Сердце судорожно билось в грудную клетку, потеряв привычный ритм, как разладившийся часовой механизм. — Столько всего произошло, что сейчас и правда не до этого.</w:t>
      </w:r>
    </w:p>
    <w:p w14:paraId="585C0E40" w14:textId="696C2EDA" w:rsidR="0036599D" w:rsidRDefault="0036599D" w:rsidP="00E229AE">
      <w:pPr>
        <w:rPr>
          <w:lang w:val="ru-RU"/>
        </w:rPr>
      </w:pPr>
      <w:r>
        <w:rPr>
          <w:lang w:val="ru-RU"/>
        </w:rPr>
        <w:t>— О чём ты говоришь, мальчик? — Лицо у Мерцель вытянулось. — Как такое вообще возможно? У тебя же уникальный шанс, единственная возможность в жизни прикоснуться… прикоснуться к чему-то невообразимому! Не каждому доводится увидеть такое! Да многие бы душу отдали ради такой возможности, а ты…</w:t>
      </w:r>
    </w:p>
    <w:p w14:paraId="3623ECF0" w14:textId="0095B073" w:rsidR="0036599D" w:rsidRDefault="0036599D" w:rsidP="00E229AE">
      <w:pPr>
        <w:rPr>
          <w:lang w:val="ru-RU"/>
        </w:rPr>
      </w:pPr>
      <w:r>
        <w:rPr>
          <w:lang w:val="ru-RU"/>
        </w:rPr>
        <w:t>Мерцель закашлялась, глаза у неё начали слезиться.</w:t>
      </w:r>
    </w:p>
    <w:p w14:paraId="483B74E6" w14:textId="0A49966D" w:rsidR="008E4631" w:rsidRDefault="008E4631" w:rsidP="00E229AE">
      <w:pPr>
        <w:rPr>
          <w:lang w:val="ru-RU"/>
        </w:rPr>
      </w:pPr>
      <w:r>
        <w:rPr>
          <w:lang w:val="ru-RU"/>
        </w:rPr>
        <w:t xml:space="preserve">— </w:t>
      </w:r>
      <w:r w:rsidR="001F522A">
        <w:rPr>
          <w:lang w:val="ru-RU"/>
        </w:rPr>
        <w:t>В</w:t>
      </w:r>
      <w:r>
        <w:rPr>
          <w:lang w:val="ru-RU"/>
        </w:rPr>
        <w:t>ы ходил</w:t>
      </w:r>
      <w:r w:rsidR="001F522A">
        <w:rPr>
          <w:lang w:val="ru-RU"/>
        </w:rPr>
        <w:t>и</w:t>
      </w:r>
      <w:r>
        <w:rPr>
          <w:lang w:val="ru-RU"/>
        </w:rPr>
        <w:t xml:space="preserve"> в лабораторию? — спросил я.</w:t>
      </w:r>
    </w:p>
    <w:p w14:paraId="67C14869" w14:textId="31D1C8D6" w:rsidR="0045074B" w:rsidRDefault="0045074B" w:rsidP="00E229AE">
      <w:pPr>
        <w:rPr>
          <w:lang w:val="ru-RU"/>
        </w:rPr>
      </w:pPr>
      <w:r>
        <w:rPr>
          <w:lang w:val="ru-RU"/>
        </w:rPr>
        <w:t>— Нет, я пока не ходила. Мне предлагали, но я не могу решиться. Столько лет этого ждала, а теперь… — Мерцель потянулась к диспенсеру и снова расплескала по столешнице воду. — Так глупо! Сижу здесь, боюсь чего-то. Но я решила с тобой сначала поговорить, послушать, что расскажешь. Ты ведь там несколько дней провёл. Рядом с ними.</w:t>
      </w:r>
    </w:p>
    <w:p w14:paraId="61C0FDEF" w14:textId="41FA0AB4" w:rsidR="0045074B" w:rsidRDefault="0045074B" w:rsidP="00E229AE">
      <w:pPr>
        <w:rPr>
          <w:lang w:val="ru-RU"/>
        </w:rPr>
      </w:pPr>
      <w:r>
        <w:rPr>
          <w:lang w:val="ru-RU"/>
        </w:rPr>
        <w:t>Я налил ей ещё воды в кружку и вернулся на кровать.</w:t>
      </w:r>
    </w:p>
    <w:p w14:paraId="59E8A17E" w14:textId="4796162D" w:rsidR="0045074B" w:rsidRDefault="0045074B" w:rsidP="00E229AE">
      <w:pPr>
        <w:rPr>
          <w:lang w:val="ru-RU"/>
        </w:rPr>
      </w:pPr>
      <w:r>
        <w:rPr>
          <w:lang w:val="ru-RU"/>
        </w:rPr>
        <w:t>— Два дня, — сказал я. — Почти. Марутян мне их в первый день показал. Даже не знаю, что и думать. Я, наверное, пока до конца всё не осознал.</w:t>
      </w:r>
    </w:p>
    <w:p w14:paraId="44D21863" w14:textId="2C0CE333" w:rsidR="0045074B" w:rsidRDefault="0045074B" w:rsidP="00E229AE">
      <w:pPr>
        <w:rPr>
          <w:lang w:val="ru-RU"/>
        </w:rPr>
      </w:pPr>
      <w:r>
        <w:rPr>
          <w:lang w:val="ru-RU"/>
        </w:rPr>
        <w:t>Мерцель сделала жадный глоток, и тонкая струйка воды потекла у неё по подбородку.</w:t>
      </w:r>
    </w:p>
    <w:p w14:paraId="58A9D87F" w14:textId="766103A4" w:rsidR="00580A57" w:rsidRDefault="00580A57" w:rsidP="00E229AE">
      <w:pPr>
        <w:rPr>
          <w:lang w:val="ru-RU"/>
        </w:rPr>
      </w:pPr>
      <w:r>
        <w:rPr>
          <w:lang w:val="ru-RU"/>
        </w:rPr>
        <w:lastRenderedPageBreak/>
        <w:t>— Жаль, если так, — сказала она. — Я думала ты, Олег, умнее. Неужели тебе и правда нечего сказать? Как такое вообще возможно?</w:t>
      </w:r>
    </w:p>
    <w:p w14:paraId="6382DED4" w14:textId="50B78A42" w:rsidR="00A41BA6" w:rsidRDefault="00D63A3B" w:rsidP="00E229AE">
      <w:pPr>
        <w:rPr>
          <w:lang w:val="ru-RU"/>
        </w:rPr>
      </w:pPr>
      <w:r>
        <w:rPr>
          <w:lang w:val="ru-RU"/>
        </w:rPr>
        <w:t>— Да посмотрите вы на них сами, — ответил я. — Никто этих нуболидов не прячет. Попросите Андреева, он покажет.</w:t>
      </w:r>
    </w:p>
    <w:p w14:paraId="39DA6DB5" w14:textId="34705970" w:rsidR="00A41BA6" w:rsidRDefault="00A41BA6" w:rsidP="00E229AE">
      <w:pPr>
        <w:rPr>
          <w:lang w:val="ru-RU"/>
        </w:rPr>
      </w:pPr>
      <w:r>
        <w:rPr>
          <w:lang w:val="ru-RU"/>
        </w:rPr>
        <w:t>Мерцель вытерла лицо, посмотрела на раскрытую ладонь.</w:t>
      </w:r>
    </w:p>
    <w:p w14:paraId="5ECAB400" w14:textId="3EC7ECCA" w:rsidR="00A41BA6" w:rsidRDefault="00A41BA6" w:rsidP="00E229AE">
      <w:pPr>
        <w:rPr>
          <w:lang w:val="ru-RU"/>
        </w:rPr>
      </w:pPr>
      <w:r>
        <w:rPr>
          <w:lang w:val="ru-RU"/>
        </w:rPr>
        <w:t>— Нет. — Она отвернулась от меня, спрятала глаза. — Не могу. Понимаешь, Олег? Мне пока мешает что-то. Не знаю, как это объяснить. Что-то здесь, — Мерцель коснулась груди, — не даёт, не пускает. Понимаешь?</w:t>
      </w:r>
    </w:p>
    <w:p w14:paraId="55FBA8FE" w14:textId="09BABEA2" w:rsidR="00A41BA6" w:rsidRDefault="00A41BA6" w:rsidP="00E229AE">
      <w:pPr>
        <w:rPr>
          <w:lang w:val="ru-RU"/>
        </w:rPr>
      </w:pPr>
      <w:r>
        <w:rPr>
          <w:lang w:val="ru-RU"/>
        </w:rPr>
        <w:t>Я уже ничего не понимал.</w:t>
      </w:r>
    </w:p>
    <w:p w14:paraId="3B7A864E" w14:textId="1A7F2983" w:rsidR="00A41BA6" w:rsidRDefault="00A41BA6" w:rsidP="00E229AE">
      <w:pPr>
        <w:rPr>
          <w:lang w:val="ru-RU"/>
        </w:rPr>
      </w:pPr>
      <w:r>
        <w:rPr>
          <w:lang w:val="ru-RU"/>
        </w:rPr>
        <w:t>— Хорошо, — сказал я. — Времени у нас ещё много.</w:t>
      </w:r>
    </w:p>
    <w:p w14:paraId="0B0C52E2" w14:textId="3FC12D18" w:rsidR="00A41BA6" w:rsidRDefault="00A41BA6" w:rsidP="00E229AE">
      <w:pPr>
        <w:rPr>
          <w:lang w:val="ru-RU"/>
        </w:rPr>
      </w:pPr>
      <w:r>
        <w:rPr>
          <w:lang w:val="ru-RU"/>
        </w:rPr>
        <w:t>Ясный свет от планеты пролился в модуль, и лицо у Мерцель стало сизым, как у утопленницы.</w:t>
      </w:r>
    </w:p>
    <w:p w14:paraId="1FF5C9BF" w14:textId="3CAE1793" w:rsidR="00A41BA6" w:rsidRDefault="00A41BA6" w:rsidP="00E229AE">
      <w:pPr>
        <w:rPr>
          <w:lang w:val="ru-RU"/>
        </w:rPr>
      </w:pPr>
      <w:r>
        <w:rPr>
          <w:lang w:val="ru-RU"/>
        </w:rPr>
        <w:t>— Никогда не бывает много времени, Олег, — сказала она.</w:t>
      </w:r>
    </w:p>
    <w:p w14:paraId="75A28CEC" w14:textId="6B78018D" w:rsidR="00A41BA6" w:rsidRDefault="00A41BA6" w:rsidP="00E229AE">
      <w:pPr>
        <w:rPr>
          <w:lang w:val="ru-RU"/>
        </w:rPr>
      </w:pPr>
      <w:r>
        <w:rPr>
          <w:lang w:val="ru-RU"/>
        </w:rPr>
        <w:t>Я встал и заходил по модулю, отмеряя шагами расстояние от кровати до двери. Кожа горела так, словно зарева от Кратера Водолея обжигало её кислотой. Я потёр ладонью лоб и щёки, пытаясь согнать с себя лазоревое свечение. В иллюминаторе, за спиной Мерцель, яростно горел облачный серп планеты.</w:t>
      </w:r>
    </w:p>
    <w:p w14:paraId="5E9B2AC0" w14:textId="49835CF8" w:rsidR="00130163" w:rsidRDefault="00130163" w:rsidP="00E229AE">
      <w:pPr>
        <w:rPr>
          <w:lang w:val="ru-RU"/>
        </w:rPr>
      </w:pPr>
      <w:r>
        <w:rPr>
          <w:lang w:val="ru-RU"/>
        </w:rPr>
        <w:t>— И что вы хотели узнать?</w:t>
      </w:r>
    </w:p>
    <w:p w14:paraId="1F2CA498" w14:textId="1054ABF8" w:rsidR="007D7E15" w:rsidRDefault="007D7E15" w:rsidP="00E229AE">
      <w:pPr>
        <w:rPr>
          <w:lang w:val="ru-RU"/>
        </w:rPr>
      </w:pPr>
      <w:r>
        <w:rPr>
          <w:lang w:val="ru-RU"/>
        </w:rPr>
        <w:t>— Не знаю. — Глаза у Мерцель испуганно расширились. — А что я могу узнать? Или, думаешь, мне вообще знать ничего не положено?</w:t>
      </w:r>
    </w:p>
    <w:p w14:paraId="6A265682" w14:textId="78A70899" w:rsidR="00147FA8" w:rsidRDefault="00147FA8" w:rsidP="00E229AE">
      <w:pPr>
        <w:rPr>
          <w:lang w:val="ru-RU"/>
        </w:rPr>
      </w:pPr>
      <w:r>
        <w:rPr>
          <w:lang w:val="ru-RU"/>
        </w:rPr>
        <w:t>Мерцель заломила кисть — так, что едва не хрустнуло запястье — и поджала губы от боли.</w:t>
      </w:r>
    </w:p>
    <w:p w14:paraId="5C3978ED" w14:textId="14A6C09E" w:rsidR="005A61D9" w:rsidRDefault="005A61D9" w:rsidP="00E229AE">
      <w:pPr>
        <w:rPr>
          <w:lang w:val="ru-RU"/>
        </w:rPr>
      </w:pPr>
      <w:r>
        <w:rPr>
          <w:lang w:val="ru-RU"/>
        </w:rPr>
        <w:t>Соображать было тяжело, мысли путались.</w:t>
      </w:r>
    </w:p>
    <w:p w14:paraId="5039D45A" w14:textId="38CA435E" w:rsidR="00147FA8" w:rsidRDefault="00147FA8" w:rsidP="00E229AE">
      <w:pPr>
        <w:rPr>
          <w:lang w:val="ru-RU"/>
        </w:rPr>
      </w:pPr>
      <w:r>
        <w:rPr>
          <w:lang w:val="ru-RU"/>
        </w:rPr>
        <w:t xml:space="preserve">— Червоточины, — сказал я. — </w:t>
      </w:r>
      <w:r w:rsidR="005A61D9">
        <w:rPr>
          <w:lang w:val="ru-RU"/>
        </w:rPr>
        <w:t>Нуболиды — это черви из червоточин. Мы живём на поверхности, а они внутри. Мы ведь всегда удивлялись, для чего бране нужна балка, зачем нужны червоточины, и теперь… — я судорожно вздохнул, — и теперь…</w:t>
      </w:r>
    </w:p>
    <w:p w14:paraId="5B48033E" w14:textId="0A491DB6" w:rsidR="005A61D9" w:rsidRDefault="00ED2422" w:rsidP="00E229AE">
      <w:pPr>
        <w:rPr>
          <w:lang w:val="ru-RU"/>
        </w:rPr>
      </w:pPr>
      <w:r>
        <w:rPr>
          <w:lang w:val="ru-RU"/>
        </w:rPr>
        <w:t>— Я не удивлялась, — покачала головой Мерцель. — Нечему тут удивляться, Олег. Не было до нас никакой балки, мы сами её создали. Нет здесь тайны. И никогда не было. — Мерцель вдруг засмеялась, широко открыв рот, блеснув кривыми зубами. — Это мы с тобой черви, Олег. Из-за нас теперь вся брана изъедена, она умирает.</w:t>
      </w:r>
    </w:p>
    <w:p w14:paraId="6F060E0A" w14:textId="10FEA7E4" w:rsidR="00ED2422" w:rsidRDefault="00ED2422" w:rsidP="00E229AE">
      <w:pPr>
        <w:rPr>
          <w:lang w:val="ru-RU"/>
        </w:rPr>
      </w:pPr>
      <w:r>
        <w:rPr>
          <w:lang w:val="ru-RU"/>
        </w:rPr>
        <w:t>— Да. — Я присел на кровать. Кожа на лице плавилась от боли. — Наверное, так и есть. Даже наверняка. Странно, что никто об этом не подумал. Надо срочно сообщить! Они ведь не знают! Мы же убиваем брану!</w:t>
      </w:r>
    </w:p>
    <w:p w14:paraId="5D9D7BF4" w14:textId="20C8011F" w:rsidR="00EA4BA6" w:rsidRDefault="00EA4BA6" w:rsidP="00E229AE">
      <w:pPr>
        <w:rPr>
          <w:lang w:val="ru-RU"/>
        </w:rPr>
      </w:pPr>
      <w:r>
        <w:rPr>
          <w:lang w:val="ru-RU"/>
        </w:rPr>
        <w:t xml:space="preserve">— Нет! — крикнула Мерцель. — Не смей, Олег! </w:t>
      </w:r>
      <w:r w:rsidR="00B73E94">
        <w:rPr>
          <w:lang w:val="ru-RU"/>
        </w:rPr>
        <w:t>Как ты не понимаешь? Они всё знают! Абсолютно всё! Они нарочно убивают брану!</w:t>
      </w:r>
    </w:p>
    <w:p w14:paraId="77856453" w14:textId="738C5E8A" w:rsidR="00EA4BA6" w:rsidRDefault="00ED2422" w:rsidP="00EA4BA6">
      <w:pPr>
        <w:rPr>
          <w:lang w:val="ru-RU"/>
        </w:rPr>
      </w:pPr>
      <w:r>
        <w:rPr>
          <w:lang w:val="ru-RU"/>
        </w:rPr>
        <w:t xml:space="preserve">Кратер Водолея восставал из темноты. Я видел в иллюминаторе </w:t>
      </w:r>
      <w:r w:rsidR="00EA4BA6">
        <w:rPr>
          <w:lang w:val="ru-RU"/>
        </w:rPr>
        <w:t>чёрное око шторма, вокруг которого кружились густые облака.</w:t>
      </w:r>
    </w:p>
    <w:p w14:paraId="7407AA80" w14:textId="147B991E" w:rsidR="005D2102" w:rsidRDefault="005D2102" w:rsidP="00EA4BA6">
      <w:pPr>
        <w:rPr>
          <w:lang w:val="ru-RU"/>
        </w:rPr>
      </w:pPr>
      <w:r>
        <w:rPr>
          <w:lang w:val="ru-RU"/>
        </w:rPr>
        <w:t>Я судорожно вздохнул.</w:t>
      </w:r>
    </w:p>
    <w:p w14:paraId="35063AE4" w14:textId="12FF0347" w:rsidR="005D2102" w:rsidRDefault="005D2102" w:rsidP="00EA4BA6">
      <w:pPr>
        <w:rPr>
          <w:lang w:val="ru-RU"/>
        </w:rPr>
      </w:pPr>
      <w:r>
        <w:rPr>
          <w:lang w:val="ru-RU"/>
        </w:rPr>
        <w:lastRenderedPageBreak/>
        <w:t>— Но почему? Зачем? Какой в этом смысл?</w:t>
      </w:r>
    </w:p>
    <w:p w14:paraId="2596F908" w14:textId="09C7A012" w:rsidR="008D6DC6" w:rsidRDefault="008D6DC6" w:rsidP="00EA4BA6">
      <w:pPr>
        <w:rPr>
          <w:lang w:val="ru-RU"/>
        </w:rPr>
      </w:pPr>
      <w:r>
        <w:rPr>
          <w:lang w:val="ru-RU"/>
        </w:rPr>
        <w:t>— Это мы никогда не узнаем, — сказала Мерцель. — Это как раз нам и не положено знать. Мы такие жалкие, ничтожные, — лицо у неё исказилось, как от судороги, — и мы сами с тобой в этом участвуем. Мы помогаем. Мы вгрызаемся в живую плоть вселенной.</w:t>
      </w:r>
    </w:p>
    <w:p w14:paraId="2A190C40" w14:textId="13BC8D8E" w:rsidR="008800D4" w:rsidRDefault="008800D4" w:rsidP="00EA4BA6">
      <w:pPr>
        <w:rPr>
          <w:lang w:val="ru-RU"/>
        </w:rPr>
      </w:pPr>
      <w:r>
        <w:rPr>
          <w:lang w:val="ru-RU"/>
        </w:rPr>
        <w:t>— Неужели мы никак не можем… — пробормотал я.</w:t>
      </w:r>
    </w:p>
    <w:p w14:paraId="69038D84" w14:textId="0E9C8981" w:rsidR="008800D4" w:rsidRDefault="008800D4" w:rsidP="00EA4BA6">
      <w:pPr>
        <w:rPr>
          <w:lang w:val="ru-RU"/>
        </w:rPr>
      </w:pPr>
      <w:r>
        <w:rPr>
          <w:lang w:val="ru-RU"/>
        </w:rPr>
        <w:t>— Всё это нас изнутри прожигает, насквозь прожигает, Олег, — говорила Мерцель. — Так, что душа сгорает.</w:t>
      </w:r>
      <w:r w:rsidR="00332749">
        <w:rPr>
          <w:lang w:val="ru-RU"/>
        </w:rPr>
        <w:t xml:space="preserve"> На отражение своё в зеркале глядишь и не видишь ничего, лишь взгляд в ответ, чужой взгляд, взгляд, в котором души нет. Понимаешь?</w:t>
      </w:r>
    </w:p>
    <w:p w14:paraId="762A8919" w14:textId="653DED33" w:rsidR="00332749" w:rsidRDefault="00332749" w:rsidP="00EA4BA6">
      <w:pPr>
        <w:rPr>
          <w:lang w:val="ru-RU"/>
        </w:rPr>
      </w:pPr>
      <w:r>
        <w:rPr>
          <w:lang w:val="ru-RU"/>
        </w:rPr>
        <w:t xml:space="preserve">Я кивнул и принялся тереть лицо так яростно, будто хотел содрать кожу. Боль волнами разливалась по </w:t>
      </w:r>
      <w:r w:rsidR="00465D80">
        <w:rPr>
          <w:lang w:val="ru-RU"/>
        </w:rPr>
        <w:t>жилам, точно в груди и правда выросла смертельная опухоль, которая отравляла всё тело.</w:t>
      </w:r>
    </w:p>
    <w:p w14:paraId="0C78E3C6" w14:textId="08B62FC8" w:rsidR="00DF6FD1" w:rsidRDefault="00DF6FD1" w:rsidP="00EA4BA6">
      <w:pPr>
        <w:rPr>
          <w:lang w:val="ru-RU"/>
        </w:rPr>
      </w:pPr>
      <w:r>
        <w:rPr>
          <w:lang w:val="ru-RU"/>
        </w:rPr>
        <w:t xml:space="preserve">— Ты ведь понимаешь, </w:t>
      </w:r>
      <w:r w:rsidR="00394F4B">
        <w:rPr>
          <w:lang w:val="ru-RU"/>
        </w:rPr>
        <w:t xml:space="preserve">Олег, </w:t>
      </w:r>
      <w:r>
        <w:rPr>
          <w:lang w:val="ru-RU"/>
        </w:rPr>
        <w:t xml:space="preserve">— сказала Мерцель. — </w:t>
      </w:r>
      <w:r w:rsidR="00394F4B">
        <w:rPr>
          <w:lang w:val="ru-RU"/>
        </w:rPr>
        <w:t>У тебя в глазах всё это тоже есть. И боль в груди. Я же вижу. Мы поэтому и сидим здесь с тобой вдвоём. Мы понимаем. А больше никто не понимает. Все остальные слепы, Олег!</w:t>
      </w:r>
    </w:p>
    <w:p w14:paraId="40EF0246" w14:textId="099226BD" w:rsidR="006E7F34" w:rsidRDefault="006E7F34" w:rsidP="00EA4BA6">
      <w:pPr>
        <w:rPr>
          <w:lang w:val="ru-RU"/>
        </w:rPr>
      </w:pPr>
      <w:r>
        <w:rPr>
          <w:lang w:val="ru-RU"/>
        </w:rPr>
        <w:t>Мерцель схватила кружку за донце и с размаху ударила ей по столешницу. Кружка хрустнула, раскрошилась у неё в руке на рваные осколки. Потекла по запястью кровь.</w:t>
      </w:r>
    </w:p>
    <w:p w14:paraId="71DDE1E9" w14:textId="0F3A5AD4" w:rsidR="00ED0EA6" w:rsidRDefault="00ED0EA6" w:rsidP="00EA4BA6">
      <w:pPr>
        <w:rPr>
          <w:lang w:val="ru-RU"/>
        </w:rPr>
      </w:pPr>
      <w:r>
        <w:rPr>
          <w:lang w:val="ru-RU"/>
        </w:rPr>
        <w:t>Я следил за Мерцель, не двигаясь с места.</w:t>
      </w:r>
    </w:p>
    <w:p w14:paraId="43388AF5" w14:textId="5E2324B3" w:rsidR="00ED0EA6" w:rsidRDefault="00ED0EA6" w:rsidP="00EA4BA6">
      <w:pPr>
        <w:rPr>
          <w:lang w:val="ru-RU"/>
        </w:rPr>
      </w:pPr>
      <w:r>
        <w:rPr>
          <w:lang w:val="ru-RU"/>
        </w:rPr>
        <w:t>— Так хорошо, — сказала она и размазала кровь по щеке. — Так меньше болит. Поверь мне. Попробуй.</w:t>
      </w:r>
    </w:p>
    <w:p w14:paraId="18277E53" w14:textId="2F9D2047" w:rsidR="00ED0EA6" w:rsidRDefault="00ED0EA6" w:rsidP="00EA4BA6">
      <w:pPr>
        <w:rPr>
          <w:lang w:val="ru-RU"/>
        </w:rPr>
      </w:pPr>
      <w:r>
        <w:rPr>
          <w:lang w:val="ru-RU"/>
        </w:rPr>
        <w:t>— Да, — сказал я.</w:t>
      </w:r>
    </w:p>
    <w:p w14:paraId="31032F7E" w14:textId="071FE96C" w:rsidR="00ED0EA6" w:rsidRDefault="00ED0EA6" w:rsidP="00EA4BA6">
      <w:pPr>
        <w:rPr>
          <w:lang w:val="ru-RU"/>
        </w:rPr>
      </w:pPr>
      <w:r>
        <w:rPr>
          <w:lang w:val="ru-RU"/>
        </w:rPr>
        <w:t>— Ты знаешь, — Мерцель отбросила смахнула на пол осколки со стола, — я когда моложе была, вообще ничего не боялась. Все вокруг боялись чего-то, боялись того, что будет завтра, того, что было вчера. Боялись пустоты, темноты, расстояний. А я не боялась. Понимаешь, Олег?</w:t>
      </w:r>
    </w:p>
    <w:p w14:paraId="3C4242EB" w14:textId="1A352966" w:rsidR="00ED0EA6" w:rsidRDefault="00ED0EA6" w:rsidP="00EA4BA6">
      <w:pPr>
        <w:rPr>
          <w:lang w:val="ru-RU"/>
        </w:rPr>
      </w:pPr>
      <w:r>
        <w:rPr>
          <w:lang w:val="ru-RU"/>
        </w:rPr>
        <w:t>— Да.</w:t>
      </w:r>
    </w:p>
    <w:p w14:paraId="082E53A1" w14:textId="63EB10D9" w:rsidR="00ED0EA6" w:rsidRDefault="007A2D7A" w:rsidP="00EA4BA6">
      <w:pPr>
        <w:rPr>
          <w:lang w:val="ru-RU"/>
        </w:rPr>
      </w:pPr>
      <w:r>
        <w:rPr>
          <w:lang w:val="ru-RU"/>
        </w:rPr>
        <w:t xml:space="preserve">— Даже когда тучи над головой собирались и опускались так низко, что… — Мерцель всхлипнула, и по щеке </w:t>
      </w:r>
      <w:r w:rsidR="00AE2AF6">
        <w:rPr>
          <w:lang w:val="ru-RU"/>
        </w:rPr>
        <w:t xml:space="preserve">медленно </w:t>
      </w:r>
      <w:r w:rsidR="00566282">
        <w:rPr>
          <w:lang w:val="ru-RU"/>
        </w:rPr>
        <w:t>сползла</w:t>
      </w:r>
      <w:r>
        <w:rPr>
          <w:lang w:val="ru-RU"/>
        </w:rPr>
        <w:t>, смешиваясь с кровью, слезинка</w:t>
      </w:r>
      <w:r w:rsidR="006B6D93">
        <w:rPr>
          <w:lang w:val="ru-RU"/>
        </w:rPr>
        <w:t>,</w:t>
      </w:r>
      <w:r>
        <w:rPr>
          <w:lang w:val="ru-RU"/>
        </w:rPr>
        <w:t xml:space="preserve"> — </w:t>
      </w:r>
      <w:r w:rsidR="006B6D93">
        <w:rPr>
          <w:lang w:val="ru-RU"/>
        </w:rPr>
        <w:t>т</w:t>
      </w:r>
      <w:r>
        <w:rPr>
          <w:lang w:val="ru-RU"/>
        </w:rPr>
        <w:t xml:space="preserve">ак низко, что кожей их чувствуешь, </w:t>
      </w:r>
      <w:r w:rsidR="00F516B5">
        <w:rPr>
          <w:lang w:val="ru-RU"/>
        </w:rPr>
        <w:t>то я всё равно не боялась. Вообще ничего не пугало меня, Олег. Только вот теперь-то мне страшно. Так страшно, что всё внутри перекручено, — Мерцель вцепилась в свою кофту, рванула, и несколько пуговиц с тусклым бряканьем разлетелись по полу. — Ты понимаешь, Олег? — Она посмотрела на меня выжженным взглядом. — Ты понимаешь?</w:t>
      </w:r>
    </w:p>
    <w:p w14:paraId="62EB4D95" w14:textId="2CD06328" w:rsidR="00F516B5" w:rsidRDefault="00F516B5" w:rsidP="00EA4BA6">
      <w:pPr>
        <w:rPr>
          <w:lang w:val="ru-RU"/>
        </w:rPr>
      </w:pPr>
      <w:r>
        <w:rPr>
          <w:lang w:val="ru-RU"/>
        </w:rPr>
        <w:t>— Да, — сказал я. — Мне тоже очень страшно.</w:t>
      </w:r>
    </w:p>
    <w:p w14:paraId="07C8D4EB" w14:textId="01BF8744" w:rsidR="0047044B" w:rsidRDefault="0047044B" w:rsidP="00EA4BA6">
      <w:pPr>
        <w:rPr>
          <w:lang w:val="ru-RU"/>
        </w:rPr>
      </w:pPr>
      <w:r>
        <w:rPr>
          <w:lang w:val="ru-RU"/>
        </w:rPr>
        <w:t>— Не перебивай меня!</w:t>
      </w:r>
    </w:p>
    <w:p w14:paraId="0EEF5040" w14:textId="3C2ABD3D" w:rsidR="001E74CB" w:rsidRDefault="001E74CB" w:rsidP="00EA4BA6">
      <w:pPr>
        <w:rPr>
          <w:lang w:val="ru-RU"/>
        </w:rPr>
      </w:pPr>
      <w:r>
        <w:rPr>
          <w:lang w:val="ru-RU"/>
        </w:rPr>
        <w:lastRenderedPageBreak/>
        <w:t>Мерцель</w:t>
      </w:r>
      <w:r w:rsidR="003B198D">
        <w:rPr>
          <w:lang w:val="ru-RU"/>
        </w:rPr>
        <w:t xml:space="preserve"> резко вскочила, как кошка. Нечеловеческое напряжение судорогой скрутило все мышцы у неё в теле. Её затрясло, едва не выворачивая наизнанку, но спустя секунду она глубоко вздохнула и словно стала бескостной, выгоревшей изнутри куклой.</w:t>
      </w:r>
    </w:p>
    <w:p w14:paraId="0148FA08" w14:textId="36CFBF60" w:rsidR="003B198D" w:rsidRDefault="003B198D" w:rsidP="00EA4BA6">
      <w:pPr>
        <w:rPr>
          <w:lang w:val="ru-RU"/>
        </w:rPr>
      </w:pPr>
      <w:r>
        <w:rPr>
          <w:lang w:val="ru-RU"/>
        </w:rPr>
        <w:t>Она молча село в кресло, поправила кофту на груди.</w:t>
      </w:r>
    </w:p>
    <w:p w14:paraId="76B8DA55" w14:textId="2B130592" w:rsidR="00F80394" w:rsidRDefault="00F80394" w:rsidP="00EA4BA6">
      <w:pPr>
        <w:rPr>
          <w:lang w:val="ru-RU"/>
        </w:rPr>
      </w:pPr>
      <w:r>
        <w:rPr>
          <w:lang w:val="ru-RU"/>
        </w:rPr>
        <w:t>— Не перебивай меня, — тихо сказала Мерцель. — Пожалуйста, Олег, не перебивай.</w:t>
      </w:r>
    </w:p>
    <w:p w14:paraId="2B4300D0" w14:textId="14773619" w:rsidR="00296F59" w:rsidRDefault="00296F59" w:rsidP="00EA4BA6">
      <w:pPr>
        <w:rPr>
          <w:lang w:val="ru-RU"/>
        </w:rPr>
      </w:pPr>
      <w:r>
        <w:rPr>
          <w:lang w:val="ru-RU"/>
        </w:rPr>
        <w:t>— Я не перебиваю.</w:t>
      </w:r>
    </w:p>
    <w:p w14:paraId="4DD57876" w14:textId="2013CD48" w:rsidR="00725C9F" w:rsidRDefault="00725C9F" w:rsidP="00EA4BA6">
      <w:pPr>
        <w:rPr>
          <w:lang w:val="ru-RU"/>
        </w:rPr>
      </w:pPr>
      <w:r>
        <w:rPr>
          <w:lang w:val="ru-RU"/>
        </w:rPr>
        <w:t xml:space="preserve">— Я сбилась, — застонала Мерцель. — О чём я? А, да. Я когда маленькой была… — Она показала в пустоту пальцем. — В общем, маленькой я была, отец во флоте служил, а я так эту работу его ненавидела. </w:t>
      </w:r>
      <w:r w:rsidR="00566282">
        <w:rPr>
          <w:lang w:val="ru-RU"/>
        </w:rPr>
        <w:t>Помню, однажды… — Мерцель осеклась, помолчала пару секунд и быстро скользнула по мне глазами.</w:t>
      </w:r>
      <w:r w:rsidR="008B55D7">
        <w:rPr>
          <w:lang w:val="ru-RU"/>
        </w:rPr>
        <w:t xml:space="preserve"> — Ты ведь помнишь?</w:t>
      </w:r>
    </w:p>
    <w:p w14:paraId="016380DE" w14:textId="46BDE74C" w:rsidR="00F03F05" w:rsidRDefault="00F03F05" w:rsidP="00EA4BA6">
      <w:pPr>
        <w:rPr>
          <w:lang w:val="ru-RU"/>
        </w:rPr>
      </w:pPr>
      <w:r>
        <w:rPr>
          <w:lang w:val="ru-RU"/>
        </w:rPr>
        <w:t>— О чём?</w:t>
      </w:r>
    </w:p>
    <w:p w14:paraId="496AA744" w14:textId="1D8AD907" w:rsidR="004F47C3" w:rsidRDefault="004F47C3" w:rsidP="00EA4BA6">
      <w:pPr>
        <w:rPr>
          <w:lang w:val="ru-RU"/>
        </w:rPr>
      </w:pPr>
      <w:r>
        <w:rPr>
          <w:lang w:val="ru-RU"/>
        </w:rPr>
        <w:t>— И правда! — Мерцель несколько раз конвульсивно выдохнула, изображая смешок. — Как ты можешь помнить?</w:t>
      </w:r>
      <w:r w:rsidR="00CF36D5">
        <w:rPr>
          <w:lang w:val="ru-RU"/>
        </w:rPr>
        <w:t xml:space="preserve"> Это мой крест, это мне надо помнить. Но я так устала от боли в груди. Не могу её больше терпеть. — Она провела пораненной ладонью по лбу, оставив длинный тёмный мазок, как ритуальную отметину. — Как ты это терпишь</w:t>
      </w:r>
      <w:r w:rsidR="00F7117A">
        <w:rPr>
          <w:lang w:val="ru-RU"/>
        </w:rPr>
        <w:t>, Олег</w:t>
      </w:r>
      <w:r w:rsidR="00CF36D5">
        <w:rPr>
          <w:lang w:val="ru-RU"/>
        </w:rPr>
        <w:t>? Как с этим справляешься?</w:t>
      </w:r>
    </w:p>
    <w:p w14:paraId="5FCA5C84" w14:textId="515251D9" w:rsidR="0074436A" w:rsidRDefault="0074436A" w:rsidP="00EA4BA6">
      <w:pPr>
        <w:rPr>
          <w:lang w:val="ru-RU"/>
        </w:rPr>
      </w:pPr>
      <w:r>
        <w:rPr>
          <w:lang w:val="ru-RU"/>
        </w:rPr>
        <w:t>— Я не справляюсь, — сказал я. — Вообще никак не справляюсь. Я…</w:t>
      </w:r>
    </w:p>
    <w:p w14:paraId="460CCB42" w14:textId="27129BF3" w:rsidR="0074436A" w:rsidRDefault="0074436A" w:rsidP="00EA4BA6">
      <w:pPr>
        <w:rPr>
          <w:lang w:val="ru-RU"/>
        </w:rPr>
      </w:pPr>
      <w:r>
        <w:rPr>
          <w:lang w:val="ru-RU"/>
        </w:rPr>
        <w:t>Объятый голубым светом иллюминатор качнулся мне навстречу, в груди что-то сжалось, натянулось, как струна, готовая порваться. Я охнул и повалился на пол.</w:t>
      </w:r>
    </w:p>
    <w:p w14:paraId="589014CC" w14:textId="400A5B39" w:rsidR="0074436A" w:rsidRDefault="0074436A" w:rsidP="00EA4BA6">
      <w:pPr>
        <w:rPr>
          <w:lang w:val="ru-RU"/>
        </w:rPr>
      </w:pPr>
      <w:r>
        <w:rPr>
          <w:lang w:val="ru-RU"/>
        </w:rPr>
        <w:t>— Качка, — сказала Мерцель.</w:t>
      </w:r>
    </w:p>
    <w:p w14:paraId="71F5892F" w14:textId="047EBC59" w:rsidR="0074436A" w:rsidRDefault="0074436A" w:rsidP="00EA4BA6">
      <w:pPr>
        <w:rPr>
          <w:lang w:val="ru-RU"/>
        </w:rPr>
      </w:pPr>
      <w:r>
        <w:rPr>
          <w:lang w:val="ru-RU"/>
        </w:rPr>
        <w:t>Я поднялся, покачнулся, словно оглушённый резким пробуждением лунатик.</w:t>
      </w:r>
    </w:p>
    <w:p w14:paraId="0D66058A" w14:textId="5DDC704D" w:rsidR="0074436A" w:rsidRDefault="0074436A" w:rsidP="00EA4BA6">
      <w:pPr>
        <w:rPr>
          <w:lang w:val="ru-RU"/>
        </w:rPr>
      </w:pPr>
      <w:r>
        <w:rPr>
          <w:lang w:val="ru-RU"/>
        </w:rPr>
        <w:t xml:space="preserve">— Мне нужно ещё выпить таблетку, — </w:t>
      </w:r>
      <w:r w:rsidR="00B546DD">
        <w:rPr>
          <w:lang w:val="ru-RU"/>
        </w:rPr>
        <w:t>сказал</w:t>
      </w:r>
      <w:r>
        <w:rPr>
          <w:lang w:val="ru-RU"/>
        </w:rPr>
        <w:t xml:space="preserve"> я. — Сейчас, я сейчас вернусь.</w:t>
      </w:r>
    </w:p>
    <w:p w14:paraId="25B2E26B" w14:textId="77777777" w:rsidR="0074436A" w:rsidRDefault="0074436A" w:rsidP="00EA4BA6">
      <w:pPr>
        <w:rPr>
          <w:lang w:val="ru-RU"/>
        </w:rPr>
      </w:pPr>
      <w:r>
        <w:rPr>
          <w:lang w:val="ru-RU"/>
        </w:rPr>
        <w:t>Я доковылял до санузла, опираясь о стены.</w:t>
      </w:r>
    </w:p>
    <w:p w14:paraId="2D83F507" w14:textId="63CAEF30" w:rsidR="0074436A" w:rsidRDefault="0074436A" w:rsidP="00EA4BA6">
      <w:pPr>
        <w:rPr>
          <w:lang w:val="ru-RU"/>
        </w:rPr>
      </w:pPr>
      <w:r>
        <w:rPr>
          <w:lang w:val="ru-RU"/>
        </w:rPr>
        <w:t>Лампа на потолке зажглась с отрывистым щелчком, осветив рваные куски зеркала на полу. Я долго смотрел на них, пытаясь поймать осколки своего отражения.</w:t>
      </w:r>
      <w:r w:rsidR="00F302CB">
        <w:rPr>
          <w:lang w:val="ru-RU"/>
        </w:rPr>
        <w:t xml:space="preserve"> Потом поднял один, самый длинный, заострённый, как стилет.</w:t>
      </w:r>
    </w:p>
    <w:p w14:paraId="688AAE70" w14:textId="3446CDA8" w:rsidR="00B546DD" w:rsidRDefault="00B546DD" w:rsidP="00EA4BA6">
      <w:pPr>
        <w:rPr>
          <w:lang w:val="ru-RU"/>
        </w:rPr>
      </w:pPr>
      <w:r>
        <w:rPr>
          <w:lang w:val="ru-RU"/>
        </w:rPr>
        <w:t>Мерцель бормотала что-то за спиной, продолжая прерванный разговор с моей тенью.</w:t>
      </w:r>
    </w:p>
    <w:p w14:paraId="5D65A720" w14:textId="53B08377" w:rsidR="00B546DD" w:rsidRDefault="00B546DD" w:rsidP="00EA4BA6">
      <w:pPr>
        <w:rPr>
          <w:lang w:val="ru-RU"/>
        </w:rPr>
      </w:pPr>
      <w:r>
        <w:rPr>
          <w:lang w:val="ru-RU"/>
        </w:rPr>
        <w:t>— Так будет легче, — прошептал я и полоснул себя по горящей щеке.</w:t>
      </w:r>
    </w:p>
    <w:p w14:paraId="0F46CD30" w14:textId="4B5707F3" w:rsidR="00B546DD" w:rsidRDefault="00B546DD" w:rsidP="00EA4BA6">
      <w:pPr>
        <w:rPr>
          <w:lang w:val="ru-RU"/>
        </w:rPr>
      </w:pPr>
      <w:r>
        <w:rPr>
          <w:lang w:val="ru-RU"/>
        </w:rPr>
        <w:t xml:space="preserve">Боль была пронзительно приятной. Горячая кровь затекла под воротник, и я прикрыл глаза от удовольствия. </w:t>
      </w:r>
      <w:r w:rsidR="00B60A5A">
        <w:rPr>
          <w:lang w:val="ru-RU"/>
        </w:rPr>
        <w:t>Сердце застучало в груди, как спешащие часы. Рука затряслась, я выронил осколок, но тут же подобрал другой и коснулся упоительно острым кончиком горла.</w:t>
      </w:r>
    </w:p>
    <w:p w14:paraId="354DDFE3" w14:textId="6EAD807A" w:rsidR="008A05D7" w:rsidRDefault="008A05D7" w:rsidP="00EA4BA6">
      <w:pPr>
        <w:rPr>
          <w:lang w:val="ru-RU"/>
        </w:rPr>
      </w:pPr>
      <w:r>
        <w:rPr>
          <w:lang w:val="ru-RU"/>
        </w:rPr>
        <w:t>— Олег! — завопила Мерцель. — Ты где, Олег?</w:t>
      </w:r>
    </w:p>
    <w:p w14:paraId="15AE6809" w14:textId="2847B473" w:rsidR="008A05D7" w:rsidRDefault="008A05D7" w:rsidP="008A05D7">
      <w:pPr>
        <w:rPr>
          <w:lang w:val="ru-RU"/>
        </w:rPr>
      </w:pPr>
      <w:r>
        <w:rPr>
          <w:lang w:val="ru-RU"/>
        </w:rPr>
        <w:lastRenderedPageBreak/>
        <w:t>Я шатающейся походкой вышел из санузла. Темнота заливала глаза, чёрными волнами окатывала меня вопреки горящему свету.</w:t>
      </w:r>
      <w:r w:rsidR="00D45445">
        <w:rPr>
          <w:lang w:val="ru-RU"/>
        </w:rPr>
        <w:t xml:space="preserve"> Мерцель улыбнулась мне на удивление спокойной, доброй улыбкой.</w:t>
      </w:r>
    </w:p>
    <w:p w14:paraId="460A8EF8" w14:textId="2687C920" w:rsidR="00D45445" w:rsidRDefault="00D45445" w:rsidP="008A05D7">
      <w:pPr>
        <w:rPr>
          <w:lang w:val="ru-RU"/>
        </w:rPr>
      </w:pPr>
      <w:r>
        <w:rPr>
          <w:lang w:val="ru-RU"/>
        </w:rPr>
        <w:t>— Вижу, что тебе лучше. Ты молодец, Олег. Ты всё сделал правильно. Теперь я верю, что мы справимся. Я и ты.</w:t>
      </w:r>
    </w:p>
    <w:p w14:paraId="1DB8C32F" w14:textId="64A45843" w:rsidR="000166BB" w:rsidRDefault="000166BB" w:rsidP="008A05D7">
      <w:pPr>
        <w:rPr>
          <w:lang w:val="ru-RU"/>
        </w:rPr>
      </w:pPr>
      <w:r>
        <w:rPr>
          <w:lang w:val="ru-RU"/>
        </w:rPr>
        <w:t>— Не знаю. — Я уселся на пол, привалившись спиной к стене. — Я не уверен. Я не справлюсь. — Я посмотрел на окровавленный осколок в руке, и из него на меня уставились чьи-то тяжёлые мёртвые глаза. — Нас никто не заберёт. Не будет никакого корабля. Мы останемся здесь.</w:t>
      </w:r>
    </w:p>
    <w:p w14:paraId="56D2B981" w14:textId="780F0749" w:rsidR="00356211" w:rsidRDefault="00356211" w:rsidP="008A05D7">
      <w:pPr>
        <w:rPr>
          <w:lang w:val="ru-RU"/>
        </w:rPr>
      </w:pPr>
      <w:r>
        <w:rPr>
          <w:lang w:val="ru-RU"/>
        </w:rPr>
        <w:t>— Зря, — покачала головой Мерцель, — зря ты так думаешь, Олег. Следующий корабль, мальчик мой, всегда есть. Не всегда для нас, конечно. Но это точно. Совершенно точно, понимаешь? Мне так отец ещё говорил. Он во флоте служил. Я же рассказывала, да? Я тогда ещё первый запуск увидела. Я тогда ещё подумала…</w:t>
      </w:r>
    </w:p>
    <w:p w14:paraId="036741C2" w14:textId="0C22887D" w:rsidR="00DF4E7D" w:rsidRDefault="00DF4E7D" w:rsidP="008A05D7">
      <w:pPr>
        <w:rPr>
          <w:lang w:val="ru-RU"/>
        </w:rPr>
      </w:pPr>
      <w:r>
        <w:rPr>
          <w:lang w:val="ru-RU"/>
        </w:rPr>
        <w:t>Мерцель уставилась в потолок.</w:t>
      </w:r>
    </w:p>
    <w:p w14:paraId="45A33848" w14:textId="561BB772" w:rsidR="00C052DD" w:rsidRDefault="00C052DD" w:rsidP="008A05D7">
      <w:pPr>
        <w:rPr>
          <w:lang w:val="ru-RU"/>
        </w:rPr>
      </w:pPr>
      <w:r>
        <w:rPr>
          <w:lang w:val="ru-RU"/>
        </w:rPr>
        <w:t xml:space="preserve">— </w:t>
      </w:r>
      <w:r w:rsidR="00277558">
        <w:rPr>
          <w:lang w:val="ru-RU"/>
        </w:rPr>
        <w:t>Не помню, что подумала. Неважно. Расскажи лучше про нуболидов, Олег. Как они тебя встретили?</w:t>
      </w:r>
    </w:p>
    <w:p w14:paraId="1A5D43DD" w14:textId="7BF2B12B" w:rsidR="00C052DD" w:rsidRDefault="00AB3C95" w:rsidP="008A05D7">
      <w:pPr>
        <w:rPr>
          <w:lang w:val="ru-RU"/>
        </w:rPr>
      </w:pPr>
      <w:r>
        <w:rPr>
          <w:lang w:val="ru-RU"/>
        </w:rPr>
        <w:t xml:space="preserve">Я вскарабкался вверх по стене, оставив на переборке кровавый след от руки. </w:t>
      </w:r>
      <w:r w:rsidR="00027F80">
        <w:rPr>
          <w:lang w:val="ru-RU"/>
        </w:rPr>
        <w:t>Сильнее, до упоительно-резкой боли, сдавил осколок, выставил его перед собой, точно оружие, и шагнул к Мерцель.</w:t>
      </w:r>
    </w:p>
    <w:p w14:paraId="534EC975" w14:textId="79E3C96B" w:rsidR="00C052DD" w:rsidRDefault="00C052DD" w:rsidP="008A05D7">
      <w:pPr>
        <w:rPr>
          <w:lang w:val="ru-RU"/>
        </w:rPr>
      </w:pPr>
      <w:r>
        <w:rPr>
          <w:lang w:val="ru-RU"/>
        </w:rPr>
        <w:t>— Никак! — брызнул я слюной. — Никак не встретили! Это просто черви в банке! Тупые черви в банке!</w:t>
      </w:r>
    </w:p>
    <w:p w14:paraId="17CE5C12" w14:textId="0A4AFFF0" w:rsidR="00110B9B" w:rsidRDefault="00110B9B" w:rsidP="008A05D7">
      <w:pPr>
        <w:rPr>
          <w:lang w:val="ru-RU"/>
        </w:rPr>
      </w:pPr>
      <w:r>
        <w:rPr>
          <w:lang w:val="ru-RU"/>
        </w:rPr>
        <w:t>— Как? — Мерцель вскочила из кресла и прижалась к иллюминатору. — Я думала, ты был в лаборатории, а ты… Что же ты натворил, Олег? — Глаза у неё испуганно расширились. — Я про червей знать не хочу! Мы сами — черви! Про червей мне знать не надо!</w:t>
      </w:r>
    </w:p>
    <w:p w14:paraId="43547D11" w14:textId="4D17D461" w:rsidR="00FA4CD1" w:rsidRDefault="00FA4CD1" w:rsidP="008A05D7">
      <w:pPr>
        <w:rPr>
          <w:lang w:val="ru-RU"/>
        </w:rPr>
      </w:pPr>
      <w:r>
        <w:rPr>
          <w:lang w:val="ru-RU"/>
        </w:rPr>
        <w:t xml:space="preserve">— </w:t>
      </w:r>
      <w:r w:rsidR="005B747A">
        <w:rPr>
          <w:lang w:val="ru-RU"/>
        </w:rPr>
        <w:t>Старая</w:t>
      </w:r>
      <w:r>
        <w:rPr>
          <w:lang w:val="ru-RU"/>
        </w:rPr>
        <w:t xml:space="preserve"> дура! — Я подошёл к ней вплотную и коснулся остриём осколка её щеки. — Что ты мелешь?</w:t>
      </w:r>
      <w:r w:rsidR="00C166EE">
        <w:rPr>
          <w:lang w:val="ru-RU"/>
        </w:rPr>
        <w:t xml:space="preserve"> Это бред, полный бред! Ты здесь отравляешь воздух! — Я рванул воротник, освобождая шею. — Мне из-за тебя нечем дышать!</w:t>
      </w:r>
    </w:p>
    <w:p w14:paraId="5382576A" w14:textId="6EA3A4BF" w:rsidR="005B747A" w:rsidRDefault="005B747A" w:rsidP="008A05D7">
      <w:pPr>
        <w:rPr>
          <w:lang w:val="ru-RU"/>
        </w:rPr>
      </w:pPr>
      <w:r>
        <w:rPr>
          <w:lang w:val="ru-RU"/>
        </w:rPr>
        <w:t>Мерцель застыла. Она как будто даже перестала дышать. Она смотрела сквозь меня на собирающиеся в отсеке тени.</w:t>
      </w:r>
    </w:p>
    <w:p w14:paraId="2C8F51AD" w14:textId="5817CEDE" w:rsidR="005B747A" w:rsidRDefault="005B747A" w:rsidP="008A05D7">
      <w:pPr>
        <w:rPr>
          <w:lang w:val="ru-RU"/>
        </w:rPr>
      </w:pPr>
      <w:r>
        <w:rPr>
          <w:lang w:val="ru-RU"/>
        </w:rPr>
        <w:t>Я полоснул её осколком по щеке.</w:t>
      </w:r>
    </w:p>
    <w:p w14:paraId="477C3EA5" w14:textId="62552707" w:rsidR="005B747A" w:rsidRDefault="005B747A" w:rsidP="008A05D7">
      <w:pPr>
        <w:rPr>
          <w:lang w:val="ru-RU"/>
        </w:rPr>
      </w:pPr>
      <w:r>
        <w:rPr>
          <w:lang w:val="ru-RU"/>
        </w:rPr>
        <w:t xml:space="preserve">— Так будет лучше, да? </w:t>
      </w:r>
      <w:r w:rsidR="00F82273">
        <w:rPr>
          <w:lang w:val="ru-RU"/>
        </w:rPr>
        <w:t>Приди в себя, старая дура!</w:t>
      </w:r>
    </w:p>
    <w:p w14:paraId="095D4C36" w14:textId="764E1EE4" w:rsidR="004B79DE" w:rsidRDefault="004B79DE" w:rsidP="008A05D7">
      <w:pPr>
        <w:rPr>
          <w:lang w:val="ru-RU"/>
        </w:rPr>
      </w:pPr>
      <w:r>
        <w:rPr>
          <w:lang w:val="ru-RU"/>
        </w:rPr>
        <w:t>Мерцель страшно захрипела, схватилась за шею, а её уродливые вытаращенные, как у рака, глаза обморочно закатились.</w:t>
      </w:r>
    </w:p>
    <w:p w14:paraId="6AF789B5" w14:textId="164B1572" w:rsidR="004B79DE" w:rsidRDefault="004B79DE" w:rsidP="008A05D7">
      <w:pPr>
        <w:rPr>
          <w:lang w:val="ru-RU"/>
        </w:rPr>
      </w:pPr>
      <w:r>
        <w:rPr>
          <w:lang w:val="ru-RU"/>
        </w:rPr>
        <w:t>— Это из тебя дурь выходит! — сказал я и резанул её по другой щеке.</w:t>
      </w:r>
    </w:p>
    <w:p w14:paraId="0B2D539B" w14:textId="04F6EB26" w:rsidR="00951629" w:rsidRDefault="00951629" w:rsidP="008A05D7">
      <w:pPr>
        <w:rPr>
          <w:lang w:val="ru-RU"/>
        </w:rPr>
      </w:pPr>
      <w:r>
        <w:rPr>
          <w:lang w:val="ru-RU"/>
        </w:rPr>
        <w:t>Внезапно — с отчаянной, нечеловеческой силой — Мерцель оттолкнула меня так, что я перелетел через стол у иллюминатора, сбил диспенсер, который окатил меня ледяной водой и свалился на пол, ударившись обо что-то затылком.</w:t>
      </w:r>
    </w:p>
    <w:p w14:paraId="3276C7F9" w14:textId="617F0011" w:rsidR="00052208" w:rsidRDefault="00052208" w:rsidP="008A05D7">
      <w:pPr>
        <w:rPr>
          <w:lang w:val="ru-RU"/>
        </w:rPr>
      </w:pPr>
      <w:r>
        <w:rPr>
          <w:lang w:val="ru-RU"/>
        </w:rPr>
        <w:lastRenderedPageBreak/>
        <w:t>Я вырубился на пару секунд. Пришёл в себя, отбросил к стене перевёрнутое кресло, которое мешало мне встать и, превозмогая боль, которая скручивала все мышцы в теле, поднялся на ноги.</w:t>
      </w:r>
    </w:p>
    <w:p w14:paraId="08D0F582" w14:textId="16A7F20C" w:rsidR="00052208" w:rsidRDefault="00052208" w:rsidP="008A05D7">
      <w:pPr>
        <w:rPr>
          <w:lang w:val="ru-RU"/>
        </w:rPr>
      </w:pPr>
      <w:r>
        <w:rPr>
          <w:lang w:val="ru-RU"/>
        </w:rPr>
        <w:t>Мерцель, сгорбленная, дрожащая, стояла у интеркома, прижимала к уху трубку и вращала скрюченным пальцем диск цифрового набора. Услышав меня, она вздрогнула и повернулась.</w:t>
      </w:r>
    </w:p>
    <w:p w14:paraId="6C5082B9" w14:textId="38C0E427" w:rsidR="00052208" w:rsidRDefault="00052208" w:rsidP="008A05D7">
      <w:pPr>
        <w:rPr>
          <w:lang w:val="ru-RU"/>
        </w:rPr>
      </w:pPr>
      <w:r>
        <w:rPr>
          <w:lang w:val="ru-RU"/>
        </w:rPr>
        <w:t>— Не помню номера! — сказала Мерцель. — Так неудобно. Всё из головы вылетело. Ни одного номера не помню.</w:t>
      </w:r>
    </w:p>
    <w:p w14:paraId="4B7AE75B" w14:textId="25F0BF3A" w:rsidR="00052208" w:rsidRDefault="00052208" w:rsidP="008A05D7">
      <w:pPr>
        <w:rPr>
          <w:lang w:val="ru-RU"/>
        </w:rPr>
      </w:pPr>
      <w:r>
        <w:rPr>
          <w:lang w:val="ru-RU"/>
        </w:rPr>
        <w:t>Я медленно, сквозь загустевший воздух, сквозь усиленную в десятки раз гравитацию, приближался к Мерцель.</w:t>
      </w:r>
    </w:p>
    <w:p w14:paraId="2785CEFF" w14:textId="1B335FCF" w:rsidR="00052208" w:rsidRDefault="00052208" w:rsidP="008A05D7">
      <w:pPr>
        <w:rPr>
          <w:lang w:val="ru-RU"/>
        </w:rPr>
      </w:pPr>
      <w:r>
        <w:rPr>
          <w:lang w:val="ru-RU"/>
        </w:rPr>
        <w:t xml:space="preserve">— Один </w:t>
      </w:r>
      <w:proofErr w:type="spellStart"/>
      <w:r>
        <w:rPr>
          <w:lang w:val="ru-RU"/>
        </w:rPr>
        <w:t>один</w:t>
      </w:r>
      <w:proofErr w:type="spellEnd"/>
      <w:r>
        <w:rPr>
          <w:lang w:val="ru-RU"/>
        </w:rPr>
        <w:t xml:space="preserve"> </w:t>
      </w:r>
      <w:proofErr w:type="spellStart"/>
      <w:r>
        <w:rPr>
          <w:lang w:val="ru-RU"/>
        </w:rPr>
        <w:t>один</w:t>
      </w:r>
      <w:proofErr w:type="spellEnd"/>
      <w:r>
        <w:rPr>
          <w:lang w:val="ru-RU"/>
        </w:rPr>
        <w:t xml:space="preserve">, — бормотала она. — Нет. Один </w:t>
      </w:r>
      <w:proofErr w:type="spellStart"/>
      <w:r>
        <w:rPr>
          <w:lang w:val="ru-RU"/>
        </w:rPr>
        <w:t>один</w:t>
      </w:r>
      <w:proofErr w:type="spellEnd"/>
      <w:r>
        <w:rPr>
          <w:lang w:val="ru-RU"/>
        </w:rPr>
        <w:t xml:space="preserve"> два. Снова нет. </w:t>
      </w:r>
      <w:r w:rsidR="00AD5418">
        <w:rPr>
          <w:lang w:val="ru-RU"/>
        </w:rPr>
        <w:t>Да ч</w:t>
      </w:r>
      <w:r>
        <w:rPr>
          <w:lang w:val="ru-RU"/>
        </w:rPr>
        <w:t xml:space="preserve">то ж такое-то? Помоги мне, Господи! Один </w:t>
      </w:r>
      <w:proofErr w:type="spellStart"/>
      <w:r>
        <w:rPr>
          <w:lang w:val="ru-RU"/>
        </w:rPr>
        <w:t>один</w:t>
      </w:r>
      <w:proofErr w:type="spellEnd"/>
      <w:r>
        <w:rPr>
          <w:lang w:val="ru-RU"/>
        </w:rPr>
        <w:t xml:space="preserve"> три.</w:t>
      </w:r>
    </w:p>
    <w:p w14:paraId="0C22ED79" w14:textId="0AE27FC2" w:rsidR="00052208" w:rsidRDefault="00052208" w:rsidP="008A05D7">
      <w:pPr>
        <w:rPr>
          <w:lang w:val="ru-RU"/>
        </w:rPr>
      </w:pPr>
      <w:r>
        <w:rPr>
          <w:lang w:val="ru-RU"/>
        </w:rPr>
        <w:t xml:space="preserve">Я </w:t>
      </w:r>
      <w:r w:rsidR="00CC621F">
        <w:rPr>
          <w:lang w:val="ru-RU"/>
        </w:rPr>
        <w:t>вырвал трубку у неё из руки и повесил на рычаги. Мерцель посмотрела на меня пустым потухшим взглядом.</w:t>
      </w:r>
    </w:p>
    <w:p w14:paraId="308DF1D1" w14:textId="6657CCC8" w:rsidR="00CC621F" w:rsidRDefault="00CC621F" w:rsidP="008A05D7">
      <w:pPr>
        <w:rPr>
          <w:lang w:val="ru-RU"/>
        </w:rPr>
      </w:pPr>
      <w:r>
        <w:rPr>
          <w:lang w:val="ru-RU"/>
        </w:rPr>
        <w:t xml:space="preserve">— Один </w:t>
      </w:r>
      <w:proofErr w:type="spellStart"/>
      <w:r>
        <w:rPr>
          <w:lang w:val="ru-RU"/>
        </w:rPr>
        <w:t>один</w:t>
      </w:r>
      <w:proofErr w:type="spellEnd"/>
      <w:r>
        <w:rPr>
          <w:lang w:val="ru-RU"/>
        </w:rPr>
        <w:t xml:space="preserve"> четыре, — прошлёпала она губами. — Один </w:t>
      </w:r>
      <w:proofErr w:type="spellStart"/>
      <w:r>
        <w:rPr>
          <w:lang w:val="ru-RU"/>
        </w:rPr>
        <w:t>один</w:t>
      </w:r>
      <w:proofErr w:type="spellEnd"/>
      <w:r>
        <w:rPr>
          <w:lang w:val="ru-RU"/>
        </w:rPr>
        <w:t xml:space="preserve"> четыре, точно. Наверняка был правильный. Да?</w:t>
      </w:r>
    </w:p>
    <w:p w14:paraId="625291C7" w14:textId="73642BB9" w:rsidR="00A878ED" w:rsidRDefault="00A878ED" w:rsidP="008A05D7">
      <w:pPr>
        <w:rPr>
          <w:lang w:val="ru-RU"/>
        </w:rPr>
      </w:pPr>
      <w:r>
        <w:rPr>
          <w:lang w:val="ru-RU"/>
        </w:rPr>
        <w:t>Вместо ответа я полоснул её осколком по руке. Мерцель вскрикнула, метнулась к иллюминатору, врезалась в перевёрнутое кресло, как слепое безумное животное и повалилась на пол.</w:t>
      </w:r>
    </w:p>
    <w:p w14:paraId="25CB5104" w14:textId="3A5C78B1" w:rsidR="00A878ED" w:rsidRDefault="00A878ED" w:rsidP="008A05D7">
      <w:pPr>
        <w:rPr>
          <w:lang w:val="ru-RU"/>
        </w:rPr>
      </w:pPr>
      <w:r>
        <w:rPr>
          <w:lang w:val="ru-RU"/>
        </w:rPr>
        <w:t>Синий свет заливал модуль.</w:t>
      </w:r>
    </w:p>
    <w:p w14:paraId="708D2657" w14:textId="623AF873" w:rsidR="00A878ED" w:rsidRDefault="00A878ED" w:rsidP="008A05D7">
      <w:pPr>
        <w:rPr>
          <w:lang w:val="ru-RU"/>
        </w:rPr>
      </w:pPr>
      <w:r>
        <w:rPr>
          <w:lang w:val="ru-RU"/>
        </w:rPr>
        <w:t>— Уходи! — прошипела Мерцель, отгораживаясь от меня руками. — Просто уходи! Я не могу! В тебе слишком много червей!</w:t>
      </w:r>
    </w:p>
    <w:p w14:paraId="228B5EE9" w14:textId="18183394" w:rsidR="00A878ED" w:rsidRDefault="00A878ED" w:rsidP="008A05D7">
      <w:pPr>
        <w:rPr>
          <w:lang w:val="ru-RU"/>
        </w:rPr>
      </w:pPr>
      <w:r>
        <w:rPr>
          <w:lang w:val="ru-RU"/>
        </w:rPr>
        <w:t>Она подобрала с пола осколок от чашки, ткнула им несколько раз воздух, словно хотела убить мою тень, а потом приставила к своему горлу.</w:t>
      </w:r>
    </w:p>
    <w:p w14:paraId="07580780" w14:textId="77777777" w:rsidR="00A878ED" w:rsidRDefault="00A878ED" w:rsidP="00A878ED">
      <w:pPr>
        <w:rPr>
          <w:lang w:val="ru-RU"/>
        </w:rPr>
      </w:pPr>
      <w:r>
        <w:rPr>
          <w:lang w:val="ru-RU"/>
        </w:rPr>
        <w:t>— Теперь нам всем будет хорошо, — сказал я.</w:t>
      </w:r>
    </w:p>
    <w:p w14:paraId="7A252050" w14:textId="0D9EBD17" w:rsidR="00A878ED" w:rsidRDefault="00A878ED" w:rsidP="008A05D7">
      <w:pPr>
        <w:rPr>
          <w:lang w:val="ru-RU"/>
        </w:rPr>
      </w:pPr>
      <w:r>
        <w:rPr>
          <w:lang w:val="ru-RU"/>
        </w:rPr>
        <w:t>— Уходи! — завопила Мерцель, извиваясь на полу. — Уходи!</w:t>
      </w:r>
    </w:p>
    <w:p w14:paraId="3CDE9342" w14:textId="43E58154" w:rsidR="00A878ED" w:rsidRDefault="00A878ED" w:rsidP="008A05D7">
      <w:pPr>
        <w:rPr>
          <w:lang w:val="ru-RU"/>
        </w:rPr>
      </w:pPr>
      <w:r>
        <w:rPr>
          <w:lang w:val="ru-RU"/>
        </w:rPr>
        <w:t>Я представил — так явственно, будто наблюдал за собой со стороны, — как подхожу к ней и втыкаю ей кусок стекла под подбородок. Мерцель надсадно хрипит, плюётся кровью.</w:t>
      </w:r>
    </w:p>
    <w:p w14:paraId="36C0E0BE" w14:textId="79EA34E1" w:rsidR="00A878ED" w:rsidRDefault="00A878ED" w:rsidP="008A05D7">
      <w:pPr>
        <w:rPr>
          <w:lang w:val="ru-RU"/>
        </w:rPr>
      </w:pPr>
      <w:r>
        <w:rPr>
          <w:lang w:val="ru-RU"/>
        </w:rPr>
        <w:t>— Уходи!</w:t>
      </w:r>
    </w:p>
    <w:p w14:paraId="544D2452" w14:textId="3FFDD8D4" w:rsidR="00A878ED" w:rsidRDefault="00A878ED" w:rsidP="008A05D7">
      <w:pPr>
        <w:rPr>
          <w:lang w:val="ru-RU"/>
        </w:rPr>
      </w:pPr>
      <w:r>
        <w:rPr>
          <w:lang w:val="ru-RU"/>
        </w:rPr>
        <w:t>Я вздрогнул, качнул головой. Порез на шее горел, как ожог.</w:t>
      </w:r>
    </w:p>
    <w:p w14:paraId="69F3B1D7" w14:textId="6E882668" w:rsidR="00A878ED" w:rsidRDefault="00A878ED" w:rsidP="008A05D7">
      <w:pPr>
        <w:rPr>
          <w:lang w:val="ru-RU"/>
        </w:rPr>
      </w:pPr>
      <w:r>
        <w:rPr>
          <w:lang w:val="ru-RU"/>
        </w:rPr>
        <w:t xml:space="preserve">— Было очень приятно пообщаться с вами, Елена Павловна, — сказал я. — Надеюсь, как-нибудь ещё поговорим о </w:t>
      </w:r>
      <w:proofErr w:type="spellStart"/>
      <w:r>
        <w:rPr>
          <w:lang w:val="ru-RU"/>
        </w:rPr>
        <w:t>нуболидах</w:t>
      </w:r>
      <w:proofErr w:type="spellEnd"/>
      <w:r>
        <w:rPr>
          <w:lang w:val="ru-RU"/>
        </w:rPr>
        <w:t>. Времени у нас много.</w:t>
      </w:r>
    </w:p>
    <w:p w14:paraId="758CFD9E" w14:textId="38672C51" w:rsidR="00A878ED" w:rsidRDefault="00A878ED" w:rsidP="008A05D7">
      <w:pPr>
        <w:rPr>
          <w:lang w:val="ru-RU"/>
        </w:rPr>
      </w:pPr>
      <w:r>
        <w:rPr>
          <w:lang w:val="ru-RU"/>
        </w:rPr>
        <w:t>Я повернулся к двери. Мерцель напряжённо сопела, валяясь на полу.</w:t>
      </w:r>
    </w:p>
    <w:p w14:paraId="6E7BF6CC" w14:textId="5C2C73C7" w:rsidR="00A878ED" w:rsidRDefault="00A878ED" w:rsidP="008A05D7">
      <w:pPr>
        <w:rPr>
          <w:lang w:val="ru-RU"/>
        </w:rPr>
      </w:pPr>
      <w:r>
        <w:rPr>
          <w:lang w:val="ru-RU"/>
        </w:rPr>
        <w:t>— Времени много, — повторил я, — до тех пор, пока не прилетит корабль. Тот самый, который всегда прилетает.</w:t>
      </w:r>
    </w:p>
    <w:p w14:paraId="4E90F25F" w14:textId="3D6116E1" w:rsidR="00A878ED" w:rsidRPr="00E229AE" w:rsidRDefault="00A878ED" w:rsidP="00A878ED">
      <w:pPr>
        <w:rPr>
          <w:lang w:val="ru-RU"/>
        </w:rPr>
      </w:pPr>
      <w:r>
        <w:rPr>
          <w:lang w:val="ru-RU"/>
        </w:rPr>
        <w:t>Я вышел в коридор. Дверь гулко захлопнулась за спиной.</w:t>
      </w:r>
    </w:p>
    <w:p w14:paraId="25FB515C" w14:textId="4C6A9145" w:rsidR="00745694" w:rsidRPr="00E229AE" w:rsidRDefault="00745694" w:rsidP="008A05D7">
      <w:pPr>
        <w:rPr>
          <w:lang w:val="ru-RU"/>
        </w:rPr>
      </w:pPr>
    </w:p>
    <w:sectPr w:rsidR="00745694" w:rsidRPr="00E229AE" w:rsidSect="004E0BDF">
      <w:footerReference w:type="default" r:id="rId8"/>
      <w:pgSz w:w="12240" w:h="15840"/>
      <w:pgMar w:top="1411" w:right="1411" w:bottom="1411" w:left="141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9576AE" w14:textId="77777777" w:rsidR="0031476D" w:rsidRDefault="0031476D">
      <w:pPr>
        <w:spacing w:after="0"/>
      </w:pPr>
      <w:r>
        <w:separator/>
      </w:r>
    </w:p>
  </w:endnote>
  <w:endnote w:type="continuationSeparator" w:id="0">
    <w:p w14:paraId="46572937" w14:textId="77777777" w:rsidR="0031476D" w:rsidRDefault="003147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8726664"/>
      <w:docPartObj>
        <w:docPartGallery w:val="Page Numbers (Bottom of Page)"/>
        <w:docPartUnique/>
      </w:docPartObj>
    </w:sdtPr>
    <w:sdtContent>
      <w:p w14:paraId="54E752F6" w14:textId="77777777" w:rsidR="00E717B6" w:rsidRDefault="00000000">
        <w:pPr>
          <w:pStyle w:val="ae"/>
          <w:jc w:val="center"/>
        </w:pPr>
        <w:r>
          <w:fldChar w:fldCharType="begin"/>
        </w:r>
        <w:r>
          <w:instrText>PAGE   \* MERGEFORMAT</w:instrText>
        </w:r>
        <w:r>
          <w:fldChar w:fldCharType="separate"/>
        </w:r>
        <w:r>
          <w:rPr>
            <w:lang w:val="ru-RU"/>
          </w:rPr>
          <w:t>2</w:t>
        </w:r>
        <w:r>
          <w:fldChar w:fldCharType="end"/>
        </w:r>
      </w:p>
    </w:sdtContent>
  </w:sdt>
  <w:p w14:paraId="49667AE9" w14:textId="77777777" w:rsidR="00E717B6" w:rsidRDefault="00E717B6">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054BE5" w14:textId="77777777" w:rsidR="0031476D" w:rsidRDefault="0031476D">
      <w:pPr>
        <w:spacing w:after="0"/>
      </w:pPr>
      <w:r>
        <w:separator/>
      </w:r>
    </w:p>
  </w:footnote>
  <w:footnote w:type="continuationSeparator" w:id="0">
    <w:p w14:paraId="7541423C" w14:textId="77777777" w:rsidR="0031476D" w:rsidRDefault="0031476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952D8"/>
    <w:multiLevelType w:val="hybridMultilevel"/>
    <w:tmpl w:val="43A44C08"/>
    <w:lvl w:ilvl="0" w:tplc="DA5699F2">
      <w:numFmt w:val="bullet"/>
      <w:lvlText w:val=""/>
      <w:lvlJc w:val="left"/>
      <w:pPr>
        <w:ind w:left="1066" w:hanging="360"/>
      </w:pPr>
      <w:rPr>
        <w:rFonts w:ascii="Wingdings" w:eastAsiaTheme="minorHAnsi" w:hAnsi="Wingdings" w:cstheme="minorBidi" w:hint="default"/>
      </w:rPr>
    </w:lvl>
    <w:lvl w:ilvl="1" w:tplc="04190003" w:tentative="1">
      <w:start w:val="1"/>
      <w:numFmt w:val="bullet"/>
      <w:lvlText w:val="o"/>
      <w:lvlJc w:val="left"/>
      <w:pPr>
        <w:ind w:left="1786" w:hanging="360"/>
      </w:pPr>
      <w:rPr>
        <w:rFonts w:ascii="Courier New" w:hAnsi="Courier New" w:cs="Courier New" w:hint="default"/>
      </w:rPr>
    </w:lvl>
    <w:lvl w:ilvl="2" w:tplc="04190005" w:tentative="1">
      <w:start w:val="1"/>
      <w:numFmt w:val="bullet"/>
      <w:lvlText w:val=""/>
      <w:lvlJc w:val="left"/>
      <w:pPr>
        <w:ind w:left="2506" w:hanging="360"/>
      </w:pPr>
      <w:rPr>
        <w:rFonts w:ascii="Wingdings" w:hAnsi="Wingdings" w:hint="default"/>
      </w:rPr>
    </w:lvl>
    <w:lvl w:ilvl="3" w:tplc="04190001" w:tentative="1">
      <w:start w:val="1"/>
      <w:numFmt w:val="bullet"/>
      <w:lvlText w:val=""/>
      <w:lvlJc w:val="left"/>
      <w:pPr>
        <w:ind w:left="3226" w:hanging="360"/>
      </w:pPr>
      <w:rPr>
        <w:rFonts w:ascii="Symbol" w:hAnsi="Symbol" w:hint="default"/>
      </w:rPr>
    </w:lvl>
    <w:lvl w:ilvl="4" w:tplc="04190003" w:tentative="1">
      <w:start w:val="1"/>
      <w:numFmt w:val="bullet"/>
      <w:lvlText w:val="o"/>
      <w:lvlJc w:val="left"/>
      <w:pPr>
        <w:ind w:left="3946" w:hanging="360"/>
      </w:pPr>
      <w:rPr>
        <w:rFonts w:ascii="Courier New" w:hAnsi="Courier New" w:cs="Courier New" w:hint="default"/>
      </w:rPr>
    </w:lvl>
    <w:lvl w:ilvl="5" w:tplc="04190005" w:tentative="1">
      <w:start w:val="1"/>
      <w:numFmt w:val="bullet"/>
      <w:lvlText w:val=""/>
      <w:lvlJc w:val="left"/>
      <w:pPr>
        <w:ind w:left="4666" w:hanging="360"/>
      </w:pPr>
      <w:rPr>
        <w:rFonts w:ascii="Wingdings" w:hAnsi="Wingdings" w:hint="default"/>
      </w:rPr>
    </w:lvl>
    <w:lvl w:ilvl="6" w:tplc="04190001" w:tentative="1">
      <w:start w:val="1"/>
      <w:numFmt w:val="bullet"/>
      <w:lvlText w:val=""/>
      <w:lvlJc w:val="left"/>
      <w:pPr>
        <w:ind w:left="5386" w:hanging="360"/>
      </w:pPr>
      <w:rPr>
        <w:rFonts w:ascii="Symbol" w:hAnsi="Symbol" w:hint="default"/>
      </w:rPr>
    </w:lvl>
    <w:lvl w:ilvl="7" w:tplc="04190003" w:tentative="1">
      <w:start w:val="1"/>
      <w:numFmt w:val="bullet"/>
      <w:lvlText w:val="o"/>
      <w:lvlJc w:val="left"/>
      <w:pPr>
        <w:ind w:left="6106" w:hanging="360"/>
      </w:pPr>
      <w:rPr>
        <w:rFonts w:ascii="Courier New" w:hAnsi="Courier New" w:cs="Courier New" w:hint="default"/>
      </w:rPr>
    </w:lvl>
    <w:lvl w:ilvl="8" w:tplc="04190005" w:tentative="1">
      <w:start w:val="1"/>
      <w:numFmt w:val="bullet"/>
      <w:lvlText w:val=""/>
      <w:lvlJc w:val="left"/>
      <w:pPr>
        <w:ind w:left="6826" w:hanging="360"/>
      </w:pPr>
      <w:rPr>
        <w:rFonts w:ascii="Wingdings" w:hAnsi="Wingdings" w:hint="default"/>
      </w:rPr>
    </w:lvl>
  </w:abstractNum>
  <w:abstractNum w:abstractNumId="1" w15:restartNumberingAfterBreak="0">
    <w:nsid w:val="102F1E77"/>
    <w:multiLevelType w:val="hybridMultilevel"/>
    <w:tmpl w:val="FE06E1CE"/>
    <w:lvl w:ilvl="0" w:tplc="2A324CC8">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2" w15:restartNumberingAfterBreak="0">
    <w:nsid w:val="391F2A03"/>
    <w:multiLevelType w:val="hybridMultilevel"/>
    <w:tmpl w:val="A5E031BC"/>
    <w:lvl w:ilvl="0" w:tplc="B4605F12">
      <w:numFmt w:val="bullet"/>
      <w:lvlText w:val=""/>
      <w:lvlJc w:val="left"/>
      <w:pPr>
        <w:ind w:left="1066" w:hanging="360"/>
      </w:pPr>
      <w:rPr>
        <w:rFonts w:ascii="Wingdings" w:eastAsiaTheme="minorHAnsi" w:hAnsi="Wingdings"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num w:numId="1" w16cid:durableId="1654333484">
    <w:abstractNumId w:val="0"/>
  </w:num>
  <w:num w:numId="2" w16cid:durableId="263996802">
    <w:abstractNumId w:val="2"/>
  </w:num>
  <w:num w:numId="3" w16cid:durableId="692537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29DA"/>
    <w:rsid w:val="0000102D"/>
    <w:rsid w:val="0000104E"/>
    <w:rsid w:val="000019DA"/>
    <w:rsid w:val="00002021"/>
    <w:rsid w:val="00005454"/>
    <w:rsid w:val="00005F9F"/>
    <w:rsid w:val="00007538"/>
    <w:rsid w:val="00007571"/>
    <w:rsid w:val="00007B99"/>
    <w:rsid w:val="00010CB6"/>
    <w:rsid w:val="00011CA7"/>
    <w:rsid w:val="00013941"/>
    <w:rsid w:val="0001409E"/>
    <w:rsid w:val="0001463E"/>
    <w:rsid w:val="00014812"/>
    <w:rsid w:val="000164E5"/>
    <w:rsid w:val="000166BB"/>
    <w:rsid w:val="00016944"/>
    <w:rsid w:val="000175C8"/>
    <w:rsid w:val="000229FB"/>
    <w:rsid w:val="00023C4D"/>
    <w:rsid w:val="00024072"/>
    <w:rsid w:val="00025976"/>
    <w:rsid w:val="000266A5"/>
    <w:rsid w:val="00026EC5"/>
    <w:rsid w:val="000271EF"/>
    <w:rsid w:val="00027F80"/>
    <w:rsid w:val="00030C9A"/>
    <w:rsid w:val="00032445"/>
    <w:rsid w:val="00032C08"/>
    <w:rsid w:val="00032E51"/>
    <w:rsid w:val="00034232"/>
    <w:rsid w:val="00034C87"/>
    <w:rsid w:val="00034D26"/>
    <w:rsid w:val="000350F6"/>
    <w:rsid w:val="00037A99"/>
    <w:rsid w:val="00040F21"/>
    <w:rsid w:val="000424E1"/>
    <w:rsid w:val="00043262"/>
    <w:rsid w:val="00043426"/>
    <w:rsid w:val="00046EB3"/>
    <w:rsid w:val="00051A33"/>
    <w:rsid w:val="00052208"/>
    <w:rsid w:val="00052C7D"/>
    <w:rsid w:val="00052D4F"/>
    <w:rsid w:val="0005472F"/>
    <w:rsid w:val="00054752"/>
    <w:rsid w:val="00054CED"/>
    <w:rsid w:val="00055F00"/>
    <w:rsid w:val="00057704"/>
    <w:rsid w:val="00057B88"/>
    <w:rsid w:val="000600EA"/>
    <w:rsid w:val="0006038D"/>
    <w:rsid w:val="000603D0"/>
    <w:rsid w:val="000619E8"/>
    <w:rsid w:val="00062EC8"/>
    <w:rsid w:val="0006354D"/>
    <w:rsid w:val="00064448"/>
    <w:rsid w:val="00065433"/>
    <w:rsid w:val="00070F2F"/>
    <w:rsid w:val="00073260"/>
    <w:rsid w:val="00073654"/>
    <w:rsid w:val="0007369A"/>
    <w:rsid w:val="00074812"/>
    <w:rsid w:val="0007498F"/>
    <w:rsid w:val="000751E0"/>
    <w:rsid w:val="00075A7A"/>
    <w:rsid w:val="00075ED5"/>
    <w:rsid w:val="0007608C"/>
    <w:rsid w:val="000817BE"/>
    <w:rsid w:val="00082490"/>
    <w:rsid w:val="00082FC8"/>
    <w:rsid w:val="000842CC"/>
    <w:rsid w:val="000849BE"/>
    <w:rsid w:val="0009140C"/>
    <w:rsid w:val="00091686"/>
    <w:rsid w:val="00091E73"/>
    <w:rsid w:val="0009203B"/>
    <w:rsid w:val="00093183"/>
    <w:rsid w:val="00094153"/>
    <w:rsid w:val="00094378"/>
    <w:rsid w:val="00096895"/>
    <w:rsid w:val="00096915"/>
    <w:rsid w:val="00097EF2"/>
    <w:rsid w:val="000A2CF9"/>
    <w:rsid w:val="000A40AB"/>
    <w:rsid w:val="000A467D"/>
    <w:rsid w:val="000A4D74"/>
    <w:rsid w:val="000A55F0"/>
    <w:rsid w:val="000A733B"/>
    <w:rsid w:val="000B12A3"/>
    <w:rsid w:val="000B2AB9"/>
    <w:rsid w:val="000B2B38"/>
    <w:rsid w:val="000B558A"/>
    <w:rsid w:val="000C07C2"/>
    <w:rsid w:val="000C1FE6"/>
    <w:rsid w:val="000C3712"/>
    <w:rsid w:val="000C3794"/>
    <w:rsid w:val="000C4D5E"/>
    <w:rsid w:val="000C53B4"/>
    <w:rsid w:val="000D0847"/>
    <w:rsid w:val="000D2ECA"/>
    <w:rsid w:val="000D5797"/>
    <w:rsid w:val="000D624B"/>
    <w:rsid w:val="000D7569"/>
    <w:rsid w:val="000D7C50"/>
    <w:rsid w:val="000E02C3"/>
    <w:rsid w:val="000E1C8E"/>
    <w:rsid w:val="000E214F"/>
    <w:rsid w:val="000E46BD"/>
    <w:rsid w:val="000F0163"/>
    <w:rsid w:val="000F1011"/>
    <w:rsid w:val="000F212A"/>
    <w:rsid w:val="000F2B5E"/>
    <w:rsid w:val="000F2F1D"/>
    <w:rsid w:val="000F3A57"/>
    <w:rsid w:val="000F3EBE"/>
    <w:rsid w:val="000F406D"/>
    <w:rsid w:val="000F40B9"/>
    <w:rsid w:val="000F7A8F"/>
    <w:rsid w:val="001001C0"/>
    <w:rsid w:val="001008CF"/>
    <w:rsid w:val="00101162"/>
    <w:rsid w:val="00103674"/>
    <w:rsid w:val="00104DF9"/>
    <w:rsid w:val="00105512"/>
    <w:rsid w:val="00110B9B"/>
    <w:rsid w:val="00112095"/>
    <w:rsid w:val="00116724"/>
    <w:rsid w:val="00121C2E"/>
    <w:rsid w:val="00122C59"/>
    <w:rsid w:val="001240A6"/>
    <w:rsid w:val="0012529D"/>
    <w:rsid w:val="00126138"/>
    <w:rsid w:val="00130163"/>
    <w:rsid w:val="0013038E"/>
    <w:rsid w:val="00131AE8"/>
    <w:rsid w:val="00131BE0"/>
    <w:rsid w:val="00131DE1"/>
    <w:rsid w:val="00134529"/>
    <w:rsid w:val="00136792"/>
    <w:rsid w:val="00136E19"/>
    <w:rsid w:val="001379B1"/>
    <w:rsid w:val="0014144F"/>
    <w:rsid w:val="001429A1"/>
    <w:rsid w:val="001460EF"/>
    <w:rsid w:val="00146E35"/>
    <w:rsid w:val="00147FA8"/>
    <w:rsid w:val="0015106C"/>
    <w:rsid w:val="00153FED"/>
    <w:rsid w:val="00155653"/>
    <w:rsid w:val="0015633C"/>
    <w:rsid w:val="00156664"/>
    <w:rsid w:val="00157F9D"/>
    <w:rsid w:val="00163E01"/>
    <w:rsid w:val="001674A0"/>
    <w:rsid w:val="0016798F"/>
    <w:rsid w:val="00170D9F"/>
    <w:rsid w:val="001726B4"/>
    <w:rsid w:val="00172AAB"/>
    <w:rsid w:val="001761F9"/>
    <w:rsid w:val="001764FB"/>
    <w:rsid w:val="00176D87"/>
    <w:rsid w:val="001773FF"/>
    <w:rsid w:val="00180FA1"/>
    <w:rsid w:val="0018157F"/>
    <w:rsid w:val="001820DB"/>
    <w:rsid w:val="00182C87"/>
    <w:rsid w:val="00182EFC"/>
    <w:rsid w:val="00182F93"/>
    <w:rsid w:val="00183497"/>
    <w:rsid w:val="00183D7A"/>
    <w:rsid w:val="00184198"/>
    <w:rsid w:val="0018430F"/>
    <w:rsid w:val="00185D91"/>
    <w:rsid w:val="00186699"/>
    <w:rsid w:val="00186BFA"/>
    <w:rsid w:val="0018716C"/>
    <w:rsid w:val="0019002A"/>
    <w:rsid w:val="0019096A"/>
    <w:rsid w:val="00190E1A"/>
    <w:rsid w:val="001920FC"/>
    <w:rsid w:val="00192988"/>
    <w:rsid w:val="001932CE"/>
    <w:rsid w:val="00193AC3"/>
    <w:rsid w:val="0019454F"/>
    <w:rsid w:val="001958AB"/>
    <w:rsid w:val="00195B47"/>
    <w:rsid w:val="00196690"/>
    <w:rsid w:val="001968C7"/>
    <w:rsid w:val="001A1334"/>
    <w:rsid w:val="001A1D20"/>
    <w:rsid w:val="001A32E0"/>
    <w:rsid w:val="001A393C"/>
    <w:rsid w:val="001A3A6D"/>
    <w:rsid w:val="001A4A5A"/>
    <w:rsid w:val="001A509F"/>
    <w:rsid w:val="001A6B13"/>
    <w:rsid w:val="001A7A9A"/>
    <w:rsid w:val="001B01FA"/>
    <w:rsid w:val="001B076B"/>
    <w:rsid w:val="001B07A5"/>
    <w:rsid w:val="001B189C"/>
    <w:rsid w:val="001B33AC"/>
    <w:rsid w:val="001B3E85"/>
    <w:rsid w:val="001B59F1"/>
    <w:rsid w:val="001B67CF"/>
    <w:rsid w:val="001B7CCA"/>
    <w:rsid w:val="001C2089"/>
    <w:rsid w:val="001C2D9D"/>
    <w:rsid w:val="001C3355"/>
    <w:rsid w:val="001C4401"/>
    <w:rsid w:val="001C58FB"/>
    <w:rsid w:val="001C5AAF"/>
    <w:rsid w:val="001D0F45"/>
    <w:rsid w:val="001D1C34"/>
    <w:rsid w:val="001D3001"/>
    <w:rsid w:val="001D42E4"/>
    <w:rsid w:val="001D5A77"/>
    <w:rsid w:val="001D76EF"/>
    <w:rsid w:val="001E0586"/>
    <w:rsid w:val="001E61FD"/>
    <w:rsid w:val="001E6405"/>
    <w:rsid w:val="001E74CB"/>
    <w:rsid w:val="001E76DA"/>
    <w:rsid w:val="001F2E12"/>
    <w:rsid w:val="001F3071"/>
    <w:rsid w:val="001F36BE"/>
    <w:rsid w:val="001F3866"/>
    <w:rsid w:val="001F3B56"/>
    <w:rsid w:val="001F4390"/>
    <w:rsid w:val="001F522A"/>
    <w:rsid w:val="001F6F2C"/>
    <w:rsid w:val="001F7E79"/>
    <w:rsid w:val="002007EB"/>
    <w:rsid w:val="0020141F"/>
    <w:rsid w:val="0020165A"/>
    <w:rsid w:val="00201E35"/>
    <w:rsid w:val="00202130"/>
    <w:rsid w:val="002022BF"/>
    <w:rsid w:val="0020317B"/>
    <w:rsid w:val="002072EC"/>
    <w:rsid w:val="00210931"/>
    <w:rsid w:val="00212919"/>
    <w:rsid w:val="002152FC"/>
    <w:rsid w:val="00215C3D"/>
    <w:rsid w:val="00215CAC"/>
    <w:rsid w:val="00215D2F"/>
    <w:rsid w:val="00216741"/>
    <w:rsid w:val="002202E4"/>
    <w:rsid w:val="002213B8"/>
    <w:rsid w:val="002215E0"/>
    <w:rsid w:val="0022240C"/>
    <w:rsid w:val="00222573"/>
    <w:rsid w:val="00225A31"/>
    <w:rsid w:val="0022735E"/>
    <w:rsid w:val="0023022B"/>
    <w:rsid w:val="002308C7"/>
    <w:rsid w:val="00230C1D"/>
    <w:rsid w:val="002310B8"/>
    <w:rsid w:val="00232558"/>
    <w:rsid w:val="00233041"/>
    <w:rsid w:val="002334E8"/>
    <w:rsid w:val="002346AE"/>
    <w:rsid w:val="00234A10"/>
    <w:rsid w:val="00234E5A"/>
    <w:rsid w:val="002356B0"/>
    <w:rsid w:val="00235C75"/>
    <w:rsid w:val="002361E4"/>
    <w:rsid w:val="00236DE5"/>
    <w:rsid w:val="0023785C"/>
    <w:rsid w:val="00237C55"/>
    <w:rsid w:val="00237EE6"/>
    <w:rsid w:val="00240321"/>
    <w:rsid w:val="0024105F"/>
    <w:rsid w:val="00243043"/>
    <w:rsid w:val="002434F2"/>
    <w:rsid w:val="00244F1C"/>
    <w:rsid w:val="002454DB"/>
    <w:rsid w:val="002476EB"/>
    <w:rsid w:val="0024796E"/>
    <w:rsid w:val="00247ECB"/>
    <w:rsid w:val="002502E5"/>
    <w:rsid w:val="00253372"/>
    <w:rsid w:val="00257145"/>
    <w:rsid w:val="00261843"/>
    <w:rsid w:val="00261A85"/>
    <w:rsid w:val="00261CC1"/>
    <w:rsid w:val="0026445B"/>
    <w:rsid w:val="00266AB8"/>
    <w:rsid w:val="00266F46"/>
    <w:rsid w:val="002704AB"/>
    <w:rsid w:val="002708E6"/>
    <w:rsid w:val="00270A1C"/>
    <w:rsid w:val="00271B7D"/>
    <w:rsid w:val="00271C01"/>
    <w:rsid w:val="002720F3"/>
    <w:rsid w:val="00275980"/>
    <w:rsid w:val="00276A6E"/>
    <w:rsid w:val="00277558"/>
    <w:rsid w:val="002779D1"/>
    <w:rsid w:val="0028120E"/>
    <w:rsid w:val="00282878"/>
    <w:rsid w:val="00282C62"/>
    <w:rsid w:val="00284EC7"/>
    <w:rsid w:val="00287B7F"/>
    <w:rsid w:val="00287F40"/>
    <w:rsid w:val="00290206"/>
    <w:rsid w:val="00290DA3"/>
    <w:rsid w:val="00290EEA"/>
    <w:rsid w:val="00291103"/>
    <w:rsid w:val="00291F88"/>
    <w:rsid w:val="00294384"/>
    <w:rsid w:val="00294D76"/>
    <w:rsid w:val="00295537"/>
    <w:rsid w:val="00296F59"/>
    <w:rsid w:val="002973ED"/>
    <w:rsid w:val="002A000F"/>
    <w:rsid w:val="002A1040"/>
    <w:rsid w:val="002A36ED"/>
    <w:rsid w:val="002A676D"/>
    <w:rsid w:val="002A6C1D"/>
    <w:rsid w:val="002A70E4"/>
    <w:rsid w:val="002B0778"/>
    <w:rsid w:val="002B0EED"/>
    <w:rsid w:val="002B338F"/>
    <w:rsid w:val="002B5159"/>
    <w:rsid w:val="002B5D5E"/>
    <w:rsid w:val="002B7C9D"/>
    <w:rsid w:val="002C0043"/>
    <w:rsid w:val="002C0429"/>
    <w:rsid w:val="002C090A"/>
    <w:rsid w:val="002C250A"/>
    <w:rsid w:val="002C321A"/>
    <w:rsid w:val="002C3325"/>
    <w:rsid w:val="002C340B"/>
    <w:rsid w:val="002C4918"/>
    <w:rsid w:val="002C4E18"/>
    <w:rsid w:val="002C4FB1"/>
    <w:rsid w:val="002C5DCC"/>
    <w:rsid w:val="002C605E"/>
    <w:rsid w:val="002C72D1"/>
    <w:rsid w:val="002C73C7"/>
    <w:rsid w:val="002C7458"/>
    <w:rsid w:val="002D06AF"/>
    <w:rsid w:val="002D0F89"/>
    <w:rsid w:val="002D184A"/>
    <w:rsid w:val="002D1A4F"/>
    <w:rsid w:val="002D22DC"/>
    <w:rsid w:val="002D27C7"/>
    <w:rsid w:val="002D2A88"/>
    <w:rsid w:val="002D2E11"/>
    <w:rsid w:val="002D36D7"/>
    <w:rsid w:val="002D43E2"/>
    <w:rsid w:val="002D47E3"/>
    <w:rsid w:val="002D4F86"/>
    <w:rsid w:val="002D64F4"/>
    <w:rsid w:val="002D6DEC"/>
    <w:rsid w:val="002D7D88"/>
    <w:rsid w:val="002E0657"/>
    <w:rsid w:val="002E25AC"/>
    <w:rsid w:val="002E2887"/>
    <w:rsid w:val="002E2B49"/>
    <w:rsid w:val="002E641D"/>
    <w:rsid w:val="002E7DD4"/>
    <w:rsid w:val="002E7E23"/>
    <w:rsid w:val="002E7F59"/>
    <w:rsid w:val="002F003B"/>
    <w:rsid w:val="002F1CE1"/>
    <w:rsid w:val="002F3CA6"/>
    <w:rsid w:val="002F3EB9"/>
    <w:rsid w:val="002F4394"/>
    <w:rsid w:val="002F73CE"/>
    <w:rsid w:val="003002EE"/>
    <w:rsid w:val="00300365"/>
    <w:rsid w:val="003008BD"/>
    <w:rsid w:val="00301416"/>
    <w:rsid w:val="00301BD2"/>
    <w:rsid w:val="003021FC"/>
    <w:rsid w:val="00302989"/>
    <w:rsid w:val="00303A6D"/>
    <w:rsid w:val="003044DD"/>
    <w:rsid w:val="00307CA4"/>
    <w:rsid w:val="00307D67"/>
    <w:rsid w:val="00307F3C"/>
    <w:rsid w:val="00310F9B"/>
    <w:rsid w:val="003114A6"/>
    <w:rsid w:val="00312CF0"/>
    <w:rsid w:val="00312FC0"/>
    <w:rsid w:val="0031382F"/>
    <w:rsid w:val="0031476D"/>
    <w:rsid w:val="00315EFA"/>
    <w:rsid w:val="00320D5B"/>
    <w:rsid w:val="003217BF"/>
    <w:rsid w:val="00322C81"/>
    <w:rsid w:val="00322CFD"/>
    <w:rsid w:val="00322F30"/>
    <w:rsid w:val="003252F9"/>
    <w:rsid w:val="0032535D"/>
    <w:rsid w:val="00325C69"/>
    <w:rsid w:val="00325D1C"/>
    <w:rsid w:val="003261EA"/>
    <w:rsid w:val="00326348"/>
    <w:rsid w:val="00326C87"/>
    <w:rsid w:val="0032771E"/>
    <w:rsid w:val="003278E5"/>
    <w:rsid w:val="003316A9"/>
    <w:rsid w:val="00332749"/>
    <w:rsid w:val="00333654"/>
    <w:rsid w:val="0033397D"/>
    <w:rsid w:val="003369FC"/>
    <w:rsid w:val="00336E5A"/>
    <w:rsid w:val="003376D1"/>
    <w:rsid w:val="003408CB"/>
    <w:rsid w:val="00341C76"/>
    <w:rsid w:val="00342D70"/>
    <w:rsid w:val="00344FAD"/>
    <w:rsid w:val="00345443"/>
    <w:rsid w:val="003455D6"/>
    <w:rsid w:val="003466B8"/>
    <w:rsid w:val="003469AE"/>
    <w:rsid w:val="00346C10"/>
    <w:rsid w:val="003551C3"/>
    <w:rsid w:val="00356211"/>
    <w:rsid w:val="00357FC3"/>
    <w:rsid w:val="003602D6"/>
    <w:rsid w:val="0036064B"/>
    <w:rsid w:val="00360A89"/>
    <w:rsid w:val="003613D1"/>
    <w:rsid w:val="00361524"/>
    <w:rsid w:val="00362C19"/>
    <w:rsid w:val="00363D2E"/>
    <w:rsid w:val="00364014"/>
    <w:rsid w:val="0036599D"/>
    <w:rsid w:val="00365F2C"/>
    <w:rsid w:val="003672B2"/>
    <w:rsid w:val="003710A9"/>
    <w:rsid w:val="0037197C"/>
    <w:rsid w:val="00372F3D"/>
    <w:rsid w:val="00373D03"/>
    <w:rsid w:val="00373D76"/>
    <w:rsid w:val="003759F2"/>
    <w:rsid w:val="00375CA7"/>
    <w:rsid w:val="00376F46"/>
    <w:rsid w:val="00380121"/>
    <w:rsid w:val="00382CDD"/>
    <w:rsid w:val="00386167"/>
    <w:rsid w:val="0039104D"/>
    <w:rsid w:val="00392C39"/>
    <w:rsid w:val="00393BEC"/>
    <w:rsid w:val="00394C49"/>
    <w:rsid w:val="00394F4B"/>
    <w:rsid w:val="00395CE7"/>
    <w:rsid w:val="00396695"/>
    <w:rsid w:val="00397801"/>
    <w:rsid w:val="003A0109"/>
    <w:rsid w:val="003A0455"/>
    <w:rsid w:val="003A0C10"/>
    <w:rsid w:val="003A1EBA"/>
    <w:rsid w:val="003A1F84"/>
    <w:rsid w:val="003A48AD"/>
    <w:rsid w:val="003A4A95"/>
    <w:rsid w:val="003A5603"/>
    <w:rsid w:val="003A5F3F"/>
    <w:rsid w:val="003A70DA"/>
    <w:rsid w:val="003B01BC"/>
    <w:rsid w:val="003B028D"/>
    <w:rsid w:val="003B0E9D"/>
    <w:rsid w:val="003B198D"/>
    <w:rsid w:val="003B1A7D"/>
    <w:rsid w:val="003B2631"/>
    <w:rsid w:val="003B26E7"/>
    <w:rsid w:val="003B2AE9"/>
    <w:rsid w:val="003B2DA4"/>
    <w:rsid w:val="003B395F"/>
    <w:rsid w:val="003B4001"/>
    <w:rsid w:val="003B4077"/>
    <w:rsid w:val="003B7317"/>
    <w:rsid w:val="003C0140"/>
    <w:rsid w:val="003C06C1"/>
    <w:rsid w:val="003C09F4"/>
    <w:rsid w:val="003C1230"/>
    <w:rsid w:val="003C3324"/>
    <w:rsid w:val="003C3328"/>
    <w:rsid w:val="003C3517"/>
    <w:rsid w:val="003C587C"/>
    <w:rsid w:val="003C6149"/>
    <w:rsid w:val="003C78A6"/>
    <w:rsid w:val="003D10AB"/>
    <w:rsid w:val="003D3474"/>
    <w:rsid w:val="003D486E"/>
    <w:rsid w:val="003D6E59"/>
    <w:rsid w:val="003E0C60"/>
    <w:rsid w:val="003E12FB"/>
    <w:rsid w:val="003E1407"/>
    <w:rsid w:val="003E2CCD"/>
    <w:rsid w:val="003E3507"/>
    <w:rsid w:val="003E5017"/>
    <w:rsid w:val="003E5DA6"/>
    <w:rsid w:val="003E5E66"/>
    <w:rsid w:val="003E70BC"/>
    <w:rsid w:val="003F1828"/>
    <w:rsid w:val="003F2F06"/>
    <w:rsid w:val="003F4649"/>
    <w:rsid w:val="003F4893"/>
    <w:rsid w:val="003F5AEA"/>
    <w:rsid w:val="003F614E"/>
    <w:rsid w:val="004004C9"/>
    <w:rsid w:val="00401122"/>
    <w:rsid w:val="00402650"/>
    <w:rsid w:val="0040282C"/>
    <w:rsid w:val="00406F00"/>
    <w:rsid w:val="00407C72"/>
    <w:rsid w:val="00410BD3"/>
    <w:rsid w:val="00411A35"/>
    <w:rsid w:val="00411BA5"/>
    <w:rsid w:val="00413039"/>
    <w:rsid w:val="004132C7"/>
    <w:rsid w:val="00413774"/>
    <w:rsid w:val="004142FA"/>
    <w:rsid w:val="00414A3E"/>
    <w:rsid w:val="00414BA0"/>
    <w:rsid w:val="0042152E"/>
    <w:rsid w:val="004232F2"/>
    <w:rsid w:val="0042427E"/>
    <w:rsid w:val="00424383"/>
    <w:rsid w:val="00424FF1"/>
    <w:rsid w:val="00425C6E"/>
    <w:rsid w:val="00426098"/>
    <w:rsid w:val="00426623"/>
    <w:rsid w:val="0043067D"/>
    <w:rsid w:val="004306D7"/>
    <w:rsid w:val="00431FD8"/>
    <w:rsid w:val="00437C7A"/>
    <w:rsid w:val="004407EB"/>
    <w:rsid w:val="00440B78"/>
    <w:rsid w:val="0044125C"/>
    <w:rsid w:val="0044196D"/>
    <w:rsid w:val="004427AA"/>
    <w:rsid w:val="004441D6"/>
    <w:rsid w:val="00444B7D"/>
    <w:rsid w:val="00445454"/>
    <w:rsid w:val="0044578B"/>
    <w:rsid w:val="00446475"/>
    <w:rsid w:val="0044675F"/>
    <w:rsid w:val="00446889"/>
    <w:rsid w:val="004503EC"/>
    <w:rsid w:val="00450510"/>
    <w:rsid w:val="0045074B"/>
    <w:rsid w:val="0045276A"/>
    <w:rsid w:val="00453E53"/>
    <w:rsid w:val="004545EA"/>
    <w:rsid w:val="0045536B"/>
    <w:rsid w:val="00456926"/>
    <w:rsid w:val="00460775"/>
    <w:rsid w:val="00460CF5"/>
    <w:rsid w:val="00461F20"/>
    <w:rsid w:val="0046398C"/>
    <w:rsid w:val="00464E8C"/>
    <w:rsid w:val="00465177"/>
    <w:rsid w:val="00465286"/>
    <w:rsid w:val="00465D80"/>
    <w:rsid w:val="00466666"/>
    <w:rsid w:val="00467348"/>
    <w:rsid w:val="00467F8F"/>
    <w:rsid w:val="0047044B"/>
    <w:rsid w:val="00470D37"/>
    <w:rsid w:val="00471898"/>
    <w:rsid w:val="0047291A"/>
    <w:rsid w:val="00472D7D"/>
    <w:rsid w:val="0047300B"/>
    <w:rsid w:val="00473B94"/>
    <w:rsid w:val="00476D3D"/>
    <w:rsid w:val="004772BD"/>
    <w:rsid w:val="004778A6"/>
    <w:rsid w:val="00477CFF"/>
    <w:rsid w:val="004807FA"/>
    <w:rsid w:val="00480FA0"/>
    <w:rsid w:val="00482BB4"/>
    <w:rsid w:val="00483871"/>
    <w:rsid w:val="00484127"/>
    <w:rsid w:val="00485043"/>
    <w:rsid w:val="004876A5"/>
    <w:rsid w:val="00487E58"/>
    <w:rsid w:val="0049060F"/>
    <w:rsid w:val="0049068C"/>
    <w:rsid w:val="00490FA3"/>
    <w:rsid w:val="004935FD"/>
    <w:rsid w:val="004A0566"/>
    <w:rsid w:val="004A191A"/>
    <w:rsid w:val="004A39B7"/>
    <w:rsid w:val="004A66B9"/>
    <w:rsid w:val="004A70A0"/>
    <w:rsid w:val="004A73E4"/>
    <w:rsid w:val="004A73F9"/>
    <w:rsid w:val="004B0465"/>
    <w:rsid w:val="004B20C4"/>
    <w:rsid w:val="004B2CA2"/>
    <w:rsid w:val="004B3951"/>
    <w:rsid w:val="004B437D"/>
    <w:rsid w:val="004B4A09"/>
    <w:rsid w:val="004B5C82"/>
    <w:rsid w:val="004B79DE"/>
    <w:rsid w:val="004B7C1A"/>
    <w:rsid w:val="004C2A34"/>
    <w:rsid w:val="004C509A"/>
    <w:rsid w:val="004C5CCB"/>
    <w:rsid w:val="004C7BA5"/>
    <w:rsid w:val="004C7F0B"/>
    <w:rsid w:val="004D07B6"/>
    <w:rsid w:val="004D0828"/>
    <w:rsid w:val="004D1404"/>
    <w:rsid w:val="004D47B4"/>
    <w:rsid w:val="004D58F6"/>
    <w:rsid w:val="004D5A07"/>
    <w:rsid w:val="004D7B0C"/>
    <w:rsid w:val="004E0048"/>
    <w:rsid w:val="004E0BDF"/>
    <w:rsid w:val="004E31BE"/>
    <w:rsid w:val="004E4087"/>
    <w:rsid w:val="004E45E7"/>
    <w:rsid w:val="004E5911"/>
    <w:rsid w:val="004F2E46"/>
    <w:rsid w:val="004F32F3"/>
    <w:rsid w:val="004F3CCE"/>
    <w:rsid w:val="004F47C3"/>
    <w:rsid w:val="004F55AD"/>
    <w:rsid w:val="004F7348"/>
    <w:rsid w:val="0050276C"/>
    <w:rsid w:val="00502E84"/>
    <w:rsid w:val="00503CC5"/>
    <w:rsid w:val="00503EA4"/>
    <w:rsid w:val="00504B61"/>
    <w:rsid w:val="00505792"/>
    <w:rsid w:val="00506F7E"/>
    <w:rsid w:val="00507F68"/>
    <w:rsid w:val="0051010E"/>
    <w:rsid w:val="005108C9"/>
    <w:rsid w:val="0051128F"/>
    <w:rsid w:val="00511559"/>
    <w:rsid w:val="00511A11"/>
    <w:rsid w:val="00513504"/>
    <w:rsid w:val="00515571"/>
    <w:rsid w:val="00515D3E"/>
    <w:rsid w:val="00522C8E"/>
    <w:rsid w:val="005263E7"/>
    <w:rsid w:val="005276C4"/>
    <w:rsid w:val="00530D0C"/>
    <w:rsid w:val="00532D48"/>
    <w:rsid w:val="00533723"/>
    <w:rsid w:val="00533BA6"/>
    <w:rsid w:val="005342CF"/>
    <w:rsid w:val="00537430"/>
    <w:rsid w:val="005422EF"/>
    <w:rsid w:val="005446AF"/>
    <w:rsid w:val="0054488F"/>
    <w:rsid w:val="00545288"/>
    <w:rsid w:val="00546A6B"/>
    <w:rsid w:val="005500CB"/>
    <w:rsid w:val="005502CA"/>
    <w:rsid w:val="00550427"/>
    <w:rsid w:val="00550C09"/>
    <w:rsid w:val="00551734"/>
    <w:rsid w:val="00552155"/>
    <w:rsid w:val="005540BC"/>
    <w:rsid w:val="00557841"/>
    <w:rsid w:val="00560A34"/>
    <w:rsid w:val="0056281A"/>
    <w:rsid w:val="0056381E"/>
    <w:rsid w:val="00565ED8"/>
    <w:rsid w:val="00566282"/>
    <w:rsid w:val="0056670D"/>
    <w:rsid w:val="0057043C"/>
    <w:rsid w:val="0057238C"/>
    <w:rsid w:val="00572D5B"/>
    <w:rsid w:val="0057368C"/>
    <w:rsid w:val="00574055"/>
    <w:rsid w:val="00574061"/>
    <w:rsid w:val="005757A7"/>
    <w:rsid w:val="00575E0E"/>
    <w:rsid w:val="00577DDB"/>
    <w:rsid w:val="00580A57"/>
    <w:rsid w:val="005811CB"/>
    <w:rsid w:val="00581A0A"/>
    <w:rsid w:val="005824C2"/>
    <w:rsid w:val="0058426C"/>
    <w:rsid w:val="00585E91"/>
    <w:rsid w:val="0059009E"/>
    <w:rsid w:val="0059092C"/>
    <w:rsid w:val="00590EA8"/>
    <w:rsid w:val="00591506"/>
    <w:rsid w:val="00591AE9"/>
    <w:rsid w:val="00592C27"/>
    <w:rsid w:val="00594733"/>
    <w:rsid w:val="00595029"/>
    <w:rsid w:val="0059520C"/>
    <w:rsid w:val="005959F0"/>
    <w:rsid w:val="005A144F"/>
    <w:rsid w:val="005A4897"/>
    <w:rsid w:val="005A61D9"/>
    <w:rsid w:val="005A66CA"/>
    <w:rsid w:val="005A79AF"/>
    <w:rsid w:val="005A7E9A"/>
    <w:rsid w:val="005B0162"/>
    <w:rsid w:val="005B1CDF"/>
    <w:rsid w:val="005B22DE"/>
    <w:rsid w:val="005B43EC"/>
    <w:rsid w:val="005B44AA"/>
    <w:rsid w:val="005B4D08"/>
    <w:rsid w:val="005B747A"/>
    <w:rsid w:val="005B75B7"/>
    <w:rsid w:val="005C21A6"/>
    <w:rsid w:val="005C2559"/>
    <w:rsid w:val="005C35EB"/>
    <w:rsid w:val="005C3B32"/>
    <w:rsid w:val="005C427C"/>
    <w:rsid w:val="005C6FB3"/>
    <w:rsid w:val="005C7CD8"/>
    <w:rsid w:val="005D03AC"/>
    <w:rsid w:val="005D0459"/>
    <w:rsid w:val="005D081E"/>
    <w:rsid w:val="005D2102"/>
    <w:rsid w:val="005D3068"/>
    <w:rsid w:val="005D3BC9"/>
    <w:rsid w:val="005D4989"/>
    <w:rsid w:val="005D7F3F"/>
    <w:rsid w:val="005E063F"/>
    <w:rsid w:val="005E1EAA"/>
    <w:rsid w:val="005E2E20"/>
    <w:rsid w:val="005E34C6"/>
    <w:rsid w:val="005E350D"/>
    <w:rsid w:val="005E3A9B"/>
    <w:rsid w:val="005E429F"/>
    <w:rsid w:val="005E5DD7"/>
    <w:rsid w:val="005E6888"/>
    <w:rsid w:val="005E6EA6"/>
    <w:rsid w:val="005F13ED"/>
    <w:rsid w:val="005F14E2"/>
    <w:rsid w:val="005F449D"/>
    <w:rsid w:val="005F5E52"/>
    <w:rsid w:val="00600D2F"/>
    <w:rsid w:val="006036DE"/>
    <w:rsid w:val="00606660"/>
    <w:rsid w:val="00606759"/>
    <w:rsid w:val="00607930"/>
    <w:rsid w:val="00607CCE"/>
    <w:rsid w:val="00610331"/>
    <w:rsid w:val="006104E7"/>
    <w:rsid w:val="00613822"/>
    <w:rsid w:val="00614B99"/>
    <w:rsid w:val="006157EE"/>
    <w:rsid w:val="00615FD3"/>
    <w:rsid w:val="0061634F"/>
    <w:rsid w:val="00616FD2"/>
    <w:rsid w:val="00617B34"/>
    <w:rsid w:val="00620B91"/>
    <w:rsid w:val="00621246"/>
    <w:rsid w:val="00623D8C"/>
    <w:rsid w:val="00625ECD"/>
    <w:rsid w:val="00625EE7"/>
    <w:rsid w:val="0063005E"/>
    <w:rsid w:val="00630EBB"/>
    <w:rsid w:val="00632476"/>
    <w:rsid w:val="006324EB"/>
    <w:rsid w:val="0063330E"/>
    <w:rsid w:val="00635368"/>
    <w:rsid w:val="006355C5"/>
    <w:rsid w:val="00636159"/>
    <w:rsid w:val="00637D21"/>
    <w:rsid w:val="0064068D"/>
    <w:rsid w:val="006422D3"/>
    <w:rsid w:val="006424C7"/>
    <w:rsid w:val="00642C0B"/>
    <w:rsid w:val="006430D6"/>
    <w:rsid w:val="006437DD"/>
    <w:rsid w:val="0064660A"/>
    <w:rsid w:val="00647CC5"/>
    <w:rsid w:val="00647DE0"/>
    <w:rsid w:val="00647ECA"/>
    <w:rsid w:val="0065053F"/>
    <w:rsid w:val="006517AD"/>
    <w:rsid w:val="00654110"/>
    <w:rsid w:val="006553C2"/>
    <w:rsid w:val="0065600D"/>
    <w:rsid w:val="00656987"/>
    <w:rsid w:val="00657257"/>
    <w:rsid w:val="00662BC0"/>
    <w:rsid w:val="00663B7C"/>
    <w:rsid w:val="0066426C"/>
    <w:rsid w:val="00666306"/>
    <w:rsid w:val="006670CE"/>
    <w:rsid w:val="00670326"/>
    <w:rsid w:val="0067050B"/>
    <w:rsid w:val="00670777"/>
    <w:rsid w:val="00672521"/>
    <w:rsid w:val="006725FB"/>
    <w:rsid w:val="00673B6D"/>
    <w:rsid w:val="00674DB0"/>
    <w:rsid w:val="00676D59"/>
    <w:rsid w:val="00677144"/>
    <w:rsid w:val="006823C4"/>
    <w:rsid w:val="00682CCE"/>
    <w:rsid w:val="00682D5A"/>
    <w:rsid w:val="00683260"/>
    <w:rsid w:val="0068339D"/>
    <w:rsid w:val="00683799"/>
    <w:rsid w:val="00684533"/>
    <w:rsid w:val="006916BE"/>
    <w:rsid w:val="006938F6"/>
    <w:rsid w:val="00693A00"/>
    <w:rsid w:val="00693DBE"/>
    <w:rsid w:val="00693FE5"/>
    <w:rsid w:val="00694267"/>
    <w:rsid w:val="00695101"/>
    <w:rsid w:val="00695322"/>
    <w:rsid w:val="00696140"/>
    <w:rsid w:val="006967C9"/>
    <w:rsid w:val="006969E9"/>
    <w:rsid w:val="00697245"/>
    <w:rsid w:val="006A0BBC"/>
    <w:rsid w:val="006A15D1"/>
    <w:rsid w:val="006A1EB7"/>
    <w:rsid w:val="006A324E"/>
    <w:rsid w:val="006A3481"/>
    <w:rsid w:val="006A3D51"/>
    <w:rsid w:val="006A5FF3"/>
    <w:rsid w:val="006A67E6"/>
    <w:rsid w:val="006B010F"/>
    <w:rsid w:val="006B132A"/>
    <w:rsid w:val="006B3F76"/>
    <w:rsid w:val="006B6D93"/>
    <w:rsid w:val="006B73AA"/>
    <w:rsid w:val="006C13C8"/>
    <w:rsid w:val="006C1811"/>
    <w:rsid w:val="006C1D8F"/>
    <w:rsid w:val="006C2255"/>
    <w:rsid w:val="006C3917"/>
    <w:rsid w:val="006C5DA7"/>
    <w:rsid w:val="006C64B3"/>
    <w:rsid w:val="006D074E"/>
    <w:rsid w:val="006D1963"/>
    <w:rsid w:val="006D286B"/>
    <w:rsid w:val="006D2EBC"/>
    <w:rsid w:val="006D2F0E"/>
    <w:rsid w:val="006D356A"/>
    <w:rsid w:val="006D39AA"/>
    <w:rsid w:val="006D46D6"/>
    <w:rsid w:val="006D5DB4"/>
    <w:rsid w:val="006D612F"/>
    <w:rsid w:val="006D66D8"/>
    <w:rsid w:val="006E1A8C"/>
    <w:rsid w:val="006E60FD"/>
    <w:rsid w:val="006E72B3"/>
    <w:rsid w:val="006E77E5"/>
    <w:rsid w:val="006E7F34"/>
    <w:rsid w:val="006F2A72"/>
    <w:rsid w:val="006F2B86"/>
    <w:rsid w:val="006F3840"/>
    <w:rsid w:val="006F3C4B"/>
    <w:rsid w:val="006F42D4"/>
    <w:rsid w:val="006F6834"/>
    <w:rsid w:val="006F754C"/>
    <w:rsid w:val="0070003E"/>
    <w:rsid w:val="00701380"/>
    <w:rsid w:val="00701A8F"/>
    <w:rsid w:val="00701F11"/>
    <w:rsid w:val="00707118"/>
    <w:rsid w:val="00710705"/>
    <w:rsid w:val="00712531"/>
    <w:rsid w:val="007127EF"/>
    <w:rsid w:val="00712BB0"/>
    <w:rsid w:val="00712F16"/>
    <w:rsid w:val="0071313B"/>
    <w:rsid w:val="00713C1D"/>
    <w:rsid w:val="00713C77"/>
    <w:rsid w:val="007144D5"/>
    <w:rsid w:val="0071483A"/>
    <w:rsid w:val="00715BCF"/>
    <w:rsid w:val="00715D15"/>
    <w:rsid w:val="007170F1"/>
    <w:rsid w:val="00717BF7"/>
    <w:rsid w:val="00717D13"/>
    <w:rsid w:val="00721320"/>
    <w:rsid w:val="00721F06"/>
    <w:rsid w:val="0072253E"/>
    <w:rsid w:val="00723D74"/>
    <w:rsid w:val="00725708"/>
    <w:rsid w:val="00725C9F"/>
    <w:rsid w:val="00725ED0"/>
    <w:rsid w:val="007305E9"/>
    <w:rsid w:val="00731577"/>
    <w:rsid w:val="007321A1"/>
    <w:rsid w:val="00732519"/>
    <w:rsid w:val="007333FF"/>
    <w:rsid w:val="00733602"/>
    <w:rsid w:val="0073665E"/>
    <w:rsid w:val="00737DEE"/>
    <w:rsid w:val="00741CD6"/>
    <w:rsid w:val="007420CF"/>
    <w:rsid w:val="0074293D"/>
    <w:rsid w:val="0074436A"/>
    <w:rsid w:val="00744A64"/>
    <w:rsid w:val="00745694"/>
    <w:rsid w:val="007473B2"/>
    <w:rsid w:val="007474B8"/>
    <w:rsid w:val="0074780D"/>
    <w:rsid w:val="007523F1"/>
    <w:rsid w:val="00752993"/>
    <w:rsid w:val="0075361B"/>
    <w:rsid w:val="007537B3"/>
    <w:rsid w:val="00757072"/>
    <w:rsid w:val="007573D2"/>
    <w:rsid w:val="00757DB9"/>
    <w:rsid w:val="00761DB3"/>
    <w:rsid w:val="00762216"/>
    <w:rsid w:val="00763F95"/>
    <w:rsid w:val="007642F4"/>
    <w:rsid w:val="00765E30"/>
    <w:rsid w:val="00766737"/>
    <w:rsid w:val="007678E6"/>
    <w:rsid w:val="00770506"/>
    <w:rsid w:val="007719C0"/>
    <w:rsid w:val="00771C21"/>
    <w:rsid w:val="0077399C"/>
    <w:rsid w:val="00774091"/>
    <w:rsid w:val="00774BF0"/>
    <w:rsid w:val="00775D97"/>
    <w:rsid w:val="00776070"/>
    <w:rsid w:val="0077785A"/>
    <w:rsid w:val="007805B7"/>
    <w:rsid w:val="00780DCD"/>
    <w:rsid w:val="00782AFD"/>
    <w:rsid w:val="00782B87"/>
    <w:rsid w:val="007840A4"/>
    <w:rsid w:val="007850C9"/>
    <w:rsid w:val="00785365"/>
    <w:rsid w:val="00785594"/>
    <w:rsid w:val="0078608D"/>
    <w:rsid w:val="0078686D"/>
    <w:rsid w:val="00791B3A"/>
    <w:rsid w:val="00792F36"/>
    <w:rsid w:val="00793003"/>
    <w:rsid w:val="007934FE"/>
    <w:rsid w:val="007960D8"/>
    <w:rsid w:val="00796AA7"/>
    <w:rsid w:val="007A0129"/>
    <w:rsid w:val="007A159F"/>
    <w:rsid w:val="007A160F"/>
    <w:rsid w:val="007A1C3B"/>
    <w:rsid w:val="007A2D7A"/>
    <w:rsid w:val="007A427E"/>
    <w:rsid w:val="007A43E9"/>
    <w:rsid w:val="007A458E"/>
    <w:rsid w:val="007A58D6"/>
    <w:rsid w:val="007A647E"/>
    <w:rsid w:val="007A6905"/>
    <w:rsid w:val="007A76E2"/>
    <w:rsid w:val="007B0A1D"/>
    <w:rsid w:val="007B2926"/>
    <w:rsid w:val="007B3B48"/>
    <w:rsid w:val="007B3D71"/>
    <w:rsid w:val="007B64CE"/>
    <w:rsid w:val="007B6D0A"/>
    <w:rsid w:val="007C21CF"/>
    <w:rsid w:val="007C2BA5"/>
    <w:rsid w:val="007C2E33"/>
    <w:rsid w:val="007C33AC"/>
    <w:rsid w:val="007C3497"/>
    <w:rsid w:val="007C70BC"/>
    <w:rsid w:val="007D0C0F"/>
    <w:rsid w:val="007D2A0C"/>
    <w:rsid w:val="007D32F7"/>
    <w:rsid w:val="007D36DE"/>
    <w:rsid w:val="007D5AEE"/>
    <w:rsid w:val="007D5D82"/>
    <w:rsid w:val="007D74C0"/>
    <w:rsid w:val="007D77FF"/>
    <w:rsid w:val="007D782C"/>
    <w:rsid w:val="007D7E15"/>
    <w:rsid w:val="007E1779"/>
    <w:rsid w:val="007E3937"/>
    <w:rsid w:val="007E3DC1"/>
    <w:rsid w:val="007E5618"/>
    <w:rsid w:val="007E7D7B"/>
    <w:rsid w:val="007F17A7"/>
    <w:rsid w:val="007F3843"/>
    <w:rsid w:val="007F571F"/>
    <w:rsid w:val="0080371A"/>
    <w:rsid w:val="00804AA9"/>
    <w:rsid w:val="00806BA0"/>
    <w:rsid w:val="00807F50"/>
    <w:rsid w:val="008100D3"/>
    <w:rsid w:val="00810616"/>
    <w:rsid w:val="00813835"/>
    <w:rsid w:val="0081439C"/>
    <w:rsid w:val="008150E2"/>
    <w:rsid w:val="00815743"/>
    <w:rsid w:val="00820808"/>
    <w:rsid w:val="00820D46"/>
    <w:rsid w:val="008215B2"/>
    <w:rsid w:val="00822B4E"/>
    <w:rsid w:val="008232EF"/>
    <w:rsid w:val="008233B8"/>
    <w:rsid w:val="008257A4"/>
    <w:rsid w:val="00825F0A"/>
    <w:rsid w:val="008260CF"/>
    <w:rsid w:val="0082632F"/>
    <w:rsid w:val="00830359"/>
    <w:rsid w:val="0083102A"/>
    <w:rsid w:val="008337C5"/>
    <w:rsid w:val="008348AC"/>
    <w:rsid w:val="00836874"/>
    <w:rsid w:val="0084094F"/>
    <w:rsid w:val="00840D76"/>
    <w:rsid w:val="00842118"/>
    <w:rsid w:val="008429C2"/>
    <w:rsid w:val="00842ED8"/>
    <w:rsid w:val="00842F71"/>
    <w:rsid w:val="008456E3"/>
    <w:rsid w:val="00845C49"/>
    <w:rsid w:val="008468B3"/>
    <w:rsid w:val="00846905"/>
    <w:rsid w:val="00850E77"/>
    <w:rsid w:val="00851A91"/>
    <w:rsid w:val="00851C16"/>
    <w:rsid w:val="00851EC8"/>
    <w:rsid w:val="008526C7"/>
    <w:rsid w:val="00852B30"/>
    <w:rsid w:val="00854389"/>
    <w:rsid w:val="00856605"/>
    <w:rsid w:val="00860687"/>
    <w:rsid w:val="00861302"/>
    <w:rsid w:val="0086208C"/>
    <w:rsid w:val="00862993"/>
    <w:rsid w:val="00863050"/>
    <w:rsid w:val="00864131"/>
    <w:rsid w:val="00864BFE"/>
    <w:rsid w:val="00864CDC"/>
    <w:rsid w:val="0086511B"/>
    <w:rsid w:val="00865CF8"/>
    <w:rsid w:val="00866E62"/>
    <w:rsid w:val="00872F7D"/>
    <w:rsid w:val="0087433E"/>
    <w:rsid w:val="00875660"/>
    <w:rsid w:val="00876D51"/>
    <w:rsid w:val="008772D5"/>
    <w:rsid w:val="00877618"/>
    <w:rsid w:val="00877648"/>
    <w:rsid w:val="00877BFF"/>
    <w:rsid w:val="008800D4"/>
    <w:rsid w:val="00880EF2"/>
    <w:rsid w:val="0088111C"/>
    <w:rsid w:val="008811E4"/>
    <w:rsid w:val="008827E5"/>
    <w:rsid w:val="00882C63"/>
    <w:rsid w:val="00885839"/>
    <w:rsid w:val="00886368"/>
    <w:rsid w:val="008866A5"/>
    <w:rsid w:val="008872E1"/>
    <w:rsid w:val="00887D7D"/>
    <w:rsid w:val="0089164C"/>
    <w:rsid w:val="008917BB"/>
    <w:rsid w:val="00892EE2"/>
    <w:rsid w:val="00893031"/>
    <w:rsid w:val="0089332D"/>
    <w:rsid w:val="0089482E"/>
    <w:rsid w:val="008976B7"/>
    <w:rsid w:val="008A05D7"/>
    <w:rsid w:val="008A154B"/>
    <w:rsid w:val="008A1572"/>
    <w:rsid w:val="008A1FA8"/>
    <w:rsid w:val="008A28D3"/>
    <w:rsid w:val="008A31F4"/>
    <w:rsid w:val="008A329A"/>
    <w:rsid w:val="008A36B2"/>
    <w:rsid w:val="008A696B"/>
    <w:rsid w:val="008A6B7D"/>
    <w:rsid w:val="008A740E"/>
    <w:rsid w:val="008B07BA"/>
    <w:rsid w:val="008B40DD"/>
    <w:rsid w:val="008B55D7"/>
    <w:rsid w:val="008B5A9A"/>
    <w:rsid w:val="008C0D9F"/>
    <w:rsid w:val="008C0F14"/>
    <w:rsid w:val="008C250E"/>
    <w:rsid w:val="008C38BC"/>
    <w:rsid w:val="008C6DC7"/>
    <w:rsid w:val="008C7B32"/>
    <w:rsid w:val="008D01C7"/>
    <w:rsid w:val="008D1C83"/>
    <w:rsid w:val="008D2B94"/>
    <w:rsid w:val="008D3062"/>
    <w:rsid w:val="008D5434"/>
    <w:rsid w:val="008D5946"/>
    <w:rsid w:val="008D5EFF"/>
    <w:rsid w:val="008D6DC6"/>
    <w:rsid w:val="008D70BC"/>
    <w:rsid w:val="008E055F"/>
    <w:rsid w:val="008E061F"/>
    <w:rsid w:val="008E11CD"/>
    <w:rsid w:val="008E2CDE"/>
    <w:rsid w:val="008E4631"/>
    <w:rsid w:val="008E4D96"/>
    <w:rsid w:val="008E5CFF"/>
    <w:rsid w:val="008F32DC"/>
    <w:rsid w:val="008F3979"/>
    <w:rsid w:val="008F4AAB"/>
    <w:rsid w:val="00901A7F"/>
    <w:rsid w:val="00903934"/>
    <w:rsid w:val="00904441"/>
    <w:rsid w:val="009069EF"/>
    <w:rsid w:val="009071D3"/>
    <w:rsid w:val="00910166"/>
    <w:rsid w:val="009102CA"/>
    <w:rsid w:val="0091144B"/>
    <w:rsid w:val="00912EF0"/>
    <w:rsid w:val="0091715F"/>
    <w:rsid w:val="00917EDD"/>
    <w:rsid w:val="0092151A"/>
    <w:rsid w:val="009231F3"/>
    <w:rsid w:val="00923DD0"/>
    <w:rsid w:val="00923F73"/>
    <w:rsid w:val="0092532D"/>
    <w:rsid w:val="009266D6"/>
    <w:rsid w:val="00926AE2"/>
    <w:rsid w:val="0092743C"/>
    <w:rsid w:val="00931948"/>
    <w:rsid w:val="009329DA"/>
    <w:rsid w:val="0093389E"/>
    <w:rsid w:val="0093437C"/>
    <w:rsid w:val="00934A8C"/>
    <w:rsid w:val="00935213"/>
    <w:rsid w:val="00935623"/>
    <w:rsid w:val="00942C75"/>
    <w:rsid w:val="00943977"/>
    <w:rsid w:val="00945E90"/>
    <w:rsid w:val="00946C22"/>
    <w:rsid w:val="009470B5"/>
    <w:rsid w:val="00950235"/>
    <w:rsid w:val="00951629"/>
    <w:rsid w:val="00954618"/>
    <w:rsid w:val="00954B71"/>
    <w:rsid w:val="009559E1"/>
    <w:rsid w:val="00956D77"/>
    <w:rsid w:val="00957701"/>
    <w:rsid w:val="009602F5"/>
    <w:rsid w:val="00960688"/>
    <w:rsid w:val="00962873"/>
    <w:rsid w:val="009634D4"/>
    <w:rsid w:val="009652C4"/>
    <w:rsid w:val="009653B4"/>
    <w:rsid w:val="00966FDD"/>
    <w:rsid w:val="0096727D"/>
    <w:rsid w:val="0097019D"/>
    <w:rsid w:val="009704D5"/>
    <w:rsid w:val="0097252B"/>
    <w:rsid w:val="009736F8"/>
    <w:rsid w:val="00974DEA"/>
    <w:rsid w:val="00974F88"/>
    <w:rsid w:val="00975E2E"/>
    <w:rsid w:val="00977FAA"/>
    <w:rsid w:val="00981A1E"/>
    <w:rsid w:val="00982769"/>
    <w:rsid w:val="009836C8"/>
    <w:rsid w:val="00983B0F"/>
    <w:rsid w:val="00984925"/>
    <w:rsid w:val="00985AEE"/>
    <w:rsid w:val="00985C30"/>
    <w:rsid w:val="00986D3A"/>
    <w:rsid w:val="00990629"/>
    <w:rsid w:val="00993306"/>
    <w:rsid w:val="009953C7"/>
    <w:rsid w:val="0099614E"/>
    <w:rsid w:val="00996D02"/>
    <w:rsid w:val="00996F04"/>
    <w:rsid w:val="00997B9E"/>
    <w:rsid w:val="009A1FBB"/>
    <w:rsid w:val="009A32CD"/>
    <w:rsid w:val="009A3D37"/>
    <w:rsid w:val="009A6087"/>
    <w:rsid w:val="009A641E"/>
    <w:rsid w:val="009A6E50"/>
    <w:rsid w:val="009A6E9E"/>
    <w:rsid w:val="009B42C4"/>
    <w:rsid w:val="009B5705"/>
    <w:rsid w:val="009B5746"/>
    <w:rsid w:val="009B6431"/>
    <w:rsid w:val="009B66B9"/>
    <w:rsid w:val="009B68CF"/>
    <w:rsid w:val="009C175B"/>
    <w:rsid w:val="009C4CCF"/>
    <w:rsid w:val="009C50CF"/>
    <w:rsid w:val="009C5F2A"/>
    <w:rsid w:val="009D02C4"/>
    <w:rsid w:val="009D17D3"/>
    <w:rsid w:val="009D1E12"/>
    <w:rsid w:val="009D3AEA"/>
    <w:rsid w:val="009D5113"/>
    <w:rsid w:val="009D5A30"/>
    <w:rsid w:val="009D5E48"/>
    <w:rsid w:val="009D5EBE"/>
    <w:rsid w:val="009D71AF"/>
    <w:rsid w:val="009E0360"/>
    <w:rsid w:val="009E0967"/>
    <w:rsid w:val="009E1E12"/>
    <w:rsid w:val="009E3886"/>
    <w:rsid w:val="009E4A26"/>
    <w:rsid w:val="009F0B85"/>
    <w:rsid w:val="009F1067"/>
    <w:rsid w:val="009F1604"/>
    <w:rsid w:val="009F29D7"/>
    <w:rsid w:val="009F2F46"/>
    <w:rsid w:val="009F45D2"/>
    <w:rsid w:val="009F4D2B"/>
    <w:rsid w:val="009F50C0"/>
    <w:rsid w:val="009F756F"/>
    <w:rsid w:val="00A02BE3"/>
    <w:rsid w:val="00A02DE3"/>
    <w:rsid w:val="00A04A74"/>
    <w:rsid w:val="00A059D2"/>
    <w:rsid w:val="00A060A0"/>
    <w:rsid w:val="00A06206"/>
    <w:rsid w:val="00A070F9"/>
    <w:rsid w:val="00A07E7E"/>
    <w:rsid w:val="00A1220C"/>
    <w:rsid w:val="00A123A6"/>
    <w:rsid w:val="00A12F86"/>
    <w:rsid w:val="00A13AA8"/>
    <w:rsid w:val="00A16C98"/>
    <w:rsid w:val="00A173B7"/>
    <w:rsid w:val="00A177C4"/>
    <w:rsid w:val="00A17D2A"/>
    <w:rsid w:val="00A2030D"/>
    <w:rsid w:val="00A20FC7"/>
    <w:rsid w:val="00A22B2B"/>
    <w:rsid w:val="00A23CD9"/>
    <w:rsid w:val="00A25345"/>
    <w:rsid w:val="00A26CCC"/>
    <w:rsid w:val="00A27127"/>
    <w:rsid w:val="00A30AC9"/>
    <w:rsid w:val="00A31318"/>
    <w:rsid w:val="00A341D4"/>
    <w:rsid w:val="00A347E0"/>
    <w:rsid w:val="00A3566B"/>
    <w:rsid w:val="00A36572"/>
    <w:rsid w:val="00A3718D"/>
    <w:rsid w:val="00A37313"/>
    <w:rsid w:val="00A402FD"/>
    <w:rsid w:val="00A41BA6"/>
    <w:rsid w:val="00A4332A"/>
    <w:rsid w:val="00A44D4C"/>
    <w:rsid w:val="00A44DAE"/>
    <w:rsid w:val="00A45501"/>
    <w:rsid w:val="00A45ABA"/>
    <w:rsid w:val="00A46122"/>
    <w:rsid w:val="00A463FF"/>
    <w:rsid w:val="00A50E77"/>
    <w:rsid w:val="00A51231"/>
    <w:rsid w:val="00A51CAA"/>
    <w:rsid w:val="00A53ADA"/>
    <w:rsid w:val="00A53C9D"/>
    <w:rsid w:val="00A53DF5"/>
    <w:rsid w:val="00A55576"/>
    <w:rsid w:val="00A57574"/>
    <w:rsid w:val="00A5774B"/>
    <w:rsid w:val="00A57C4C"/>
    <w:rsid w:val="00A617BC"/>
    <w:rsid w:val="00A627BE"/>
    <w:rsid w:val="00A62A66"/>
    <w:rsid w:val="00A62E5D"/>
    <w:rsid w:val="00A64462"/>
    <w:rsid w:val="00A6463A"/>
    <w:rsid w:val="00A64D65"/>
    <w:rsid w:val="00A65160"/>
    <w:rsid w:val="00A70209"/>
    <w:rsid w:val="00A7113C"/>
    <w:rsid w:val="00A72436"/>
    <w:rsid w:val="00A76456"/>
    <w:rsid w:val="00A7664A"/>
    <w:rsid w:val="00A76A51"/>
    <w:rsid w:val="00A7765E"/>
    <w:rsid w:val="00A77C5F"/>
    <w:rsid w:val="00A77FCC"/>
    <w:rsid w:val="00A81711"/>
    <w:rsid w:val="00A8208C"/>
    <w:rsid w:val="00A82521"/>
    <w:rsid w:val="00A82F36"/>
    <w:rsid w:val="00A839A1"/>
    <w:rsid w:val="00A84FF7"/>
    <w:rsid w:val="00A85112"/>
    <w:rsid w:val="00A872EA"/>
    <w:rsid w:val="00A878ED"/>
    <w:rsid w:val="00A91475"/>
    <w:rsid w:val="00A919B4"/>
    <w:rsid w:val="00A91C38"/>
    <w:rsid w:val="00A95485"/>
    <w:rsid w:val="00A95666"/>
    <w:rsid w:val="00A96275"/>
    <w:rsid w:val="00A977FD"/>
    <w:rsid w:val="00AA1DDE"/>
    <w:rsid w:val="00AA2C0D"/>
    <w:rsid w:val="00AA2EBF"/>
    <w:rsid w:val="00AA371A"/>
    <w:rsid w:val="00AA4475"/>
    <w:rsid w:val="00AA4EB0"/>
    <w:rsid w:val="00AA7E2E"/>
    <w:rsid w:val="00AB0196"/>
    <w:rsid w:val="00AB07DF"/>
    <w:rsid w:val="00AB090C"/>
    <w:rsid w:val="00AB0AD4"/>
    <w:rsid w:val="00AB3C95"/>
    <w:rsid w:val="00AB41B5"/>
    <w:rsid w:val="00AB4436"/>
    <w:rsid w:val="00AB496B"/>
    <w:rsid w:val="00AB4A3E"/>
    <w:rsid w:val="00AB574F"/>
    <w:rsid w:val="00AB6695"/>
    <w:rsid w:val="00AB6D80"/>
    <w:rsid w:val="00AC0621"/>
    <w:rsid w:val="00AC1766"/>
    <w:rsid w:val="00AC276C"/>
    <w:rsid w:val="00AC3034"/>
    <w:rsid w:val="00AC40E8"/>
    <w:rsid w:val="00AC49DA"/>
    <w:rsid w:val="00AC4ECB"/>
    <w:rsid w:val="00AC5E16"/>
    <w:rsid w:val="00AC656E"/>
    <w:rsid w:val="00AC7ED1"/>
    <w:rsid w:val="00AD05E1"/>
    <w:rsid w:val="00AD2703"/>
    <w:rsid w:val="00AD29B3"/>
    <w:rsid w:val="00AD316F"/>
    <w:rsid w:val="00AD3853"/>
    <w:rsid w:val="00AD40B8"/>
    <w:rsid w:val="00AD4249"/>
    <w:rsid w:val="00AD43D5"/>
    <w:rsid w:val="00AD5418"/>
    <w:rsid w:val="00AD56F9"/>
    <w:rsid w:val="00AD7C56"/>
    <w:rsid w:val="00AE1670"/>
    <w:rsid w:val="00AE18EF"/>
    <w:rsid w:val="00AE230C"/>
    <w:rsid w:val="00AE2AF6"/>
    <w:rsid w:val="00AE5087"/>
    <w:rsid w:val="00AE6588"/>
    <w:rsid w:val="00AE6C3A"/>
    <w:rsid w:val="00AF0398"/>
    <w:rsid w:val="00AF2A6F"/>
    <w:rsid w:val="00AF3D8F"/>
    <w:rsid w:val="00AF4363"/>
    <w:rsid w:val="00AF49A7"/>
    <w:rsid w:val="00AF5284"/>
    <w:rsid w:val="00AF565E"/>
    <w:rsid w:val="00AF5EE6"/>
    <w:rsid w:val="00AF607C"/>
    <w:rsid w:val="00AF66B6"/>
    <w:rsid w:val="00AF711B"/>
    <w:rsid w:val="00AF7125"/>
    <w:rsid w:val="00AF74B5"/>
    <w:rsid w:val="00AF7F3F"/>
    <w:rsid w:val="00B00D0F"/>
    <w:rsid w:val="00B01E26"/>
    <w:rsid w:val="00B0268B"/>
    <w:rsid w:val="00B02A84"/>
    <w:rsid w:val="00B04CFE"/>
    <w:rsid w:val="00B04F99"/>
    <w:rsid w:val="00B05989"/>
    <w:rsid w:val="00B0698B"/>
    <w:rsid w:val="00B06AEC"/>
    <w:rsid w:val="00B10712"/>
    <w:rsid w:val="00B110CB"/>
    <w:rsid w:val="00B11FD5"/>
    <w:rsid w:val="00B156BC"/>
    <w:rsid w:val="00B15C1B"/>
    <w:rsid w:val="00B17A47"/>
    <w:rsid w:val="00B17DB6"/>
    <w:rsid w:val="00B21CB4"/>
    <w:rsid w:val="00B23BDF"/>
    <w:rsid w:val="00B24234"/>
    <w:rsid w:val="00B244F8"/>
    <w:rsid w:val="00B2473A"/>
    <w:rsid w:val="00B26A88"/>
    <w:rsid w:val="00B2771B"/>
    <w:rsid w:val="00B27996"/>
    <w:rsid w:val="00B27B07"/>
    <w:rsid w:val="00B3050B"/>
    <w:rsid w:val="00B30703"/>
    <w:rsid w:val="00B30876"/>
    <w:rsid w:val="00B32273"/>
    <w:rsid w:val="00B32F60"/>
    <w:rsid w:val="00B3423D"/>
    <w:rsid w:val="00B34AC5"/>
    <w:rsid w:val="00B35405"/>
    <w:rsid w:val="00B3643E"/>
    <w:rsid w:val="00B4067C"/>
    <w:rsid w:val="00B406C3"/>
    <w:rsid w:val="00B40A2E"/>
    <w:rsid w:val="00B40BC1"/>
    <w:rsid w:val="00B40BF9"/>
    <w:rsid w:val="00B40D23"/>
    <w:rsid w:val="00B424D0"/>
    <w:rsid w:val="00B4455F"/>
    <w:rsid w:val="00B445AB"/>
    <w:rsid w:val="00B45FFD"/>
    <w:rsid w:val="00B46BD4"/>
    <w:rsid w:val="00B47356"/>
    <w:rsid w:val="00B476F2"/>
    <w:rsid w:val="00B502F9"/>
    <w:rsid w:val="00B503E7"/>
    <w:rsid w:val="00B51E96"/>
    <w:rsid w:val="00B546DD"/>
    <w:rsid w:val="00B54E41"/>
    <w:rsid w:val="00B5632E"/>
    <w:rsid w:val="00B56B80"/>
    <w:rsid w:val="00B60A5A"/>
    <w:rsid w:val="00B60D56"/>
    <w:rsid w:val="00B6149D"/>
    <w:rsid w:val="00B61B51"/>
    <w:rsid w:val="00B61E4A"/>
    <w:rsid w:val="00B61FF4"/>
    <w:rsid w:val="00B63F92"/>
    <w:rsid w:val="00B64678"/>
    <w:rsid w:val="00B6484B"/>
    <w:rsid w:val="00B65A41"/>
    <w:rsid w:val="00B65BB1"/>
    <w:rsid w:val="00B6652D"/>
    <w:rsid w:val="00B66643"/>
    <w:rsid w:val="00B6771C"/>
    <w:rsid w:val="00B67D47"/>
    <w:rsid w:val="00B70E26"/>
    <w:rsid w:val="00B71A66"/>
    <w:rsid w:val="00B71EF8"/>
    <w:rsid w:val="00B7211C"/>
    <w:rsid w:val="00B7232B"/>
    <w:rsid w:val="00B7266F"/>
    <w:rsid w:val="00B735B1"/>
    <w:rsid w:val="00B73E94"/>
    <w:rsid w:val="00B745CE"/>
    <w:rsid w:val="00B74723"/>
    <w:rsid w:val="00B74FB4"/>
    <w:rsid w:val="00B75D55"/>
    <w:rsid w:val="00B76731"/>
    <w:rsid w:val="00B81CD5"/>
    <w:rsid w:val="00B82770"/>
    <w:rsid w:val="00B830F9"/>
    <w:rsid w:val="00B84B45"/>
    <w:rsid w:val="00B86211"/>
    <w:rsid w:val="00B872FF"/>
    <w:rsid w:val="00B91387"/>
    <w:rsid w:val="00B917F5"/>
    <w:rsid w:val="00B926FD"/>
    <w:rsid w:val="00B95117"/>
    <w:rsid w:val="00B952C7"/>
    <w:rsid w:val="00B9583E"/>
    <w:rsid w:val="00B96423"/>
    <w:rsid w:val="00B97C03"/>
    <w:rsid w:val="00BA0DBD"/>
    <w:rsid w:val="00BA1800"/>
    <w:rsid w:val="00BA1DDF"/>
    <w:rsid w:val="00BA41DD"/>
    <w:rsid w:val="00BA4DCB"/>
    <w:rsid w:val="00BA58E6"/>
    <w:rsid w:val="00BA5AC3"/>
    <w:rsid w:val="00BA71AE"/>
    <w:rsid w:val="00BA76DB"/>
    <w:rsid w:val="00BB0444"/>
    <w:rsid w:val="00BB0499"/>
    <w:rsid w:val="00BB0E39"/>
    <w:rsid w:val="00BB437F"/>
    <w:rsid w:val="00BB65C5"/>
    <w:rsid w:val="00BB6F5E"/>
    <w:rsid w:val="00BC08B3"/>
    <w:rsid w:val="00BC1006"/>
    <w:rsid w:val="00BC1253"/>
    <w:rsid w:val="00BC2D50"/>
    <w:rsid w:val="00BC4011"/>
    <w:rsid w:val="00BC45E7"/>
    <w:rsid w:val="00BC543D"/>
    <w:rsid w:val="00BC7489"/>
    <w:rsid w:val="00BD0445"/>
    <w:rsid w:val="00BD0FC8"/>
    <w:rsid w:val="00BD1A94"/>
    <w:rsid w:val="00BD1FAB"/>
    <w:rsid w:val="00BD31E6"/>
    <w:rsid w:val="00BD3A2E"/>
    <w:rsid w:val="00BD460F"/>
    <w:rsid w:val="00BD4F15"/>
    <w:rsid w:val="00BD60AD"/>
    <w:rsid w:val="00BD6304"/>
    <w:rsid w:val="00BD774C"/>
    <w:rsid w:val="00BD7A0B"/>
    <w:rsid w:val="00BE0249"/>
    <w:rsid w:val="00BE0CE0"/>
    <w:rsid w:val="00BE1A3A"/>
    <w:rsid w:val="00BE2329"/>
    <w:rsid w:val="00BE2D5E"/>
    <w:rsid w:val="00BE456B"/>
    <w:rsid w:val="00BE4E15"/>
    <w:rsid w:val="00BE5BE8"/>
    <w:rsid w:val="00BE6428"/>
    <w:rsid w:val="00BE72C3"/>
    <w:rsid w:val="00BE7A79"/>
    <w:rsid w:val="00BF1445"/>
    <w:rsid w:val="00BF236C"/>
    <w:rsid w:val="00BF42A2"/>
    <w:rsid w:val="00BF5BBF"/>
    <w:rsid w:val="00BF7936"/>
    <w:rsid w:val="00BF7C73"/>
    <w:rsid w:val="00C002A5"/>
    <w:rsid w:val="00C004F0"/>
    <w:rsid w:val="00C01F1D"/>
    <w:rsid w:val="00C0243A"/>
    <w:rsid w:val="00C03C6E"/>
    <w:rsid w:val="00C04DB1"/>
    <w:rsid w:val="00C052DD"/>
    <w:rsid w:val="00C057CD"/>
    <w:rsid w:val="00C05F14"/>
    <w:rsid w:val="00C0679F"/>
    <w:rsid w:val="00C10D4F"/>
    <w:rsid w:val="00C11381"/>
    <w:rsid w:val="00C130F4"/>
    <w:rsid w:val="00C14DB9"/>
    <w:rsid w:val="00C151DC"/>
    <w:rsid w:val="00C164FD"/>
    <w:rsid w:val="00C166EE"/>
    <w:rsid w:val="00C16BEA"/>
    <w:rsid w:val="00C16D22"/>
    <w:rsid w:val="00C16F4D"/>
    <w:rsid w:val="00C178C3"/>
    <w:rsid w:val="00C2202A"/>
    <w:rsid w:val="00C22594"/>
    <w:rsid w:val="00C2266F"/>
    <w:rsid w:val="00C23486"/>
    <w:rsid w:val="00C23EEB"/>
    <w:rsid w:val="00C24064"/>
    <w:rsid w:val="00C25D06"/>
    <w:rsid w:val="00C32363"/>
    <w:rsid w:val="00C350A9"/>
    <w:rsid w:val="00C37DE4"/>
    <w:rsid w:val="00C4074F"/>
    <w:rsid w:val="00C40E14"/>
    <w:rsid w:val="00C41E04"/>
    <w:rsid w:val="00C42850"/>
    <w:rsid w:val="00C430D4"/>
    <w:rsid w:val="00C43679"/>
    <w:rsid w:val="00C43AE6"/>
    <w:rsid w:val="00C46229"/>
    <w:rsid w:val="00C46492"/>
    <w:rsid w:val="00C5094F"/>
    <w:rsid w:val="00C511E8"/>
    <w:rsid w:val="00C51487"/>
    <w:rsid w:val="00C523C4"/>
    <w:rsid w:val="00C53968"/>
    <w:rsid w:val="00C551F8"/>
    <w:rsid w:val="00C57409"/>
    <w:rsid w:val="00C5797F"/>
    <w:rsid w:val="00C61A24"/>
    <w:rsid w:val="00C65E61"/>
    <w:rsid w:val="00C65E73"/>
    <w:rsid w:val="00C66DB4"/>
    <w:rsid w:val="00C705D9"/>
    <w:rsid w:val="00C70DA6"/>
    <w:rsid w:val="00C716F8"/>
    <w:rsid w:val="00C7245A"/>
    <w:rsid w:val="00C72FC5"/>
    <w:rsid w:val="00C731E3"/>
    <w:rsid w:val="00C738A1"/>
    <w:rsid w:val="00C73D95"/>
    <w:rsid w:val="00C7458A"/>
    <w:rsid w:val="00C74D81"/>
    <w:rsid w:val="00C75E5C"/>
    <w:rsid w:val="00C803A0"/>
    <w:rsid w:val="00C8211C"/>
    <w:rsid w:val="00C82B5C"/>
    <w:rsid w:val="00C82DC4"/>
    <w:rsid w:val="00C86152"/>
    <w:rsid w:val="00C86C1A"/>
    <w:rsid w:val="00C87939"/>
    <w:rsid w:val="00C90AE9"/>
    <w:rsid w:val="00C9199B"/>
    <w:rsid w:val="00C9254E"/>
    <w:rsid w:val="00C926B0"/>
    <w:rsid w:val="00C9371E"/>
    <w:rsid w:val="00C943A0"/>
    <w:rsid w:val="00C943E9"/>
    <w:rsid w:val="00C94CB1"/>
    <w:rsid w:val="00C97ED5"/>
    <w:rsid w:val="00CA04C8"/>
    <w:rsid w:val="00CA2610"/>
    <w:rsid w:val="00CA2805"/>
    <w:rsid w:val="00CA39D5"/>
    <w:rsid w:val="00CA43BF"/>
    <w:rsid w:val="00CA49D6"/>
    <w:rsid w:val="00CA4DAA"/>
    <w:rsid w:val="00CA5A84"/>
    <w:rsid w:val="00CA77AE"/>
    <w:rsid w:val="00CB2D20"/>
    <w:rsid w:val="00CB3CD8"/>
    <w:rsid w:val="00CB3F11"/>
    <w:rsid w:val="00CB430D"/>
    <w:rsid w:val="00CB5EA6"/>
    <w:rsid w:val="00CB5EFD"/>
    <w:rsid w:val="00CB6CD2"/>
    <w:rsid w:val="00CB7432"/>
    <w:rsid w:val="00CC0F26"/>
    <w:rsid w:val="00CC3B1E"/>
    <w:rsid w:val="00CC5A1E"/>
    <w:rsid w:val="00CC621F"/>
    <w:rsid w:val="00CC692C"/>
    <w:rsid w:val="00CC7380"/>
    <w:rsid w:val="00CC738C"/>
    <w:rsid w:val="00CC7751"/>
    <w:rsid w:val="00CC7B53"/>
    <w:rsid w:val="00CC7D79"/>
    <w:rsid w:val="00CD12CC"/>
    <w:rsid w:val="00CD22D4"/>
    <w:rsid w:val="00CD27FF"/>
    <w:rsid w:val="00CD4A30"/>
    <w:rsid w:val="00CD6F81"/>
    <w:rsid w:val="00CE318E"/>
    <w:rsid w:val="00CE7D83"/>
    <w:rsid w:val="00CF032C"/>
    <w:rsid w:val="00CF31B4"/>
    <w:rsid w:val="00CF31EB"/>
    <w:rsid w:val="00CF36D5"/>
    <w:rsid w:val="00CF3DD1"/>
    <w:rsid w:val="00CF642B"/>
    <w:rsid w:val="00D01411"/>
    <w:rsid w:val="00D017AB"/>
    <w:rsid w:val="00D05E4E"/>
    <w:rsid w:val="00D06EAB"/>
    <w:rsid w:val="00D078CC"/>
    <w:rsid w:val="00D11FC6"/>
    <w:rsid w:val="00D12436"/>
    <w:rsid w:val="00D12C40"/>
    <w:rsid w:val="00D1322C"/>
    <w:rsid w:val="00D14638"/>
    <w:rsid w:val="00D14963"/>
    <w:rsid w:val="00D14971"/>
    <w:rsid w:val="00D15765"/>
    <w:rsid w:val="00D16458"/>
    <w:rsid w:val="00D16A92"/>
    <w:rsid w:val="00D16F03"/>
    <w:rsid w:val="00D207DB"/>
    <w:rsid w:val="00D244AC"/>
    <w:rsid w:val="00D25378"/>
    <w:rsid w:val="00D25DA9"/>
    <w:rsid w:val="00D267D9"/>
    <w:rsid w:val="00D26B77"/>
    <w:rsid w:val="00D31321"/>
    <w:rsid w:val="00D35400"/>
    <w:rsid w:val="00D35C40"/>
    <w:rsid w:val="00D35E47"/>
    <w:rsid w:val="00D37A6D"/>
    <w:rsid w:val="00D401A8"/>
    <w:rsid w:val="00D445B9"/>
    <w:rsid w:val="00D44A93"/>
    <w:rsid w:val="00D452C6"/>
    <w:rsid w:val="00D45445"/>
    <w:rsid w:val="00D458CF"/>
    <w:rsid w:val="00D474E3"/>
    <w:rsid w:val="00D5095C"/>
    <w:rsid w:val="00D529E9"/>
    <w:rsid w:val="00D55B08"/>
    <w:rsid w:val="00D61F13"/>
    <w:rsid w:val="00D6355E"/>
    <w:rsid w:val="00D63A3B"/>
    <w:rsid w:val="00D65608"/>
    <w:rsid w:val="00D67704"/>
    <w:rsid w:val="00D70988"/>
    <w:rsid w:val="00D72048"/>
    <w:rsid w:val="00D72C29"/>
    <w:rsid w:val="00D74CE0"/>
    <w:rsid w:val="00D80FD3"/>
    <w:rsid w:val="00D81E03"/>
    <w:rsid w:val="00D83036"/>
    <w:rsid w:val="00D83A23"/>
    <w:rsid w:val="00D84714"/>
    <w:rsid w:val="00D86B89"/>
    <w:rsid w:val="00D87DD6"/>
    <w:rsid w:val="00D9000B"/>
    <w:rsid w:val="00D9150A"/>
    <w:rsid w:val="00D942CE"/>
    <w:rsid w:val="00D94451"/>
    <w:rsid w:val="00D94869"/>
    <w:rsid w:val="00D94B94"/>
    <w:rsid w:val="00D964C0"/>
    <w:rsid w:val="00D978C8"/>
    <w:rsid w:val="00D97954"/>
    <w:rsid w:val="00DA11E0"/>
    <w:rsid w:val="00DA4095"/>
    <w:rsid w:val="00DA43F2"/>
    <w:rsid w:val="00DA5872"/>
    <w:rsid w:val="00DA63FE"/>
    <w:rsid w:val="00DB0F37"/>
    <w:rsid w:val="00DB1563"/>
    <w:rsid w:val="00DB1C5F"/>
    <w:rsid w:val="00DB60D4"/>
    <w:rsid w:val="00DB6197"/>
    <w:rsid w:val="00DB7592"/>
    <w:rsid w:val="00DB7C07"/>
    <w:rsid w:val="00DB7F34"/>
    <w:rsid w:val="00DC37E0"/>
    <w:rsid w:val="00DC405C"/>
    <w:rsid w:val="00DC4309"/>
    <w:rsid w:val="00DC6734"/>
    <w:rsid w:val="00DD0104"/>
    <w:rsid w:val="00DD2CB7"/>
    <w:rsid w:val="00DD3222"/>
    <w:rsid w:val="00DD4E1E"/>
    <w:rsid w:val="00DD597C"/>
    <w:rsid w:val="00DE2302"/>
    <w:rsid w:val="00DE2833"/>
    <w:rsid w:val="00DE3087"/>
    <w:rsid w:val="00DE3301"/>
    <w:rsid w:val="00DE4D40"/>
    <w:rsid w:val="00DE63F9"/>
    <w:rsid w:val="00DF0F18"/>
    <w:rsid w:val="00DF4D53"/>
    <w:rsid w:val="00DF4E7D"/>
    <w:rsid w:val="00DF5EEC"/>
    <w:rsid w:val="00DF6573"/>
    <w:rsid w:val="00DF6FD1"/>
    <w:rsid w:val="00DF75C9"/>
    <w:rsid w:val="00DF77FB"/>
    <w:rsid w:val="00E00008"/>
    <w:rsid w:val="00E00A6C"/>
    <w:rsid w:val="00E02151"/>
    <w:rsid w:val="00E04342"/>
    <w:rsid w:val="00E05853"/>
    <w:rsid w:val="00E058B1"/>
    <w:rsid w:val="00E05EED"/>
    <w:rsid w:val="00E064AF"/>
    <w:rsid w:val="00E11DD5"/>
    <w:rsid w:val="00E129E6"/>
    <w:rsid w:val="00E143F9"/>
    <w:rsid w:val="00E1689D"/>
    <w:rsid w:val="00E20A3E"/>
    <w:rsid w:val="00E2218A"/>
    <w:rsid w:val="00E229AE"/>
    <w:rsid w:val="00E265AB"/>
    <w:rsid w:val="00E33909"/>
    <w:rsid w:val="00E33F7B"/>
    <w:rsid w:val="00E34379"/>
    <w:rsid w:val="00E34CA3"/>
    <w:rsid w:val="00E3592C"/>
    <w:rsid w:val="00E370FC"/>
    <w:rsid w:val="00E40B45"/>
    <w:rsid w:val="00E40D5C"/>
    <w:rsid w:val="00E42327"/>
    <w:rsid w:val="00E42C96"/>
    <w:rsid w:val="00E4328B"/>
    <w:rsid w:val="00E46E52"/>
    <w:rsid w:val="00E47D95"/>
    <w:rsid w:val="00E5117F"/>
    <w:rsid w:val="00E54216"/>
    <w:rsid w:val="00E55494"/>
    <w:rsid w:val="00E554A7"/>
    <w:rsid w:val="00E56826"/>
    <w:rsid w:val="00E57C54"/>
    <w:rsid w:val="00E6101D"/>
    <w:rsid w:val="00E640D4"/>
    <w:rsid w:val="00E6458E"/>
    <w:rsid w:val="00E6524B"/>
    <w:rsid w:val="00E66069"/>
    <w:rsid w:val="00E67280"/>
    <w:rsid w:val="00E67C99"/>
    <w:rsid w:val="00E70534"/>
    <w:rsid w:val="00E716E8"/>
    <w:rsid w:val="00E717B6"/>
    <w:rsid w:val="00E71C46"/>
    <w:rsid w:val="00E71F06"/>
    <w:rsid w:val="00E7768D"/>
    <w:rsid w:val="00E77882"/>
    <w:rsid w:val="00E77FD7"/>
    <w:rsid w:val="00E81224"/>
    <w:rsid w:val="00E813ED"/>
    <w:rsid w:val="00E81632"/>
    <w:rsid w:val="00E8243F"/>
    <w:rsid w:val="00E82F27"/>
    <w:rsid w:val="00E84137"/>
    <w:rsid w:val="00E84FF8"/>
    <w:rsid w:val="00E8751A"/>
    <w:rsid w:val="00E90355"/>
    <w:rsid w:val="00E90E44"/>
    <w:rsid w:val="00E91B26"/>
    <w:rsid w:val="00E91CDF"/>
    <w:rsid w:val="00E929CE"/>
    <w:rsid w:val="00E9324E"/>
    <w:rsid w:val="00E93822"/>
    <w:rsid w:val="00E946B3"/>
    <w:rsid w:val="00E95639"/>
    <w:rsid w:val="00E96825"/>
    <w:rsid w:val="00E97135"/>
    <w:rsid w:val="00E971CE"/>
    <w:rsid w:val="00EA0DB3"/>
    <w:rsid w:val="00EA0DC1"/>
    <w:rsid w:val="00EA37C7"/>
    <w:rsid w:val="00EA4BA6"/>
    <w:rsid w:val="00EA5FFF"/>
    <w:rsid w:val="00EA63AE"/>
    <w:rsid w:val="00EB08E5"/>
    <w:rsid w:val="00EB253E"/>
    <w:rsid w:val="00EB2849"/>
    <w:rsid w:val="00EB2960"/>
    <w:rsid w:val="00EB35D1"/>
    <w:rsid w:val="00EB3C04"/>
    <w:rsid w:val="00EB41EE"/>
    <w:rsid w:val="00EB591E"/>
    <w:rsid w:val="00EB6012"/>
    <w:rsid w:val="00EB72CC"/>
    <w:rsid w:val="00EB789C"/>
    <w:rsid w:val="00EB7BA5"/>
    <w:rsid w:val="00EC0A74"/>
    <w:rsid w:val="00EC0FB9"/>
    <w:rsid w:val="00EC4282"/>
    <w:rsid w:val="00EC48DB"/>
    <w:rsid w:val="00EC4E52"/>
    <w:rsid w:val="00EC6907"/>
    <w:rsid w:val="00EC796B"/>
    <w:rsid w:val="00EC7F1C"/>
    <w:rsid w:val="00ED0EA6"/>
    <w:rsid w:val="00ED22CD"/>
    <w:rsid w:val="00ED23BD"/>
    <w:rsid w:val="00ED2422"/>
    <w:rsid w:val="00ED2BB2"/>
    <w:rsid w:val="00ED47AF"/>
    <w:rsid w:val="00ED639C"/>
    <w:rsid w:val="00EE0DD4"/>
    <w:rsid w:val="00EE1345"/>
    <w:rsid w:val="00EE223F"/>
    <w:rsid w:val="00EE2FBE"/>
    <w:rsid w:val="00EE40DD"/>
    <w:rsid w:val="00EE5438"/>
    <w:rsid w:val="00EE5766"/>
    <w:rsid w:val="00EF02DE"/>
    <w:rsid w:val="00EF1005"/>
    <w:rsid w:val="00EF170C"/>
    <w:rsid w:val="00EF2559"/>
    <w:rsid w:val="00EF3022"/>
    <w:rsid w:val="00EF3DA6"/>
    <w:rsid w:val="00EF4CDB"/>
    <w:rsid w:val="00EF4E50"/>
    <w:rsid w:val="00EF6155"/>
    <w:rsid w:val="00EF67CD"/>
    <w:rsid w:val="00F01D83"/>
    <w:rsid w:val="00F01DEA"/>
    <w:rsid w:val="00F02E68"/>
    <w:rsid w:val="00F038FB"/>
    <w:rsid w:val="00F03F05"/>
    <w:rsid w:val="00F04970"/>
    <w:rsid w:val="00F068DB"/>
    <w:rsid w:val="00F07368"/>
    <w:rsid w:val="00F105C9"/>
    <w:rsid w:val="00F1195F"/>
    <w:rsid w:val="00F12C22"/>
    <w:rsid w:val="00F14184"/>
    <w:rsid w:val="00F14A30"/>
    <w:rsid w:val="00F14EA6"/>
    <w:rsid w:val="00F17583"/>
    <w:rsid w:val="00F177C1"/>
    <w:rsid w:val="00F21BCB"/>
    <w:rsid w:val="00F21D2D"/>
    <w:rsid w:val="00F24973"/>
    <w:rsid w:val="00F26D5F"/>
    <w:rsid w:val="00F2735D"/>
    <w:rsid w:val="00F302CB"/>
    <w:rsid w:val="00F303D3"/>
    <w:rsid w:val="00F35F13"/>
    <w:rsid w:val="00F3633F"/>
    <w:rsid w:val="00F4120F"/>
    <w:rsid w:val="00F43F02"/>
    <w:rsid w:val="00F44EC7"/>
    <w:rsid w:val="00F45C23"/>
    <w:rsid w:val="00F45FB0"/>
    <w:rsid w:val="00F464F1"/>
    <w:rsid w:val="00F46F88"/>
    <w:rsid w:val="00F47D89"/>
    <w:rsid w:val="00F50E81"/>
    <w:rsid w:val="00F516B5"/>
    <w:rsid w:val="00F51B9B"/>
    <w:rsid w:val="00F51CCD"/>
    <w:rsid w:val="00F5207A"/>
    <w:rsid w:val="00F5385D"/>
    <w:rsid w:val="00F53C55"/>
    <w:rsid w:val="00F540E2"/>
    <w:rsid w:val="00F544E4"/>
    <w:rsid w:val="00F56D31"/>
    <w:rsid w:val="00F611B8"/>
    <w:rsid w:val="00F619E3"/>
    <w:rsid w:val="00F61D23"/>
    <w:rsid w:val="00F65006"/>
    <w:rsid w:val="00F65C72"/>
    <w:rsid w:val="00F6615D"/>
    <w:rsid w:val="00F7117A"/>
    <w:rsid w:val="00F73B27"/>
    <w:rsid w:val="00F73E90"/>
    <w:rsid w:val="00F767E7"/>
    <w:rsid w:val="00F7690F"/>
    <w:rsid w:val="00F76E0F"/>
    <w:rsid w:val="00F80394"/>
    <w:rsid w:val="00F80D21"/>
    <w:rsid w:val="00F82273"/>
    <w:rsid w:val="00F82779"/>
    <w:rsid w:val="00F82A33"/>
    <w:rsid w:val="00F83223"/>
    <w:rsid w:val="00F83A2B"/>
    <w:rsid w:val="00F84E7A"/>
    <w:rsid w:val="00F85289"/>
    <w:rsid w:val="00F86E8C"/>
    <w:rsid w:val="00F87804"/>
    <w:rsid w:val="00F90EBA"/>
    <w:rsid w:val="00F93728"/>
    <w:rsid w:val="00F944C3"/>
    <w:rsid w:val="00F94563"/>
    <w:rsid w:val="00F96152"/>
    <w:rsid w:val="00FA0270"/>
    <w:rsid w:val="00FA0C7A"/>
    <w:rsid w:val="00FA1F65"/>
    <w:rsid w:val="00FA2C9F"/>
    <w:rsid w:val="00FA37F4"/>
    <w:rsid w:val="00FA4CD1"/>
    <w:rsid w:val="00FA7210"/>
    <w:rsid w:val="00FB0E4B"/>
    <w:rsid w:val="00FB144E"/>
    <w:rsid w:val="00FB232A"/>
    <w:rsid w:val="00FB44FF"/>
    <w:rsid w:val="00FB50CC"/>
    <w:rsid w:val="00FC09E2"/>
    <w:rsid w:val="00FC1EDB"/>
    <w:rsid w:val="00FC346D"/>
    <w:rsid w:val="00FC3630"/>
    <w:rsid w:val="00FC4EDB"/>
    <w:rsid w:val="00FC5962"/>
    <w:rsid w:val="00FC652A"/>
    <w:rsid w:val="00FC7E05"/>
    <w:rsid w:val="00FD394C"/>
    <w:rsid w:val="00FD4994"/>
    <w:rsid w:val="00FD5C61"/>
    <w:rsid w:val="00FD77DF"/>
    <w:rsid w:val="00FE2D74"/>
    <w:rsid w:val="00FE3349"/>
    <w:rsid w:val="00FE44C9"/>
    <w:rsid w:val="00FE4BA8"/>
    <w:rsid w:val="00FF1EA6"/>
    <w:rsid w:val="00FF2CFB"/>
    <w:rsid w:val="00FF3EC0"/>
    <w:rsid w:val="00FF5E77"/>
    <w:rsid w:val="00FF7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98E58"/>
  <w15:chartTrackingRefBased/>
  <w15:docId w15:val="{C8268C74-9F61-4DE8-8715-535201444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329DA"/>
    <w:pPr>
      <w:spacing w:line="240" w:lineRule="auto"/>
      <w:ind w:firstLine="706"/>
      <w:contextualSpacing/>
      <w:jc w:val="both"/>
    </w:pPr>
    <w:rPr>
      <w:rFonts w:ascii="Times New Roman" w:hAnsi="Times New Roman"/>
      <w:sz w:val="28"/>
    </w:rPr>
  </w:style>
  <w:style w:type="paragraph" w:styleId="1">
    <w:name w:val="heading 1"/>
    <w:aliases w:val="Глава"/>
    <w:basedOn w:val="a"/>
    <w:next w:val="a"/>
    <w:link w:val="10"/>
    <w:uiPriority w:val="9"/>
    <w:qFormat/>
    <w:rsid w:val="00122C59"/>
    <w:pPr>
      <w:keepNext/>
      <w:keepLines/>
      <w:spacing w:before="840" w:after="360"/>
      <w:ind w:firstLine="709"/>
      <w:jc w:val="center"/>
      <w:outlineLvl w:val="0"/>
    </w:pPr>
    <w:rPr>
      <w:rFonts w:eastAsiaTheme="majorEastAsia" w:cstheme="majorBidi"/>
      <w:b/>
      <w:sz w:val="32"/>
      <w:szCs w:val="32"/>
    </w:rPr>
  </w:style>
  <w:style w:type="paragraph" w:styleId="2">
    <w:name w:val="heading 2"/>
    <w:basedOn w:val="a"/>
    <w:next w:val="a"/>
    <w:link w:val="20"/>
    <w:uiPriority w:val="9"/>
    <w:semiHidden/>
    <w:unhideWhenUsed/>
    <w:qFormat/>
    <w:rsid w:val="009329DA"/>
    <w:pPr>
      <w:keepNext/>
      <w:keepLines/>
      <w:spacing w:before="160" w:after="80"/>
      <w:ind w:firstLine="709"/>
      <w:outlineLvl w:val="1"/>
    </w:pPr>
    <w:rPr>
      <w:rFonts w:asciiTheme="majorHAnsi" w:eastAsiaTheme="majorEastAsia" w:hAnsiTheme="majorHAnsi" w:cstheme="majorBidi"/>
      <w:color w:val="0F4761" w:themeColor="accent1" w:themeShade="BF"/>
      <w:kern w:val="0"/>
      <w:sz w:val="32"/>
      <w:szCs w:val="32"/>
      <w:lang w:val="ru-RU"/>
      <w14:ligatures w14:val="none"/>
    </w:rPr>
  </w:style>
  <w:style w:type="paragraph" w:styleId="3">
    <w:name w:val="heading 3"/>
    <w:basedOn w:val="a"/>
    <w:next w:val="a"/>
    <w:link w:val="30"/>
    <w:uiPriority w:val="9"/>
    <w:semiHidden/>
    <w:unhideWhenUsed/>
    <w:qFormat/>
    <w:rsid w:val="009329DA"/>
    <w:pPr>
      <w:keepNext/>
      <w:keepLines/>
      <w:spacing w:before="160" w:after="80"/>
      <w:ind w:firstLine="709"/>
      <w:outlineLvl w:val="2"/>
    </w:pPr>
    <w:rPr>
      <w:rFonts w:asciiTheme="minorHAnsi" w:eastAsiaTheme="majorEastAsia" w:hAnsiTheme="minorHAnsi" w:cstheme="majorBidi"/>
      <w:color w:val="0F4761" w:themeColor="accent1" w:themeShade="BF"/>
      <w:kern w:val="0"/>
      <w:szCs w:val="28"/>
      <w:lang w:val="ru-RU"/>
      <w14:ligatures w14:val="none"/>
    </w:rPr>
  </w:style>
  <w:style w:type="paragraph" w:styleId="4">
    <w:name w:val="heading 4"/>
    <w:basedOn w:val="a"/>
    <w:next w:val="a"/>
    <w:link w:val="40"/>
    <w:uiPriority w:val="9"/>
    <w:semiHidden/>
    <w:unhideWhenUsed/>
    <w:qFormat/>
    <w:rsid w:val="009329DA"/>
    <w:pPr>
      <w:keepNext/>
      <w:keepLines/>
      <w:spacing w:before="80" w:after="40"/>
      <w:ind w:firstLine="709"/>
      <w:outlineLvl w:val="3"/>
    </w:pPr>
    <w:rPr>
      <w:rFonts w:asciiTheme="minorHAnsi" w:eastAsiaTheme="majorEastAsia" w:hAnsiTheme="minorHAnsi" w:cstheme="majorBidi"/>
      <w:i/>
      <w:iCs/>
      <w:color w:val="0F4761" w:themeColor="accent1" w:themeShade="BF"/>
      <w:kern w:val="0"/>
      <w:szCs w:val="22"/>
      <w:lang w:val="ru-RU"/>
      <w14:ligatures w14:val="none"/>
    </w:rPr>
  </w:style>
  <w:style w:type="paragraph" w:styleId="5">
    <w:name w:val="heading 5"/>
    <w:basedOn w:val="a"/>
    <w:next w:val="a"/>
    <w:link w:val="50"/>
    <w:uiPriority w:val="9"/>
    <w:semiHidden/>
    <w:unhideWhenUsed/>
    <w:qFormat/>
    <w:rsid w:val="009329DA"/>
    <w:pPr>
      <w:keepNext/>
      <w:keepLines/>
      <w:spacing w:before="80" w:after="40"/>
      <w:ind w:firstLine="709"/>
      <w:outlineLvl w:val="4"/>
    </w:pPr>
    <w:rPr>
      <w:rFonts w:asciiTheme="minorHAnsi" w:eastAsiaTheme="majorEastAsia" w:hAnsiTheme="minorHAnsi" w:cstheme="majorBidi"/>
      <w:color w:val="0F4761" w:themeColor="accent1" w:themeShade="BF"/>
      <w:kern w:val="0"/>
      <w:szCs w:val="22"/>
      <w:lang w:val="ru-RU"/>
      <w14:ligatures w14:val="none"/>
    </w:rPr>
  </w:style>
  <w:style w:type="paragraph" w:styleId="6">
    <w:name w:val="heading 6"/>
    <w:basedOn w:val="a"/>
    <w:next w:val="a"/>
    <w:link w:val="60"/>
    <w:uiPriority w:val="9"/>
    <w:semiHidden/>
    <w:unhideWhenUsed/>
    <w:qFormat/>
    <w:rsid w:val="009329DA"/>
    <w:pPr>
      <w:keepNext/>
      <w:keepLines/>
      <w:spacing w:before="40" w:after="0"/>
      <w:ind w:firstLine="709"/>
      <w:outlineLvl w:val="5"/>
    </w:pPr>
    <w:rPr>
      <w:rFonts w:asciiTheme="minorHAnsi" w:eastAsiaTheme="majorEastAsia" w:hAnsiTheme="minorHAnsi" w:cstheme="majorBidi"/>
      <w:i/>
      <w:iCs/>
      <w:color w:val="595959" w:themeColor="text1" w:themeTint="A6"/>
      <w:kern w:val="0"/>
      <w:szCs w:val="22"/>
      <w:lang w:val="ru-RU"/>
      <w14:ligatures w14:val="none"/>
    </w:rPr>
  </w:style>
  <w:style w:type="paragraph" w:styleId="7">
    <w:name w:val="heading 7"/>
    <w:basedOn w:val="a"/>
    <w:next w:val="a"/>
    <w:link w:val="70"/>
    <w:uiPriority w:val="9"/>
    <w:semiHidden/>
    <w:unhideWhenUsed/>
    <w:qFormat/>
    <w:rsid w:val="009329DA"/>
    <w:pPr>
      <w:keepNext/>
      <w:keepLines/>
      <w:spacing w:before="40" w:after="0"/>
      <w:ind w:firstLine="709"/>
      <w:outlineLvl w:val="6"/>
    </w:pPr>
    <w:rPr>
      <w:rFonts w:asciiTheme="minorHAnsi" w:eastAsiaTheme="majorEastAsia" w:hAnsiTheme="minorHAnsi" w:cstheme="majorBidi"/>
      <w:color w:val="595959" w:themeColor="text1" w:themeTint="A6"/>
      <w:kern w:val="0"/>
      <w:szCs w:val="22"/>
      <w:lang w:val="ru-RU"/>
      <w14:ligatures w14:val="none"/>
    </w:rPr>
  </w:style>
  <w:style w:type="paragraph" w:styleId="8">
    <w:name w:val="heading 8"/>
    <w:basedOn w:val="a"/>
    <w:next w:val="a"/>
    <w:link w:val="80"/>
    <w:uiPriority w:val="9"/>
    <w:semiHidden/>
    <w:unhideWhenUsed/>
    <w:qFormat/>
    <w:rsid w:val="009329DA"/>
    <w:pPr>
      <w:keepNext/>
      <w:keepLines/>
      <w:spacing w:after="0"/>
      <w:ind w:firstLine="709"/>
      <w:outlineLvl w:val="7"/>
    </w:pPr>
    <w:rPr>
      <w:rFonts w:asciiTheme="minorHAnsi" w:eastAsiaTheme="majorEastAsia" w:hAnsiTheme="minorHAnsi" w:cstheme="majorBidi"/>
      <w:i/>
      <w:iCs/>
      <w:color w:val="272727" w:themeColor="text1" w:themeTint="D8"/>
      <w:kern w:val="0"/>
      <w:szCs w:val="22"/>
      <w:lang w:val="ru-RU"/>
      <w14:ligatures w14:val="none"/>
    </w:rPr>
  </w:style>
  <w:style w:type="paragraph" w:styleId="9">
    <w:name w:val="heading 9"/>
    <w:basedOn w:val="a"/>
    <w:next w:val="a"/>
    <w:link w:val="90"/>
    <w:uiPriority w:val="9"/>
    <w:semiHidden/>
    <w:unhideWhenUsed/>
    <w:qFormat/>
    <w:rsid w:val="009329DA"/>
    <w:pPr>
      <w:keepNext/>
      <w:keepLines/>
      <w:spacing w:after="0"/>
      <w:ind w:firstLine="709"/>
      <w:outlineLvl w:val="8"/>
    </w:pPr>
    <w:rPr>
      <w:rFonts w:asciiTheme="minorHAnsi" w:eastAsiaTheme="majorEastAsia" w:hAnsiTheme="minorHAnsi" w:cstheme="majorBidi"/>
      <w:color w:val="272727" w:themeColor="text1" w:themeTint="D8"/>
      <w:kern w:val="0"/>
      <w:szCs w:val="22"/>
      <w:lang w:val="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Отбивка"/>
    <w:basedOn w:val="a"/>
    <w:link w:val="a4"/>
    <w:qFormat/>
    <w:rsid w:val="00122C59"/>
    <w:pPr>
      <w:spacing w:before="480" w:after="480"/>
      <w:ind w:firstLine="709"/>
      <w:jc w:val="center"/>
    </w:pPr>
  </w:style>
  <w:style w:type="character" w:customStyle="1" w:styleId="a4">
    <w:name w:val="Отбивка Знак"/>
    <w:basedOn w:val="a0"/>
    <w:link w:val="a3"/>
    <w:rsid w:val="00122C59"/>
    <w:rPr>
      <w:rFonts w:ascii="Times New Roman" w:hAnsi="Times New Roman"/>
      <w:sz w:val="28"/>
    </w:rPr>
  </w:style>
  <w:style w:type="character" w:customStyle="1" w:styleId="10">
    <w:name w:val="Заголовок 1 Знак"/>
    <w:aliases w:val="Глава Знак"/>
    <w:basedOn w:val="a0"/>
    <w:link w:val="1"/>
    <w:uiPriority w:val="9"/>
    <w:rsid w:val="00122C59"/>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9329DA"/>
    <w:rPr>
      <w:rFonts w:asciiTheme="majorHAnsi" w:eastAsiaTheme="majorEastAsia" w:hAnsiTheme="majorHAnsi" w:cstheme="majorBidi"/>
      <w:color w:val="0F4761" w:themeColor="accent1" w:themeShade="BF"/>
      <w:kern w:val="0"/>
      <w:sz w:val="32"/>
      <w:szCs w:val="32"/>
      <w:lang w:val="ru-RU"/>
      <w14:ligatures w14:val="none"/>
    </w:rPr>
  </w:style>
  <w:style w:type="character" w:customStyle="1" w:styleId="30">
    <w:name w:val="Заголовок 3 Знак"/>
    <w:basedOn w:val="a0"/>
    <w:link w:val="3"/>
    <w:uiPriority w:val="9"/>
    <w:semiHidden/>
    <w:rsid w:val="009329DA"/>
    <w:rPr>
      <w:rFonts w:eastAsiaTheme="majorEastAsia" w:cstheme="majorBidi"/>
      <w:color w:val="0F4761" w:themeColor="accent1" w:themeShade="BF"/>
      <w:kern w:val="0"/>
      <w:sz w:val="28"/>
      <w:szCs w:val="28"/>
      <w:lang w:val="ru-RU"/>
      <w14:ligatures w14:val="none"/>
    </w:rPr>
  </w:style>
  <w:style w:type="character" w:customStyle="1" w:styleId="40">
    <w:name w:val="Заголовок 4 Знак"/>
    <w:basedOn w:val="a0"/>
    <w:link w:val="4"/>
    <w:uiPriority w:val="9"/>
    <w:semiHidden/>
    <w:rsid w:val="009329DA"/>
    <w:rPr>
      <w:rFonts w:eastAsiaTheme="majorEastAsia" w:cstheme="majorBidi"/>
      <w:i/>
      <w:iCs/>
      <w:color w:val="0F4761" w:themeColor="accent1" w:themeShade="BF"/>
      <w:kern w:val="0"/>
      <w:sz w:val="28"/>
      <w:szCs w:val="22"/>
      <w:lang w:val="ru-RU"/>
      <w14:ligatures w14:val="none"/>
    </w:rPr>
  </w:style>
  <w:style w:type="character" w:customStyle="1" w:styleId="50">
    <w:name w:val="Заголовок 5 Знак"/>
    <w:basedOn w:val="a0"/>
    <w:link w:val="5"/>
    <w:uiPriority w:val="9"/>
    <w:semiHidden/>
    <w:rsid w:val="009329DA"/>
    <w:rPr>
      <w:rFonts w:eastAsiaTheme="majorEastAsia" w:cstheme="majorBidi"/>
      <w:color w:val="0F4761" w:themeColor="accent1" w:themeShade="BF"/>
      <w:kern w:val="0"/>
      <w:sz w:val="28"/>
      <w:szCs w:val="22"/>
      <w:lang w:val="ru-RU"/>
      <w14:ligatures w14:val="none"/>
    </w:rPr>
  </w:style>
  <w:style w:type="character" w:customStyle="1" w:styleId="60">
    <w:name w:val="Заголовок 6 Знак"/>
    <w:basedOn w:val="a0"/>
    <w:link w:val="6"/>
    <w:uiPriority w:val="9"/>
    <w:semiHidden/>
    <w:rsid w:val="009329DA"/>
    <w:rPr>
      <w:rFonts w:eastAsiaTheme="majorEastAsia" w:cstheme="majorBidi"/>
      <w:i/>
      <w:iCs/>
      <w:color w:val="595959" w:themeColor="text1" w:themeTint="A6"/>
      <w:kern w:val="0"/>
      <w:sz w:val="28"/>
      <w:szCs w:val="22"/>
      <w:lang w:val="ru-RU"/>
      <w14:ligatures w14:val="none"/>
    </w:rPr>
  </w:style>
  <w:style w:type="character" w:customStyle="1" w:styleId="70">
    <w:name w:val="Заголовок 7 Знак"/>
    <w:basedOn w:val="a0"/>
    <w:link w:val="7"/>
    <w:uiPriority w:val="9"/>
    <w:semiHidden/>
    <w:rsid w:val="009329DA"/>
    <w:rPr>
      <w:rFonts w:eastAsiaTheme="majorEastAsia" w:cstheme="majorBidi"/>
      <w:color w:val="595959" w:themeColor="text1" w:themeTint="A6"/>
      <w:kern w:val="0"/>
      <w:sz w:val="28"/>
      <w:szCs w:val="22"/>
      <w:lang w:val="ru-RU"/>
      <w14:ligatures w14:val="none"/>
    </w:rPr>
  </w:style>
  <w:style w:type="character" w:customStyle="1" w:styleId="80">
    <w:name w:val="Заголовок 8 Знак"/>
    <w:basedOn w:val="a0"/>
    <w:link w:val="8"/>
    <w:uiPriority w:val="9"/>
    <w:semiHidden/>
    <w:rsid w:val="009329DA"/>
    <w:rPr>
      <w:rFonts w:eastAsiaTheme="majorEastAsia" w:cstheme="majorBidi"/>
      <w:i/>
      <w:iCs/>
      <w:color w:val="272727" w:themeColor="text1" w:themeTint="D8"/>
      <w:kern w:val="0"/>
      <w:sz w:val="28"/>
      <w:szCs w:val="22"/>
      <w:lang w:val="ru-RU"/>
      <w14:ligatures w14:val="none"/>
    </w:rPr>
  </w:style>
  <w:style w:type="character" w:customStyle="1" w:styleId="90">
    <w:name w:val="Заголовок 9 Знак"/>
    <w:basedOn w:val="a0"/>
    <w:link w:val="9"/>
    <w:uiPriority w:val="9"/>
    <w:semiHidden/>
    <w:rsid w:val="009329DA"/>
    <w:rPr>
      <w:rFonts w:eastAsiaTheme="majorEastAsia" w:cstheme="majorBidi"/>
      <w:color w:val="272727" w:themeColor="text1" w:themeTint="D8"/>
      <w:kern w:val="0"/>
      <w:sz w:val="28"/>
      <w:szCs w:val="22"/>
      <w:lang w:val="ru-RU"/>
      <w14:ligatures w14:val="none"/>
    </w:rPr>
  </w:style>
  <w:style w:type="paragraph" w:styleId="a5">
    <w:name w:val="Title"/>
    <w:basedOn w:val="a"/>
    <w:next w:val="a"/>
    <w:link w:val="a6"/>
    <w:uiPriority w:val="10"/>
    <w:qFormat/>
    <w:rsid w:val="009329DA"/>
    <w:pPr>
      <w:spacing w:after="80"/>
      <w:ind w:firstLine="709"/>
    </w:pPr>
    <w:rPr>
      <w:rFonts w:asciiTheme="majorHAnsi" w:eastAsiaTheme="majorEastAsia" w:hAnsiTheme="majorHAnsi" w:cstheme="majorBidi"/>
      <w:spacing w:val="-10"/>
      <w:kern w:val="28"/>
      <w:sz w:val="56"/>
      <w:szCs w:val="56"/>
      <w:lang w:val="ru-RU"/>
      <w14:ligatures w14:val="none"/>
    </w:rPr>
  </w:style>
  <w:style w:type="character" w:customStyle="1" w:styleId="a6">
    <w:name w:val="Заголовок Знак"/>
    <w:basedOn w:val="a0"/>
    <w:link w:val="a5"/>
    <w:uiPriority w:val="10"/>
    <w:rsid w:val="009329DA"/>
    <w:rPr>
      <w:rFonts w:asciiTheme="majorHAnsi" w:eastAsiaTheme="majorEastAsia" w:hAnsiTheme="majorHAnsi" w:cstheme="majorBidi"/>
      <w:spacing w:val="-10"/>
      <w:kern w:val="28"/>
      <w:sz w:val="56"/>
      <w:szCs w:val="56"/>
      <w:lang w:val="ru-RU"/>
      <w14:ligatures w14:val="none"/>
    </w:rPr>
  </w:style>
  <w:style w:type="paragraph" w:styleId="a7">
    <w:name w:val="Subtitle"/>
    <w:basedOn w:val="a"/>
    <w:next w:val="a"/>
    <w:link w:val="a8"/>
    <w:uiPriority w:val="11"/>
    <w:qFormat/>
    <w:rsid w:val="009329DA"/>
    <w:pPr>
      <w:numPr>
        <w:ilvl w:val="1"/>
      </w:numPr>
      <w:ind w:firstLine="709"/>
    </w:pPr>
    <w:rPr>
      <w:rFonts w:asciiTheme="minorHAnsi" w:eastAsiaTheme="majorEastAsia" w:hAnsiTheme="minorHAnsi" w:cstheme="majorBidi"/>
      <w:color w:val="595959" w:themeColor="text1" w:themeTint="A6"/>
      <w:spacing w:val="15"/>
      <w:kern w:val="0"/>
      <w:szCs w:val="28"/>
      <w:lang w:val="ru-RU"/>
      <w14:ligatures w14:val="none"/>
    </w:rPr>
  </w:style>
  <w:style w:type="character" w:customStyle="1" w:styleId="a8">
    <w:name w:val="Подзаголовок Знак"/>
    <w:basedOn w:val="a0"/>
    <w:link w:val="a7"/>
    <w:uiPriority w:val="11"/>
    <w:rsid w:val="009329DA"/>
    <w:rPr>
      <w:rFonts w:eastAsiaTheme="majorEastAsia" w:cstheme="majorBidi"/>
      <w:color w:val="595959" w:themeColor="text1" w:themeTint="A6"/>
      <w:spacing w:val="15"/>
      <w:kern w:val="0"/>
      <w:sz w:val="28"/>
      <w:szCs w:val="28"/>
      <w:lang w:val="ru-RU"/>
      <w14:ligatures w14:val="none"/>
    </w:rPr>
  </w:style>
  <w:style w:type="paragraph" w:styleId="21">
    <w:name w:val="Quote"/>
    <w:basedOn w:val="a"/>
    <w:next w:val="a"/>
    <w:link w:val="22"/>
    <w:uiPriority w:val="29"/>
    <w:qFormat/>
    <w:rsid w:val="009329DA"/>
    <w:pPr>
      <w:spacing w:before="160"/>
      <w:ind w:firstLine="709"/>
      <w:jc w:val="center"/>
    </w:pPr>
    <w:rPr>
      <w:i/>
      <w:iCs/>
      <w:color w:val="404040" w:themeColor="text1" w:themeTint="BF"/>
      <w:kern w:val="0"/>
      <w:szCs w:val="22"/>
      <w:lang w:val="ru-RU"/>
      <w14:ligatures w14:val="none"/>
    </w:rPr>
  </w:style>
  <w:style w:type="character" w:customStyle="1" w:styleId="22">
    <w:name w:val="Цитата 2 Знак"/>
    <w:basedOn w:val="a0"/>
    <w:link w:val="21"/>
    <w:uiPriority w:val="29"/>
    <w:rsid w:val="009329DA"/>
    <w:rPr>
      <w:rFonts w:ascii="Times New Roman" w:hAnsi="Times New Roman"/>
      <w:i/>
      <w:iCs/>
      <w:color w:val="404040" w:themeColor="text1" w:themeTint="BF"/>
      <w:kern w:val="0"/>
      <w:sz w:val="28"/>
      <w:szCs w:val="22"/>
      <w:lang w:val="ru-RU"/>
      <w14:ligatures w14:val="none"/>
    </w:rPr>
  </w:style>
  <w:style w:type="paragraph" w:styleId="a9">
    <w:name w:val="List Paragraph"/>
    <w:basedOn w:val="a"/>
    <w:uiPriority w:val="34"/>
    <w:qFormat/>
    <w:rsid w:val="009329DA"/>
    <w:pPr>
      <w:ind w:left="720" w:firstLine="709"/>
    </w:pPr>
    <w:rPr>
      <w:kern w:val="0"/>
      <w:szCs w:val="22"/>
      <w:lang w:val="ru-RU"/>
      <w14:ligatures w14:val="none"/>
    </w:rPr>
  </w:style>
  <w:style w:type="character" w:styleId="aa">
    <w:name w:val="Intense Emphasis"/>
    <w:basedOn w:val="a0"/>
    <w:uiPriority w:val="21"/>
    <w:qFormat/>
    <w:rsid w:val="009329DA"/>
    <w:rPr>
      <w:i/>
      <w:iCs/>
      <w:color w:val="0F4761" w:themeColor="accent1" w:themeShade="BF"/>
    </w:rPr>
  </w:style>
  <w:style w:type="paragraph" w:styleId="ab">
    <w:name w:val="Intense Quote"/>
    <w:basedOn w:val="a"/>
    <w:next w:val="a"/>
    <w:link w:val="ac"/>
    <w:uiPriority w:val="30"/>
    <w:qFormat/>
    <w:rsid w:val="009329DA"/>
    <w:pPr>
      <w:pBdr>
        <w:top w:val="single" w:sz="4" w:space="10" w:color="0F4761" w:themeColor="accent1" w:themeShade="BF"/>
        <w:bottom w:val="single" w:sz="4" w:space="10" w:color="0F4761" w:themeColor="accent1" w:themeShade="BF"/>
      </w:pBdr>
      <w:spacing w:before="360" w:after="360"/>
      <w:ind w:left="864" w:right="864" w:firstLine="709"/>
      <w:jc w:val="center"/>
    </w:pPr>
    <w:rPr>
      <w:i/>
      <w:iCs/>
      <w:color w:val="0F4761" w:themeColor="accent1" w:themeShade="BF"/>
      <w:kern w:val="0"/>
      <w:szCs w:val="22"/>
      <w:lang w:val="ru-RU"/>
      <w14:ligatures w14:val="none"/>
    </w:rPr>
  </w:style>
  <w:style w:type="character" w:customStyle="1" w:styleId="ac">
    <w:name w:val="Выделенная цитата Знак"/>
    <w:basedOn w:val="a0"/>
    <w:link w:val="ab"/>
    <w:uiPriority w:val="30"/>
    <w:rsid w:val="009329DA"/>
    <w:rPr>
      <w:rFonts w:ascii="Times New Roman" w:hAnsi="Times New Roman"/>
      <w:i/>
      <w:iCs/>
      <w:color w:val="0F4761" w:themeColor="accent1" w:themeShade="BF"/>
      <w:kern w:val="0"/>
      <w:sz w:val="28"/>
      <w:szCs w:val="22"/>
      <w:lang w:val="ru-RU"/>
      <w14:ligatures w14:val="none"/>
    </w:rPr>
  </w:style>
  <w:style w:type="character" w:styleId="ad">
    <w:name w:val="Intense Reference"/>
    <w:basedOn w:val="a0"/>
    <w:uiPriority w:val="32"/>
    <w:qFormat/>
    <w:rsid w:val="009329DA"/>
    <w:rPr>
      <w:b/>
      <w:bCs/>
      <w:smallCaps/>
      <w:color w:val="0F4761" w:themeColor="accent1" w:themeShade="BF"/>
      <w:spacing w:val="5"/>
    </w:rPr>
  </w:style>
  <w:style w:type="paragraph" w:styleId="ae">
    <w:name w:val="footer"/>
    <w:basedOn w:val="a"/>
    <w:link w:val="af"/>
    <w:uiPriority w:val="99"/>
    <w:unhideWhenUsed/>
    <w:rsid w:val="009329DA"/>
    <w:pPr>
      <w:tabs>
        <w:tab w:val="center" w:pos="4844"/>
        <w:tab w:val="right" w:pos="9689"/>
      </w:tabs>
      <w:spacing w:after="0"/>
    </w:pPr>
  </w:style>
  <w:style w:type="character" w:customStyle="1" w:styleId="af">
    <w:name w:val="Нижний колонтитул Знак"/>
    <w:basedOn w:val="a0"/>
    <w:link w:val="ae"/>
    <w:uiPriority w:val="99"/>
    <w:rsid w:val="009329DA"/>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795236">
      <w:bodyDiv w:val="1"/>
      <w:marLeft w:val="0"/>
      <w:marRight w:val="0"/>
      <w:marTop w:val="0"/>
      <w:marBottom w:val="0"/>
      <w:divBdr>
        <w:top w:val="none" w:sz="0" w:space="0" w:color="auto"/>
        <w:left w:val="none" w:sz="0" w:space="0" w:color="auto"/>
        <w:bottom w:val="none" w:sz="0" w:space="0" w:color="auto"/>
        <w:right w:val="none" w:sz="0" w:space="0" w:color="auto"/>
      </w:divBdr>
      <w:divsChild>
        <w:div w:id="2098016070">
          <w:marLeft w:val="0"/>
          <w:marRight w:val="0"/>
          <w:marTop w:val="0"/>
          <w:marBottom w:val="0"/>
          <w:divBdr>
            <w:top w:val="none" w:sz="0" w:space="0" w:color="auto"/>
            <w:left w:val="none" w:sz="0" w:space="0" w:color="auto"/>
            <w:bottom w:val="none" w:sz="0" w:space="0" w:color="auto"/>
            <w:right w:val="none" w:sz="0" w:space="0" w:color="auto"/>
          </w:divBdr>
          <w:divsChild>
            <w:div w:id="155650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524247">
      <w:bodyDiv w:val="1"/>
      <w:marLeft w:val="0"/>
      <w:marRight w:val="0"/>
      <w:marTop w:val="0"/>
      <w:marBottom w:val="0"/>
      <w:divBdr>
        <w:top w:val="none" w:sz="0" w:space="0" w:color="auto"/>
        <w:left w:val="none" w:sz="0" w:space="0" w:color="auto"/>
        <w:bottom w:val="none" w:sz="0" w:space="0" w:color="auto"/>
        <w:right w:val="none" w:sz="0" w:space="0" w:color="auto"/>
      </w:divBdr>
      <w:divsChild>
        <w:div w:id="300892287">
          <w:marLeft w:val="0"/>
          <w:marRight w:val="0"/>
          <w:marTop w:val="0"/>
          <w:marBottom w:val="0"/>
          <w:divBdr>
            <w:top w:val="none" w:sz="0" w:space="0" w:color="auto"/>
            <w:left w:val="none" w:sz="0" w:space="0" w:color="auto"/>
            <w:bottom w:val="none" w:sz="0" w:space="0" w:color="auto"/>
            <w:right w:val="none" w:sz="0" w:space="0" w:color="auto"/>
          </w:divBdr>
          <w:divsChild>
            <w:div w:id="157662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35827-F169-4BB2-BF64-1960454CB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14759</TotalTime>
  <Pages>109</Pages>
  <Words>34815</Words>
  <Characters>193597</Characters>
  <Application>Microsoft Office Word</Application>
  <DocSecurity>0</DocSecurity>
  <Lines>4242</Lines>
  <Paragraphs>1929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229421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 Воронков</dc:creator>
  <cp:keywords/>
  <dc:description/>
  <cp:lastModifiedBy>Василий Воронков</cp:lastModifiedBy>
  <cp:revision>1781</cp:revision>
  <dcterms:created xsi:type="dcterms:W3CDTF">2024-05-21T17:46:00Z</dcterms:created>
  <dcterms:modified xsi:type="dcterms:W3CDTF">2024-08-04T17:18:00Z</dcterms:modified>
</cp:coreProperties>
</file>